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D24C8" w14:textId="77777777" w:rsidR="00147AE7" w:rsidRPr="00D522F1" w:rsidRDefault="00147AE7" w:rsidP="00F654D2">
      <w:pPr>
        <w:ind w:firstLine="420"/>
        <w:rPr>
          <w:rFonts w:asciiTheme="minorEastAsia" w:eastAsiaTheme="minorEastAsia" w:hAnsiTheme="minorEastAsia" w:cs="Arial" w:hint="eastAsia"/>
          <w:szCs w:val="21"/>
        </w:rPr>
      </w:pPr>
      <w:bookmarkStart w:id="0" w:name="_Toc487817232"/>
      <w:bookmarkStart w:id="1" w:name="_Toc490500616"/>
      <w:bookmarkStart w:id="2" w:name="_Toc490532734"/>
      <w:bookmarkStart w:id="3" w:name="_Toc487817209"/>
      <w:bookmarkStart w:id="4" w:name="_Toc490500604"/>
      <w:bookmarkStart w:id="5" w:name="_Toc490532723"/>
    </w:p>
    <w:p w14:paraId="1C28F8DB" w14:textId="5584E40E" w:rsidR="00147AE7" w:rsidRPr="00D522F1" w:rsidRDefault="00796C23" w:rsidP="00F654D2">
      <w:pPr>
        <w:ind w:firstLine="420"/>
        <w:rPr>
          <w:rFonts w:asciiTheme="minorEastAsia" w:eastAsiaTheme="minorEastAsia" w:hAnsiTheme="minorEastAsia" w:cs="Arial"/>
          <w:szCs w:val="21"/>
        </w:rPr>
      </w:pPr>
      <w:bookmarkStart w:id="6" w:name="_Toc240807890"/>
      <w:r>
        <w:rPr>
          <w:rFonts w:asciiTheme="minorEastAsia" w:eastAsiaTheme="minorEastAsia" w:hAnsiTheme="minorEastAsia" w:cs="Arial"/>
          <w:noProof/>
          <w:szCs w:val="21"/>
        </w:rPr>
        <mc:AlternateContent>
          <mc:Choice Requires="wps">
            <w:drawing>
              <wp:anchor distT="0" distB="0" distL="114300" distR="114300" simplePos="0" relativeHeight="251633664" behindDoc="0" locked="0" layoutInCell="1" allowOverlap="1" wp14:anchorId="0FD1A7C8" wp14:editId="023C11D6">
                <wp:simplePos x="0" y="0"/>
                <wp:positionH relativeFrom="margin">
                  <wp:align>center</wp:align>
                </wp:positionH>
                <wp:positionV relativeFrom="margin">
                  <wp:align>bottom</wp:align>
                </wp:positionV>
                <wp:extent cx="3434080" cy="601980"/>
                <wp:effectExtent l="0" t="0" r="0" b="0"/>
                <wp:wrapSquare wrapText="bothSides"/>
                <wp:docPr id="1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C0F91B" w14:textId="3616BC36" w:rsidR="0006221B" w:rsidRDefault="0006221B" w:rsidP="00F654D2">
                            <w:pPr>
                              <w:pStyle w:val="ab"/>
                              <w:ind w:firstLine="482"/>
                            </w:pPr>
                          </w:p>
                          <w:p w14:paraId="504CE147" w14:textId="213F3CC9" w:rsidR="0006221B" w:rsidRDefault="0006221B" w:rsidP="00F654D2">
                            <w:pPr>
                              <w:pStyle w:val="ab"/>
                              <w:ind w:firstLine="482"/>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38" o:spid="_x0000_s1026" type="#_x0000_t202" style="position:absolute;left:0;text-align:left;margin-left:0;margin-top:0;width:270.4pt;height:47.4pt;z-index:2516336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" stroked="f">
                <v:textbox style="mso-fit-shape-to-text:t">
                  <w:txbxContent>
                    <w:p w14:paraId="25C0F91B" w14:textId="3616BC36" w:rsidR="0006221B" w:rsidRDefault="0006221B" w:rsidP="00F654D2">
                      <w:pPr>
                        <w:pStyle w:val="ab"/>
                        <w:ind w:firstLine="482"/>
                      </w:pPr>
                    </w:p>
                    <w:p w14:paraId="504CE147" w14:textId="213F3CC9" w:rsidR="0006221B" w:rsidRDefault="0006221B" w:rsidP="00F654D2">
                      <w:pPr>
                        <w:pStyle w:val="ab"/>
                        <w:ind w:firstLine="482"/>
                      </w:pPr>
                    </w:p>
                  </w:txbxContent>
                </v:textbox>
                <w10:wrap type="square" anchorx="margin" anchory="margin"/>
              </v:shape>
            </w:pict>
          </mc:Fallback>
        </mc:AlternateContent>
      </w:r>
      <w:r>
        <w:rPr>
          <w:rFonts w:asciiTheme="minorEastAsia" w:eastAsiaTheme="minorEastAsia" w:hAnsiTheme="minorEastAsia" w:cs="Arial"/>
          <w:noProof/>
          <w:szCs w:val="21"/>
        </w:rPr>
        <mc:AlternateContent>
          <mc:Choice Requires="wps">
            <w:drawing>
              <wp:anchor distT="0" distB="0" distL="114300" distR="114300" simplePos="0" relativeHeight="251634688" behindDoc="0" locked="0" layoutInCell="1" allowOverlap="1" wp14:anchorId="791E6152" wp14:editId="6E765B0D">
                <wp:simplePos x="0" y="0"/>
                <wp:positionH relativeFrom="column">
                  <wp:posOffset>8890</wp:posOffset>
                </wp:positionH>
                <wp:positionV relativeFrom="paragraph">
                  <wp:posOffset>1956435</wp:posOffset>
                </wp:positionV>
                <wp:extent cx="5920105" cy="563880"/>
                <wp:effectExtent l="0" t="635" r="1905" b="0"/>
                <wp:wrapNone/>
                <wp:docPr id="1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563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2B30BC" w14:textId="120BA458" w:rsidR="0006221B" w:rsidRPr="00405BD4" w:rsidRDefault="0006221B" w:rsidP="00BD5A32">
                            <w:pPr>
                              <w:jc w:val="center"/>
                              <w:rPr>
                                <w:sz w:val="44"/>
                                <w:szCs w:val="44"/>
                              </w:rPr>
                            </w:pPr>
                            <w:r w:rsidRPr="00405BD4">
                              <w:rPr>
                                <w:rFonts w:ascii="Cambria" w:hAnsi="Cambria" w:hint="eastAsia"/>
                                <w:b/>
                                <w:bCs/>
                                <w:sz w:val="44"/>
                                <w:szCs w:val="44"/>
                              </w:rPr>
                              <w:t>iOS</w:t>
                            </w:r>
                            <w:r w:rsidRPr="00405BD4">
                              <w:rPr>
                                <w:rFonts w:ascii="Cambria" w:hAnsi="Cambria" w:hint="eastAsia"/>
                                <w:b/>
                                <w:bCs/>
                                <w:sz w:val="44"/>
                                <w:szCs w:val="44"/>
                              </w:rPr>
                              <w:t>平台开发规范</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9" o:spid="_x0000_s1027" type="#_x0000_t202" style="position:absolute;left:0;text-align:left;margin-left:.7pt;margin-top:154.05pt;width:466.15pt;height:44.4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" stroked="f">
                <v:textbox style="mso-fit-shape-to-text:t">
                  <w:txbxContent>
                    <w:p w14:paraId="1C2B30BC" w14:textId="120BA458" w:rsidR="0006221B" w:rsidRPr="00405BD4" w:rsidRDefault="0006221B" w:rsidP="00BD5A32">
                      <w:pPr>
                        <w:jc w:val="center"/>
                        <w:rPr>
                          <w:sz w:val="44"/>
                          <w:szCs w:val="44"/>
                        </w:rPr>
                      </w:pPr>
                      <w:r w:rsidRPr="00405BD4">
                        <w:rPr>
                          <w:rFonts w:ascii="Cambria" w:hAnsi="Cambria" w:hint="eastAsia"/>
                          <w:b/>
                          <w:bCs/>
                          <w:sz w:val="44"/>
                          <w:szCs w:val="44"/>
                        </w:rPr>
                        <w:t>iOS</w:t>
                      </w:r>
                      <w:r w:rsidRPr="00405BD4">
                        <w:rPr>
                          <w:rFonts w:ascii="Cambria" w:hAnsi="Cambria" w:hint="eastAsia"/>
                          <w:b/>
                          <w:bCs/>
                          <w:sz w:val="44"/>
                          <w:szCs w:val="44"/>
                        </w:rPr>
                        <w:t>平台开发规范</w:t>
                      </w:r>
                    </w:p>
                  </w:txbxContent>
                </v:textbox>
              </v:shape>
            </w:pict>
          </mc:Fallback>
        </mc:AlternateContent>
      </w:r>
      <w:bookmarkEnd w:id="6"/>
    </w:p>
    <w:p w14:paraId="6ADFA81F" w14:textId="77777777" w:rsidR="005602C9" w:rsidRPr="00D522F1" w:rsidRDefault="005602C9" w:rsidP="00F654D2">
      <w:pPr>
        <w:pStyle w:val="a4"/>
        <w:ind w:firstLine="420"/>
        <w:rPr>
          <w:rFonts w:asciiTheme="minorEastAsia" w:eastAsiaTheme="minorEastAsia" w:hAnsiTheme="minorEastAsia" w:cs="Arial"/>
          <w:szCs w:val="21"/>
        </w:rPr>
      </w:pPr>
    </w:p>
    <w:p w14:paraId="2141A0CE" w14:textId="77777777" w:rsidR="005602C9" w:rsidRPr="00D522F1" w:rsidRDefault="005602C9" w:rsidP="005602C9">
      <w:pPr>
        <w:rPr>
          <w:rFonts w:asciiTheme="minorEastAsia" w:eastAsiaTheme="minorEastAsia" w:hAnsiTheme="minorEastAsia"/>
        </w:rPr>
      </w:pPr>
    </w:p>
    <w:p w14:paraId="6DC2B5E8" w14:textId="77777777" w:rsidR="005602C9" w:rsidRPr="00D522F1" w:rsidRDefault="005602C9" w:rsidP="005602C9">
      <w:pPr>
        <w:rPr>
          <w:rFonts w:asciiTheme="minorEastAsia" w:eastAsiaTheme="minorEastAsia" w:hAnsiTheme="minorEastAsia"/>
        </w:rPr>
      </w:pPr>
    </w:p>
    <w:p w14:paraId="61C97286" w14:textId="77777777" w:rsidR="005602C9" w:rsidRPr="00D522F1" w:rsidRDefault="005602C9" w:rsidP="005602C9">
      <w:pPr>
        <w:rPr>
          <w:rFonts w:asciiTheme="minorEastAsia" w:eastAsiaTheme="minorEastAsia" w:hAnsiTheme="minorEastAsia"/>
        </w:rPr>
      </w:pPr>
    </w:p>
    <w:p w14:paraId="083B7897" w14:textId="77777777" w:rsidR="005602C9" w:rsidRPr="00D522F1" w:rsidRDefault="005602C9" w:rsidP="005602C9">
      <w:pPr>
        <w:rPr>
          <w:rFonts w:asciiTheme="minorEastAsia" w:eastAsiaTheme="minorEastAsia" w:hAnsiTheme="minorEastAsia"/>
        </w:rPr>
      </w:pPr>
    </w:p>
    <w:p w14:paraId="6C8E00A2" w14:textId="77777777" w:rsidR="005602C9" w:rsidRPr="00D522F1" w:rsidRDefault="005602C9" w:rsidP="005602C9">
      <w:pPr>
        <w:rPr>
          <w:rFonts w:asciiTheme="minorEastAsia" w:eastAsiaTheme="minorEastAsia" w:hAnsiTheme="minorEastAsia"/>
        </w:rPr>
      </w:pPr>
    </w:p>
    <w:p w14:paraId="1EBB4781" w14:textId="77777777" w:rsidR="005602C9" w:rsidRPr="00D522F1" w:rsidRDefault="005602C9" w:rsidP="005602C9">
      <w:pPr>
        <w:rPr>
          <w:rFonts w:asciiTheme="minorEastAsia" w:eastAsiaTheme="minorEastAsia" w:hAnsiTheme="minorEastAsia"/>
        </w:rPr>
      </w:pPr>
    </w:p>
    <w:p w14:paraId="11B2F50F" w14:textId="77777777" w:rsidR="005602C9" w:rsidRPr="00D522F1" w:rsidRDefault="005602C9" w:rsidP="005602C9">
      <w:pPr>
        <w:rPr>
          <w:rFonts w:asciiTheme="minorEastAsia" w:eastAsiaTheme="minorEastAsia" w:hAnsiTheme="minorEastAsia"/>
        </w:rPr>
      </w:pPr>
    </w:p>
    <w:p w14:paraId="19700815" w14:textId="77777777" w:rsidR="005602C9" w:rsidRPr="00D522F1" w:rsidRDefault="005602C9" w:rsidP="005602C9">
      <w:pPr>
        <w:rPr>
          <w:rFonts w:asciiTheme="minorEastAsia" w:eastAsiaTheme="minorEastAsia" w:hAnsiTheme="minorEastAsia"/>
        </w:rPr>
      </w:pPr>
    </w:p>
    <w:p w14:paraId="79F2D9FA" w14:textId="77777777" w:rsidR="005602C9" w:rsidRPr="00D522F1" w:rsidRDefault="005602C9" w:rsidP="005602C9">
      <w:pPr>
        <w:rPr>
          <w:rFonts w:asciiTheme="minorEastAsia" w:eastAsiaTheme="minorEastAsia" w:hAnsiTheme="minorEastAsia"/>
        </w:rPr>
      </w:pPr>
    </w:p>
    <w:p w14:paraId="74A14F8B" w14:textId="77777777" w:rsidR="005602C9" w:rsidRPr="00D522F1" w:rsidRDefault="005602C9" w:rsidP="005602C9">
      <w:pPr>
        <w:rPr>
          <w:rFonts w:asciiTheme="minorEastAsia" w:eastAsiaTheme="minorEastAsia" w:hAnsiTheme="minorEastAsia"/>
        </w:rPr>
      </w:pPr>
    </w:p>
    <w:p w14:paraId="6B756DEC" w14:textId="77777777" w:rsidR="005602C9" w:rsidRPr="00D522F1" w:rsidRDefault="005602C9" w:rsidP="005602C9">
      <w:pPr>
        <w:tabs>
          <w:tab w:val="left" w:pos="6181"/>
        </w:tabs>
        <w:rPr>
          <w:rFonts w:asciiTheme="minorEastAsia" w:eastAsiaTheme="minorEastAsia" w:hAnsiTheme="minorEastAsia"/>
        </w:rPr>
      </w:pPr>
      <w:r w:rsidRPr="00D522F1">
        <w:rPr>
          <w:rFonts w:asciiTheme="minorEastAsia" w:eastAsiaTheme="minorEastAsia" w:hAnsiTheme="minorEastAsia"/>
        </w:rPr>
        <w:tab/>
      </w:r>
    </w:p>
    <w:p w14:paraId="1306DC44" w14:textId="77777777" w:rsidR="005602C9" w:rsidRPr="00D522F1" w:rsidRDefault="005602C9" w:rsidP="005602C9">
      <w:pPr>
        <w:rPr>
          <w:rFonts w:asciiTheme="minorEastAsia" w:eastAsiaTheme="minorEastAsia" w:hAnsiTheme="minorEastAsia"/>
        </w:rPr>
      </w:pPr>
    </w:p>
    <w:p w14:paraId="093CD4FA" w14:textId="59624D1E" w:rsidR="00F64FEA" w:rsidRDefault="00F64FEA" w:rsidP="005602C9">
      <w:pPr>
        <w:rPr>
          <w:rFonts w:asciiTheme="minorEastAsia" w:eastAsiaTheme="minorEastAsia" w:hAnsiTheme="minorEastAsia"/>
        </w:rPr>
      </w:pPr>
    </w:p>
    <w:p w14:paraId="70F4916A" w14:textId="77777777" w:rsidR="00F64FEA" w:rsidRPr="00F64FEA" w:rsidRDefault="00F64FEA" w:rsidP="00F64FEA">
      <w:pPr>
        <w:rPr>
          <w:rFonts w:asciiTheme="minorEastAsia" w:eastAsiaTheme="minorEastAsia" w:hAnsiTheme="minorEastAsia"/>
        </w:rPr>
      </w:pPr>
    </w:p>
    <w:p w14:paraId="29DDE68B" w14:textId="77777777" w:rsidR="00F64FEA" w:rsidRPr="00F64FEA" w:rsidRDefault="00F64FEA" w:rsidP="00F64FEA">
      <w:pPr>
        <w:rPr>
          <w:rFonts w:asciiTheme="minorEastAsia" w:eastAsiaTheme="minorEastAsia" w:hAnsiTheme="minorEastAsia"/>
        </w:rPr>
      </w:pPr>
    </w:p>
    <w:p w14:paraId="3D5D7886" w14:textId="77777777" w:rsidR="00F64FEA" w:rsidRPr="00F64FEA" w:rsidRDefault="00F64FEA" w:rsidP="00F64FEA">
      <w:pPr>
        <w:rPr>
          <w:rFonts w:asciiTheme="minorEastAsia" w:eastAsiaTheme="minorEastAsia" w:hAnsiTheme="minorEastAsia"/>
        </w:rPr>
      </w:pPr>
    </w:p>
    <w:p w14:paraId="126EE218" w14:textId="77777777" w:rsidR="00F64FEA" w:rsidRPr="00F64FEA" w:rsidRDefault="00F64FEA" w:rsidP="00F64FEA">
      <w:pPr>
        <w:rPr>
          <w:rFonts w:asciiTheme="minorEastAsia" w:eastAsiaTheme="minorEastAsia" w:hAnsiTheme="minorEastAsia"/>
        </w:rPr>
      </w:pPr>
    </w:p>
    <w:p w14:paraId="4FCC96DA" w14:textId="77777777" w:rsidR="00F64FEA" w:rsidRPr="00F64FEA" w:rsidRDefault="00F64FEA" w:rsidP="00F64FEA">
      <w:pPr>
        <w:rPr>
          <w:rFonts w:asciiTheme="minorEastAsia" w:eastAsiaTheme="minorEastAsia" w:hAnsiTheme="minorEastAsia"/>
        </w:rPr>
      </w:pPr>
    </w:p>
    <w:p w14:paraId="59C93586" w14:textId="77777777" w:rsidR="00F64FEA" w:rsidRPr="00F64FEA" w:rsidRDefault="00F64FEA" w:rsidP="00F64FEA">
      <w:pPr>
        <w:rPr>
          <w:rFonts w:asciiTheme="minorEastAsia" w:eastAsiaTheme="minorEastAsia" w:hAnsiTheme="minorEastAsia"/>
        </w:rPr>
      </w:pPr>
    </w:p>
    <w:p w14:paraId="736F25FB" w14:textId="7C28418F" w:rsidR="00F64FEA" w:rsidRPr="00F64FEA" w:rsidRDefault="00F64FEA" w:rsidP="00F64FEA">
      <w:pPr>
        <w:tabs>
          <w:tab w:val="left" w:pos="7876"/>
        </w:tabs>
        <w:rPr>
          <w:rFonts w:asciiTheme="minorEastAsia" w:eastAsiaTheme="minorEastAsia" w:hAnsiTheme="minorEastAsia"/>
        </w:rPr>
      </w:pPr>
      <w:r>
        <w:rPr>
          <w:rFonts w:asciiTheme="minorEastAsia" w:eastAsiaTheme="minorEastAsia" w:hAnsiTheme="minorEastAsia"/>
        </w:rPr>
        <w:tab/>
      </w:r>
    </w:p>
    <w:p w14:paraId="2B35655F" w14:textId="0A10FF41" w:rsidR="00F64FEA" w:rsidRDefault="00F64FEA" w:rsidP="00F64FEA">
      <w:pPr>
        <w:rPr>
          <w:rFonts w:asciiTheme="minorEastAsia" w:eastAsiaTheme="minorEastAsia" w:hAnsiTheme="minorEastAsia"/>
        </w:rPr>
      </w:pPr>
    </w:p>
    <w:p w14:paraId="491D17D6" w14:textId="77777777" w:rsidR="00147AE7" w:rsidRPr="00F64FEA" w:rsidRDefault="00147AE7" w:rsidP="00F64FEA">
      <w:pPr>
        <w:rPr>
          <w:rFonts w:asciiTheme="minorEastAsia" w:eastAsiaTheme="minorEastAsia" w:hAnsiTheme="minorEastAsia"/>
        </w:rPr>
        <w:sectPr w:rsidR="00147AE7" w:rsidRPr="00F64FEA" w:rsidSect="0026195D">
          <w:headerReference w:type="even" r:id="rId9"/>
          <w:headerReference w:type="default" r:id="rId10"/>
          <w:footerReference w:type="default" r:id="rId11"/>
          <w:pgSz w:w="11906" w:h="16838"/>
          <w:pgMar w:top="1418" w:right="1418" w:bottom="1418" w:left="1418" w:header="851" w:footer="992" w:gutter="0"/>
          <w:pgNumType w:start="1"/>
          <w:cols w:space="425"/>
          <w:docGrid w:type="lines" w:linePitch="312"/>
        </w:sectPr>
      </w:pPr>
    </w:p>
    <w:p w14:paraId="7DC33E1A" w14:textId="77777777" w:rsidR="00147AE7" w:rsidRPr="00D522F1" w:rsidRDefault="00147AE7" w:rsidP="00F654D2">
      <w:pPr>
        <w:pStyle w:val="ab"/>
        <w:ind w:firstLine="482"/>
        <w:outlineLvl w:val="0"/>
        <w:rPr>
          <w:rFonts w:asciiTheme="minorEastAsia" w:eastAsiaTheme="minorEastAsia" w:hAnsiTheme="minorEastAsia" w:cs="Arial"/>
          <w:sz w:val="28"/>
          <w:szCs w:val="28"/>
        </w:rPr>
      </w:pPr>
      <w:bookmarkStart w:id="7" w:name="_Toc271754590"/>
      <w:bookmarkStart w:id="8" w:name="_Toc279950562"/>
      <w:bookmarkStart w:id="9" w:name="_Toc317164382"/>
      <w:r w:rsidRPr="00D522F1">
        <w:rPr>
          <w:rFonts w:asciiTheme="minorEastAsia" w:eastAsiaTheme="minorEastAsia" w:hAnsiTheme="minorEastAsia" w:cs="Arial"/>
          <w:sz w:val="28"/>
          <w:szCs w:val="28"/>
        </w:rPr>
        <w:lastRenderedPageBreak/>
        <w:t>修改记录</w:t>
      </w:r>
      <w:bookmarkEnd w:id="7"/>
      <w:bookmarkEnd w:id="8"/>
      <w:bookmarkEnd w:id="9"/>
    </w:p>
    <w:p w14:paraId="46326FFE" w14:textId="77777777" w:rsidR="00147AE7" w:rsidRPr="00D522F1" w:rsidRDefault="00147AE7" w:rsidP="00F654D2">
      <w:pPr>
        <w:pStyle w:val="ab"/>
        <w:ind w:firstLine="482"/>
        <w:rPr>
          <w:rFonts w:asciiTheme="minorEastAsia" w:eastAsiaTheme="minorEastAsia" w:hAnsiTheme="minorEastAsia" w:cs="Arial"/>
          <w:sz w:val="21"/>
          <w:szCs w:val="21"/>
        </w:rPr>
      </w:pPr>
    </w:p>
    <w:tbl>
      <w:tblPr>
        <w:tblW w:w="91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4"/>
        <w:gridCol w:w="1544"/>
        <w:gridCol w:w="3097"/>
        <w:gridCol w:w="1305"/>
        <w:gridCol w:w="2286"/>
      </w:tblGrid>
      <w:tr w:rsidR="00147AE7" w:rsidRPr="00D522F1" w14:paraId="5E8E3752" w14:textId="77777777" w:rsidTr="00AC4E90">
        <w:trPr>
          <w:jc w:val="center"/>
        </w:trPr>
        <w:tc>
          <w:tcPr>
            <w:tcW w:w="894" w:type="dxa"/>
            <w:shd w:val="clear" w:color="auto" w:fill="C0C0C0"/>
            <w:vAlign w:val="center"/>
          </w:tcPr>
          <w:p w14:paraId="17FF498E" w14:textId="77777777" w:rsidR="00147AE7" w:rsidRPr="00D522F1" w:rsidRDefault="00147AE7" w:rsidP="00AC4E90">
            <w:pPr>
              <w:pStyle w:val="a4"/>
              <w:rPr>
                <w:rFonts w:asciiTheme="minorEastAsia" w:eastAsiaTheme="minorEastAsia" w:hAnsiTheme="minorEastAsia" w:cs="Arial"/>
                <w:szCs w:val="21"/>
              </w:rPr>
            </w:pPr>
            <w:r w:rsidRPr="00D522F1">
              <w:rPr>
                <w:rFonts w:asciiTheme="minorEastAsia" w:eastAsiaTheme="minorEastAsia" w:hAnsiTheme="minorEastAsia" w:cs="Arial"/>
                <w:szCs w:val="21"/>
              </w:rPr>
              <w:t>No</w:t>
            </w:r>
          </w:p>
        </w:tc>
        <w:tc>
          <w:tcPr>
            <w:tcW w:w="1544" w:type="dxa"/>
            <w:shd w:val="clear" w:color="auto" w:fill="C0C0C0"/>
            <w:vAlign w:val="center"/>
          </w:tcPr>
          <w:p w14:paraId="37B57DBD" w14:textId="77777777" w:rsidR="00147AE7" w:rsidRPr="00D522F1" w:rsidRDefault="00147AE7" w:rsidP="00AC4E90">
            <w:pPr>
              <w:pStyle w:val="a4"/>
              <w:rPr>
                <w:rFonts w:asciiTheme="minorEastAsia" w:eastAsiaTheme="minorEastAsia" w:hAnsiTheme="minorEastAsia" w:cs="Arial"/>
                <w:szCs w:val="21"/>
              </w:rPr>
            </w:pPr>
            <w:r w:rsidRPr="00D522F1">
              <w:rPr>
                <w:rFonts w:asciiTheme="minorEastAsia" w:eastAsiaTheme="minorEastAsia" w:hAnsiTheme="minorEastAsia" w:cs="Arial"/>
                <w:szCs w:val="21"/>
              </w:rPr>
              <w:t>修改后版本号</w:t>
            </w:r>
          </w:p>
        </w:tc>
        <w:tc>
          <w:tcPr>
            <w:tcW w:w="3097" w:type="dxa"/>
            <w:shd w:val="clear" w:color="auto" w:fill="C0C0C0"/>
            <w:vAlign w:val="center"/>
          </w:tcPr>
          <w:p w14:paraId="48A59B7E" w14:textId="77777777" w:rsidR="00147AE7" w:rsidRPr="00D522F1" w:rsidRDefault="00147AE7" w:rsidP="00AC4E90">
            <w:pPr>
              <w:pStyle w:val="a4"/>
              <w:ind w:firstLine="420"/>
              <w:rPr>
                <w:rFonts w:asciiTheme="minorEastAsia" w:eastAsiaTheme="minorEastAsia" w:hAnsiTheme="minorEastAsia" w:cs="Arial"/>
                <w:szCs w:val="21"/>
              </w:rPr>
            </w:pPr>
            <w:r w:rsidRPr="00D522F1">
              <w:rPr>
                <w:rFonts w:asciiTheme="minorEastAsia" w:eastAsiaTheme="minorEastAsia" w:hAnsiTheme="minorEastAsia" w:cs="Arial"/>
                <w:szCs w:val="21"/>
              </w:rPr>
              <w:t>修改内容简介</w:t>
            </w:r>
          </w:p>
        </w:tc>
        <w:tc>
          <w:tcPr>
            <w:tcW w:w="1305" w:type="dxa"/>
            <w:shd w:val="clear" w:color="auto" w:fill="C0C0C0"/>
            <w:vAlign w:val="center"/>
          </w:tcPr>
          <w:p w14:paraId="144B16D4" w14:textId="77777777" w:rsidR="00147AE7" w:rsidRPr="00D522F1" w:rsidRDefault="00147AE7" w:rsidP="00AC4E90">
            <w:pPr>
              <w:pStyle w:val="a4"/>
              <w:rPr>
                <w:rFonts w:asciiTheme="minorEastAsia" w:eastAsiaTheme="minorEastAsia" w:hAnsiTheme="minorEastAsia" w:cs="Arial"/>
                <w:szCs w:val="21"/>
              </w:rPr>
            </w:pPr>
            <w:r w:rsidRPr="00D522F1">
              <w:rPr>
                <w:rFonts w:asciiTheme="minorEastAsia" w:eastAsiaTheme="minorEastAsia" w:hAnsiTheme="minorEastAsia" w:cs="Arial"/>
                <w:szCs w:val="21"/>
              </w:rPr>
              <w:t>修改日期</w:t>
            </w:r>
          </w:p>
        </w:tc>
        <w:tc>
          <w:tcPr>
            <w:tcW w:w="2286" w:type="dxa"/>
            <w:shd w:val="clear" w:color="auto" w:fill="C0C0C0"/>
            <w:vAlign w:val="center"/>
          </w:tcPr>
          <w:p w14:paraId="1FB785A1" w14:textId="77777777" w:rsidR="00147AE7" w:rsidRPr="00D522F1" w:rsidRDefault="00147AE7" w:rsidP="00AC4E90">
            <w:pPr>
              <w:pStyle w:val="a4"/>
              <w:ind w:firstLine="420"/>
              <w:rPr>
                <w:rFonts w:asciiTheme="minorEastAsia" w:eastAsiaTheme="minorEastAsia" w:hAnsiTheme="minorEastAsia" w:cs="Arial"/>
                <w:szCs w:val="21"/>
              </w:rPr>
            </w:pPr>
            <w:r w:rsidRPr="00D522F1">
              <w:rPr>
                <w:rFonts w:asciiTheme="minorEastAsia" w:eastAsiaTheme="minorEastAsia" w:hAnsiTheme="minorEastAsia" w:cs="Arial"/>
                <w:szCs w:val="21"/>
              </w:rPr>
              <w:t>修改人</w:t>
            </w:r>
          </w:p>
        </w:tc>
      </w:tr>
      <w:tr w:rsidR="00147AE7" w:rsidRPr="00D522F1" w14:paraId="273583F9" w14:textId="77777777" w:rsidTr="00AC4E90">
        <w:trPr>
          <w:jc w:val="center"/>
        </w:trPr>
        <w:tc>
          <w:tcPr>
            <w:tcW w:w="894" w:type="dxa"/>
            <w:vAlign w:val="center"/>
          </w:tcPr>
          <w:p w14:paraId="10ED29B8" w14:textId="77777777" w:rsidR="00147AE7" w:rsidRPr="00D522F1" w:rsidRDefault="00D43520" w:rsidP="00F654D2">
            <w:pPr>
              <w:pStyle w:val="a4"/>
              <w:ind w:firstLine="420"/>
              <w:rPr>
                <w:rFonts w:asciiTheme="minorEastAsia" w:eastAsiaTheme="minorEastAsia" w:hAnsiTheme="minorEastAsia" w:cs="Arial"/>
                <w:szCs w:val="21"/>
              </w:rPr>
            </w:pPr>
            <w:r w:rsidRPr="00D522F1">
              <w:rPr>
                <w:rFonts w:asciiTheme="minorEastAsia" w:eastAsiaTheme="minorEastAsia" w:hAnsiTheme="minorEastAsia" w:cs="Arial"/>
                <w:szCs w:val="21"/>
              </w:rPr>
              <w:t>1</w:t>
            </w:r>
          </w:p>
        </w:tc>
        <w:tc>
          <w:tcPr>
            <w:tcW w:w="1544" w:type="dxa"/>
            <w:vAlign w:val="center"/>
          </w:tcPr>
          <w:p w14:paraId="75664504" w14:textId="77777777" w:rsidR="00147AE7" w:rsidRPr="00D522F1" w:rsidRDefault="009E672B" w:rsidP="00F654D2">
            <w:pPr>
              <w:pStyle w:val="a4"/>
              <w:ind w:firstLine="420"/>
              <w:rPr>
                <w:rFonts w:asciiTheme="minorEastAsia" w:eastAsiaTheme="minorEastAsia" w:hAnsiTheme="minorEastAsia" w:cs="Arial"/>
                <w:szCs w:val="21"/>
              </w:rPr>
            </w:pPr>
            <w:r>
              <w:rPr>
                <w:rFonts w:asciiTheme="minorEastAsia" w:eastAsiaTheme="minorEastAsia" w:hAnsiTheme="minorEastAsia" w:cs="Arial" w:hint="eastAsia"/>
                <w:szCs w:val="21"/>
              </w:rPr>
              <w:t>0.5</w:t>
            </w:r>
          </w:p>
        </w:tc>
        <w:tc>
          <w:tcPr>
            <w:tcW w:w="3097" w:type="dxa"/>
            <w:vAlign w:val="center"/>
          </w:tcPr>
          <w:p w14:paraId="6F72AE19" w14:textId="77777777" w:rsidR="00147AE7" w:rsidRPr="00D522F1" w:rsidRDefault="00EA38E7" w:rsidP="00F654D2">
            <w:pPr>
              <w:pStyle w:val="a4"/>
              <w:ind w:firstLine="420"/>
              <w:rPr>
                <w:rFonts w:asciiTheme="minorEastAsia" w:eastAsiaTheme="minorEastAsia" w:hAnsiTheme="minorEastAsia" w:cs="Arial"/>
                <w:szCs w:val="21"/>
              </w:rPr>
            </w:pPr>
            <w:r w:rsidRPr="00D522F1">
              <w:rPr>
                <w:rFonts w:asciiTheme="minorEastAsia" w:eastAsiaTheme="minorEastAsia" w:hAnsiTheme="minorEastAsia" w:cs="Arial"/>
                <w:szCs w:val="21"/>
              </w:rPr>
              <w:t>完成初稿</w:t>
            </w:r>
          </w:p>
        </w:tc>
        <w:tc>
          <w:tcPr>
            <w:tcW w:w="1305" w:type="dxa"/>
            <w:vAlign w:val="center"/>
          </w:tcPr>
          <w:p w14:paraId="1D8DFAD5" w14:textId="77777777" w:rsidR="00147AE7" w:rsidRPr="00D522F1" w:rsidRDefault="009E672B" w:rsidP="005C461C">
            <w:pPr>
              <w:pStyle w:val="a4"/>
              <w:jc w:val="both"/>
              <w:rPr>
                <w:rFonts w:asciiTheme="minorEastAsia" w:eastAsiaTheme="minorEastAsia" w:hAnsiTheme="minorEastAsia" w:cs="Arial"/>
                <w:szCs w:val="21"/>
              </w:rPr>
            </w:pPr>
            <w:r>
              <w:rPr>
                <w:rFonts w:asciiTheme="minorEastAsia" w:eastAsiaTheme="minorEastAsia" w:hAnsiTheme="minorEastAsia" w:cs="Arial" w:hint="eastAsia"/>
                <w:szCs w:val="21"/>
              </w:rPr>
              <w:t>2012-2-1</w:t>
            </w:r>
            <w:r w:rsidR="0004178A">
              <w:rPr>
                <w:rFonts w:asciiTheme="minorEastAsia" w:eastAsiaTheme="minorEastAsia" w:hAnsiTheme="minorEastAsia" w:cs="Arial" w:hint="eastAsia"/>
                <w:szCs w:val="21"/>
              </w:rPr>
              <w:t>7</w:t>
            </w:r>
          </w:p>
        </w:tc>
        <w:tc>
          <w:tcPr>
            <w:tcW w:w="2286" w:type="dxa"/>
            <w:vAlign w:val="center"/>
          </w:tcPr>
          <w:p w14:paraId="6ADC79B2" w14:textId="1D5422C5" w:rsidR="00147AE7" w:rsidRPr="00D522F1" w:rsidRDefault="00147AE7" w:rsidP="00DC4FB3">
            <w:pPr>
              <w:pStyle w:val="a4"/>
              <w:rPr>
                <w:rFonts w:asciiTheme="minorEastAsia" w:eastAsiaTheme="minorEastAsia" w:hAnsiTheme="minorEastAsia" w:cs="Arial"/>
                <w:szCs w:val="21"/>
              </w:rPr>
            </w:pPr>
          </w:p>
        </w:tc>
      </w:tr>
      <w:tr w:rsidR="00C74169" w:rsidRPr="00D522F1" w14:paraId="2CD92330" w14:textId="77777777" w:rsidTr="00AC4E90">
        <w:trPr>
          <w:jc w:val="center"/>
        </w:trPr>
        <w:tc>
          <w:tcPr>
            <w:tcW w:w="894" w:type="dxa"/>
            <w:vAlign w:val="center"/>
          </w:tcPr>
          <w:p w14:paraId="4B14A6EC" w14:textId="2A0803D5" w:rsidR="00C74169" w:rsidRPr="00D522F1" w:rsidRDefault="00BF0DC7" w:rsidP="00F654D2">
            <w:pPr>
              <w:pStyle w:val="a4"/>
              <w:ind w:firstLine="420"/>
              <w:rPr>
                <w:rFonts w:asciiTheme="minorEastAsia" w:eastAsiaTheme="minorEastAsia" w:hAnsiTheme="minorEastAsia" w:cs="Arial"/>
                <w:szCs w:val="21"/>
              </w:rPr>
            </w:pPr>
            <w:r>
              <w:rPr>
                <w:rFonts w:asciiTheme="minorEastAsia" w:eastAsiaTheme="minorEastAsia" w:hAnsiTheme="minorEastAsia" w:cs="Arial" w:hint="eastAsia"/>
                <w:szCs w:val="21"/>
              </w:rPr>
              <w:t>2</w:t>
            </w:r>
          </w:p>
        </w:tc>
        <w:tc>
          <w:tcPr>
            <w:tcW w:w="1544" w:type="dxa"/>
            <w:vAlign w:val="center"/>
          </w:tcPr>
          <w:p w14:paraId="72547FCD" w14:textId="3B385EB6" w:rsidR="00C74169" w:rsidRPr="00D522F1" w:rsidRDefault="00BF0DC7" w:rsidP="00F654D2">
            <w:pPr>
              <w:pStyle w:val="a4"/>
              <w:ind w:firstLine="420"/>
              <w:rPr>
                <w:rFonts w:asciiTheme="minorEastAsia" w:eastAsiaTheme="minorEastAsia" w:hAnsiTheme="minorEastAsia" w:cs="Arial"/>
                <w:szCs w:val="21"/>
              </w:rPr>
            </w:pPr>
            <w:r>
              <w:rPr>
                <w:rFonts w:asciiTheme="minorEastAsia" w:eastAsiaTheme="minorEastAsia" w:hAnsiTheme="minorEastAsia" w:cs="Arial" w:hint="eastAsia"/>
                <w:szCs w:val="21"/>
              </w:rPr>
              <w:t>0.6</w:t>
            </w:r>
          </w:p>
        </w:tc>
        <w:tc>
          <w:tcPr>
            <w:tcW w:w="3097" w:type="dxa"/>
            <w:vAlign w:val="center"/>
          </w:tcPr>
          <w:p w14:paraId="2EB7D409" w14:textId="5EDF9652" w:rsidR="00C74169" w:rsidRPr="00D522F1" w:rsidRDefault="00BF0DC7" w:rsidP="00F654D2">
            <w:pPr>
              <w:pStyle w:val="a4"/>
              <w:ind w:firstLine="420"/>
              <w:rPr>
                <w:rFonts w:asciiTheme="minorEastAsia" w:eastAsiaTheme="minorEastAsia" w:hAnsiTheme="minorEastAsia" w:cs="Arial"/>
                <w:szCs w:val="21"/>
              </w:rPr>
            </w:pPr>
            <w:r>
              <w:rPr>
                <w:rFonts w:asciiTheme="minorEastAsia" w:eastAsiaTheme="minorEastAsia" w:hAnsiTheme="minorEastAsia" w:cs="Arial" w:hint="eastAsia"/>
                <w:szCs w:val="21"/>
              </w:rPr>
              <w:t>整理修改为浏览器初稿</w:t>
            </w:r>
          </w:p>
        </w:tc>
        <w:tc>
          <w:tcPr>
            <w:tcW w:w="1305" w:type="dxa"/>
            <w:vAlign w:val="center"/>
          </w:tcPr>
          <w:p w14:paraId="5D4E1AC9" w14:textId="08A02A8D" w:rsidR="00C74169" w:rsidRPr="00D522F1" w:rsidRDefault="00BF0DC7" w:rsidP="00BF0DC7">
            <w:pPr>
              <w:pStyle w:val="a4"/>
              <w:jc w:val="both"/>
              <w:rPr>
                <w:rFonts w:asciiTheme="minorEastAsia" w:eastAsiaTheme="minorEastAsia" w:hAnsiTheme="minorEastAsia" w:cs="Arial"/>
                <w:szCs w:val="21"/>
              </w:rPr>
            </w:pPr>
            <w:r>
              <w:rPr>
                <w:rFonts w:asciiTheme="minorEastAsia" w:eastAsiaTheme="minorEastAsia" w:hAnsiTheme="minorEastAsia" w:cs="Arial" w:hint="eastAsia"/>
                <w:szCs w:val="21"/>
              </w:rPr>
              <w:t>2013-05-30</w:t>
            </w:r>
          </w:p>
        </w:tc>
        <w:tc>
          <w:tcPr>
            <w:tcW w:w="2286" w:type="dxa"/>
            <w:vAlign w:val="center"/>
          </w:tcPr>
          <w:p w14:paraId="18666FBB" w14:textId="3FC696A4" w:rsidR="00C74169" w:rsidRPr="00D522F1" w:rsidRDefault="00BF0DC7" w:rsidP="00943832">
            <w:pPr>
              <w:pStyle w:val="a4"/>
              <w:ind w:firstLine="420"/>
              <w:jc w:val="both"/>
              <w:rPr>
                <w:rFonts w:asciiTheme="minorEastAsia" w:eastAsiaTheme="minorEastAsia" w:hAnsiTheme="minorEastAsia" w:cs="Arial"/>
                <w:szCs w:val="21"/>
              </w:rPr>
            </w:pPr>
            <w:r>
              <w:rPr>
                <w:rFonts w:asciiTheme="minorEastAsia" w:eastAsiaTheme="minorEastAsia" w:hAnsiTheme="minorEastAsia" w:cs="Arial" w:hint="eastAsia"/>
                <w:szCs w:val="21"/>
              </w:rPr>
              <w:t xml:space="preserve">  </w:t>
            </w:r>
          </w:p>
        </w:tc>
      </w:tr>
      <w:tr w:rsidR="00C74169" w:rsidRPr="0005509C" w14:paraId="2E4BBD75" w14:textId="77777777" w:rsidTr="00AC4E90">
        <w:trPr>
          <w:jc w:val="center"/>
        </w:trPr>
        <w:tc>
          <w:tcPr>
            <w:tcW w:w="894" w:type="dxa"/>
            <w:vAlign w:val="center"/>
          </w:tcPr>
          <w:p w14:paraId="2127C281" w14:textId="08972176" w:rsidR="00C74169" w:rsidRPr="00D522F1" w:rsidRDefault="00920575" w:rsidP="00F654D2">
            <w:pPr>
              <w:pStyle w:val="a4"/>
              <w:ind w:firstLine="420"/>
              <w:rPr>
                <w:rFonts w:asciiTheme="minorEastAsia" w:eastAsiaTheme="minorEastAsia" w:hAnsiTheme="minorEastAsia" w:cs="Arial"/>
                <w:szCs w:val="21"/>
              </w:rPr>
            </w:pPr>
            <w:r>
              <w:rPr>
                <w:rFonts w:asciiTheme="minorEastAsia" w:eastAsiaTheme="minorEastAsia" w:hAnsiTheme="minorEastAsia" w:cs="Arial" w:hint="eastAsia"/>
                <w:szCs w:val="21"/>
              </w:rPr>
              <w:t>3</w:t>
            </w:r>
          </w:p>
        </w:tc>
        <w:tc>
          <w:tcPr>
            <w:tcW w:w="1544" w:type="dxa"/>
            <w:vAlign w:val="center"/>
          </w:tcPr>
          <w:p w14:paraId="0D5D8F15" w14:textId="28EB61E4" w:rsidR="00C74169" w:rsidRPr="00D522F1" w:rsidRDefault="00920575" w:rsidP="00F654D2">
            <w:pPr>
              <w:pStyle w:val="a4"/>
              <w:ind w:firstLine="420"/>
              <w:rPr>
                <w:rFonts w:asciiTheme="minorEastAsia" w:eastAsiaTheme="minorEastAsia" w:hAnsiTheme="minorEastAsia" w:cs="Arial"/>
                <w:szCs w:val="21"/>
              </w:rPr>
            </w:pPr>
            <w:r>
              <w:rPr>
                <w:rFonts w:asciiTheme="minorEastAsia" w:eastAsiaTheme="minorEastAsia" w:hAnsiTheme="minorEastAsia" w:cs="Arial" w:hint="eastAsia"/>
                <w:szCs w:val="21"/>
              </w:rPr>
              <w:t>0.7</w:t>
            </w:r>
          </w:p>
        </w:tc>
        <w:tc>
          <w:tcPr>
            <w:tcW w:w="3097" w:type="dxa"/>
            <w:vAlign w:val="center"/>
          </w:tcPr>
          <w:p w14:paraId="5946BF4A" w14:textId="74362816" w:rsidR="00C74169" w:rsidRPr="00D522F1" w:rsidRDefault="00920575" w:rsidP="00F654D2">
            <w:pPr>
              <w:pStyle w:val="a4"/>
              <w:ind w:firstLine="420"/>
              <w:rPr>
                <w:rFonts w:asciiTheme="minorEastAsia" w:eastAsiaTheme="minorEastAsia" w:hAnsiTheme="minorEastAsia" w:cs="Arial"/>
                <w:szCs w:val="21"/>
              </w:rPr>
            </w:pPr>
            <w:r>
              <w:rPr>
                <w:rFonts w:asciiTheme="minorEastAsia" w:eastAsiaTheme="minorEastAsia" w:hAnsiTheme="minorEastAsia" w:cs="Arial" w:hint="eastAsia"/>
                <w:szCs w:val="21"/>
              </w:rPr>
              <w:t>调整define的规范</w:t>
            </w:r>
          </w:p>
        </w:tc>
        <w:tc>
          <w:tcPr>
            <w:tcW w:w="1305" w:type="dxa"/>
            <w:vAlign w:val="center"/>
          </w:tcPr>
          <w:p w14:paraId="0A256F99" w14:textId="5CACBC4A" w:rsidR="00C74169" w:rsidRPr="00D522F1" w:rsidRDefault="00920575" w:rsidP="00920575">
            <w:pPr>
              <w:pStyle w:val="a4"/>
              <w:jc w:val="both"/>
              <w:rPr>
                <w:rFonts w:asciiTheme="minorEastAsia" w:eastAsiaTheme="minorEastAsia" w:hAnsiTheme="minorEastAsia" w:cs="Arial"/>
                <w:szCs w:val="21"/>
              </w:rPr>
            </w:pPr>
            <w:r>
              <w:rPr>
                <w:rFonts w:asciiTheme="minorEastAsia" w:eastAsiaTheme="minorEastAsia" w:hAnsiTheme="minorEastAsia" w:cs="Arial" w:hint="eastAsia"/>
                <w:szCs w:val="21"/>
              </w:rPr>
              <w:t>2013-06-10</w:t>
            </w:r>
          </w:p>
        </w:tc>
        <w:tc>
          <w:tcPr>
            <w:tcW w:w="2286" w:type="dxa"/>
            <w:vAlign w:val="center"/>
          </w:tcPr>
          <w:p w14:paraId="593701C5" w14:textId="408DD876" w:rsidR="00C74169" w:rsidRPr="00D522F1" w:rsidRDefault="00920575" w:rsidP="00943832">
            <w:pPr>
              <w:pStyle w:val="a4"/>
              <w:jc w:val="both"/>
              <w:rPr>
                <w:rFonts w:asciiTheme="minorEastAsia" w:eastAsiaTheme="minorEastAsia" w:hAnsiTheme="minorEastAsia" w:cs="Arial"/>
                <w:szCs w:val="21"/>
              </w:rPr>
            </w:pPr>
            <w:r>
              <w:rPr>
                <w:rFonts w:asciiTheme="minorEastAsia" w:eastAsiaTheme="minorEastAsia" w:hAnsiTheme="minorEastAsia" w:cs="Arial" w:hint="eastAsia"/>
                <w:szCs w:val="21"/>
              </w:rPr>
              <w:t xml:space="preserve">      </w:t>
            </w:r>
          </w:p>
        </w:tc>
      </w:tr>
      <w:bookmarkEnd w:id="0"/>
      <w:bookmarkEnd w:id="1"/>
      <w:bookmarkEnd w:id="2"/>
      <w:bookmarkEnd w:id="3"/>
      <w:bookmarkEnd w:id="4"/>
      <w:bookmarkEnd w:id="5"/>
    </w:tbl>
    <w:p w14:paraId="2AAFF1A5" w14:textId="77777777" w:rsidR="00B3588C" w:rsidRDefault="00DA5CDE" w:rsidP="000425D4">
      <w:pPr>
        <w:pStyle w:val="ae"/>
        <w:ind w:firstLine="643"/>
        <w:rPr>
          <w:noProof/>
        </w:rPr>
      </w:pPr>
      <w:r w:rsidRPr="00D522F1">
        <w:rPr>
          <w:rFonts w:asciiTheme="minorEastAsia" w:eastAsiaTheme="minorEastAsia" w:hAnsiTheme="minorEastAsia" w:cs="Arial"/>
          <w:sz w:val="21"/>
          <w:szCs w:val="21"/>
        </w:rPr>
        <w:br w:type="page"/>
      </w:r>
      <w:bookmarkStart w:id="10" w:name="_Toc271583375"/>
      <w:bookmarkStart w:id="11" w:name="_Toc271754591"/>
      <w:bookmarkStart w:id="12" w:name="_Toc279950563"/>
      <w:bookmarkStart w:id="13" w:name="_Toc317164383"/>
      <w:r w:rsidR="008D0186" w:rsidRPr="00D522F1">
        <w:rPr>
          <w:rFonts w:asciiTheme="minorEastAsia" w:eastAsiaTheme="minorEastAsia" w:hAnsiTheme="minorEastAsia" w:cs="Arial"/>
          <w:sz w:val="28"/>
          <w:szCs w:val="28"/>
          <w:lang w:val="zh-CN"/>
        </w:rPr>
        <w:lastRenderedPageBreak/>
        <w:t>目录</w:t>
      </w:r>
      <w:bookmarkEnd w:id="10"/>
      <w:bookmarkEnd w:id="11"/>
      <w:bookmarkEnd w:id="12"/>
      <w:bookmarkEnd w:id="13"/>
      <w:r w:rsidR="000C34E0" w:rsidRPr="00D522F1">
        <w:rPr>
          <w:rFonts w:asciiTheme="minorEastAsia" w:eastAsiaTheme="minorEastAsia" w:hAnsiTheme="minorEastAsia" w:cs="Arial"/>
          <w:sz w:val="18"/>
          <w:szCs w:val="28"/>
          <w:lang w:val="zh-CN"/>
        </w:rPr>
        <w:fldChar w:fldCharType="begin"/>
      </w:r>
      <w:r w:rsidR="008D0186" w:rsidRPr="00D522F1">
        <w:rPr>
          <w:rFonts w:asciiTheme="minorEastAsia" w:eastAsiaTheme="minorEastAsia" w:hAnsiTheme="minorEastAsia" w:cs="Arial"/>
          <w:sz w:val="18"/>
          <w:szCs w:val="28"/>
          <w:lang w:val="zh-CN"/>
        </w:rPr>
        <w:instrText xml:space="preserve"> TOC \o "1-3" \h \z \u </w:instrText>
      </w:r>
      <w:r w:rsidR="000C34E0" w:rsidRPr="00D522F1">
        <w:rPr>
          <w:rFonts w:asciiTheme="minorEastAsia" w:eastAsiaTheme="minorEastAsia" w:hAnsiTheme="minorEastAsia" w:cs="Arial"/>
          <w:sz w:val="18"/>
          <w:szCs w:val="28"/>
          <w:lang w:val="zh-CN"/>
        </w:rPr>
        <w:fldChar w:fldCharType="separate"/>
      </w:r>
    </w:p>
    <w:p w14:paraId="3AD60D00" w14:textId="77777777" w:rsidR="00B3588C" w:rsidRDefault="00D11418">
      <w:pPr>
        <w:pStyle w:val="11"/>
        <w:tabs>
          <w:tab w:val="right" w:leader="dot" w:pos="9060"/>
        </w:tabs>
        <w:rPr>
          <w:rFonts w:asciiTheme="minorHAnsi" w:eastAsiaTheme="minorEastAsia" w:hAnsiTheme="minorHAnsi" w:cstheme="minorBidi"/>
          <w:noProof/>
          <w:szCs w:val="22"/>
        </w:rPr>
      </w:pPr>
      <w:hyperlink w:anchor="_Toc317164382" w:history="1">
        <w:r w:rsidR="00B3588C" w:rsidRPr="00CF40D6">
          <w:rPr>
            <w:rStyle w:val="a9"/>
            <w:rFonts w:asciiTheme="minorEastAsia" w:hAnsiTheme="minorEastAsia" w:cs="Arial" w:hint="eastAsia"/>
            <w:noProof/>
          </w:rPr>
          <w:t>修改记录</w:t>
        </w:r>
        <w:r w:rsidR="00B3588C">
          <w:rPr>
            <w:noProof/>
            <w:webHidden/>
          </w:rPr>
          <w:tab/>
        </w:r>
        <w:r w:rsidR="000C34E0">
          <w:rPr>
            <w:noProof/>
            <w:webHidden/>
          </w:rPr>
          <w:fldChar w:fldCharType="begin"/>
        </w:r>
        <w:r w:rsidR="00B3588C">
          <w:rPr>
            <w:noProof/>
            <w:webHidden/>
          </w:rPr>
          <w:instrText xml:space="preserve"> PAGEREF _Toc317164382 \h </w:instrText>
        </w:r>
        <w:r w:rsidR="000C34E0">
          <w:rPr>
            <w:noProof/>
            <w:webHidden/>
          </w:rPr>
        </w:r>
        <w:r w:rsidR="000C34E0">
          <w:rPr>
            <w:noProof/>
            <w:webHidden/>
          </w:rPr>
          <w:fldChar w:fldCharType="separate"/>
        </w:r>
        <w:r w:rsidR="00B3588C">
          <w:rPr>
            <w:noProof/>
            <w:webHidden/>
          </w:rPr>
          <w:t>2</w:t>
        </w:r>
        <w:r w:rsidR="000C34E0">
          <w:rPr>
            <w:noProof/>
            <w:webHidden/>
          </w:rPr>
          <w:fldChar w:fldCharType="end"/>
        </w:r>
      </w:hyperlink>
    </w:p>
    <w:p w14:paraId="40BD8C78" w14:textId="77777777" w:rsidR="00B3588C" w:rsidRDefault="00D11418">
      <w:pPr>
        <w:pStyle w:val="11"/>
        <w:tabs>
          <w:tab w:val="right" w:leader="dot" w:pos="9060"/>
        </w:tabs>
        <w:rPr>
          <w:rFonts w:asciiTheme="minorHAnsi" w:eastAsiaTheme="minorEastAsia" w:hAnsiTheme="minorHAnsi" w:cstheme="minorBidi"/>
          <w:noProof/>
          <w:szCs w:val="22"/>
        </w:rPr>
      </w:pPr>
      <w:hyperlink w:anchor="_Toc317164383" w:history="1">
        <w:r w:rsidR="00B3588C" w:rsidRPr="00CF40D6">
          <w:rPr>
            <w:rStyle w:val="a9"/>
            <w:rFonts w:asciiTheme="minorEastAsia" w:hAnsiTheme="minorEastAsia" w:cs="Arial" w:hint="eastAsia"/>
            <w:noProof/>
            <w:lang w:val="zh-CN"/>
          </w:rPr>
          <w:t>目录</w:t>
        </w:r>
        <w:r w:rsidR="00B3588C">
          <w:rPr>
            <w:noProof/>
            <w:webHidden/>
          </w:rPr>
          <w:tab/>
        </w:r>
        <w:r w:rsidR="000C34E0">
          <w:rPr>
            <w:noProof/>
            <w:webHidden/>
          </w:rPr>
          <w:fldChar w:fldCharType="begin"/>
        </w:r>
        <w:r w:rsidR="00B3588C">
          <w:rPr>
            <w:noProof/>
            <w:webHidden/>
          </w:rPr>
          <w:instrText xml:space="preserve"> PAGEREF _Toc317164383 \h </w:instrText>
        </w:r>
        <w:r w:rsidR="000C34E0">
          <w:rPr>
            <w:noProof/>
            <w:webHidden/>
          </w:rPr>
        </w:r>
        <w:r w:rsidR="000C34E0">
          <w:rPr>
            <w:noProof/>
            <w:webHidden/>
          </w:rPr>
          <w:fldChar w:fldCharType="separate"/>
        </w:r>
        <w:r w:rsidR="00B3588C">
          <w:rPr>
            <w:noProof/>
            <w:webHidden/>
          </w:rPr>
          <w:t>3</w:t>
        </w:r>
        <w:r w:rsidR="000C34E0">
          <w:rPr>
            <w:noProof/>
            <w:webHidden/>
          </w:rPr>
          <w:fldChar w:fldCharType="end"/>
        </w:r>
      </w:hyperlink>
    </w:p>
    <w:p w14:paraId="42C2BEC5" w14:textId="77777777" w:rsidR="00B3588C" w:rsidRDefault="00D11418">
      <w:pPr>
        <w:pStyle w:val="11"/>
        <w:tabs>
          <w:tab w:val="right" w:leader="dot" w:pos="9060"/>
        </w:tabs>
        <w:rPr>
          <w:rFonts w:asciiTheme="minorHAnsi" w:eastAsiaTheme="minorEastAsia" w:hAnsiTheme="minorHAnsi" w:cstheme="minorBidi"/>
          <w:noProof/>
          <w:szCs w:val="22"/>
        </w:rPr>
      </w:pPr>
      <w:hyperlink w:anchor="_Toc317164384" w:history="1">
        <w:r w:rsidR="00B3588C" w:rsidRPr="00CF40D6">
          <w:rPr>
            <w:rStyle w:val="a9"/>
            <w:rFonts w:asciiTheme="minorEastAsia" w:hAnsiTheme="minorEastAsia" w:cs="Arial" w:hint="eastAsia"/>
            <w:noProof/>
            <w:lang w:val="zh-CN"/>
          </w:rPr>
          <w:t>图表</w:t>
        </w:r>
        <w:r w:rsidR="00B3588C">
          <w:rPr>
            <w:noProof/>
            <w:webHidden/>
          </w:rPr>
          <w:tab/>
        </w:r>
        <w:r w:rsidR="000C34E0">
          <w:rPr>
            <w:noProof/>
            <w:webHidden/>
          </w:rPr>
          <w:fldChar w:fldCharType="begin"/>
        </w:r>
        <w:r w:rsidR="00B3588C">
          <w:rPr>
            <w:noProof/>
            <w:webHidden/>
          </w:rPr>
          <w:instrText xml:space="preserve"> PAGEREF _Toc317164384 \h </w:instrText>
        </w:r>
        <w:r w:rsidR="000C34E0">
          <w:rPr>
            <w:noProof/>
            <w:webHidden/>
          </w:rPr>
        </w:r>
        <w:r w:rsidR="000C34E0">
          <w:rPr>
            <w:noProof/>
            <w:webHidden/>
          </w:rPr>
          <w:fldChar w:fldCharType="separate"/>
        </w:r>
        <w:r w:rsidR="00B3588C">
          <w:rPr>
            <w:noProof/>
            <w:webHidden/>
          </w:rPr>
          <w:t>5</w:t>
        </w:r>
        <w:r w:rsidR="000C34E0">
          <w:rPr>
            <w:noProof/>
            <w:webHidden/>
          </w:rPr>
          <w:fldChar w:fldCharType="end"/>
        </w:r>
      </w:hyperlink>
    </w:p>
    <w:p w14:paraId="441D69FA" w14:textId="77777777" w:rsidR="00B3588C" w:rsidRDefault="00D11418">
      <w:pPr>
        <w:pStyle w:val="11"/>
        <w:tabs>
          <w:tab w:val="right" w:leader="dot" w:pos="9060"/>
        </w:tabs>
        <w:rPr>
          <w:rFonts w:asciiTheme="minorHAnsi" w:eastAsiaTheme="minorEastAsia" w:hAnsiTheme="minorHAnsi" w:cstheme="minorBidi"/>
          <w:noProof/>
          <w:szCs w:val="22"/>
        </w:rPr>
      </w:pPr>
      <w:hyperlink w:anchor="_Toc317164385" w:history="1">
        <w:r w:rsidR="00B3588C" w:rsidRPr="00CF40D6">
          <w:rPr>
            <w:rStyle w:val="a9"/>
            <w:noProof/>
          </w:rPr>
          <w:t>1</w:t>
        </w:r>
        <w:r w:rsidR="00B3588C" w:rsidRPr="00CF40D6">
          <w:rPr>
            <w:rStyle w:val="a9"/>
            <w:rFonts w:asciiTheme="minorEastAsia" w:hAnsiTheme="minorEastAsia" w:hint="eastAsia"/>
            <w:noProof/>
          </w:rPr>
          <w:t xml:space="preserve"> 概述</w:t>
        </w:r>
        <w:r w:rsidR="00B3588C">
          <w:rPr>
            <w:noProof/>
            <w:webHidden/>
          </w:rPr>
          <w:tab/>
        </w:r>
        <w:r w:rsidR="000C34E0">
          <w:rPr>
            <w:noProof/>
            <w:webHidden/>
          </w:rPr>
          <w:fldChar w:fldCharType="begin"/>
        </w:r>
        <w:r w:rsidR="00B3588C">
          <w:rPr>
            <w:noProof/>
            <w:webHidden/>
          </w:rPr>
          <w:instrText xml:space="preserve"> PAGEREF _Toc317164385 \h </w:instrText>
        </w:r>
        <w:r w:rsidR="000C34E0">
          <w:rPr>
            <w:noProof/>
            <w:webHidden/>
          </w:rPr>
        </w:r>
        <w:r w:rsidR="000C34E0">
          <w:rPr>
            <w:noProof/>
            <w:webHidden/>
          </w:rPr>
          <w:fldChar w:fldCharType="separate"/>
        </w:r>
        <w:r w:rsidR="00B3588C">
          <w:rPr>
            <w:noProof/>
            <w:webHidden/>
          </w:rPr>
          <w:t>6</w:t>
        </w:r>
        <w:r w:rsidR="000C34E0">
          <w:rPr>
            <w:noProof/>
            <w:webHidden/>
          </w:rPr>
          <w:fldChar w:fldCharType="end"/>
        </w:r>
      </w:hyperlink>
    </w:p>
    <w:p w14:paraId="37777091" w14:textId="77777777" w:rsidR="00B3588C" w:rsidRDefault="00D11418">
      <w:pPr>
        <w:pStyle w:val="11"/>
        <w:tabs>
          <w:tab w:val="right" w:leader="dot" w:pos="9060"/>
        </w:tabs>
        <w:rPr>
          <w:rFonts w:asciiTheme="minorHAnsi" w:eastAsiaTheme="minorEastAsia" w:hAnsiTheme="minorHAnsi" w:cstheme="minorBidi"/>
          <w:noProof/>
          <w:szCs w:val="22"/>
        </w:rPr>
      </w:pPr>
      <w:hyperlink w:anchor="_Toc317164386" w:history="1">
        <w:r w:rsidR="00B3588C" w:rsidRPr="00CF40D6">
          <w:rPr>
            <w:rStyle w:val="a9"/>
            <w:noProof/>
          </w:rPr>
          <w:t>2</w:t>
        </w:r>
        <w:r w:rsidR="00B3588C" w:rsidRPr="00CF40D6">
          <w:rPr>
            <w:rStyle w:val="a9"/>
            <w:rFonts w:asciiTheme="minorEastAsia" w:hAnsiTheme="minorEastAsia" w:hint="eastAsia"/>
            <w:noProof/>
          </w:rPr>
          <w:t xml:space="preserve"> 编码规范</w:t>
        </w:r>
        <w:r w:rsidR="00B3588C">
          <w:rPr>
            <w:noProof/>
            <w:webHidden/>
          </w:rPr>
          <w:tab/>
        </w:r>
        <w:r w:rsidR="000C34E0">
          <w:rPr>
            <w:noProof/>
            <w:webHidden/>
          </w:rPr>
          <w:fldChar w:fldCharType="begin"/>
        </w:r>
        <w:r w:rsidR="00B3588C">
          <w:rPr>
            <w:noProof/>
            <w:webHidden/>
          </w:rPr>
          <w:instrText xml:space="preserve"> PAGEREF _Toc317164386 \h </w:instrText>
        </w:r>
        <w:r w:rsidR="000C34E0">
          <w:rPr>
            <w:noProof/>
            <w:webHidden/>
          </w:rPr>
        </w:r>
        <w:r w:rsidR="000C34E0">
          <w:rPr>
            <w:noProof/>
            <w:webHidden/>
          </w:rPr>
          <w:fldChar w:fldCharType="separate"/>
        </w:r>
        <w:r w:rsidR="00B3588C">
          <w:rPr>
            <w:noProof/>
            <w:webHidden/>
          </w:rPr>
          <w:t>7</w:t>
        </w:r>
        <w:r w:rsidR="000C34E0">
          <w:rPr>
            <w:noProof/>
            <w:webHidden/>
          </w:rPr>
          <w:fldChar w:fldCharType="end"/>
        </w:r>
      </w:hyperlink>
    </w:p>
    <w:p w14:paraId="7C262EDB" w14:textId="77777777" w:rsidR="00B3588C" w:rsidRDefault="00D11418">
      <w:pPr>
        <w:pStyle w:val="21"/>
        <w:rPr>
          <w:rFonts w:asciiTheme="minorHAnsi" w:eastAsiaTheme="minorEastAsia" w:hAnsiTheme="minorHAnsi" w:cstheme="minorBidi"/>
          <w:noProof/>
          <w:szCs w:val="22"/>
        </w:rPr>
      </w:pPr>
      <w:hyperlink w:anchor="_Toc317164387" w:history="1">
        <w:r w:rsidR="00B3588C" w:rsidRPr="00CF40D6">
          <w:rPr>
            <w:rStyle w:val="a9"/>
            <w:noProof/>
          </w:rPr>
          <w:t>2.1</w:t>
        </w:r>
        <w:r w:rsidR="00B3588C" w:rsidRPr="00CF40D6">
          <w:rPr>
            <w:rStyle w:val="a9"/>
            <w:rFonts w:asciiTheme="minorEastAsia" w:hAnsiTheme="minorEastAsia" w:hint="eastAsia"/>
            <w:noProof/>
          </w:rPr>
          <w:t xml:space="preserve"> 命名规范</w:t>
        </w:r>
        <w:r w:rsidR="00B3588C">
          <w:rPr>
            <w:noProof/>
            <w:webHidden/>
          </w:rPr>
          <w:tab/>
        </w:r>
        <w:r w:rsidR="000C34E0">
          <w:rPr>
            <w:noProof/>
            <w:webHidden/>
          </w:rPr>
          <w:fldChar w:fldCharType="begin"/>
        </w:r>
        <w:r w:rsidR="00B3588C">
          <w:rPr>
            <w:noProof/>
            <w:webHidden/>
          </w:rPr>
          <w:instrText xml:space="preserve"> PAGEREF _Toc317164387 \h </w:instrText>
        </w:r>
        <w:r w:rsidR="000C34E0">
          <w:rPr>
            <w:noProof/>
            <w:webHidden/>
          </w:rPr>
        </w:r>
        <w:r w:rsidR="000C34E0">
          <w:rPr>
            <w:noProof/>
            <w:webHidden/>
          </w:rPr>
          <w:fldChar w:fldCharType="separate"/>
        </w:r>
        <w:r w:rsidR="00B3588C">
          <w:rPr>
            <w:noProof/>
            <w:webHidden/>
          </w:rPr>
          <w:t>7</w:t>
        </w:r>
        <w:r w:rsidR="000C34E0">
          <w:rPr>
            <w:noProof/>
            <w:webHidden/>
          </w:rPr>
          <w:fldChar w:fldCharType="end"/>
        </w:r>
      </w:hyperlink>
    </w:p>
    <w:p w14:paraId="5FE09300"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388" w:history="1">
        <w:r w:rsidR="00B3588C" w:rsidRPr="00CF40D6">
          <w:rPr>
            <w:rStyle w:val="a9"/>
            <w:noProof/>
          </w:rPr>
          <w:t>2.1.1</w:t>
        </w:r>
        <w:r w:rsidR="00B3588C" w:rsidRPr="00CF40D6">
          <w:rPr>
            <w:rStyle w:val="a9"/>
            <w:rFonts w:asciiTheme="minorEastAsia" w:hAnsiTheme="minorEastAsia" w:hint="eastAsia"/>
            <w:noProof/>
          </w:rPr>
          <w:t xml:space="preserve"> 命名基础</w:t>
        </w:r>
        <w:r w:rsidR="00B3588C">
          <w:rPr>
            <w:noProof/>
            <w:webHidden/>
          </w:rPr>
          <w:tab/>
        </w:r>
        <w:r w:rsidR="000C34E0">
          <w:rPr>
            <w:noProof/>
            <w:webHidden/>
          </w:rPr>
          <w:fldChar w:fldCharType="begin"/>
        </w:r>
        <w:r w:rsidR="00B3588C">
          <w:rPr>
            <w:noProof/>
            <w:webHidden/>
          </w:rPr>
          <w:instrText xml:space="preserve"> PAGEREF _Toc317164388 \h </w:instrText>
        </w:r>
        <w:r w:rsidR="000C34E0">
          <w:rPr>
            <w:noProof/>
            <w:webHidden/>
          </w:rPr>
        </w:r>
        <w:r w:rsidR="000C34E0">
          <w:rPr>
            <w:noProof/>
            <w:webHidden/>
          </w:rPr>
          <w:fldChar w:fldCharType="separate"/>
        </w:r>
        <w:r w:rsidR="00B3588C">
          <w:rPr>
            <w:noProof/>
            <w:webHidden/>
          </w:rPr>
          <w:t>7</w:t>
        </w:r>
        <w:r w:rsidR="000C34E0">
          <w:rPr>
            <w:noProof/>
            <w:webHidden/>
          </w:rPr>
          <w:fldChar w:fldCharType="end"/>
        </w:r>
      </w:hyperlink>
    </w:p>
    <w:p w14:paraId="45744230"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389" w:history="1">
        <w:r w:rsidR="00B3588C" w:rsidRPr="00CF40D6">
          <w:rPr>
            <w:rStyle w:val="a9"/>
            <w:noProof/>
          </w:rPr>
          <w:t>2.1.2</w:t>
        </w:r>
        <w:r w:rsidR="00B3588C" w:rsidRPr="00CF40D6">
          <w:rPr>
            <w:rStyle w:val="a9"/>
            <w:rFonts w:asciiTheme="minorEastAsia" w:hAnsiTheme="minorEastAsia" w:hint="eastAsia"/>
            <w:noProof/>
          </w:rPr>
          <w:t xml:space="preserve"> 方法命名</w:t>
        </w:r>
        <w:r w:rsidR="00B3588C">
          <w:rPr>
            <w:noProof/>
            <w:webHidden/>
          </w:rPr>
          <w:tab/>
        </w:r>
        <w:r w:rsidR="000C34E0">
          <w:rPr>
            <w:noProof/>
            <w:webHidden/>
          </w:rPr>
          <w:fldChar w:fldCharType="begin"/>
        </w:r>
        <w:r w:rsidR="00B3588C">
          <w:rPr>
            <w:noProof/>
            <w:webHidden/>
          </w:rPr>
          <w:instrText xml:space="preserve"> PAGEREF _Toc317164389 \h </w:instrText>
        </w:r>
        <w:r w:rsidR="000C34E0">
          <w:rPr>
            <w:noProof/>
            <w:webHidden/>
          </w:rPr>
        </w:r>
        <w:r w:rsidR="000C34E0">
          <w:rPr>
            <w:noProof/>
            <w:webHidden/>
          </w:rPr>
          <w:fldChar w:fldCharType="separate"/>
        </w:r>
        <w:r w:rsidR="00B3588C">
          <w:rPr>
            <w:noProof/>
            <w:webHidden/>
          </w:rPr>
          <w:t>8</w:t>
        </w:r>
        <w:r w:rsidR="000C34E0">
          <w:rPr>
            <w:noProof/>
            <w:webHidden/>
          </w:rPr>
          <w:fldChar w:fldCharType="end"/>
        </w:r>
      </w:hyperlink>
    </w:p>
    <w:p w14:paraId="181C0774"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390" w:history="1">
        <w:r w:rsidR="00B3588C" w:rsidRPr="00CF40D6">
          <w:rPr>
            <w:rStyle w:val="a9"/>
            <w:noProof/>
          </w:rPr>
          <w:t>2.1.3</w:t>
        </w:r>
        <w:r w:rsidR="00B3588C" w:rsidRPr="00CF40D6">
          <w:rPr>
            <w:rStyle w:val="a9"/>
            <w:rFonts w:asciiTheme="minorEastAsia" w:hAnsiTheme="minorEastAsia" w:hint="eastAsia"/>
            <w:noProof/>
          </w:rPr>
          <w:t xml:space="preserve"> 函数命名</w:t>
        </w:r>
        <w:r w:rsidR="00B3588C">
          <w:rPr>
            <w:noProof/>
            <w:webHidden/>
          </w:rPr>
          <w:tab/>
        </w:r>
        <w:r w:rsidR="000C34E0">
          <w:rPr>
            <w:noProof/>
            <w:webHidden/>
          </w:rPr>
          <w:fldChar w:fldCharType="begin"/>
        </w:r>
        <w:r w:rsidR="00B3588C">
          <w:rPr>
            <w:noProof/>
            <w:webHidden/>
          </w:rPr>
          <w:instrText xml:space="preserve"> PAGEREF _Toc317164390 \h </w:instrText>
        </w:r>
        <w:r w:rsidR="000C34E0">
          <w:rPr>
            <w:noProof/>
            <w:webHidden/>
          </w:rPr>
        </w:r>
        <w:r w:rsidR="000C34E0">
          <w:rPr>
            <w:noProof/>
            <w:webHidden/>
          </w:rPr>
          <w:fldChar w:fldCharType="separate"/>
        </w:r>
        <w:r w:rsidR="00B3588C">
          <w:rPr>
            <w:noProof/>
            <w:webHidden/>
          </w:rPr>
          <w:t>10</w:t>
        </w:r>
        <w:r w:rsidR="000C34E0">
          <w:rPr>
            <w:noProof/>
            <w:webHidden/>
          </w:rPr>
          <w:fldChar w:fldCharType="end"/>
        </w:r>
      </w:hyperlink>
    </w:p>
    <w:p w14:paraId="0656A2B8"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391" w:history="1">
        <w:r w:rsidR="00B3588C" w:rsidRPr="00CF40D6">
          <w:rPr>
            <w:rStyle w:val="a9"/>
            <w:noProof/>
          </w:rPr>
          <w:t>2.1.4</w:t>
        </w:r>
        <w:r w:rsidR="00B3588C" w:rsidRPr="00CF40D6">
          <w:rPr>
            <w:rStyle w:val="a9"/>
            <w:rFonts w:asciiTheme="minorEastAsia" w:hAnsiTheme="minorEastAsia" w:hint="eastAsia"/>
            <w:noProof/>
          </w:rPr>
          <w:t xml:space="preserve"> 实例变量和数据类型命名</w:t>
        </w:r>
        <w:r w:rsidR="00B3588C">
          <w:rPr>
            <w:noProof/>
            <w:webHidden/>
          </w:rPr>
          <w:tab/>
        </w:r>
        <w:r w:rsidR="000C34E0">
          <w:rPr>
            <w:noProof/>
            <w:webHidden/>
          </w:rPr>
          <w:fldChar w:fldCharType="begin"/>
        </w:r>
        <w:r w:rsidR="00B3588C">
          <w:rPr>
            <w:noProof/>
            <w:webHidden/>
          </w:rPr>
          <w:instrText xml:space="preserve"> PAGEREF _Toc317164391 \h </w:instrText>
        </w:r>
        <w:r w:rsidR="000C34E0">
          <w:rPr>
            <w:noProof/>
            <w:webHidden/>
          </w:rPr>
        </w:r>
        <w:r w:rsidR="000C34E0">
          <w:rPr>
            <w:noProof/>
            <w:webHidden/>
          </w:rPr>
          <w:fldChar w:fldCharType="separate"/>
        </w:r>
        <w:r w:rsidR="00B3588C">
          <w:rPr>
            <w:noProof/>
            <w:webHidden/>
          </w:rPr>
          <w:t>10</w:t>
        </w:r>
        <w:r w:rsidR="000C34E0">
          <w:rPr>
            <w:noProof/>
            <w:webHidden/>
          </w:rPr>
          <w:fldChar w:fldCharType="end"/>
        </w:r>
      </w:hyperlink>
    </w:p>
    <w:p w14:paraId="44AD1B73"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392" w:history="1">
        <w:r w:rsidR="00B3588C" w:rsidRPr="00CF40D6">
          <w:rPr>
            <w:rStyle w:val="a9"/>
            <w:noProof/>
          </w:rPr>
          <w:t>2.1.5</w:t>
        </w:r>
        <w:r w:rsidR="00B3588C" w:rsidRPr="00CF40D6">
          <w:rPr>
            <w:rStyle w:val="a9"/>
            <w:rFonts w:asciiTheme="minorEastAsia" w:hAnsiTheme="minorEastAsia" w:hint="eastAsia"/>
            <w:noProof/>
          </w:rPr>
          <w:t xml:space="preserve"> 可接受的简写和缩写</w:t>
        </w:r>
        <w:r w:rsidR="00B3588C">
          <w:rPr>
            <w:noProof/>
            <w:webHidden/>
          </w:rPr>
          <w:tab/>
        </w:r>
        <w:r w:rsidR="000C34E0">
          <w:rPr>
            <w:noProof/>
            <w:webHidden/>
          </w:rPr>
          <w:fldChar w:fldCharType="begin"/>
        </w:r>
        <w:r w:rsidR="00B3588C">
          <w:rPr>
            <w:noProof/>
            <w:webHidden/>
          </w:rPr>
          <w:instrText xml:space="preserve"> PAGEREF _Toc317164392 \h </w:instrText>
        </w:r>
        <w:r w:rsidR="000C34E0">
          <w:rPr>
            <w:noProof/>
            <w:webHidden/>
          </w:rPr>
        </w:r>
        <w:r w:rsidR="000C34E0">
          <w:rPr>
            <w:noProof/>
            <w:webHidden/>
          </w:rPr>
          <w:fldChar w:fldCharType="separate"/>
        </w:r>
        <w:r w:rsidR="00B3588C">
          <w:rPr>
            <w:noProof/>
            <w:webHidden/>
          </w:rPr>
          <w:t>10</w:t>
        </w:r>
        <w:r w:rsidR="000C34E0">
          <w:rPr>
            <w:noProof/>
            <w:webHidden/>
          </w:rPr>
          <w:fldChar w:fldCharType="end"/>
        </w:r>
      </w:hyperlink>
    </w:p>
    <w:p w14:paraId="4002E3DE" w14:textId="77777777" w:rsidR="00B3588C" w:rsidRDefault="00D11418">
      <w:pPr>
        <w:pStyle w:val="21"/>
        <w:rPr>
          <w:rFonts w:asciiTheme="minorHAnsi" w:eastAsiaTheme="minorEastAsia" w:hAnsiTheme="minorHAnsi" w:cstheme="minorBidi"/>
          <w:noProof/>
          <w:szCs w:val="22"/>
        </w:rPr>
      </w:pPr>
      <w:hyperlink w:anchor="_Toc317164393" w:history="1">
        <w:r w:rsidR="00B3588C" w:rsidRPr="00CF40D6">
          <w:rPr>
            <w:rStyle w:val="a9"/>
            <w:noProof/>
          </w:rPr>
          <w:t>2.2</w:t>
        </w:r>
        <w:r w:rsidR="00B3588C" w:rsidRPr="00CF40D6">
          <w:rPr>
            <w:rStyle w:val="a9"/>
            <w:rFonts w:asciiTheme="minorEastAsia" w:hAnsiTheme="minorEastAsia" w:hint="eastAsia"/>
            <w:noProof/>
          </w:rPr>
          <w:t xml:space="preserve"> 代码注释</w:t>
        </w:r>
        <w:r w:rsidR="00B3588C">
          <w:rPr>
            <w:noProof/>
            <w:webHidden/>
          </w:rPr>
          <w:tab/>
        </w:r>
        <w:r w:rsidR="000C34E0">
          <w:rPr>
            <w:noProof/>
            <w:webHidden/>
          </w:rPr>
          <w:fldChar w:fldCharType="begin"/>
        </w:r>
        <w:r w:rsidR="00B3588C">
          <w:rPr>
            <w:noProof/>
            <w:webHidden/>
          </w:rPr>
          <w:instrText xml:space="preserve"> PAGEREF _Toc317164393 \h </w:instrText>
        </w:r>
        <w:r w:rsidR="000C34E0">
          <w:rPr>
            <w:noProof/>
            <w:webHidden/>
          </w:rPr>
        </w:r>
        <w:r w:rsidR="000C34E0">
          <w:rPr>
            <w:noProof/>
            <w:webHidden/>
          </w:rPr>
          <w:fldChar w:fldCharType="separate"/>
        </w:r>
        <w:r w:rsidR="00B3588C">
          <w:rPr>
            <w:noProof/>
            <w:webHidden/>
          </w:rPr>
          <w:t>11</w:t>
        </w:r>
        <w:r w:rsidR="000C34E0">
          <w:rPr>
            <w:noProof/>
            <w:webHidden/>
          </w:rPr>
          <w:fldChar w:fldCharType="end"/>
        </w:r>
      </w:hyperlink>
    </w:p>
    <w:p w14:paraId="49EC945D"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394" w:history="1">
        <w:r w:rsidR="00B3588C" w:rsidRPr="00CF40D6">
          <w:rPr>
            <w:rStyle w:val="a9"/>
            <w:noProof/>
          </w:rPr>
          <w:t>2.2.1</w:t>
        </w:r>
        <w:r w:rsidR="00B3588C" w:rsidRPr="00CF40D6">
          <w:rPr>
            <w:rStyle w:val="a9"/>
            <w:rFonts w:asciiTheme="minorEastAsia" w:hAnsiTheme="minorEastAsia" w:hint="eastAsia"/>
            <w:noProof/>
          </w:rPr>
          <w:t xml:space="preserve"> 文件注释</w:t>
        </w:r>
        <w:r w:rsidR="00B3588C">
          <w:rPr>
            <w:noProof/>
            <w:webHidden/>
          </w:rPr>
          <w:tab/>
        </w:r>
        <w:r w:rsidR="000C34E0">
          <w:rPr>
            <w:noProof/>
            <w:webHidden/>
          </w:rPr>
          <w:fldChar w:fldCharType="begin"/>
        </w:r>
        <w:r w:rsidR="00B3588C">
          <w:rPr>
            <w:noProof/>
            <w:webHidden/>
          </w:rPr>
          <w:instrText xml:space="preserve"> PAGEREF _Toc317164394 \h </w:instrText>
        </w:r>
        <w:r w:rsidR="000C34E0">
          <w:rPr>
            <w:noProof/>
            <w:webHidden/>
          </w:rPr>
        </w:r>
        <w:r w:rsidR="000C34E0">
          <w:rPr>
            <w:noProof/>
            <w:webHidden/>
          </w:rPr>
          <w:fldChar w:fldCharType="separate"/>
        </w:r>
        <w:r w:rsidR="00B3588C">
          <w:rPr>
            <w:noProof/>
            <w:webHidden/>
          </w:rPr>
          <w:t>11</w:t>
        </w:r>
        <w:r w:rsidR="000C34E0">
          <w:rPr>
            <w:noProof/>
            <w:webHidden/>
          </w:rPr>
          <w:fldChar w:fldCharType="end"/>
        </w:r>
      </w:hyperlink>
    </w:p>
    <w:p w14:paraId="14049006"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395" w:history="1">
        <w:r w:rsidR="00B3588C" w:rsidRPr="00CF40D6">
          <w:rPr>
            <w:rStyle w:val="a9"/>
            <w:noProof/>
          </w:rPr>
          <w:t>2.2.2</w:t>
        </w:r>
        <w:r w:rsidR="00B3588C" w:rsidRPr="00CF40D6">
          <w:rPr>
            <w:rStyle w:val="a9"/>
            <w:rFonts w:asciiTheme="minorEastAsia" w:hAnsiTheme="minorEastAsia" w:hint="eastAsia"/>
            <w:noProof/>
          </w:rPr>
          <w:t xml:space="preserve"> 声明注释</w:t>
        </w:r>
        <w:r w:rsidR="00B3588C">
          <w:rPr>
            <w:noProof/>
            <w:webHidden/>
          </w:rPr>
          <w:tab/>
        </w:r>
        <w:r w:rsidR="000C34E0">
          <w:rPr>
            <w:noProof/>
            <w:webHidden/>
          </w:rPr>
          <w:fldChar w:fldCharType="begin"/>
        </w:r>
        <w:r w:rsidR="00B3588C">
          <w:rPr>
            <w:noProof/>
            <w:webHidden/>
          </w:rPr>
          <w:instrText xml:space="preserve"> PAGEREF _Toc317164395 \h </w:instrText>
        </w:r>
        <w:r w:rsidR="000C34E0">
          <w:rPr>
            <w:noProof/>
            <w:webHidden/>
          </w:rPr>
        </w:r>
        <w:r w:rsidR="000C34E0">
          <w:rPr>
            <w:noProof/>
            <w:webHidden/>
          </w:rPr>
          <w:fldChar w:fldCharType="separate"/>
        </w:r>
        <w:r w:rsidR="00B3588C">
          <w:rPr>
            <w:noProof/>
            <w:webHidden/>
          </w:rPr>
          <w:t>11</w:t>
        </w:r>
        <w:r w:rsidR="000C34E0">
          <w:rPr>
            <w:noProof/>
            <w:webHidden/>
          </w:rPr>
          <w:fldChar w:fldCharType="end"/>
        </w:r>
      </w:hyperlink>
    </w:p>
    <w:p w14:paraId="0E1600A9"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396" w:history="1">
        <w:r w:rsidR="00B3588C" w:rsidRPr="00CF40D6">
          <w:rPr>
            <w:rStyle w:val="a9"/>
            <w:noProof/>
          </w:rPr>
          <w:t>2.2.3</w:t>
        </w:r>
        <w:r w:rsidR="00B3588C" w:rsidRPr="00CF40D6">
          <w:rPr>
            <w:rStyle w:val="a9"/>
            <w:rFonts w:asciiTheme="minorEastAsia" w:hAnsiTheme="minorEastAsia" w:hint="eastAsia"/>
            <w:noProof/>
          </w:rPr>
          <w:t xml:space="preserve"> 实现注释</w:t>
        </w:r>
        <w:r w:rsidR="00B3588C">
          <w:rPr>
            <w:noProof/>
            <w:webHidden/>
          </w:rPr>
          <w:tab/>
        </w:r>
        <w:r w:rsidR="000C34E0">
          <w:rPr>
            <w:noProof/>
            <w:webHidden/>
          </w:rPr>
          <w:fldChar w:fldCharType="begin"/>
        </w:r>
        <w:r w:rsidR="00B3588C">
          <w:rPr>
            <w:noProof/>
            <w:webHidden/>
          </w:rPr>
          <w:instrText xml:space="preserve"> PAGEREF _Toc317164396 \h </w:instrText>
        </w:r>
        <w:r w:rsidR="000C34E0">
          <w:rPr>
            <w:noProof/>
            <w:webHidden/>
          </w:rPr>
        </w:r>
        <w:r w:rsidR="000C34E0">
          <w:rPr>
            <w:noProof/>
            <w:webHidden/>
          </w:rPr>
          <w:fldChar w:fldCharType="separate"/>
        </w:r>
        <w:r w:rsidR="00B3588C">
          <w:rPr>
            <w:noProof/>
            <w:webHidden/>
          </w:rPr>
          <w:t>11</w:t>
        </w:r>
        <w:r w:rsidR="000C34E0">
          <w:rPr>
            <w:noProof/>
            <w:webHidden/>
          </w:rPr>
          <w:fldChar w:fldCharType="end"/>
        </w:r>
      </w:hyperlink>
    </w:p>
    <w:p w14:paraId="7D241BFF" w14:textId="77777777" w:rsidR="00B3588C" w:rsidRDefault="00D11418">
      <w:pPr>
        <w:pStyle w:val="21"/>
        <w:rPr>
          <w:rFonts w:asciiTheme="minorHAnsi" w:eastAsiaTheme="minorEastAsia" w:hAnsiTheme="minorHAnsi" w:cstheme="minorBidi"/>
          <w:noProof/>
          <w:szCs w:val="22"/>
        </w:rPr>
      </w:pPr>
      <w:hyperlink w:anchor="_Toc317164397" w:history="1">
        <w:r w:rsidR="00B3588C" w:rsidRPr="00CF40D6">
          <w:rPr>
            <w:rStyle w:val="a9"/>
            <w:noProof/>
          </w:rPr>
          <w:t>2.3</w:t>
        </w:r>
        <w:r w:rsidR="00B3588C" w:rsidRPr="00CF40D6">
          <w:rPr>
            <w:rStyle w:val="a9"/>
            <w:rFonts w:asciiTheme="minorEastAsia" w:hAnsiTheme="minorEastAsia" w:hint="eastAsia"/>
            <w:noProof/>
          </w:rPr>
          <w:t xml:space="preserve"> 代码格式化</w:t>
        </w:r>
        <w:r w:rsidR="00B3588C">
          <w:rPr>
            <w:noProof/>
            <w:webHidden/>
          </w:rPr>
          <w:tab/>
        </w:r>
        <w:r w:rsidR="000C34E0">
          <w:rPr>
            <w:noProof/>
            <w:webHidden/>
          </w:rPr>
          <w:fldChar w:fldCharType="begin"/>
        </w:r>
        <w:r w:rsidR="00B3588C">
          <w:rPr>
            <w:noProof/>
            <w:webHidden/>
          </w:rPr>
          <w:instrText xml:space="preserve"> PAGEREF _Toc317164397 \h </w:instrText>
        </w:r>
        <w:r w:rsidR="000C34E0">
          <w:rPr>
            <w:noProof/>
            <w:webHidden/>
          </w:rPr>
        </w:r>
        <w:r w:rsidR="000C34E0">
          <w:rPr>
            <w:noProof/>
            <w:webHidden/>
          </w:rPr>
          <w:fldChar w:fldCharType="separate"/>
        </w:r>
        <w:r w:rsidR="00B3588C">
          <w:rPr>
            <w:noProof/>
            <w:webHidden/>
          </w:rPr>
          <w:t>11</w:t>
        </w:r>
        <w:r w:rsidR="000C34E0">
          <w:rPr>
            <w:noProof/>
            <w:webHidden/>
          </w:rPr>
          <w:fldChar w:fldCharType="end"/>
        </w:r>
      </w:hyperlink>
    </w:p>
    <w:p w14:paraId="6D530636"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398" w:history="1">
        <w:r w:rsidR="00B3588C" w:rsidRPr="00CF40D6">
          <w:rPr>
            <w:rStyle w:val="a9"/>
            <w:noProof/>
          </w:rPr>
          <w:t>2.3.1</w:t>
        </w:r>
        <w:r w:rsidR="00B3588C" w:rsidRPr="00CF40D6">
          <w:rPr>
            <w:rStyle w:val="a9"/>
            <w:rFonts w:asciiTheme="minorEastAsia" w:hAnsiTheme="minorEastAsia" w:hint="eastAsia"/>
            <w:noProof/>
          </w:rPr>
          <w:t xml:space="preserve"> 缩进</w:t>
        </w:r>
        <w:r w:rsidR="00B3588C">
          <w:rPr>
            <w:noProof/>
            <w:webHidden/>
          </w:rPr>
          <w:tab/>
        </w:r>
        <w:r w:rsidR="000C34E0">
          <w:rPr>
            <w:noProof/>
            <w:webHidden/>
          </w:rPr>
          <w:fldChar w:fldCharType="begin"/>
        </w:r>
        <w:r w:rsidR="00B3588C">
          <w:rPr>
            <w:noProof/>
            <w:webHidden/>
          </w:rPr>
          <w:instrText xml:space="preserve"> PAGEREF _Toc317164398 \h </w:instrText>
        </w:r>
        <w:r w:rsidR="000C34E0">
          <w:rPr>
            <w:noProof/>
            <w:webHidden/>
          </w:rPr>
        </w:r>
        <w:r w:rsidR="000C34E0">
          <w:rPr>
            <w:noProof/>
            <w:webHidden/>
          </w:rPr>
          <w:fldChar w:fldCharType="separate"/>
        </w:r>
        <w:r w:rsidR="00B3588C">
          <w:rPr>
            <w:noProof/>
            <w:webHidden/>
          </w:rPr>
          <w:t>11</w:t>
        </w:r>
        <w:r w:rsidR="000C34E0">
          <w:rPr>
            <w:noProof/>
            <w:webHidden/>
          </w:rPr>
          <w:fldChar w:fldCharType="end"/>
        </w:r>
      </w:hyperlink>
    </w:p>
    <w:p w14:paraId="25223A22"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399" w:history="1">
        <w:r w:rsidR="00B3588C" w:rsidRPr="00CF40D6">
          <w:rPr>
            <w:rStyle w:val="a9"/>
            <w:noProof/>
          </w:rPr>
          <w:t>2.3.2</w:t>
        </w:r>
        <w:r w:rsidR="00B3588C" w:rsidRPr="00CF40D6">
          <w:rPr>
            <w:rStyle w:val="a9"/>
            <w:rFonts w:asciiTheme="minorEastAsia" w:hAnsiTheme="minorEastAsia" w:hint="eastAsia"/>
            <w:noProof/>
          </w:rPr>
          <w:t xml:space="preserve"> 空格</w:t>
        </w:r>
        <w:r w:rsidR="00B3588C">
          <w:rPr>
            <w:noProof/>
            <w:webHidden/>
          </w:rPr>
          <w:tab/>
        </w:r>
        <w:r w:rsidR="000C34E0">
          <w:rPr>
            <w:noProof/>
            <w:webHidden/>
          </w:rPr>
          <w:fldChar w:fldCharType="begin"/>
        </w:r>
        <w:r w:rsidR="00B3588C">
          <w:rPr>
            <w:noProof/>
            <w:webHidden/>
          </w:rPr>
          <w:instrText xml:space="preserve"> PAGEREF _Toc317164399 \h </w:instrText>
        </w:r>
        <w:r w:rsidR="000C34E0">
          <w:rPr>
            <w:noProof/>
            <w:webHidden/>
          </w:rPr>
        </w:r>
        <w:r w:rsidR="000C34E0">
          <w:rPr>
            <w:noProof/>
            <w:webHidden/>
          </w:rPr>
          <w:fldChar w:fldCharType="separate"/>
        </w:r>
        <w:r w:rsidR="00B3588C">
          <w:rPr>
            <w:noProof/>
            <w:webHidden/>
          </w:rPr>
          <w:t>11</w:t>
        </w:r>
        <w:r w:rsidR="000C34E0">
          <w:rPr>
            <w:noProof/>
            <w:webHidden/>
          </w:rPr>
          <w:fldChar w:fldCharType="end"/>
        </w:r>
      </w:hyperlink>
    </w:p>
    <w:p w14:paraId="2D1CEF36"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00" w:history="1">
        <w:r w:rsidR="00B3588C" w:rsidRPr="00CF40D6">
          <w:rPr>
            <w:rStyle w:val="a9"/>
            <w:noProof/>
          </w:rPr>
          <w:t>2.3.3</w:t>
        </w:r>
        <w:r w:rsidR="00B3588C" w:rsidRPr="00CF40D6">
          <w:rPr>
            <w:rStyle w:val="a9"/>
            <w:rFonts w:asciiTheme="minorEastAsia" w:hAnsiTheme="minorEastAsia" w:hint="eastAsia"/>
            <w:noProof/>
          </w:rPr>
          <w:t xml:space="preserve"> 行长度</w:t>
        </w:r>
        <w:r w:rsidR="00B3588C">
          <w:rPr>
            <w:noProof/>
            <w:webHidden/>
          </w:rPr>
          <w:tab/>
        </w:r>
        <w:r w:rsidR="000C34E0">
          <w:rPr>
            <w:noProof/>
            <w:webHidden/>
          </w:rPr>
          <w:fldChar w:fldCharType="begin"/>
        </w:r>
        <w:r w:rsidR="00B3588C">
          <w:rPr>
            <w:noProof/>
            <w:webHidden/>
          </w:rPr>
          <w:instrText xml:space="preserve"> PAGEREF _Toc317164400 \h </w:instrText>
        </w:r>
        <w:r w:rsidR="000C34E0">
          <w:rPr>
            <w:noProof/>
            <w:webHidden/>
          </w:rPr>
        </w:r>
        <w:r w:rsidR="000C34E0">
          <w:rPr>
            <w:noProof/>
            <w:webHidden/>
          </w:rPr>
          <w:fldChar w:fldCharType="separate"/>
        </w:r>
        <w:r w:rsidR="00B3588C">
          <w:rPr>
            <w:noProof/>
            <w:webHidden/>
          </w:rPr>
          <w:t>12</w:t>
        </w:r>
        <w:r w:rsidR="000C34E0">
          <w:rPr>
            <w:noProof/>
            <w:webHidden/>
          </w:rPr>
          <w:fldChar w:fldCharType="end"/>
        </w:r>
      </w:hyperlink>
    </w:p>
    <w:p w14:paraId="4A11C1AF"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01" w:history="1">
        <w:r w:rsidR="00B3588C" w:rsidRPr="00CF40D6">
          <w:rPr>
            <w:rStyle w:val="a9"/>
            <w:noProof/>
          </w:rPr>
          <w:t>2.3.4</w:t>
        </w:r>
        <w:r w:rsidR="00B3588C" w:rsidRPr="00CF40D6">
          <w:rPr>
            <w:rStyle w:val="a9"/>
            <w:rFonts w:asciiTheme="minorEastAsia" w:hAnsiTheme="minorEastAsia" w:hint="eastAsia"/>
            <w:noProof/>
          </w:rPr>
          <w:t xml:space="preserve"> 回行</w:t>
        </w:r>
        <w:r w:rsidR="00B3588C">
          <w:rPr>
            <w:noProof/>
            <w:webHidden/>
          </w:rPr>
          <w:tab/>
        </w:r>
        <w:r w:rsidR="000C34E0">
          <w:rPr>
            <w:noProof/>
            <w:webHidden/>
          </w:rPr>
          <w:fldChar w:fldCharType="begin"/>
        </w:r>
        <w:r w:rsidR="00B3588C">
          <w:rPr>
            <w:noProof/>
            <w:webHidden/>
          </w:rPr>
          <w:instrText xml:space="preserve"> PAGEREF _Toc317164401 \h </w:instrText>
        </w:r>
        <w:r w:rsidR="000C34E0">
          <w:rPr>
            <w:noProof/>
            <w:webHidden/>
          </w:rPr>
        </w:r>
        <w:r w:rsidR="000C34E0">
          <w:rPr>
            <w:noProof/>
            <w:webHidden/>
          </w:rPr>
          <w:fldChar w:fldCharType="separate"/>
        </w:r>
        <w:r w:rsidR="00B3588C">
          <w:rPr>
            <w:noProof/>
            <w:webHidden/>
          </w:rPr>
          <w:t>12</w:t>
        </w:r>
        <w:r w:rsidR="000C34E0">
          <w:rPr>
            <w:noProof/>
            <w:webHidden/>
          </w:rPr>
          <w:fldChar w:fldCharType="end"/>
        </w:r>
      </w:hyperlink>
    </w:p>
    <w:p w14:paraId="264032F6"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02" w:history="1">
        <w:r w:rsidR="00B3588C" w:rsidRPr="00CF40D6">
          <w:rPr>
            <w:rStyle w:val="a9"/>
            <w:noProof/>
          </w:rPr>
          <w:t>2.3.5</w:t>
        </w:r>
        <w:r w:rsidR="00B3588C" w:rsidRPr="00CF40D6">
          <w:rPr>
            <w:rStyle w:val="a9"/>
            <w:rFonts w:asciiTheme="minorEastAsia" w:hAnsiTheme="minorEastAsia" w:hint="eastAsia"/>
            <w:noProof/>
          </w:rPr>
          <w:t xml:space="preserve"> 方法的申明和定义</w:t>
        </w:r>
        <w:r w:rsidR="00B3588C">
          <w:rPr>
            <w:noProof/>
            <w:webHidden/>
          </w:rPr>
          <w:tab/>
        </w:r>
        <w:r w:rsidR="000C34E0">
          <w:rPr>
            <w:noProof/>
            <w:webHidden/>
          </w:rPr>
          <w:fldChar w:fldCharType="begin"/>
        </w:r>
        <w:r w:rsidR="00B3588C">
          <w:rPr>
            <w:noProof/>
            <w:webHidden/>
          </w:rPr>
          <w:instrText xml:space="preserve"> PAGEREF _Toc317164402 \h </w:instrText>
        </w:r>
        <w:r w:rsidR="000C34E0">
          <w:rPr>
            <w:noProof/>
            <w:webHidden/>
          </w:rPr>
        </w:r>
        <w:r w:rsidR="000C34E0">
          <w:rPr>
            <w:noProof/>
            <w:webHidden/>
          </w:rPr>
          <w:fldChar w:fldCharType="separate"/>
        </w:r>
        <w:r w:rsidR="00B3588C">
          <w:rPr>
            <w:noProof/>
            <w:webHidden/>
          </w:rPr>
          <w:t>12</w:t>
        </w:r>
        <w:r w:rsidR="000C34E0">
          <w:rPr>
            <w:noProof/>
            <w:webHidden/>
          </w:rPr>
          <w:fldChar w:fldCharType="end"/>
        </w:r>
      </w:hyperlink>
    </w:p>
    <w:p w14:paraId="07EFDFC9"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03" w:history="1">
        <w:r w:rsidR="00B3588C" w:rsidRPr="00CF40D6">
          <w:rPr>
            <w:rStyle w:val="a9"/>
            <w:noProof/>
          </w:rPr>
          <w:t>2.3.6</w:t>
        </w:r>
        <w:r w:rsidR="00B3588C" w:rsidRPr="00CF40D6">
          <w:rPr>
            <w:rStyle w:val="a9"/>
            <w:rFonts w:asciiTheme="minorEastAsia" w:hAnsiTheme="minorEastAsia" w:hint="eastAsia"/>
            <w:noProof/>
          </w:rPr>
          <w:t xml:space="preserve"> 方法调用</w:t>
        </w:r>
        <w:r w:rsidR="00B3588C">
          <w:rPr>
            <w:noProof/>
            <w:webHidden/>
          </w:rPr>
          <w:tab/>
        </w:r>
        <w:r w:rsidR="000C34E0">
          <w:rPr>
            <w:noProof/>
            <w:webHidden/>
          </w:rPr>
          <w:fldChar w:fldCharType="begin"/>
        </w:r>
        <w:r w:rsidR="00B3588C">
          <w:rPr>
            <w:noProof/>
            <w:webHidden/>
          </w:rPr>
          <w:instrText xml:space="preserve"> PAGEREF _Toc317164403 \h </w:instrText>
        </w:r>
        <w:r w:rsidR="000C34E0">
          <w:rPr>
            <w:noProof/>
            <w:webHidden/>
          </w:rPr>
        </w:r>
        <w:r w:rsidR="000C34E0">
          <w:rPr>
            <w:noProof/>
            <w:webHidden/>
          </w:rPr>
          <w:fldChar w:fldCharType="separate"/>
        </w:r>
        <w:r w:rsidR="00B3588C">
          <w:rPr>
            <w:noProof/>
            <w:webHidden/>
          </w:rPr>
          <w:t>12</w:t>
        </w:r>
        <w:r w:rsidR="000C34E0">
          <w:rPr>
            <w:noProof/>
            <w:webHidden/>
          </w:rPr>
          <w:fldChar w:fldCharType="end"/>
        </w:r>
      </w:hyperlink>
    </w:p>
    <w:p w14:paraId="1868E263"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04" w:history="1">
        <w:r w:rsidR="00B3588C" w:rsidRPr="00CF40D6">
          <w:rPr>
            <w:rStyle w:val="a9"/>
            <w:noProof/>
          </w:rPr>
          <w:t>2.3.7 @public</w:t>
        </w:r>
        <w:r w:rsidR="00B3588C" w:rsidRPr="00CF40D6">
          <w:rPr>
            <w:rStyle w:val="a9"/>
            <w:rFonts w:asciiTheme="minorEastAsia" w:hAnsiTheme="minorEastAsia" w:hint="eastAsia"/>
            <w:noProof/>
          </w:rPr>
          <w:t>，</w:t>
        </w:r>
        <w:r w:rsidR="00B3588C" w:rsidRPr="00CF40D6">
          <w:rPr>
            <w:rStyle w:val="a9"/>
            <w:noProof/>
          </w:rPr>
          <w:t>@private</w:t>
        </w:r>
        <w:r w:rsidR="00B3588C" w:rsidRPr="00CF40D6">
          <w:rPr>
            <w:rStyle w:val="a9"/>
            <w:rFonts w:asciiTheme="minorEastAsia" w:hAnsiTheme="minorEastAsia" w:hint="eastAsia"/>
            <w:noProof/>
          </w:rPr>
          <w:t>，</w:t>
        </w:r>
        <w:r w:rsidR="00B3588C" w:rsidRPr="00CF40D6">
          <w:rPr>
            <w:rStyle w:val="a9"/>
            <w:noProof/>
          </w:rPr>
          <w:t>@package</w:t>
        </w:r>
        <w:r w:rsidR="00B3588C" w:rsidRPr="00CF40D6">
          <w:rPr>
            <w:rStyle w:val="a9"/>
            <w:rFonts w:asciiTheme="minorEastAsia" w:hAnsiTheme="minorEastAsia" w:hint="eastAsia"/>
            <w:noProof/>
          </w:rPr>
          <w:t>和</w:t>
        </w:r>
        <w:r w:rsidR="00B3588C" w:rsidRPr="00CF40D6">
          <w:rPr>
            <w:rStyle w:val="a9"/>
            <w:noProof/>
          </w:rPr>
          <w:t>@optional</w:t>
        </w:r>
        <w:r w:rsidR="00B3588C">
          <w:rPr>
            <w:noProof/>
            <w:webHidden/>
          </w:rPr>
          <w:tab/>
        </w:r>
        <w:r w:rsidR="000C34E0">
          <w:rPr>
            <w:noProof/>
            <w:webHidden/>
          </w:rPr>
          <w:fldChar w:fldCharType="begin"/>
        </w:r>
        <w:r w:rsidR="00B3588C">
          <w:rPr>
            <w:noProof/>
            <w:webHidden/>
          </w:rPr>
          <w:instrText xml:space="preserve"> PAGEREF _Toc317164404 \h </w:instrText>
        </w:r>
        <w:r w:rsidR="000C34E0">
          <w:rPr>
            <w:noProof/>
            <w:webHidden/>
          </w:rPr>
        </w:r>
        <w:r w:rsidR="000C34E0">
          <w:rPr>
            <w:noProof/>
            <w:webHidden/>
          </w:rPr>
          <w:fldChar w:fldCharType="separate"/>
        </w:r>
        <w:r w:rsidR="00B3588C">
          <w:rPr>
            <w:noProof/>
            <w:webHidden/>
          </w:rPr>
          <w:t>12</w:t>
        </w:r>
        <w:r w:rsidR="000C34E0">
          <w:rPr>
            <w:noProof/>
            <w:webHidden/>
          </w:rPr>
          <w:fldChar w:fldCharType="end"/>
        </w:r>
      </w:hyperlink>
    </w:p>
    <w:p w14:paraId="0AC1A491"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05" w:history="1">
        <w:r w:rsidR="00B3588C" w:rsidRPr="00CF40D6">
          <w:rPr>
            <w:rStyle w:val="a9"/>
            <w:noProof/>
          </w:rPr>
          <w:t>2.3.8</w:t>
        </w:r>
        <w:r w:rsidR="00B3588C" w:rsidRPr="00CF40D6">
          <w:rPr>
            <w:rStyle w:val="a9"/>
            <w:rFonts w:asciiTheme="minorEastAsia" w:hAnsiTheme="minorEastAsia" w:hint="eastAsia"/>
            <w:noProof/>
          </w:rPr>
          <w:t xml:space="preserve"> 协议</w:t>
        </w:r>
        <w:r w:rsidR="00B3588C">
          <w:rPr>
            <w:noProof/>
            <w:webHidden/>
          </w:rPr>
          <w:tab/>
        </w:r>
        <w:r w:rsidR="000C34E0">
          <w:rPr>
            <w:noProof/>
            <w:webHidden/>
          </w:rPr>
          <w:fldChar w:fldCharType="begin"/>
        </w:r>
        <w:r w:rsidR="00B3588C">
          <w:rPr>
            <w:noProof/>
            <w:webHidden/>
          </w:rPr>
          <w:instrText xml:space="preserve"> PAGEREF _Toc317164405 \h </w:instrText>
        </w:r>
        <w:r w:rsidR="000C34E0">
          <w:rPr>
            <w:noProof/>
            <w:webHidden/>
          </w:rPr>
        </w:r>
        <w:r w:rsidR="000C34E0">
          <w:rPr>
            <w:noProof/>
            <w:webHidden/>
          </w:rPr>
          <w:fldChar w:fldCharType="separate"/>
        </w:r>
        <w:r w:rsidR="00B3588C">
          <w:rPr>
            <w:noProof/>
            <w:webHidden/>
          </w:rPr>
          <w:t>13</w:t>
        </w:r>
        <w:r w:rsidR="000C34E0">
          <w:rPr>
            <w:noProof/>
            <w:webHidden/>
          </w:rPr>
          <w:fldChar w:fldCharType="end"/>
        </w:r>
      </w:hyperlink>
    </w:p>
    <w:p w14:paraId="41D315C8"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06" w:history="1">
        <w:r w:rsidR="00B3588C" w:rsidRPr="00CF40D6">
          <w:rPr>
            <w:rStyle w:val="a9"/>
            <w:noProof/>
          </w:rPr>
          <w:t>2.3.9</w:t>
        </w:r>
        <w:r w:rsidR="00B3588C" w:rsidRPr="00CF40D6">
          <w:rPr>
            <w:rStyle w:val="a9"/>
            <w:rFonts w:asciiTheme="minorEastAsia" w:hAnsiTheme="minorEastAsia" w:hint="eastAsia"/>
            <w:noProof/>
          </w:rPr>
          <w:t xml:space="preserve"> 程序块</w:t>
        </w:r>
        <w:r w:rsidR="00B3588C">
          <w:rPr>
            <w:noProof/>
            <w:webHidden/>
          </w:rPr>
          <w:tab/>
        </w:r>
        <w:r w:rsidR="000C34E0">
          <w:rPr>
            <w:noProof/>
            <w:webHidden/>
          </w:rPr>
          <w:fldChar w:fldCharType="begin"/>
        </w:r>
        <w:r w:rsidR="00B3588C">
          <w:rPr>
            <w:noProof/>
            <w:webHidden/>
          </w:rPr>
          <w:instrText xml:space="preserve"> PAGEREF _Toc317164406 \h </w:instrText>
        </w:r>
        <w:r w:rsidR="000C34E0">
          <w:rPr>
            <w:noProof/>
            <w:webHidden/>
          </w:rPr>
        </w:r>
        <w:r w:rsidR="000C34E0">
          <w:rPr>
            <w:noProof/>
            <w:webHidden/>
          </w:rPr>
          <w:fldChar w:fldCharType="separate"/>
        </w:r>
        <w:r w:rsidR="00B3588C">
          <w:rPr>
            <w:noProof/>
            <w:webHidden/>
          </w:rPr>
          <w:t>13</w:t>
        </w:r>
        <w:r w:rsidR="000C34E0">
          <w:rPr>
            <w:noProof/>
            <w:webHidden/>
          </w:rPr>
          <w:fldChar w:fldCharType="end"/>
        </w:r>
      </w:hyperlink>
    </w:p>
    <w:p w14:paraId="59F781F5"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07" w:history="1">
        <w:r w:rsidR="00B3588C" w:rsidRPr="00CF40D6">
          <w:rPr>
            <w:rStyle w:val="a9"/>
            <w:noProof/>
          </w:rPr>
          <w:t>2.3.10</w:t>
        </w:r>
        <w:r w:rsidR="00B3588C" w:rsidRPr="00CF40D6">
          <w:rPr>
            <w:rStyle w:val="a9"/>
            <w:rFonts w:asciiTheme="minorEastAsia" w:hAnsiTheme="minorEastAsia" w:hint="eastAsia"/>
            <w:noProof/>
          </w:rPr>
          <w:t xml:space="preserve"> 没有实例变量的接口</w:t>
        </w:r>
        <w:r w:rsidR="00B3588C">
          <w:rPr>
            <w:noProof/>
            <w:webHidden/>
          </w:rPr>
          <w:tab/>
        </w:r>
        <w:r w:rsidR="000C34E0">
          <w:rPr>
            <w:noProof/>
            <w:webHidden/>
          </w:rPr>
          <w:fldChar w:fldCharType="begin"/>
        </w:r>
        <w:r w:rsidR="00B3588C">
          <w:rPr>
            <w:noProof/>
            <w:webHidden/>
          </w:rPr>
          <w:instrText xml:space="preserve"> PAGEREF _Toc317164407 \h </w:instrText>
        </w:r>
        <w:r w:rsidR="000C34E0">
          <w:rPr>
            <w:noProof/>
            <w:webHidden/>
          </w:rPr>
        </w:r>
        <w:r w:rsidR="000C34E0">
          <w:rPr>
            <w:noProof/>
            <w:webHidden/>
          </w:rPr>
          <w:fldChar w:fldCharType="separate"/>
        </w:r>
        <w:r w:rsidR="00B3588C">
          <w:rPr>
            <w:noProof/>
            <w:webHidden/>
          </w:rPr>
          <w:t>13</w:t>
        </w:r>
        <w:r w:rsidR="000C34E0">
          <w:rPr>
            <w:noProof/>
            <w:webHidden/>
          </w:rPr>
          <w:fldChar w:fldCharType="end"/>
        </w:r>
      </w:hyperlink>
    </w:p>
    <w:p w14:paraId="074167DA" w14:textId="77777777" w:rsidR="00B3588C" w:rsidRDefault="00D11418">
      <w:pPr>
        <w:pStyle w:val="21"/>
        <w:rPr>
          <w:rFonts w:asciiTheme="minorHAnsi" w:eastAsiaTheme="minorEastAsia" w:hAnsiTheme="minorHAnsi" w:cstheme="minorBidi"/>
          <w:noProof/>
          <w:szCs w:val="22"/>
        </w:rPr>
      </w:pPr>
      <w:hyperlink w:anchor="_Toc317164408" w:history="1">
        <w:r w:rsidR="00B3588C" w:rsidRPr="00CF40D6">
          <w:rPr>
            <w:rStyle w:val="a9"/>
            <w:noProof/>
          </w:rPr>
          <w:t>2.4</w:t>
        </w:r>
        <w:r w:rsidR="00B3588C" w:rsidRPr="00CF40D6">
          <w:rPr>
            <w:rStyle w:val="a9"/>
            <w:rFonts w:asciiTheme="minorEastAsia" w:hAnsiTheme="minorEastAsia" w:hint="eastAsia"/>
            <w:noProof/>
          </w:rPr>
          <w:t xml:space="preserve"> 文件布局</w:t>
        </w:r>
        <w:r w:rsidR="00B3588C">
          <w:rPr>
            <w:noProof/>
            <w:webHidden/>
          </w:rPr>
          <w:tab/>
        </w:r>
        <w:r w:rsidR="000C34E0">
          <w:rPr>
            <w:noProof/>
            <w:webHidden/>
          </w:rPr>
          <w:fldChar w:fldCharType="begin"/>
        </w:r>
        <w:r w:rsidR="00B3588C">
          <w:rPr>
            <w:noProof/>
            <w:webHidden/>
          </w:rPr>
          <w:instrText xml:space="preserve"> PAGEREF _Toc317164408 \h </w:instrText>
        </w:r>
        <w:r w:rsidR="000C34E0">
          <w:rPr>
            <w:noProof/>
            <w:webHidden/>
          </w:rPr>
        </w:r>
        <w:r w:rsidR="000C34E0">
          <w:rPr>
            <w:noProof/>
            <w:webHidden/>
          </w:rPr>
          <w:fldChar w:fldCharType="separate"/>
        </w:r>
        <w:r w:rsidR="00B3588C">
          <w:rPr>
            <w:noProof/>
            <w:webHidden/>
          </w:rPr>
          <w:t>14</w:t>
        </w:r>
        <w:r w:rsidR="000C34E0">
          <w:rPr>
            <w:noProof/>
            <w:webHidden/>
          </w:rPr>
          <w:fldChar w:fldCharType="end"/>
        </w:r>
      </w:hyperlink>
    </w:p>
    <w:p w14:paraId="7339D37C"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09" w:history="1">
        <w:r w:rsidR="00B3588C" w:rsidRPr="00CF40D6">
          <w:rPr>
            <w:rStyle w:val="a9"/>
            <w:noProof/>
          </w:rPr>
          <w:t>2.4.1</w:t>
        </w:r>
        <w:r w:rsidR="00B3588C" w:rsidRPr="00CF40D6">
          <w:rPr>
            <w:rStyle w:val="a9"/>
            <w:rFonts w:asciiTheme="minorEastAsia" w:hAnsiTheme="minorEastAsia" w:hint="eastAsia"/>
            <w:noProof/>
          </w:rPr>
          <w:t xml:space="preserve"> 头文件布局</w:t>
        </w:r>
        <w:r w:rsidR="00B3588C">
          <w:rPr>
            <w:noProof/>
            <w:webHidden/>
          </w:rPr>
          <w:tab/>
        </w:r>
        <w:r w:rsidR="000C34E0">
          <w:rPr>
            <w:noProof/>
            <w:webHidden/>
          </w:rPr>
          <w:fldChar w:fldCharType="begin"/>
        </w:r>
        <w:r w:rsidR="00B3588C">
          <w:rPr>
            <w:noProof/>
            <w:webHidden/>
          </w:rPr>
          <w:instrText xml:space="preserve"> PAGEREF _Toc317164409 \h </w:instrText>
        </w:r>
        <w:r w:rsidR="000C34E0">
          <w:rPr>
            <w:noProof/>
            <w:webHidden/>
          </w:rPr>
        </w:r>
        <w:r w:rsidR="000C34E0">
          <w:rPr>
            <w:noProof/>
            <w:webHidden/>
          </w:rPr>
          <w:fldChar w:fldCharType="separate"/>
        </w:r>
        <w:r w:rsidR="00B3588C">
          <w:rPr>
            <w:noProof/>
            <w:webHidden/>
          </w:rPr>
          <w:t>14</w:t>
        </w:r>
        <w:r w:rsidR="000C34E0">
          <w:rPr>
            <w:noProof/>
            <w:webHidden/>
          </w:rPr>
          <w:fldChar w:fldCharType="end"/>
        </w:r>
      </w:hyperlink>
    </w:p>
    <w:p w14:paraId="0C732C38"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10" w:history="1">
        <w:r w:rsidR="00B3588C" w:rsidRPr="00CF40D6">
          <w:rPr>
            <w:rStyle w:val="a9"/>
            <w:noProof/>
          </w:rPr>
          <w:t>2.4.2</w:t>
        </w:r>
        <w:r w:rsidR="00B3588C" w:rsidRPr="00CF40D6">
          <w:rPr>
            <w:rStyle w:val="a9"/>
            <w:rFonts w:asciiTheme="minorEastAsia" w:hAnsiTheme="minorEastAsia" w:hint="eastAsia"/>
            <w:noProof/>
          </w:rPr>
          <w:t xml:space="preserve"> 实现文件布局</w:t>
        </w:r>
        <w:r w:rsidR="00B3588C">
          <w:rPr>
            <w:noProof/>
            <w:webHidden/>
          </w:rPr>
          <w:tab/>
        </w:r>
        <w:r w:rsidR="000C34E0">
          <w:rPr>
            <w:noProof/>
            <w:webHidden/>
          </w:rPr>
          <w:fldChar w:fldCharType="begin"/>
        </w:r>
        <w:r w:rsidR="00B3588C">
          <w:rPr>
            <w:noProof/>
            <w:webHidden/>
          </w:rPr>
          <w:instrText xml:space="preserve"> PAGEREF _Toc317164410 \h </w:instrText>
        </w:r>
        <w:r w:rsidR="000C34E0">
          <w:rPr>
            <w:noProof/>
            <w:webHidden/>
          </w:rPr>
        </w:r>
        <w:r w:rsidR="000C34E0">
          <w:rPr>
            <w:noProof/>
            <w:webHidden/>
          </w:rPr>
          <w:fldChar w:fldCharType="separate"/>
        </w:r>
        <w:r w:rsidR="00B3588C">
          <w:rPr>
            <w:noProof/>
            <w:webHidden/>
          </w:rPr>
          <w:t>16</w:t>
        </w:r>
        <w:r w:rsidR="000C34E0">
          <w:rPr>
            <w:noProof/>
            <w:webHidden/>
          </w:rPr>
          <w:fldChar w:fldCharType="end"/>
        </w:r>
      </w:hyperlink>
    </w:p>
    <w:p w14:paraId="397410AC" w14:textId="77777777" w:rsidR="00B3588C" w:rsidRDefault="00D11418">
      <w:pPr>
        <w:pStyle w:val="21"/>
        <w:rPr>
          <w:rFonts w:asciiTheme="minorHAnsi" w:eastAsiaTheme="minorEastAsia" w:hAnsiTheme="minorHAnsi" w:cstheme="minorBidi"/>
          <w:noProof/>
          <w:szCs w:val="22"/>
        </w:rPr>
      </w:pPr>
      <w:hyperlink w:anchor="_Toc317164411" w:history="1">
        <w:r w:rsidR="00B3588C" w:rsidRPr="00CF40D6">
          <w:rPr>
            <w:rStyle w:val="a9"/>
            <w:noProof/>
          </w:rPr>
          <w:t>2.5</w:t>
        </w:r>
        <w:r w:rsidR="00B3588C" w:rsidRPr="00CF40D6">
          <w:rPr>
            <w:rStyle w:val="a9"/>
            <w:rFonts w:asciiTheme="minorEastAsia" w:hAnsiTheme="minorEastAsia" w:hint="eastAsia"/>
            <w:noProof/>
          </w:rPr>
          <w:t xml:space="preserve"> 分类管理</w:t>
        </w:r>
        <w:r w:rsidR="00B3588C">
          <w:rPr>
            <w:noProof/>
            <w:webHidden/>
          </w:rPr>
          <w:tab/>
        </w:r>
        <w:r w:rsidR="000C34E0">
          <w:rPr>
            <w:noProof/>
            <w:webHidden/>
          </w:rPr>
          <w:fldChar w:fldCharType="begin"/>
        </w:r>
        <w:r w:rsidR="00B3588C">
          <w:rPr>
            <w:noProof/>
            <w:webHidden/>
          </w:rPr>
          <w:instrText xml:space="preserve"> PAGEREF _Toc317164411 \h </w:instrText>
        </w:r>
        <w:r w:rsidR="000C34E0">
          <w:rPr>
            <w:noProof/>
            <w:webHidden/>
          </w:rPr>
        </w:r>
        <w:r w:rsidR="000C34E0">
          <w:rPr>
            <w:noProof/>
            <w:webHidden/>
          </w:rPr>
          <w:fldChar w:fldCharType="separate"/>
        </w:r>
        <w:r w:rsidR="00B3588C">
          <w:rPr>
            <w:noProof/>
            <w:webHidden/>
          </w:rPr>
          <w:t>19</w:t>
        </w:r>
        <w:r w:rsidR="000C34E0">
          <w:rPr>
            <w:noProof/>
            <w:webHidden/>
          </w:rPr>
          <w:fldChar w:fldCharType="end"/>
        </w:r>
      </w:hyperlink>
    </w:p>
    <w:p w14:paraId="34B07665"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12" w:history="1">
        <w:r w:rsidR="00B3588C" w:rsidRPr="00CF40D6">
          <w:rPr>
            <w:rStyle w:val="a9"/>
            <w:noProof/>
          </w:rPr>
          <w:t>2.5.1</w:t>
        </w:r>
        <w:r w:rsidR="00B3588C" w:rsidRPr="00CF40D6">
          <w:rPr>
            <w:rStyle w:val="a9"/>
            <w:rFonts w:hint="eastAsia"/>
            <w:noProof/>
          </w:rPr>
          <w:t xml:space="preserve"> </w:t>
        </w:r>
        <w:r w:rsidR="00B3588C" w:rsidRPr="00CF40D6">
          <w:rPr>
            <w:rStyle w:val="a9"/>
            <w:rFonts w:hint="eastAsia"/>
            <w:noProof/>
          </w:rPr>
          <w:t>本地化字符串</w:t>
        </w:r>
        <w:r w:rsidR="00B3588C">
          <w:rPr>
            <w:noProof/>
            <w:webHidden/>
          </w:rPr>
          <w:tab/>
        </w:r>
        <w:r w:rsidR="000C34E0">
          <w:rPr>
            <w:noProof/>
            <w:webHidden/>
          </w:rPr>
          <w:fldChar w:fldCharType="begin"/>
        </w:r>
        <w:r w:rsidR="00B3588C">
          <w:rPr>
            <w:noProof/>
            <w:webHidden/>
          </w:rPr>
          <w:instrText xml:space="preserve"> PAGEREF _Toc317164412 \h </w:instrText>
        </w:r>
        <w:r w:rsidR="000C34E0">
          <w:rPr>
            <w:noProof/>
            <w:webHidden/>
          </w:rPr>
        </w:r>
        <w:r w:rsidR="000C34E0">
          <w:rPr>
            <w:noProof/>
            <w:webHidden/>
          </w:rPr>
          <w:fldChar w:fldCharType="separate"/>
        </w:r>
        <w:r w:rsidR="00B3588C">
          <w:rPr>
            <w:noProof/>
            <w:webHidden/>
          </w:rPr>
          <w:t>19</w:t>
        </w:r>
        <w:r w:rsidR="000C34E0">
          <w:rPr>
            <w:noProof/>
            <w:webHidden/>
          </w:rPr>
          <w:fldChar w:fldCharType="end"/>
        </w:r>
      </w:hyperlink>
    </w:p>
    <w:p w14:paraId="70BAC759"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13" w:history="1">
        <w:r w:rsidR="00B3588C" w:rsidRPr="00CF40D6">
          <w:rPr>
            <w:rStyle w:val="a9"/>
            <w:noProof/>
          </w:rPr>
          <w:t>2.5.2 Javascript</w:t>
        </w:r>
        <w:r w:rsidR="00B3588C" w:rsidRPr="00CF40D6">
          <w:rPr>
            <w:rStyle w:val="a9"/>
            <w:rFonts w:hint="eastAsia"/>
            <w:noProof/>
          </w:rPr>
          <w:t>语句管理</w:t>
        </w:r>
        <w:r w:rsidR="00B3588C">
          <w:rPr>
            <w:noProof/>
            <w:webHidden/>
          </w:rPr>
          <w:tab/>
        </w:r>
        <w:r w:rsidR="000C34E0">
          <w:rPr>
            <w:noProof/>
            <w:webHidden/>
          </w:rPr>
          <w:fldChar w:fldCharType="begin"/>
        </w:r>
        <w:r w:rsidR="00B3588C">
          <w:rPr>
            <w:noProof/>
            <w:webHidden/>
          </w:rPr>
          <w:instrText xml:space="preserve"> PAGEREF _Toc317164413 \h </w:instrText>
        </w:r>
        <w:r w:rsidR="000C34E0">
          <w:rPr>
            <w:noProof/>
            <w:webHidden/>
          </w:rPr>
        </w:r>
        <w:r w:rsidR="000C34E0">
          <w:rPr>
            <w:noProof/>
            <w:webHidden/>
          </w:rPr>
          <w:fldChar w:fldCharType="separate"/>
        </w:r>
        <w:r w:rsidR="00B3588C">
          <w:rPr>
            <w:noProof/>
            <w:webHidden/>
          </w:rPr>
          <w:t>20</w:t>
        </w:r>
        <w:r w:rsidR="000C34E0">
          <w:rPr>
            <w:noProof/>
            <w:webHidden/>
          </w:rPr>
          <w:fldChar w:fldCharType="end"/>
        </w:r>
      </w:hyperlink>
    </w:p>
    <w:p w14:paraId="487E862F"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14" w:history="1">
        <w:r w:rsidR="00B3588C" w:rsidRPr="00CF40D6">
          <w:rPr>
            <w:rStyle w:val="a9"/>
            <w:noProof/>
          </w:rPr>
          <w:t>2.5.3 Tag</w:t>
        </w:r>
        <w:r w:rsidR="00B3588C" w:rsidRPr="00CF40D6">
          <w:rPr>
            <w:rStyle w:val="a9"/>
            <w:rFonts w:hint="eastAsia"/>
            <w:noProof/>
          </w:rPr>
          <w:t>管理</w:t>
        </w:r>
        <w:r w:rsidR="00B3588C">
          <w:rPr>
            <w:noProof/>
            <w:webHidden/>
          </w:rPr>
          <w:tab/>
        </w:r>
        <w:r w:rsidR="000C34E0">
          <w:rPr>
            <w:noProof/>
            <w:webHidden/>
          </w:rPr>
          <w:fldChar w:fldCharType="begin"/>
        </w:r>
        <w:r w:rsidR="00B3588C">
          <w:rPr>
            <w:noProof/>
            <w:webHidden/>
          </w:rPr>
          <w:instrText xml:space="preserve"> PAGEREF _Toc317164414 \h </w:instrText>
        </w:r>
        <w:r w:rsidR="000C34E0">
          <w:rPr>
            <w:noProof/>
            <w:webHidden/>
          </w:rPr>
        </w:r>
        <w:r w:rsidR="000C34E0">
          <w:rPr>
            <w:noProof/>
            <w:webHidden/>
          </w:rPr>
          <w:fldChar w:fldCharType="separate"/>
        </w:r>
        <w:r w:rsidR="00B3588C">
          <w:rPr>
            <w:noProof/>
            <w:webHidden/>
          </w:rPr>
          <w:t>20</w:t>
        </w:r>
        <w:r w:rsidR="000C34E0">
          <w:rPr>
            <w:noProof/>
            <w:webHidden/>
          </w:rPr>
          <w:fldChar w:fldCharType="end"/>
        </w:r>
      </w:hyperlink>
    </w:p>
    <w:p w14:paraId="38EEA5CC"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15" w:history="1">
        <w:r w:rsidR="00B3588C" w:rsidRPr="00CF40D6">
          <w:rPr>
            <w:rStyle w:val="a9"/>
            <w:noProof/>
          </w:rPr>
          <w:t>2.5.4</w:t>
        </w:r>
        <w:r w:rsidR="00B3588C" w:rsidRPr="00CF40D6">
          <w:rPr>
            <w:rStyle w:val="a9"/>
            <w:rFonts w:hint="eastAsia"/>
            <w:noProof/>
          </w:rPr>
          <w:t xml:space="preserve"> </w:t>
        </w:r>
        <w:r w:rsidR="00B3588C" w:rsidRPr="00CF40D6">
          <w:rPr>
            <w:rStyle w:val="a9"/>
            <w:rFonts w:hint="eastAsia"/>
            <w:noProof/>
          </w:rPr>
          <w:t>资源管理</w:t>
        </w:r>
        <w:r w:rsidR="00B3588C">
          <w:rPr>
            <w:noProof/>
            <w:webHidden/>
          </w:rPr>
          <w:tab/>
        </w:r>
        <w:r w:rsidR="000C34E0">
          <w:rPr>
            <w:noProof/>
            <w:webHidden/>
          </w:rPr>
          <w:fldChar w:fldCharType="begin"/>
        </w:r>
        <w:r w:rsidR="00B3588C">
          <w:rPr>
            <w:noProof/>
            <w:webHidden/>
          </w:rPr>
          <w:instrText xml:space="preserve"> PAGEREF _Toc317164415 \h </w:instrText>
        </w:r>
        <w:r w:rsidR="000C34E0">
          <w:rPr>
            <w:noProof/>
            <w:webHidden/>
          </w:rPr>
        </w:r>
        <w:r w:rsidR="000C34E0">
          <w:rPr>
            <w:noProof/>
            <w:webHidden/>
          </w:rPr>
          <w:fldChar w:fldCharType="separate"/>
        </w:r>
        <w:r w:rsidR="00B3588C">
          <w:rPr>
            <w:noProof/>
            <w:webHidden/>
          </w:rPr>
          <w:t>21</w:t>
        </w:r>
        <w:r w:rsidR="000C34E0">
          <w:rPr>
            <w:noProof/>
            <w:webHidden/>
          </w:rPr>
          <w:fldChar w:fldCharType="end"/>
        </w:r>
      </w:hyperlink>
    </w:p>
    <w:p w14:paraId="365B4C17" w14:textId="77777777" w:rsidR="00B3588C" w:rsidRDefault="00D11418">
      <w:pPr>
        <w:pStyle w:val="21"/>
        <w:rPr>
          <w:rFonts w:asciiTheme="minorHAnsi" w:eastAsiaTheme="minorEastAsia" w:hAnsiTheme="minorHAnsi" w:cstheme="minorBidi"/>
          <w:noProof/>
          <w:szCs w:val="22"/>
        </w:rPr>
      </w:pPr>
      <w:hyperlink w:anchor="_Toc317164416" w:history="1">
        <w:r w:rsidR="00B3588C" w:rsidRPr="00CF40D6">
          <w:rPr>
            <w:rStyle w:val="a9"/>
            <w:noProof/>
          </w:rPr>
          <w:t>2.6</w:t>
        </w:r>
        <w:r w:rsidR="00B3588C" w:rsidRPr="00CF40D6">
          <w:rPr>
            <w:rStyle w:val="a9"/>
            <w:rFonts w:asciiTheme="minorEastAsia" w:hAnsiTheme="minorEastAsia" w:hint="eastAsia"/>
            <w:noProof/>
          </w:rPr>
          <w:t xml:space="preserve"> 代码质量控制</w:t>
        </w:r>
        <w:r w:rsidR="00B3588C">
          <w:rPr>
            <w:noProof/>
            <w:webHidden/>
          </w:rPr>
          <w:tab/>
        </w:r>
        <w:r w:rsidR="000C34E0">
          <w:rPr>
            <w:noProof/>
            <w:webHidden/>
          </w:rPr>
          <w:fldChar w:fldCharType="begin"/>
        </w:r>
        <w:r w:rsidR="00B3588C">
          <w:rPr>
            <w:noProof/>
            <w:webHidden/>
          </w:rPr>
          <w:instrText xml:space="preserve"> PAGEREF _Toc317164416 \h </w:instrText>
        </w:r>
        <w:r w:rsidR="000C34E0">
          <w:rPr>
            <w:noProof/>
            <w:webHidden/>
          </w:rPr>
        </w:r>
        <w:r w:rsidR="000C34E0">
          <w:rPr>
            <w:noProof/>
            <w:webHidden/>
          </w:rPr>
          <w:fldChar w:fldCharType="separate"/>
        </w:r>
        <w:r w:rsidR="00B3588C">
          <w:rPr>
            <w:noProof/>
            <w:webHidden/>
          </w:rPr>
          <w:t>21</w:t>
        </w:r>
        <w:r w:rsidR="000C34E0">
          <w:rPr>
            <w:noProof/>
            <w:webHidden/>
          </w:rPr>
          <w:fldChar w:fldCharType="end"/>
        </w:r>
      </w:hyperlink>
    </w:p>
    <w:p w14:paraId="6782E50C"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17" w:history="1">
        <w:r w:rsidR="00B3588C" w:rsidRPr="00CF40D6">
          <w:rPr>
            <w:rStyle w:val="a9"/>
            <w:noProof/>
          </w:rPr>
          <w:t>2.6.1</w:t>
        </w:r>
        <w:r w:rsidR="00B3588C" w:rsidRPr="00CF40D6">
          <w:rPr>
            <w:rStyle w:val="a9"/>
            <w:rFonts w:asciiTheme="minorEastAsia" w:hAnsiTheme="minorEastAsia" w:hint="eastAsia"/>
            <w:noProof/>
          </w:rPr>
          <w:t xml:space="preserve"> 成员变量访问属性</w:t>
        </w:r>
        <w:r w:rsidR="00B3588C">
          <w:rPr>
            <w:noProof/>
            <w:webHidden/>
          </w:rPr>
          <w:tab/>
        </w:r>
        <w:r w:rsidR="000C34E0">
          <w:rPr>
            <w:noProof/>
            <w:webHidden/>
          </w:rPr>
          <w:fldChar w:fldCharType="begin"/>
        </w:r>
        <w:r w:rsidR="00B3588C">
          <w:rPr>
            <w:noProof/>
            <w:webHidden/>
          </w:rPr>
          <w:instrText xml:space="preserve"> PAGEREF _Toc317164417 \h </w:instrText>
        </w:r>
        <w:r w:rsidR="000C34E0">
          <w:rPr>
            <w:noProof/>
            <w:webHidden/>
          </w:rPr>
        </w:r>
        <w:r w:rsidR="000C34E0">
          <w:rPr>
            <w:noProof/>
            <w:webHidden/>
          </w:rPr>
          <w:fldChar w:fldCharType="separate"/>
        </w:r>
        <w:r w:rsidR="00B3588C">
          <w:rPr>
            <w:noProof/>
            <w:webHidden/>
          </w:rPr>
          <w:t>21</w:t>
        </w:r>
        <w:r w:rsidR="000C34E0">
          <w:rPr>
            <w:noProof/>
            <w:webHidden/>
          </w:rPr>
          <w:fldChar w:fldCharType="end"/>
        </w:r>
      </w:hyperlink>
    </w:p>
    <w:p w14:paraId="2399DD45"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18" w:history="1">
        <w:r w:rsidR="00B3588C" w:rsidRPr="00CF40D6">
          <w:rPr>
            <w:rStyle w:val="a9"/>
            <w:noProof/>
          </w:rPr>
          <w:t>2.6.2</w:t>
        </w:r>
        <w:r w:rsidR="00B3588C" w:rsidRPr="00CF40D6">
          <w:rPr>
            <w:rStyle w:val="a9"/>
            <w:rFonts w:asciiTheme="minorEastAsia" w:hAnsiTheme="minorEastAsia" w:hint="eastAsia"/>
            <w:noProof/>
          </w:rPr>
          <w:t xml:space="preserve"> 构造器</w:t>
        </w:r>
        <w:r w:rsidR="00B3588C">
          <w:rPr>
            <w:noProof/>
            <w:webHidden/>
          </w:rPr>
          <w:tab/>
        </w:r>
        <w:r w:rsidR="000C34E0">
          <w:rPr>
            <w:noProof/>
            <w:webHidden/>
          </w:rPr>
          <w:fldChar w:fldCharType="begin"/>
        </w:r>
        <w:r w:rsidR="00B3588C">
          <w:rPr>
            <w:noProof/>
            <w:webHidden/>
          </w:rPr>
          <w:instrText xml:space="preserve"> PAGEREF _Toc317164418 \h </w:instrText>
        </w:r>
        <w:r w:rsidR="000C34E0">
          <w:rPr>
            <w:noProof/>
            <w:webHidden/>
          </w:rPr>
        </w:r>
        <w:r w:rsidR="000C34E0">
          <w:rPr>
            <w:noProof/>
            <w:webHidden/>
          </w:rPr>
          <w:fldChar w:fldCharType="separate"/>
        </w:r>
        <w:r w:rsidR="00B3588C">
          <w:rPr>
            <w:noProof/>
            <w:webHidden/>
          </w:rPr>
          <w:t>21</w:t>
        </w:r>
        <w:r w:rsidR="000C34E0">
          <w:rPr>
            <w:noProof/>
            <w:webHidden/>
          </w:rPr>
          <w:fldChar w:fldCharType="end"/>
        </w:r>
      </w:hyperlink>
    </w:p>
    <w:p w14:paraId="60CA66B9"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19" w:history="1">
        <w:r w:rsidR="00B3588C" w:rsidRPr="00CF40D6">
          <w:rPr>
            <w:rStyle w:val="a9"/>
            <w:noProof/>
          </w:rPr>
          <w:t>2.6.3</w:t>
        </w:r>
        <w:r w:rsidR="00B3588C" w:rsidRPr="00CF40D6">
          <w:rPr>
            <w:rStyle w:val="a9"/>
            <w:rFonts w:asciiTheme="minorEastAsia" w:hAnsiTheme="minorEastAsia" w:hint="eastAsia"/>
            <w:noProof/>
          </w:rPr>
          <w:t xml:space="preserve"> 初始化</w:t>
        </w:r>
        <w:r w:rsidR="00B3588C">
          <w:rPr>
            <w:noProof/>
            <w:webHidden/>
          </w:rPr>
          <w:tab/>
        </w:r>
        <w:r w:rsidR="000C34E0">
          <w:rPr>
            <w:noProof/>
            <w:webHidden/>
          </w:rPr>
          <w:fldChar w:fldCharType="begin"/>
        </w:r>
        <w:r w:rsidR="00B3588C">
          <w:rPr>
            <w:noProof/>
            <w:webHidden/>
          </w:rPr>
          <w:instrText xml:space="preserve"> PAGEREF _Toc317164419 \h </w:instrText>
        </w:r>
        <w:r w:rsidR="000C34E0">
          <w:rPr>
            <w:noProof/>
            <w:webHidden/>
          </w:rPr>
        </w:r>
        <w:r w:rsidR="000C34E0">
          <w:rPr>
            <w:noProof/>
            <w:webHidden/>
          </w:rPr>
          <w:fldChar w:fldCharType="separate"/>
        </w:r>
        <w:r w:rsidR="00B3588C">
          <w:rPr>
            <w:noProof/>
            <w:webHidden/>
          </w:rPr>
          <w:t>23</w:t>
        </w:r>
        <w:r w:rsidR="000C34E0">
          <w:rPr>
            <w:noProof/>
            <w:webHidden/>
          </w:rPr>
          <w:fldChar w:fldCharType="end"/>
        </w:r>
      </w:hyperlink>
    </w:p>
    <w:p w14:paraId="4FD3AC0F"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20" w:history="1">
        <w:r w:rsidR="00B3588C" w:rsidRPr="00CF40D6">
          <w:rPr>
            <w:rStyle w:val="a9"/>
            <w:noProof/>
          </w:rPr>
          <w:t>2.6.4</w:t>
        </w:r>
        <w:r w:rsidR="00B3588C" w:rsidRPr="00CF40D6">
          <w:rPr>
            <w:rStyle w:val="a9"/>
            <w:rFonts w:asciiTheme="minorEastAsia" w:hAnsiTheme="minorEastAsia" w:hint="eastAsia"/>
            <w:noProof/>
          </w:rPr>
          <w:t xml:space="preserve"> 避免直接调用</w:t>
        </w:r>
        <w:r w:rsidR="00B3588C" w:rsidRPr="00CF40D6">
          <w:rPr>
            <w:rStyle w:val="a9"/>
            <w:noProof/>
          </w:rPr>
          <w:t>+new</w:t>
        </w:r>
        <w:r w:rsidR="00B3588C">
          <w:rPr>
            <w:noProof/>
            <w:webHidden/>
          </w:rPr>
          <w:tab/>
        </w:r>
        <w:r w:rsidR="000C34E0">
          <w:rPr>
            <w:noProof/>
            <w:webHidden/>
          </w:rPr>
          <w:fldChar w:fldCharType="begin"/>
        </w:r>
        <w:r w:rsidR="00B3588C">
          <w:rPr>
            <w:noProof/>
            <w:webHidden/>
          </w:rPr>
          <w:instrText xml:space="preserve"> PAGEREF _Toc317164420 \h </w:instrText>
        </w:r>
        <w:r w:rsidR="000C34E0">
          <w:rPr>
            <w:noProof/>
            <w:webHidden/>
          </w:rPr>
        </w:r>
        <w:r w:rsidR="000C34E0">
          <w:rPr>
            <w:noProof/>
            <w:webHidden/>
          </w:rPr>
          <w:fldChar w:fldCharType="separate"/>
        </w:r>
        <w:r w:rsidR="00B3588C">
          <w:rPr>
            <w:noProof/>
            <w:webHidden/>
          </w:rPr>
          <w:t>23</w:t>
        </w:r>
        <w:r w:rsidR="000C34E0">
          <w:rPr>
            <w:noProof/>
            <w:webHidden/>
          </w:rPr>
          <w:fldChar w:fldCharType="end"/>
        </w:r>
      </w:hyperlink>
    </w:p>
    <w:p w14:paraId="067CA806"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21" w:history="1">
        <w:r w:rsidR="00B3588C" w:rsidRPr="00CF40D6">
          <w:rPr>
            <w:rStyle w:val="a9"/>
            <w:noProof/>
          </w:rPr>
          <w:t>2.6.5</w:t>
        </w:r>
        <w:r w:rsidR="00B3588C" w:rsidRPr="00CF40D6">
          <w:rPr>
            <w:rStyle w:val="a9"/>
            <w:rFonts w:asciiTheme="minorEastAsia" w:hAnsiTheme="minorEastAsia" w:hint="eastAsia"/>
            <w:noProof/>
          </w:rPr>
          <w:t xml:space="preserve"> 使公有接口尽可能简单</w:t>
        </w:r>
        <w:r w:rsidR="00B3588C">
          <w:rPr>
            <w:noProof/>
            <w:webHidden/>
          </w:rPr>
          <w:tab/>
        </w:r>
        <w:r w:rsidR="000C34E0">
          <w:rPr>
            <w:noProof/>
            <w:webHidden/>
          </w:rPr>
          <w:fldChar w:fldCharType="begin"/>
        </w:r>
        <w:r w:rsidR="00B3588C">
          <w:rPr>
            <w:noProof/>
            <w:webHidden/>
          </w:rPr>
          <w:instrText xml:space="preserve"> PAGEREF _Toc317164421 \h </w:instrText>
        </w:r>
        <w:r w:rsidR="000C34E0">
          <w:rPr>
            <w:noProof/>
            <w:webHidden/>
          </w:rPr>
        </w:r>
        <w:r w:rsidR="000C34E0">
          <w:rPr>
            <w:noProof/>
            <w:webHidden/>
          </w:rPr>
          <w:fldChar w:fldCharType="separate"/>
        </w:r>
        <w:r w:rsidR="00B3588C">
          <w:rPr>
            <w:noProof/>
            <w:webHidden/>
          </w:rPr>
          <w:t>23</w:t>
        </w:r>
        <w:r w:rsidR="000C34E0">
          <w:rPr>
            <w:noProof/>
            <w:webHidden/>
          </w:rPr>
          <w:fldChar w:fldCharType="end"/>
        </w:r>
      </w:hyperlink>
    </w:p>
    <w:p w14:paraId="7746A938"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22" w:history="1">
        <w:r w:rsidR="00B3588C" w:rsidRPr="00CF40D6">
          <w:rPr>
            <w:rStyle w:val="a9"/>
            <w:noProof/>
          </w:rPr>
          <w:t xml:space="preserve">2.6.6 #import </w:t>
        </w:r>
        <w:r w:rsidR="00B3588C" w:rsidRPr="00CF40D6">
          <w:rPr>
            <w:rStyle w:val="a9"/>
            <w:rFonts w:hAnsiTheme="minorEastAsia" w:hint="eastAsia"/>
            <w:noProof/>
          </w:rPr>
          <w:t>和</w:t>
        </w:r>
        <w:r w:rsidR="00B3588C" w:rsidRPr="00CF40D6">
          <w:rPr>
            <w:rStyle w:val="a9"/>
            <w:noProof/>
          </w:rPr>
          <w:t xml:space="preserve"> #include</w:t>
        </w:r>
        <w:r w:rsidR="00B3588C">
          <w:rPr>
            <w:noProof/>
            <w:webHidden/>
          </w:rPr>
          <w:tab/>
        </w:r>
        <w:r w:rsidR="000C34E0">
          <w:rPr>
            <w:noProof/>
            <w:webHidden/>
          </w:rPr>
          <w:fldChar w:fldCharType="begin"/>
        </w:r>
        <w:r w:rsidR="00B3588C">
          <w:rPr>
            <w:noProof/>
            <w:webHidden/>
          </w:rPr>
          <w:instrText xml:space="preserve"> PAGEREF _Toc317164422 \h </w:instrText>
        </w:r>
        <w:r w:rsidR="000C34E0">
          <w:rPr>
            <w:noProof/>
            <w:webHidden/>
          </w:rPr>
        </w:r>
        <w:r w:rsidR="000C34E0">
          <w:rPr>
            <w:noProof/>
            <w:webHidden/>
          </w:rPr>
          <w:fldChar w:fldCharType="separate"/>
        </w:r>
        <w:r w:rsidR="00B3588C">
          <w:rPr>
            <w:noProof/>
            <w:webHidden/>
          </w:rPr>
          <w:t>23</w:t>
        </w:r>
        <w:r w:rsidR="000C34E0">
          <w:rPr>
            <w:noProof/>
            <w:webHidden/>
          </w:rPr>
          <w:fldChar w:fldCharType="end"/>
        </w:r>
      </w:hyperlink>
    </w:p>
    <w:p w14:paraId="6CD6CEA4"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23" w:history="1">
        <w:r w:rsidR="00B3588C" w:rsidRPr="00CF40D6">
          <w:rPr>
            <w:rStyle w:val="a9"/>
            <w:noProof/>
          </w:rPr>
          <w:t>2.6.7</w:t>
        </w:r>
        <w:r w:rsidR="00B3588C" w:rsidRPr="00CF40D6">
          <w:rPr>
            <w:rStyle w:val="a9"/>
            <w:rFonts w:hAnsiTheme="minorEastAsia" w:hint="eastAsia"/>
            <w:noProof/>
          </w:rPr>
          <w:t xml:space="preserve"> </w:t>
        </w:r>
        <w:r w:rsidR="00B3588C" w:rsidRPr="00CF40D6">
          <w:rPr>
            <w:rStyle w:val="a9"/>
            <w:rFonts w:hAnsiTheme="minorEastAsia" w:hint="eastAsia"/>
            <w:noProof/>
          </w:rPr>
          <w:t>使用</w:t>
        </w:r>
        <w:r w:rsidR="00B3588C" w:rsidRPr="00CF40D6">
          <w:rPr>
            <w:rStyle w:val="a9"/>
            <w:rFonts w:hAnsiTheme="minorEastAsia"/>
            <w:noProof/>
          </w:rPr>
          <w:t>Root</w:t>
        </w:r>
        <w:r w:rsidR="00B3588C" w:rsidRPr="00CF40D6">
          <w:rPr>
            <w:rStyle w:val="a9"/>
            <w:rFonts w:hAnsiTheme="minorEastAsia" w:hint="eastAsia"/>
            <w:noProof/>
          </w:rPr>
          <w:t>框架</w:t>
        </w:r>
        <w:r w:rsidR="00B3588C">
          <w:rPr>
            <w:noProof/>
            <w:webHidden/>
          </w:rPr>
          <w:tab/>
        </w:r>
        <w:r w:rsidR="000C34E0">
          <w:rPr>
            <w:noProof/>
            <w:webHidden/>
          </w:rPr>
          <w:fldChar w:fldCharType="begin"/>
        </w:r>
        <w:r w:rsidR="00B3588C">
          <w:rPr>
            <w:noProof/>
            <w:webHidden/>
          </w:rPr>
          <w:instrText xml:space="preserve"> PAGEREF _Toc317164423 \h </w:instrText>
        </w:r>
        <w:r w:rsidR="000C34E0">
          <w:rPr>
            <w:noProof/>
            <w:webHidden/>
          </w:rPr>
        </w:r>
        <w:r w:rsidR="000C34E0">
          <w:rPr>
            <w:noProof/>
            <w:webHidden/>
          </w:rPr>
          <w:fldChar w:fldCharType="separate"/>
        </w:r>
        <w:r w:rsidR="00B3588C">
          <w:rPr>
            <w:noProof/>
            <w:webHidden/>
          </w:rPr>
          <w:t>23</w:t>
        </w:r>
        <w:r w:rsidR="000C34E0">
          <w:rPr>
            <w:noProof/>
            <w:webHidden/>
          </w:rPr>
          <w:fldChar w:fldCharType="end"/>
        </w:r>
      </w:hyperlink>
    </w:p>
    <w:p w14:paraId="07C248D1"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24" w:history="1">
        <w:r w:rsidR="00B3588C" w:rsidRPr="00CF40D6">
          <w:rPr>
            <w:rStyle w:val="a9"/>
            <w:noProof/>
          </w:rPr>
          <w:t>2.6.8 autorelease</w:t>
        </w:r>
        <w:r w:rsidR="00B3588C">
          <w:rPr>
            <w:noProof/>
            <w:webHidden/>
          </w:rPr>
          <w:tab/>
        </w:r>
        <w:r w:rsidR="000C34E0">
          <w:rPr>
            <w:noProof/>
            <w:webHidden/>
          </w:rPr>
          <w:fldChar w:fldCharType="begin"/>
        </w:r>
        <w:r w:rsidR="00B3588C">
          <w:rPr>
            <w:noProof/>
            <w:webHidden/>
          </w:rPr>
          <w:instrText xml:space="preserve"> PAGEREF _Toc317164424 \h </w:instrText>
        </w:r>
        <w:r w:rsidR="000C34E0">
          <w:rPr>
            <w:noProof/>
            <w:webHidden/>
          </w:rPr>
        </w:r>
        <w:r w:rsidR="000C34E0">
          <w:rPr>
            <w:noProof/>
            <w:webHidden/>
          </w:rPr>
          <w:fldChar w:fldCharType="separate"/>
        </w:r>
        <w:r w:rsidR="00B3588C">
          <w:rPr>
            <w:noProof/>
            <w:webHidden/>
          </w:rPr>
          <w:t>23</w:t>
        </w:r>
        <w:r w:rsidR="000C34E0">
          <w:rPr>
            <w:noProof/>
            <w:webHidden/>
          </w:rPr>
          <w:fldChar w:fldCharType="end"/>
        </w:r>
      </w:hyperlink>
    </w:p>
    <w:p w14:paraId="4370284E"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25" w:history="1">
        <w:r w:rsidR="00B3588C" w:rsidRPr="00CF40D6">
          <w:rPr>
            <w:rStyle w:val="a9"/>
            <w:noProof/>
          </w:rPr>
          <w:t>2.6.9</w:t>
        </w:r>
        <w:r w:rsidR="00B3588C" w:rsidRPr="00CF40D6">
          <w:rPr>
            <w:rStyle w:val="a9"/>
            <w:rFonts w:asciiTheme="minorEastAsia" w:hAnsiTheme="minorEastAsia" w:hint="eastAsia"/>
            <w:noProof/>
          </w:rPr>
          <w:t xml:space="preserve"> 在构造和析构阶段避免调用访问器方法</w:t>
        </w:r>
        <w:r w:rsidR="00B3588C">
          <w:rPr>
            <w:noProof/>
            <w:webHidden/>
          </w:rPr>
          <w:tab/>
        </w:r>
        <w:r w:rsidR="000C34E0">
          <w:rPr>
            <w:noProof/>
            <w:webHidden/>
          </w:rPr>
          <w:fldChar w:fldCharType="begin"/>
        </w:r>
        <w:r w:rsidR="00B3588C">
          <w:rPr>
            <w:noProof/>
            <w:webHidden/>
          </w:rPr>
          <w:instrText xml:space="preserve"> PAGEREF _Toc317164425 \h </w:instrText>
        </w:r>
        <w:r w:rsidR="000C34E0">
          <w:rPr>
            <w:noProof/>
            <w:webHidden/>
          </w:rPr>
        </w:r>
        <w:r w:rsidR="000C34E0">
          <w:rPr>
            <w:noProof/>
            <w:webHidden/>
          </w:rPr>
          <w:fldChar w:fldCharType="separate"/>
        </w:r>
        <w:r w:rsidR="00B3588C">
          <w:rPr>
            <w:noProof/>
            <w:webHidden/>
          </w:rPr>
          <w:t>23</w:t>
        </w:r>
        <w:r w:rsidR="000C34E0">
          <w:rPr>
            <w:noProof/>
            <w:webHidden/>
          </w:rPr>
          <w:fldChar w:fldCharType="end"/>
        </w:r>
      </w:hyperlink>
    </w:p>
    <w:p w14:paraId="40C722E2"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26" w:history="1">
        <w:r w:rsidR="00B3588C" w:rsidRPr="00CF40D6">
          <w:rPr>
            <w:rStyle w:val="a9"/>
            <w:noProof/>
          </w:rPr>
          <w:t>2.6.10</w:t>
        </w:r>
        <w:r w:rsidR="00B3588C" w:rsidRPr="00CF40D6">
          <w:rPr>
            <w:rStyle w:val="a9"/>
            <w:rFonts w:asciiTheme="minorEastAsia" w:hAnsiTheme="minorEastAsia" w:hint="eastAsia"/>
            <w:noProof/>
          </w:rPr>
          <w:t xml:space="preserve"> 按照申明的次序析构实例变量</w:t>
        </w:r>
        <w:r w:rsidR="00B3588C">
          <w:rPr>
            <w:noProof/>
            <w:webHidden/>
          </w:rPr>
          <w:tab/>
        </w:r>
        <w:r w:rsidR="000C34E0">
          <w:rPr>
            <w:noProof/>
            <w:webHidden/>
          </w:rPr>
          <w:fldChar w:fldCharType="begin"/>
        </w:r>
        <w:r w:rsidR="00B3588C">
          <w:rPr>
            <w:noProof/>
            <w:webHidden/>
          </w:rPr>
          <w:instrText xml:space="preserve"> PAGEREF _Toc317164426 \h </w:instrText>
        </w:r>
        <w:r w:rsidR="000C34E0">
          <w:rPr>
            <w:noProof/>
            <w:webHidden/>
          </w:rPr>
        </w:r>
        <w:r w:rsidR="000C34E0">
          <w:rPr>
            <w:noProof/>
            <w:webHidden/>
          </w:rPr>
          <w:fldChar w:fldCharType="separate"/>
        </w:r>
        <w:r w:rsidR="00B3588C">
          <w:rPr>
            <w:noProof/>
            <w:webHidden/>
          </w:rPr>
          <w:t>24</w:t>
        </w:r>
        <w:r w:rsidR="000C34E0">
          <w:rPr>
            <w:noProof/>
            <w:webHidden/>
          </w:rPr>
          <w:fldChar w:fldCharType="end"/>
        </w:r>
      </w:hyperlink>
    </w:p>
    <w:p w14:paraId="32921D2E"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27" w:history="1">
        <w:r w:rsidR="00B3588C" w:rsidRPr="00CF40D6">
          <w:rPr>
            <w:rStyle w:val="a9"/>
            <w:noProof/>
          </w:rPr>
          <w:t>2.6.11</w:t>
        </w:r>
        <w:r w:rsidR="00B3588C" w:rsidRPr="00CF40D6">
          <w:rPr>
            <w:rStyle w:val="a9"/>
            <w:rFonts w:asciiTheme="minorEastAsia" w:hAnsiTheme="minorEastAsia" w:hint="eastAsia"/>
            <w:noProof/>
          </w:rPr>
          <w:t xml:space="preserve"> 避免抛出异常</w:t>
        </w:r>
        <w:r w:rsidR="00B3588C">
          <w:rPr>
            <w:noProof/>
            <w:webHidden/>
          </w:rPr>
          <w:tab/>
        </w:r>
        <w:r w:rsidR="000C34E0">
          <w:rPr>
            <w:noProof/>
            <w:webHidden/>
          </w:rPr>
          <w:fldChar w:fldCharType="begin"/>
        </w:r>
        <w:r w:rsidR="00B3588C">
          <w:rPr>
            <w:noProof/>
            <w:webHidden/>
          </w:rPr>
          <w:instrText xml:space="preserve"> PAGEREF _Toc317164427 \h </w:instrText>
        </w:r>
        <w:r w:rsidR="000C34E0">
          <w:rPr>
            <w:noProof/>
            <w:webHidden/>
          </w:rPr>
        </w:r>
        <w:r w:rsidR="000C34E0">
          <w:rPr>
            <w:noProof/>
            <w:webHidden/>
          </w:rPr>
          <w:fldChar w:fldCharType="separate"/>
        </w:r>
        <w:r w:rsidR="00B3588C">
          <w:rPr>
            <w:noProof/>
            <w:webHidden/>
          </w:rPr>
          <w:t>24</w:t>
        </w:r>
        <w:r w:rsidR="000C34E0">
          <w:rPr>
            <w:noProof/>
            <w:webHidden/>
          </w:rPr>
          <w:fldChar w:fldCharType="end"/>
        </w:r>
      </w:hyperlink>
    </w:p>
    <w:p w14:paraId="2A7648D3"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28" w:history="1">
        <w:r w:rsidR="00B3588C" w:rsidRPr="00CF40D6">
          <w:rPr>
            <w:rStyle w:val="a9"/>
            <w:noProof/>
          </w:rPr>
          <w:t>2.6.12 nil</w:t>
        </w:r>
        <w:r w:rsidR="00B3588C" w:rsidRPr="00CF40D6">
          <w:rPr>
            <w:rStyle w:val="a9"/>
            <w:rFonts w:hAnsiTheme="minorEastAsia" w:hint="eastAsia"/>
            <w:noProof/>
          </w:rPr>
          <w:t>检查</w:t>
        </w:r>
        <w:r w:rsidR="00B3588C">
          <w:rPr>
            <w:noProof/>
            <w:webHidden/>
          </w:rPr>
          <w:tab/>
        </w:r>
        <w:r w:rsidR="000C34E0">
          <w:rPr>
            <w:noProof/>
            <w:webHidden/>
          </w:rPr>
          <w:fldChar w:fldCharType="begin"/>
        </w:r>
        <w:r w:rsidR="00B3588C">
          <w:rPr>
            <w:noProof/>
            <w:webHidden/>
          </w:rPr>
          <w:instrText xml:space="preserve"> PAGEREF _Toc317164428 \h </w:instrText>
        </w:r>
        <w:r w:rsidR="000C34E0">
          <w:rPr>
            <w:noProof/>
            <w:webHidden/>
          </w:rPr>
        </w:r>
        <w:r w:rsidR="000C34E0">
          <w:rPr>
            <w:noProof/>
            <w:webHidden/>
          </w:rPr>
          <w:fldChar w:fldCharType="separate"/>
        </w:r>
        <w:r w:rsidR="00B3588C">
          <w:rPr>
            <w:noProof/>
            <w:webHidden/>
          </w:rPr>
          <w:t>25</w:t>
        </w:r>
        <w:r w:rsidR="000C34E0">
          <w:rPr>
            <w:noProof/>
            <w:webHidden/>
          </w:rPr>
          <w:fldChar w:fldCharType="end"/>
        </w:r>
      </w:hyperlink>
    </w:p>
    <w:p w14:paraId="16D49BB3"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29" w:history="1">
        <w:r w:rsidR="00B3588C" w:rsidRPr="00CF40D6">
          <w:rPr>
            <w:rStyle w:val="a9"/>
            <w:noProof/>
          </w:rPr>
          <w:t>2.6.13 BOOL</w:t>
        </w:r>
        <w:r w:rsidR="00B3588C" w:rsidRPr="00CF40D6">
          <w:rPr>
            <w:rStyle w:val="a9"/>
            <w:rFonts w:hAnsiTheme="minorEastAsia" w:hint="eastAsia"/>
            <w:noProof/>
          </w:rPr>
          <w:t>类陷阱</w:t>
        </w:r>
        <w:r w:rsidR="00B3588C">
          <w:rPr>
            <w:noProof/>
            <w:webHidden/>
          </w:rPr>
          <w:tab/>
        </w:r>
        <w:r w:rsidR="000C34E0">
          <w:rPr>
            <w:noProof/>
            <w:webHidden/>
          </w:rPr>
          <w:fldChar w:fldCharType="begin"/>
        </w:r>
        <w:r w:rsidR="00B3588C">
          <w:rPr>
            <w:noProof/>
            <w:webHidden/>
          </w:rPr>
          <w:instrText xml:space="preserve"> PAGEREF _Toc317164429 \h </w:instrText>
        </w:r>
        <w:r w:rsidR="000C34E0">
          <w:rPr>
            <w:noProof/>
            <w:webHidden/>
          </w:rPr>
        </w:r>
        <w:r w:rsidR="000C34E0">
          <w:rPr>
            <w:noProof/>
            <w:webHidden/>
          </w:rPr>
          <w:fldChar w:fldCharType="separate"/>
        </w:r>
        <w:r w:rsidR="00B3588C">
          <w:rPr>
            <w:noProof/>
            <w:webHidden/>
          </w:rPr>
          <w:t>25</w:t>
        </w:r>
        <w:r w:rsidR="000C34E0">
          <w:rPr>
            <w:noProof/>
            <w:webHidden/>
          </w:rPr>
          <w:fldChar w:fldCharType="end"/>
        </w:r>
      </w:hyperlink>
    </w:p>
    <w:p w14:paraId="7565DBB8"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30" w:history="1">
        <w:r w:rsidR="00B3588C" w:rsidRPr="00CF40D6">
          <w:rPr>
            <w:rStyle w:val="a9"/>
            <w:noProof/>
          </w:rPr>
          <w:t>2.6.14</w:t>
        </w:r>
        <w:r w:rsidR="00B3588C" w:rsidRPr="00CF40D6">
          <w:rPr>
            <w:rStyle w:val="a9"/>
            <w:rFonts w:asciiTheme="minorEastAsia" w:hAnsiTheme="minorEastAsia" w:hint="eastAsia"/>
            <w:noProof/>
          </w:rPr>
          <w:t xml:space="preserve"> 自动合成实例变量</w:t>
        </w:r>
        <w:r w:rsidR="00B3588C">
          <w:rPr>
            <w:noProof/>
            <w:webHidden/>
          </w:rPr>
          <w:tab/>
        </w:r>
        <w:r w:rsidR="000C34E0">
          <w:rPr>
            <w:noProof/>
            <w:webHidden/>
          </w:rPr>
          <w:fldChar w:fldCharType="begin"/>
        </w:r>
        <w:r w:rsidR="00B3588C">
          <w:rPr>
            <w:noProof/>
            <w:webHidden/>
          </w:rPr>
          <w:instrText xml:space="preserve"> PAGEREF _Toc317164430 \h </w:instrText>
        </w:r>
        <w:r w:rsidR="000C34E0">
          <w:rPr>
            <w:noProof/>
            <w:webHidden/>
          </w:rPr>
        </w:r>
        <w:r w:rsidR="000C34E0">
          <w:rPr>
            <w:noProof/>
            <w:webHidden/>
          </w:rPr>
          <w:fldChar w:fldCharType="separate"/>
        </w:r>
        <w:r w:rsidR="00B3588C">
          <w:rPr>
            <w:noProof/>
            <w:webHidden/>
          </w:rPr>
          <w:t>25</w:t>
        </w:r>
        <w:r w:rsidR="000C34E0">
          <w:rPr>
            <w:noProof/>
            <w:webHidden/>
          </w:rPr>
          <w:fldChar w:fldCharType="end"/>
        </w:r>
      </w:hyperlink>
    </w:p>
    <w:p w14:paraId="5FAB1CCD"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31" w:history="1">
        <w:r w:rsidR="00B3588C" w:rsidRPr="00CF40D6">
          <w:rPr>
            <w:rStyle w:val="a9"/>
            <w:noProof/>
          </w:rPr>
          <w:t>2.6.15 Magic number</w:t>
        </w:r>
        <w:r w:rsidR="00B3588C">
          <w:rPr>
            <w:noProof/>
            <w:webHidden/>
          </w:rPr>
          <w:tab/>
        </w:r>
        <w:r w:rsidR="000C34E0">
          <w:rPr>
            <w:noProof/>
            <w:webHidden/>
          </w:rPr>
          <w:fldChar w:fldCharType="begin"/>
        </w:r>
        <w:r w:rsidR="00B3588C">
          <w:rPr>
            <w:noProof/>
            <w:webHidden/>
          </w:rPr>
          <w:instrText xml:space="preserve"> PAGEREF _Toc317164431 \h </w:instrText>
        </w:r>
        <w:r w:rsidR="000C34E0">
          <w:rPr>
            <w:noProof/>
            <w:webHidden/>
          </w:rPr>
        </w:r>
        <w:r w:rsidR="000C34E0">
          <w:rPr>
            <w:noProof/>
            <w:webHidden/>
          </w:rPr>
          <w:fldChar w:fldCharType="separate"/>
        </w:r>
        <w:r w:rsidR="00B3588C">
          <w:rPr>
            <w:noProof/>
            <w:webHidden/>
          </w:rPr>
          <w:t>26</w:t>
        </w:r>
        <w:r w:rsidR="000C34E0">
          <w:rPr>
            <w:noProof/>
            <w:webHidden/>
          </w:rPr>
          <w:fldChar w:fldCharType="end"/>
        </w:r>
      </w:hyperlink>
    </w:p>
    <w:p w14:paraId="427CC129" w14:textId="77777777" w:rsidR="00B3588C" w:rsidRDefault="00D11418">
      <w:pPr>
        <w:pStyle w:val="11"/>
        <w:tabs>
          <w:tab w:val="right" w:leader="dot" w:pos="9060"/>
        </w:tabs>
        <w:rPr>
          <w:rFonts w:asciiTheme="minorHAnsi" w:eastAsiaTheme="minorEastAsia" w:hAnsiTheme="minorHAnsi" w:cstheme="minorBidi"/>
          <w:noProof/>
          <w:szCs w:val="22"/>
        </w:rPr>
      </w:pPr>
      <w:hyperlink w:anchor="_Toc317164432" w:history="1">
        <w:r w:rsidR="00B3588C" w:rsidRPr="00CF40D6">
          <w:rPr>
            <w:rStyle w:val="a9"/>
            <w:noProof/>
          </w:rPr>
          <w:t>3 SVN</w:t>
        </w:r>
        <w:r w:rsidR="00B3588C" w:rsidRPr="00CF40D6">
          <w:rPr>
            <w:rStyle w:val="a9"/>
            <w:rFonts w:asciiTheme="minorEastAsia" w:hAnsiTheme="minorEastAsia" w:hint="eastAsia"/>
            <w:noProof/>
          </w:rPr>
          <w:t>提交规范</w:t>
        </w:r>
        <w:r w:rsidR="00B3588C">
          <w:rPr>
            <w:noProof/>
            <w:webHidden/>
          </w:rPr>
          <w:tab/>
        </w:r>
        <w:r w:rsidR="000C34E0">
          <w:rPr>
            <w:noProof/>
            <w:webHidden/>
          </w:rPr>
          <w:fldChar w:fldCharType="begin"/>
        </w:r>
        <w:r w:rsidR="00B3588C">
          <w:rPr>
            <w:noProof/>
            <w:webHidden/>
          </w:rPr>
          <w:instrText xml:space="preserve"> PAGEREF _Toc317164432 \h </w:instrText>
        </w:r>
        <w:r w:rsidR="000C34E0">
          <w:rPr>
            <w:noProof/>
            <w:webHidden/>
          </w:rPr>
        </w:r>
        <w:r w:rsidR="000C34E0">
          <w:rPr>
            <w:noProof/>
            <w:webHidden/>
          </w:rPr>
          <w:fldChar w:fldCharType="separate"/>
        </w:r>
        <w:r w:rsidR="00B3588C">
          <w:rPr>
            <w:noProof/>
            <w:webHidden/>
          </w:rPr>
          <w:t>27</w:t>
        </w:r>
        <w:r w:rsidR="000C34E0">
          <w:rPr>
            <w:noProof/>
            <w:webHidden/>
          </w:rPr>
          <w:fldChar w:fldCharType="end"/>
        </w:r>
      </w:hyperlink>
    </w:p>
    <w:p w14:paraId="470B0FD2" w14:textId="77777777" w:rsidR="00B3588C" w:rsidRDefault="00D11418">
      <w:pPr>
        <w:pStyle w:val="21"/>
        <w:rPr>
          <w:rFonts w:asciiTheme="minorHAnsi" w:eastAsiaTheme="minorEastAsia" w:hAnsiTheme="minorHAnsi" w:cstheme="minorBidi"/>
          <w:noProof/>
          <w:szCs w:val="22"/>
        </w:rPr>
      </w:pPr>
      <w:hyperlink w:anchor="_Toc317164433" w:history="1">
        <w:r w:rsidR="00B3588C" w:rsidRPr="00CF40D6">
          <w:rPr>
            <w:rStyle w:val="a9"/>
            <w:noProof/>
          </w:rPr>
          <w:t>3.1 SVN</w:t>
        </w:r>
        <w:r w:rsidR="00B3588C" w:rsidRPr="00CF40D6">
          <w:rPr>
            <w:rStyle w:val="a9"/>
            <w:rFonts w:asciiTheme="minorEastAsia" w:hAnsiTheme="minorEastAsia" w:hint="eastAsia"/>
            <w:noProof/>
          </w:rPr>
          <w:t>能干什么</w:t>
        </w:r>
        <w:r w:rsidR="00B3588C">
          <w:rPr>
            <w:noProof/>
            <w:webHidden/>
          </w:rPr>
          <w:tab/>
        </w:r>
        <w:r w:rsidR="000C34E0">
          <w:rPr>
            <w:noProof/>
            <w:webHidden/>
          </w:rPr>
          <w:fldChar w:fldCharType="begin"/>
        </w:r>
        <w:r w:rsidR="00B3588C">
          <w:rPr>
            <w:noProof/>
            <w:webHidden/>
          </w:rPr>
          <w:instrText xml:space="preserve"> PAGEREF _Toc317164433 \h </w:instrText>
        </w:r>
        <w:r w:rsidR="000C34E0">
          <w:rPr>
            <w:noProof/>
            <w:webHidden/>
          </w:rPr>
        </w:r>
        <w:r w:rsidR="000C34E0">
          <w:rPr>
            <w:noProof/>
            <w:webHidden/>
          </w:rPr>
          <w:fldChar w:fldCharType="separate"/>
        </w:r>
        <w:r w:rsidR="00B3588C">
          <w:rPr>
            <w:noProof/>
            <w:webHidden/>
          </w:rPr>
          <w:t>27</w:t>
        </w:r>
        <w:r w:rsidR="000C34E0">
          <w:rPr>
            <w:noProof/>
            <w:webHidden/>
          </w:rPr>
          <w:fldChar w:fldCharType="end"/>
        </w:r>
      </w:hyperlink>
    </w:p>
    <w:p w14:paraId="0E6AC189" w14:textId="77777777" w:rsidR="00B3588C" w:rsidRDefault="00D11418">
      <w:pPr>
        <w:pStyle w:val="21"/>
        <w:rPr>
          <w:rFonts w:asciiTheme="minorHAnsi" w:eastAsiaTheme="minorEastAsia" w:hAnsiTheme="minorHAnsi" w:cstheme="minorBidi"/>
          <w:noProof/>
          <w:szCs w:val="22"/>
        </w:rPr>
      </w:pPr>
      <w:hyperlink w:anchor="_Toc317164434" w:history="1">
        <w:r w:rsidR="00B3588C" w:rsidRPr="00CF40D6">
          <w:rPr>
            <w:rStyle w:val="a9"/>
            <w:noProof/>
          </w:rPr>
          <w:t>3.2</w:t>
        </w:r>
        <w:r w:rsidR="00B3588C" w:rsidRPr="00CF40D6">
          <w:rPr>
            <w:rStyle w:val="a9"/>
            <w:rFonts w:asciiTheme="minorEastAsia" w:hAnsiTheme="minorEastAsia" w:hint="eastAsia"/>
            <w:noProof/>
          </w:rPr>
          <w:t xml:space="preserve"> 提交原则</w:t>
        </w:r>
        <w:r w:rsidR="00B3588C">
          <w:rPr>
            <w:noProof/>
            <w:webHidden/>
          </w:rPr>
          <w:tab/>
        </w:r>
        <w:r w:rsidR="000C34E0">
          <w:rPr>
            <w:noProof/>
            <w:webHidden/>
          </w:rPr>
          <w:fldChar w:fldCharType="begin"/>
        </w:r>
        <w:r w:rsidR="00B3588C">
          <w:rPr>
            <w:noProof/>
            <w:webHidden/>
          </w:rPr>
          <w:instrText xml:space="preserve"> PAGEREF _Toc317164434 \h </w:instrText>
        </w:r>
        <w:r w:rsidR="000C34E0">
          <w:rPr>
            <w:noProof/>
            <w:webHidden/>
          </w:rPr>
        </w:r>
        <w:r w:rsidR="000C34E0">
          <w:rPr>
            <w:noProof/>
            <w:webHidden/>
          </w:rPr>
          <w:fldChar w:fldCharType="separate"/>
        </w:r>
        <w:r w:rsidR="00B3588C">
          <w:rPr>
            <w:noProof/>
            <w:webHidden/>
          </w:rPr>
          <w:t>27</w:t>
        </w:r>
        <w:r w:rsidR="000C34E0">
          <w:rPr>
            <w:noProof/>
            <w:webHidden/>
          </w:rPr>
          <w:fldChar w:fldCharType="end"/>
        </w:r>
      </w:hyperlink>
    </w:p>
    <w:p w14:paraId="308F5ADE" w14:textId="77777777" w:rsidR="00B3588C" w:rsidRDefault="00D11418">
      <w:pPr>
        <w:pStyle w:val="21"/>
        <w:rPr>
          <w:rFonts w:asciiTheme="minorHAnsi" w:eastAsiaTheme="minorEastAsia" w:hAnsiTheme="minorHAnsi" w:cstheme="minorBidi"/>
          <w:noProof/>
          <w:szCs w:val="22"/>
        </w:rPr>
      </w:pPr>
      <w:hyperlink w:anchor="_Toc317164435" w:history="1">
        <w:r w:rsidR="00B3588C" w:rsidRPr="00CF40D6">
          <w:rPr>
            <w:rStyle w:val="a9"/>
            <w:noProof/>
          </w:rPr>
          <w:t>3.3 Log message</w:t>
        </w:r>
        <w:r w:rsidR="00B3588C" w:rsidRPr="00CF40D6">
          <w:rPr>
            <w:rStyle w:val="a9"/>
            <w:rFonts w:asciiTheme="minorEastAsia" w:hAnsiTheme="minorEastAsia" w:hint="eastAsia"/>
            <w:noProof/>
          </w:rPr>
          <w:t>规范</w:t>
        </w:r>
        <w:r w:rsidR="00B3588C">
          <w:rPr>
            <w:noProof/>
            <w:webHidden/>
          </w:rPr>
          <w:tab/>
        </w:r>
        <w:r w:rsidR="000C34E0">
          <w:rPr>
            <w:noProof/>
            <w:webHidden/>
          </w:rPr>
          <w:fldChar w:fldCharType="begin"/>
        </w:r>
        <w:r w:rsidR="00B3588C">
          <w:rPr>
            <w:noProof/>
            <w:webHidden/>
          </w:rPr>
          <w:instrText xml:space="preserve"> PAGEREF _Toc317164435 \h </w:instrText>
        </w:r>
        <w:r w:rsidR="000C34E0">
          <w:rPr>
            <w:noProof/>
            <w:webHidden/>
          </w:rPr>
        </w:r>
        <w:r w:rsidR="000C34E0">
          <w:rPr>
            <w:noProof/>
            <w:webHidden/>
          </w:rPr>
          <w:fldChar w:fldCharType="separate"/>
        </w:r>
        <w:r w:rsidR="00B3588C">
          <w:rPr>
            <w:noProof/>
            <w:webHidden/>
          </w:rPr>
          <w:t>28</w:t>
        </w:r>
        <w:r w:rsidR="000C34E0">
          <w:rPr>
            <w:noProof/>
            <w:webHidden/>
          </w:rPr>
          <w:fldChar w:fldCharType="end"/>
        </w:r>
      </w:hyperlink>
    </w:p>
    <w:p w14:paraId="069DD609" w14:textId="77777777" w:rsidR="00B3588C" w:rsidRDefault="00D11418">
      <w:pPr>
        <w:pStyle w:val="11"/>
        <w:tabs>
          <w:tab w:val="right" w:leader="dot" w:pos="9060"/>
        </w:tabs>
        <w:rPr>
          <w:rFonts w:asciiTheme="minorHAnsi" w:eastAsiaTheme="minorEastAsia" w:hAnsiTheme="minorHAnsi" w:cstheme="minorBidi"/>
          <w:noProof/>
          <w:szCs w:val="22"/>
        </w:rPr>
      </w:pPr>
      <w:hyperlink w:anchor="_Toc317164436" w:history="1">
        <w:r w:rsidR="00B3588C" w:rsidRPr="00CF40D6">
          <w:rPr>
            <w:rStyle w:val="a9"/>
            <w:noProof/>
          </w:rPr>
          <w:t>4 Code review</w:t>
        </w:r>
        <w:r w:rsidR="00B3588C" w:rsidRPr="00CF40D6">
          <w:rPr>
            <w:rStyle w:val="a9"/>
            <w:rFonts w:asciiTheme="minorEastAsia" w:hAnsiTheme="minorEastAsia" w:hint="eastAsia"/>
            <w:noProof/>
          </w:rPr>
          <w:t>规范</w:t>
        </w:r>
        <w:r w:rsidR="00B3588C">
          <w:rPr>
            <w:noProof/>
            <w:webHidden/>
          </w:rPr>
          <w:tab/>
        </w:r>
        <w:r w:rsidR="000C34E0">
          <w:rPr>
            <w:noProof/>
            <w:webHidden/>
          </w:rPr>
          <w:fldChar w:fldCharType="begin"/>
        </w:r>
        <w:r w:rsidR="00B3588C">
          <w:rPr>
            <w:noProof/>
            <w:webHidden/>
          </w:rPr>
          <w:instrText xml:space="preserve"> PAGEREF _Toc317164436 \h </w:instrText>
        </w:r>
        <w:r w:rsidR="000C34E0">
          <w:rPr>
            <w:noProof/>
            <w:webHidden/>
          </w:rPr>
        </w:r>
        <w:r w:rsidR="000C34E0">
          <w:rPr>
            <w:noProof/>
            <w:webHidden/>
          </w:rPr>
          <w:fldChar w:fldCharType="separate"/>
        </w:r>
        <w:r w:rsidR="00B3588C">
          <w:rPr>
            <w:noProof/>
            <w:webHidden/>
          </w:rPr>
          <w:t>29</w:t>
        </w:r>
        <w:r w:rsidR="000C34E0">
          <w:rPr>
            <w:noProof/>
            <w:webHidden/>
          </w:rPr>
          <w:fldChar w:fldCharType="end"/>
        </w:r>
      </w:hyperlink>
    </w:p>
    <w:p w14:paraId="7028D382" w14:textId="77777777" w:rsidR="00B3588C" w:rsidRDefault="00D11418">
      <w:pPr>
        <w:pStyle w:val="21"/>
        <w:rPr>
          <w:rFonts w:asciiTheme="minorHAnsi" w:eastAsiaTheme="minorEastAsia" w:hAnsiTheme="minorHAnsi" w:cstheme="minorBidi"/>
          <w:noProof/>
          <w:szCs w:val="22"/>
        </w:rPr>
      </w:pPr>
      <w:hyperlink w:anchor="_Toc317164437" w:history="1">
        <w:r w:rsidR="00B3588C" w:rsidRPr="00CF40D6">
          <w:rPr>
            <w:rStyle w:val="a9"/>
            <w:noProof/>
          </w:rPr>
          <w:t>4.1</w:t>
        </w:r>
        <w:r w:rsidR="00B3588C" w:rsidRPr="00CF40D6">
          <w:rPr>
            <w:rStyle w:val="a9"/>
            <w:rFonts w:asciiTheme="minorEastAsia" w:hAnsiTheme="minorEastAsia" w:hint="eastAsia"/>
            <w:noProof/>
            <w:kern w:val="44"/>
          </w:rPr>
          <w:t xml:space="preserve"> 通用原</w:t>
        </w:r>
        <w:r w:rsidR="00B3588C" w:rsidRPr="00CF40D6">
          <w:rPr>
            <w:rStyle w:val="a9"/>
            <w:rFonts w:asciiTheme="minorEastAsia" w:hAnsiTheme="minorEastAsia" w:hint="eastAsia"/>
            <w:noProof/>
          </w:rPr>
          <w:t>则</w:t>
        </w:r>
        <w:r w:rsidR="00B3588C">
          <w:rPr>
            <w:noProof/>
            <w:webHidden/>
          </w:rPr>
          <w:tab/>
        </w:r>
        <w:r w:rsidR="000C34E0">
          <w:rPr>
            <w:noProof/>
            <w:webHidden/>
          </w:rPr>
          <w:fldChar w:fldCharType="begin"/>
        </w:r>
        <w:r w:rsidR="00B3588C">
          <w:rPr>
            <w:noProof/>
            <w:webHidden/>
          </w:rPr>
          <w:instrText xml:space="preserve"> PAGEREF _Toc317164437 \h </w:instrText>
        </w:r>
        <w:r w:rsidR="000C34E0">
          <w:rPr>
            <w:noProof/>
            <w:webHidden/>
          </w:rPr>
        </w:r>
        <w:r w:rsidR="000C34E0">
          <w:rPr>
            <w:noProof/>
            <w:webHidden/>
          </w:rPr>
          <w:fldChar w:fldCharType="separate"/>
        </w:r>
        <w:r w:rsidR="00B3588C">
          <w:rPr>
            <w:noProof/>
            <w:webHidden/>
          </w:rPr>
          <w:t>29</w:t>
        </w:r>
        <w:r w:rsidR="000C34E0">
          <w:rPr>
            <w:noProof/>
            <w:webHidden/>
          </w:rPr>
          <w:fldChar w:fldCharType="end"/>
        </w:r>
      </w:hyperlink>
    </w:p>
    <w:p w14:paraId="694723ED" w14:textId="77777777" w:rsidR="00B3588C" w:rsidRDefault="00D11418">
      <w:pPr>
        <w:pStyle w:val="21"/>
        <w:rPr>
          <w:rFonts w:asciiTheme="minorHAnsi" w:eastAsiaTheme="minorEastAsia" w:hAnsiTheme="minorHAnsi" w:cstheme="minorBidi"/>
          <w:noProof/>
          <w:szCs w:val="22"/>
        </w:rPr>
      </w:pPr>
      <w:hyperlink w:anchor="_Toc317164438" w:history="1">
        <w:r w:rsidR="00B3588C" w:rsidRPr="00CF40D6">
          <w:rPr>
            <w:rStyle w:val="a9"/>
            <w:noProof/>
            <w:kern w:val="44"/>
          </w:rPr>
          <w:t>4.2</w:t>
        </w:r>
        <w:r w:rsidR="00B3588C" w:rsidRPr="00CF40D6">
          <w:rPr>
            <w:rStyle w:val="a9"/>
            <w:rFonts w:asciiTheme="minorEastAsia" w:hAnsiTheme="minorEastAsia" w:hint="eastAsia"/>
            <w:noProof/>
            <w:kern w:val="44"/>
          </w:rPr>
          <w:t xml:space="preserve"> 参加人员</w:t>
        </w:r>
        <w:r w:rsidR="00B3588C">
          <w:rPr>
            <w:noProof/>
            <w:webHidden/>
          </w:rPr>
          <w:tab/>
        </w:r>
        <w:r w:rsidR="000C34E0">
          <w:rPr>
            <w:noProof/>
            <w:webHidden/>
          </w:rPr>
          <w:fldChar w:fldCharType="begin"/>
        </w:r>
        <w:r w:rsidR="00B3588C">
          <w:rPr>
            <w:noProof/>
            <w:webHidden/>
          </w:rPr>
          <w:instrText xml:space="preserve"> PAGEREF _Toc317164438 \h </w:instrText>
        </w:r>
        <w:r w:rsidR="000C34E0">
          <w:rPr>
            <w:noProof/>
            <w:webHidden/>
          </w:rPr>
        </w:r>
        <w:r w:rsidR="000C34E0">
          <w:rPr>
            <w:noProof/>
            <w:webHidden/>
          </w:rPr>
          <w:fldChar w:fldCharType="separate"/>
        </w:r>
        <w:r w:rsidR="00B3588C">
          <w:rPr>
            <w:noProof/>
            <w:webHidden/>
          </w:rPr>
          <w:t>29</w:t>
        </w:r>
        <w:r w:rsidR="000C34E0">
          <w:rPr>
            <w:noProof/>
            <w:webHidden/>
          </w:rPr>
          <w:fldChar w:fldCharType="end"/>
        </w:r>
      </w:hyperlink>
    </w:p>
    <w:p w14:paraId="693A251E" w14:textId="77777777" w:rsidR="00B3588C" w:rsidRDefault="00D11418">
      <w:pPr>
        <w:pStyle w:val="21"/>
        <w:rPr>
          <w:rFonts w:asciiTheme="minorHAnsi" w:eastAsiaTheme="minorEastAsia" w:hAnsiTheme="minorHAnsi" w:cstheme="minorBidi"/>
          <w:noProof/>
          <w:szCs w:val="22"/>
        </w:rPr>
      </w:pPr>
      <w:hyperlink w:anchor="_Toc317164439" w:history="1">
        <w:r w:rsidR="00B3588C" w:rsidRPr="00CF40D6">
          <w:rPr>
            <w:rStyle w:val="a9"/>
            <w:noProof/>
            <w:kern w:val="44"/>
          </w:rPr>
          <w:t>4.3 Review</w:t>
        </w:r>
        <w:r w:rsidR="00B3588C" w:rsidRPr="00CF40D6">
          <w:rPr>
            <w:rStyle w:val="a9"/>
            <w:rFonts w:asciiTheme="minorEastAsia" w:hAnsiTheme="minorEastAsia" w:hint="eastAsia"/>
            <w:noProof/>
            <w:kern w:val="44"/>
          </w:rPr>
          <w:t>时机</w:t>
        </w:r>
        <w:r w:rsidR="00B3588C">
          <w:rPr>
            <w:noProof/>
            <w:webHidden/>
          </w:rPr>
          <w:tab/>
        </w:r>
        <w:r w:rsidR="000C34E0">
          <w:rPr>
            <w:noProof/>
            <w:webHidden/>
          </w:rPr>
          <w:fldChar w:fldCharType="begin"/>
        </w:r>
        <w:r w:rsidR="00B3588C">
          <w:rPr>
            <w:noProof/>
            <w:webHidden/>
          </w:rPr>
          <w:instrText xml:space="preserve"> PAGEREF _Toc317164439 \h </w:instrText>
        </w:r>
        <w:r w:rsidR="000C34E0">
          <w:rPr>
            <w:noProof/>
            <w:webHidden/>
          </w:rPr>
        </w:r>
        <w:r w:rsidR="000C34E0">
          <w:rPr>
            <w:noProof/>
            <w:webHidden/>
          </w:rPr>
          <w:fldChar w:fldCharType="separate"/>
        </w:r>
        <w:r w:rsidR="00B3588C">
          <w:rPr>
            <w:noProof/>
            <w:webHidden/>
          </w:rPr>
          <w:t>29</w:t>
        </w:r>
        <w:r w:rsidR="000C34E0">
          <w:rPr>
            <w:noProof/>
            <w:webHidden/>
          </w:rPr>
          <w:fldChar w:fldCharType="end"/>
        </w:r>
      </w:hyperlink>
    </w:p>
    <w:p w14:paraId="76AEF0EC" w14:textId="77777777" w:rsidR="00B3588C" w:rsidRDefault="00D11418">
      <w:pPr>
        <w:pStyle w:val="21"/>
        <w:rPr>
          <w:rFonts w:asciiTheme="minorHAnsi" w:eastAsiaTheme="minorEastAsia" w:hAnsiTheme="minorHAnsi" w:cstheme="minorBidi"/>
          <w:noProof/>
          <w:szCs w:val="22"/>
        </w:rPr>
      </w:pPr>
      <w:hyperlink w:anchor="_Toc317164440" w:history="1">
        <w:r w:rsidR="00B3588C" w:rsidRPr="00CF40D6">
          <w:rPr>
            <w:rStyle w:val="a9"/>
            <w:noProof/>
            <w:kern w:val="44"/>
          </w:rPr>
          <w:t>4.4</w:t>
        </w:r>
        <w:r w:rsidR="00B3588C" w:rsidRPr="00CF40D6">
          <w:rPr>
            <w:rStyle w:val="a9"/>
            <w:rFonts w:asciiTheme="minorEastAsia" w:hAnsiTheme="minorEastAsia" w:hint="eastAsia"/>
            <w:noProof/>
            <w:kern w:val="44"/>
          </w:rPr>
          <w:t xml:space="preserve"> 被</w:t>
        </w:r>
        <w:r w:rsidR="00B3588C" w:rsidRPr="00CF40D6">
          <w:rPr>
            <w:rStyle w:val="a9"/>
            <w:noProof/>
            <w:kern w:val="44"/>
          </w:rPr>
          <w:t>Review</w:t>
        </w:r>
        <w:r w:rsidR="00B3588C" w:rsidRPr="00CF40D6">
          <w:rPr>
            <w:rStyle w:val="a9"/>
            <w:rFonts w:asciiTheme="minorEastAsia" w:hAnsiTheme="minorEastAsia" w:hint="eastAsia"/>
            <w:noProof/>
            <w:kern w:val="44"/>
          </w:rPr>
          <w:t>人员主要工作</w:t>
        </w:r>
        <w:r w:rsidR="00B3588C">
          <w:rPr>
            <w:noProof/>
            <w:webHidden/>
          </w:rPr>
          <w:tab/>
        </w:r>
        <w:r w:rsidR="000C34E0">
          <w:rPr>
            <w:noProof/>
            <w:webHidden/>
          </w:rPr>
          <w:fldChar w:fldCharType="begin"/>
        </w:r>
        <w:r w:rsidR="00B3588C">
          <w:rPr>
            <w:noProof/>
            <w:webHidden/>
          </w:rPr>
          <w:instrText xml:space="preserve"> PAGEREF _Toc317164440 \h </w:instrText>
        </w:r>
        <w:r w:rsidR="000C34E0">
          <w:rPr>
            <w:noProof/>
            <w:webHidden/>
          </w:rPr>
        </w:r>
        <w:r w:rsidR="000C34E0">
          <w:rPr>
            <w:noProof/>
            <w:webHidden/>
          </w:rPr>
          <w:fldChar w:fldCharType="separate"/>
        </w:r>
        <w:r w:rsidR="00B3588C">
          <w:rPr>
            <w:noProof/>
            <w:webHidden/>
          </w:rPr>
          <w:t>29</w:t>
        </w:r>
        <w:r w:rsidR="000C34E0">
          <w:rPr>
            <w:noProof/>
            <w:webHidden/>
          </w:rPr>
          <w:fldChar w:fldCharType="end"/>
        </w:r>
      </w:hyperlink>
    </w:p>
    <w:p w14:paraId="305D85B2"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41" w:history="1">
        <w:r w:rsidR="00B3588C" w:rsidRPr="00CF40D6">
          <w:rPr>
            <w:rStyle w:val="a9"/>
            <w:noProof/>
            <w:kern w:val="44"/>
          </w:rPr>
          <w:t>4.4.1</w:t>
        </w:r>
        <w:r w:rsidR="00B3588C" w:rsidRPr="00CF40D6">
          <w:rPr>
            <w:rStyle w:val="a9"/>
            <w:rFonts w:asciiTheme="minorEastAsia" w:hAnsiTheme="minorEastAsia" w:hint="eastAsia"/>
            <w:noProof/>
            <w:kern w:val="44"/>
          </w:rPr>
          <w:t xml:space="preserve"> 讲解流程</w:t>
        </w:r>
        <w:r w:rsidR="00B3588C">
          <w:rPr>
            <w:noProof/>
            <w:webHidden/>
          </w:rPr>
          <w:tab/>
        </w:r>
        <w:r w:rsidR="000C34E0">
          <w:rPr>
            <w:noProof/>
            <w:webHidden/>
          </w:rPr>
          <w:fldChar w:fldCharType="begin"/>
        </w:r>
        <w:r w:rsidR="00B3588C">
          <w:rPr>
            <w:noProof/>
            <w:webHidden/>
          </w:rPr>
          <w:instrText xml:space="preserve"> PAGEREF _Toc317164441 \h </w:instrText>
        </w:r>
        <w:r w:rsidR="000C34E0">
          <w:rPr>
            <w:noProof/>
            <w:webHidden/>
          </w:rPr>
        </w:r>
        <w:r w:rsidR="000C34E0">
          <w:rPr>
            <w:noProof/>
            <w:webHidden/>
          </w:rPr>
          <w:fldChar w:fldCharType="separate"/>
        </w:r>
        <w:r w:rsidR="00B3588C">
          <w:rPr>
            <w:noProof/>
            <w:webHidden/>
          </w:rPr>
          <w:t>29</w:t>
        </w:r>
        <w:r w:rsidR="000C34E0">
          <w:rPr>
            <w:noProof/>
            <w:webHidden/>
          </w:rPr>
          <w:fldChar w:fldCharType="end"/>
        </w:r>
      </w:hyperlink>
    </w:p>
    <w:p w14:paraId="0EDED02A" w14:textId="77777777" w:rsidR="00B3588C" w:rsidRDefault="00D11418">
      <w:pPr>
        <w:pStyle w:val="31"/>
        <w:tabs>
          <w:tab w:val="right" w:leader="dot" w:pos="9060"/>
        </w:tabs>
        <w:rPr>
          <w:rFonts w:asciiTheme="minorHAnsi" w:eastAsiaTheme="minorEastAsia" w:hAnsiTheme="minorHAnsi" w:cstheme="minorBidi"/>
          <w:noProof/>
          <w:szCs w:val="22"/>
        </w:rPr>
      </w:pPr>
      <w:hyperlink w:anchor="_Toc317164442" w:history="1">
        <w:r w:rsidR="00B3588C" w:rsidRPr="00CF40D6">
          <w:rPr>
            <w:rStyle w:val="a9"/>
            <w:noProof/>
            <w:kern w:val="44"/>
          </w:rPr>
          <w:t>4.4.2</w:t>
        </w:r>
        <w:r w:rsidR="00B3588C" w:rsidRPr="00CF40D6">
          <w:rPr>
            <w:rStyle w:val="a9"/>
            <w:rFonts w:asciiTheme="minorEastAsia" w:hAnsiTheme="minorEastAsia" w:hint="eastAsia"/>
            <w:noProof/>
            <w:kern w:val="44"/>
          </w:rPr>
          <w:t xml:space="preserve"> 注意事项</w:t>
        </w:r>
        <w:r w:rsidR="00B3588C">
          <w:rPr>
            <w:noProof/>
            <w:webHidden/>
          </w:rPr>
          <w:tab/>
        </w:r>
        <w:r w:rsidR="000C34E0">
          <w:rPr>
            <w:noProof/>
            <w:webHidden/>
          </w:rPr>
          <w:fldChar w:fldCharType="begin"/>
        </w:r>
        <w:r w:rsidR="00B3588C">
          <w:rPr>
            <w:noProof/>
            <w:webHidden/>
          </w:rPr>
          <w:instrText xml:space="preserve"> PAGEREF _Toc317164442 \h </w:instrText>
        </w:r>
        <w:r w:rsidR="000C34E0">
          <w:rPr>
            <w:noProof/>
            <w:webHidden/>
          </w:rPr>
        </w:r>
        <w:r w:rsidR="000C34E0">
          <w:rPr>
            <w:noProof/>
            <w:webHidden/>
          </w:rPr>
          <w:fldChar w:fldCharType="separate"/>
        </w:r>
        <w:r w:rsidR="00B3588C">
          <w:rPr>
            <w:noProof/>
            <w:webHidden/>
          </w:rPr>
          <w:t>30</w:t>
        </w:r>
        <w:r w:rsidR="000C34E0">
          <w:rPr>
            <w:noProof/>
            <w:webHidden/>
          </w:rPr>
          <w:fldChar w:fldCharType="end"/>
        </w:r>
      </w:hyperlink>
    </w:p>
    <w:p w14:paraId="14E48E36" w14:textId="77777777" w:rsidR="00B3588C" w:rsidRDefault="00D11418">
      <w:pPr>
        <w:pStyle w:val="21"/>
        <w:rPr>
          <w:rFonts w:asciiTheme="minorHAnsi" w:eastAsiaTheme="minorEastAsia" w:hAnsiTheme="minorHAnsi" w:cstheme="minorBidi"/>
          <w:noProof/>
          <w:szCs w:val="22"/>
        </w:rPr>
      </w:pPr>
      <w:hyperlink w:anchor="_Toc317164443" w:history="1">
        <w:r w:rsidR="00B3588C" w:rsidRPr="00CF40D6">
          <w:rPr>
            <w:rStyle w:val="a9"/>
            <w:noProof/>
            <w:kern w:val="44"/>
          </w:rPr>
          <w:t>4.5 Review</w:t>
        </w:r>
        <w:r w:rsidR="00B3588C" w:rsidRPr="00CF40D6">
          <w:rPr>
            <w:rStyle w:val="a9"/>
            <w:rFonts w:asciiTheme="minorEastAsia" w:hAnsiTheme="minorEastAsia" w:hint="eastAsia"/>
            <w:noProof/>
            <w:kern w:val="44"/>
          </w:rPr>
          <w:t>人员主要工作</w:t>
        </w:r>
        <w:r w:rsidR="00B3588C">
          <w:rPr>
            <w:noProof/>
            <w:webHidden/>
          </w:rPr>
          <w:tab/>
        </w:r>
        <w:r w:rsidR="000C34E0">
          <w:rPr>
            <w:noProof/>
            <w:webHidden/>
          </w:rPr>
          <w:fldChar w:fldCharType="begin"/>
        </w:r>
        <w:r w:rsidR="00B3588C">
          <w:rPr>
            <w:noProof/>
            <w:webHidden/>
          </w:rPr>
          <w:instrText xml:space="preserve"> PAGEREF _Toc317164443 \h </w:instrText>
        </w:r>
        <w:r w:rsidR="000C34E0">
          <w:rPr>
            <w:noProof/>
            <w:webHidden/>
          </w:rPr>
        </w:r>
        <w:r w:rsidR="000C34E0">
          <w:rPr>
            <w:noProof/>
            <w:webHidden/>
          </w:rPr>
          <w:fldChar w:fldCharType="separate"/>
        </w:r>
        <w:r w:rsidR="00B3588C">
          <w:rPr>
            <w:noProof/>
            <w:webHidden/>
          </w:rPr>
          <w:t>30</w:t>
        </w:r>
        <w:r w:rsidR="000C34E0">
          <w:rPr>
            <w:noProof/>
            <w:webHidden/>
          </w:rPr>
          <w:fldChar w:fldCharType="end"/>
        </w:r>
      </w:hyperlink>
    </w:p>
    <w:p w14:paraId="1F3074E0" w14:textId="77777777" w:rsidR="00B3588C" w:rsidRDefault="00D11418">
      <w:pPr>
        <w:pStyle w:val="11"/>
        <w:tabs>
          <w:tab w:val="right" w:leader="dot" w:pos="9060"/>
        </w:tabs>
        <w:rPr>
          <w:rFonts w:asciiTheme="minorHAnsi" w:eastAsiaTheme="minorEastAsia" w:hAnsiTheme="minorHAnsi" w:cstheme="minorBidi"/>
          <w:noProof/>
          <w:szCs w:val="22"/>
        </w:rPr>
      </w:pPr>
      <w:hyperlink w:anchor="_Toc317164444" w:history="1">
        <w:r w:rsidR="00B3588C" w:rsidRPr="00CF40D6">
          <w:rPr>
            <w:rStyle w:val="a9"/>
            <w:noProof/>
          </w:rPr>
          <w:t>5</w:t>
        </w:r>
        <w:r w:rsidR="00B3588C" w:rsidRPr="00CF40D6">
          <w:rPr>
            <w:rStyle w:val="a9"/>
            <w:rFonts w:asciiTheme="minorEastAsia" w:hAnsiTheme="minorEastAsia" w:hint="eastAsia"/>
            <w:noProof/>
          </w:rPr>
          <w:t xml:space="preserve"> 项目提测规范</w:t>
        </w:r>
        <w:r w:rsidR="00B3588C">
          <w:rPr>
            <w:noProof/>
            <w:webHidden/>
          </w:rPr>
          <w:tab/>
        </w:r>
        <w:r w:rsidR="000C34E0">
          <w:rPr>
            <w:noProof/>
            <w:webHidden/>
          </w:rPr>
          <w:fldChar w:fldCharType="begin"/>
        </w:r>
        <w:r w:rsidR="00B3588C">
          <w:rPr>
            <w:noProof/>
            <w:webHidden/>
          </w:rPr>
          <w:instrText xml:space="preserve"> PAGEREF _Toc317164444 \h </w:instrText>
        </w:r>
        <w:r w:rsidR="000C34E0">
          <w:rPr>
            <w:noProof/>
            <w:webHidden/>
          </w:rPr>
        </w:r>
        <w:r w:rsidR="000C34E0">
          <w:rPr>
            <w:noProof/>
            <w:webHidden/>
          </w:rPr>
          <w:fldChar w:fldCharType="separate"/>
        </w:r>
        <w:r w:rsidR="00B3588C">
          <w:rPr>
            <w:noProof/>
            <w:webHidden/>
          </w:rPr>
          <w:t>31</w:t>
        </w:r>
        <w:r w:rsidR="000C34E0">
          <w:rPr>
            <w:noProof/>
            <w:webHidden/>
          </w:rPr>
          <w:fldChar w:fldCharType="end"/>
        </w:r>
      </w:hyperlink>
    </w:p>
    <w:p w14:paraId="21008540" w14:textId="77777777" w:rsidR="00B3588C" w:rsidRDefault="00D11418">
      <w:pPr>
        <w:pStyle w:val="21"/>
        <w:rPr>
          <w:rFonts w:asciiTheme="minorHAnsi" w:eastAsiaTheme="minorEastAsia" w:hAnsiTheme="minorHAnsi" w:cstheme="minorBidi"/>
          <w:noProof/>
          <w:szCs w:val="22"/>
        </w:rPr>
      </w:pPr>
      <w:hyperlink w:anchor="_Toc317164445" w:history="1">
        <w:r w:rsidR="00B3588C" w:rsidRPr="00CF40D6">
          <w:rPr>
            <w:rStyle w:val="a9"/>
            <w:noProof/>
          </w:rPr>
          <w:t>5.1</w:t>
        </w:r>
        <w:r w:rsidR="00B3588C" w:rsidRPr="00CF40D6">
          <w:rPr>
            <w:rStyle w:val="a9"/>
            <w:rFonts w:asciiTheme="minorEastAsia" w:hAnsiTheme="minorEastAsia" w:hint="eastAsia"/>
            <w:noProof/>
          </w:rPr>
          <w:t xml:space="preserve"> 提测阶段性划分</w:t>
        </w:r>
        <w:r w:rsidR="00B3588C">
          <w:rPr>
            <w:noProof/>
            <w:webHidden/>
          </w:rPr>
          <w:tab/>
        </w:r>
        <w:r w:rsidR="000C34E0">
          <w:rPr>
            <w:noProof/>
            <w:webHidden/>
          </w:rPr>
          <w:fldChar w:fldCharType="begin"/>
        </w:r>
        <w:r w:rsidR="00B3588C">
          <w:rPr>
            <w:noProof/>
            <w:webHidden/>
          </w:rPr>
          <w:instrText xml:space="preserve"> PAGEREF _Toc317164445 \h </w:instrText>
        </w:r>
        <w:r w:rsidR="000C34E0">
          <w:rPr>
            <w:noProof/>
            <w:webHidden/>
          </w:rPr>
        </w:r>
        <w:r w:rsidR="000C34E0">
          <w:rPr>
            <w:noProof/>
            <w:webHidden/>
          </w:rPr>
          <w:fldChar w:fldCharType="separate"/>
        </w:r>
        <w:r w:rsidR="00B3588C">
          <w:rPr>
            <w:noProof/>
            <w:webHidden/>
          </w:rPr>
          <w:t>31</w:t>
        </w:r>
        <w:r w:rsidR="000C34E0">
          <w:rPr>
            <w:noProof/>
            <w:webHidden/>
          </w:rPr>
          <w:fldChar w:fldCharType="end"/>
        </w:r>
      </w:hyperlink>
    </w:p>
    <w:p w14:paraId="2C04B3DB" w14:textId="77777777" w:rsidR="00B3588C" w:rsidRDefault="00D11418">
      <w:pPr>
        <w:pStyle w:val="21"/>
        <w:rPr>
          <w:rFonts w:asciiTheme="minorHAnsi" w:eastAsiaTheme="minorEastAsia" w:hAnsiTheme="minorHAnsi" w:cstheme="minorBidi"/>
          <w:noProof/>
          <w:szCs w:val="22"/>
        </w:rPr>
      </w:pPr>
      <w:hyperlink w:anchor="_Toc317164446" w:history="1">
        <w:r w:rsidR="00B3588C" w:rsidRPr="00CF40D6">
          <w:rPr>
            <w:rStyle w:val="a9"/>
            <w:noProof/>
          </w:rPr>
          <w:t>5.2</w:t>
        </w:r>
        <w:r w:rsidR="00B3588C" w:rsidRPr="00CF40D6">
          <w:rPr>
            <w:rStyle w:val="a9"/>
            <w:rFonts w:asciiTheme="minorEastAsia" w:hAnsiTheme="minorEastAsia" w:hint="eastAsia"/>
            <w:noProof/>
          </w:rPr>
          <w:t xml:space="preserve"> 提测流程</w:t>
        </w:r>
        <w:r w:rsidR="00B3588C">
          <w:rPr>
            <w:noProof/>
            <w:webHidden/>
          </w:rPr>
          <w:tab/>
        </w:r>
        <w:r w:rsidR="000C34E0">
          <w:rPr>
            <w:noProof/>
            <w:webHidden/>
          </w:rPr>
          <w:fldChar w:fldCharType="begin"/>
        </w:r>
        <w:r w:rsidR="00B3588C">
          <w:rPr>
            <w:noProof/>
            <w:webHidden/>
          </w:rPr>
          <w:instrText xml:space="preserve"> PAGEREF _Toc317164446 \h </w:instrText>
        </w:r>
        <w:r w:rsidR="000C34E0">
          <w:rPr>
            <w:noProof/>
            <w:webHidden/>
          </w:rPr>
        </w:r>
        <w:r w:rsidR="000C34E0">
          <w:rPr>
            <w:noProof/>
            <w:webHidden/>
          </w:rPr>
          <w:fldChar w:fldCharType="separate"/>
        </w:r>
        <w:r w:rsidR="00B3588C">
          <w:rPr>
            <w:noProof/>
            <w:webHidden/>
          </w:rPr>
          <w:t>31</w:t>
        </w:r>
        <w:r w:rsidR="000C34E0">
          <w:rPr>
            <w:noProof/>
            <w:webHidden/>
          </w:rPr>
          <w:fldChar w:fldCharType="end"/>
        </w:r>
      </w:hyperlink>
    </w:p>
    <w:p w14:paraId="4B749699" w14:textId="77777777" w:rsidR="00B3588C" w:rsidRDefault="00D11418">
      <w:pPr>
        <w:pStyle w:val="11"/>
        <w:tabs>
          <w:tab w:val="right" w:leader="dot" w:pos="9060"/>
        </w:tabs>
        <w:rPr>
          <w:rFonts w:asciiTheme="minorHAnsi" w:eastAsiaTheme="minorEastAsia" w:hAnsiTheme="minorHAnsi" w:cstheme="minorBidi"/>
          <w:noProof/>
          <w:szCs w:val="22"/>
        </w:rPr>
      </w:pPr>
      <w:hyperlink w:anchor="_Toc317164447" w:history="1">
        <w:r w:rsidR="00B3588C" w:rsidRPr="00CF40D6">
          <w:rPr>
            <w:rStyle w:val="a9"/>
            <w:noProof/>
          </w:rPr>
          <w:t>6</w:t>
        </w:r>
        <w:r w:rsidR="00B3588C" w:rsidRPr="00CF40D6">
          <w:rPr>
            <w:rStyle w:val="a9"/>
            <w:rFonts w:asciiTheme="minorEastAsia" w:hAnsiTheme="minorEastAsia" w:hint="eastAsia"/>
            <w:noProof/>
          </w:rPr>
          <w:t xml:space="preserve"> 项目发版规范</w:t>
        </w:r>
        <w:r w:rsidR="00B3588C">
          <w:rPr>
            <w:noProof/>
            <w:webHidden/>
          </w:rPr>
          <w:tab/>
        </w:r>
        <w:r w:rsidR="000C34E0">
          <w:rPr>
            <w:noProof/>
            <w:webHidden/>
          </w:rPr>
          <w:fldChar w:fldCharType="begin"/>
        </w:r>
        <w:r w:rsidR="00B3588C">
          <w:rPr>
            <w:noProof/>
            <w:webHidden/>
          </w:rPr>
          <w:instrText xml:space="preserve"> PAGEREF _Toc317164447 \h </w:instrText>
        </w:r>
        <w:r w:rsidR="000C34E0">
          <w:rPr>
            <w:noProof/>
            <w:webHidden/>
          </w:rPr>
        </w:r>
        <w:r w:rsidR="000C34E0">
          <w:rPr>
            <w:noProof/>
            <w:webHidden/>
          </w:rPr>
          <w:fldChar w:fldCharType="separate"/>
        </w:r>
        <w:r w:rsidR="00B3588C">
          <w:rPr>
            <w:noProof/>
            <w:webHidden/>
          </w:rPr>
          <w:t>33</w:t>
        </w:r>
        <w:r w:rsidR="000C34E0">
          <w:rPr>
            <w:noProof/>
            <w:webHidden/>
          </w:rPr>
          <w:fldChar w:fldCharType="end"/>
        </w:r>
      </w:hyperlink>
    </w:p>
    <w:p w14:paraId="52C254B5" w14:textId="77777777" w:rsidR="00B3588C" w:rsidRDefault="00D11418">
      <w:pPr>
        <w:pStyle w:val="21"/>
        <w:rPr>
          <w:rFonts w:asciiTheme="minorHAnsi" w:eastAsiaTheme="minorEastAsia" w:hAnsiTheme="minorHAnsi" w:cstheme="minorBidi"/>
          <w:noProof/>
          <w:szCs w:val="22"/>
        </w:rPr>
      </w:pPr>
      <w:hyperlink w:anchor="_Toc317164448" w:history="1">
        <w:r w:rsidR="00B3588C" w:rsidRPr="00CF40D6">
          <w:rPr>
            <w:rStyle w:val="a9"/>
            <w:noProof/>
          </w:rPr>
          <w:t>6.1</w:t>
        </w:r>
        <w:r w:rsidR="00B3588C" w:rsidRPr="00CF40D6">
          <w:rPr>
            <w:rStyle w:val="a9"/>
            <w:rFonts w:asciiTheme="minorEastAsia" w:hAnsiTheme="minorEastAsia" w:hint="eastAsia"/>
            <w:noProof/>
          </w:rPr>
          <w:t xml:space="preserve"> 提交前确认事项</w:t>
        </w:r>
        <w:r w:rsidR="00B3588C">
          <w:rPr>
            <w:noProof/>
            <w:webHidden/>
          </w:rPr>
          <w:tab/>
        </w:r>
        <w:r w:rsidR="000C34E0">
          <w:rPr>
            <w:noProof/>
            <w:webHidden/>
          </w:rPr>
          <w:fldChar w:fldCharType="begin"/>
        </w:r>
        <w:r w:rsidR="00B3588C">
          <w:rPr>
            <w:noProof/>
            <w:webHidden/>
          </w:rPr>
          <w:instrText xml:space="preserve"> PAGEREF _Toc317164448 \h </w:instrText>
        </w:r>
        <w:r w:rsidR="000C34E0">
          <w:rPr>
            <w:noProof/>
            <w:webHidden/>
          </w:rPr>
        </w:r>
        <w:r w:rsidR="000C34E0">
          <w:rPr>
            <w:noProof/>
            <w:webHidden/>
          </w:rPr>
          <w:fldChar w:fldCharType="separate"/>
        </w:r>
        <w:r w:rsidR="00B3588C">
          <w:rPr>
            <w:noProof/>
            <w:webHidden/>
          </w:rPr>
          <w:t>33</w:t>
        </w:r>
        <w:r w:rsidR="000C34E0">
          <w:rPr>
            <w:noProof/>
            <w:webHidden/>
          </w:rPr>
          <w:fldChar w:fldCharType="end"/>
        </w:r>
      </w:hyperlink>
    </w:p>
    <w:p w14:paraId="04387787" w14:textId="77777777" w:rsidR="00B3588C" w:rsidRDefault="00D11418">
      <w:pPr>
        <w:pStyle w:val="21"/>
        <w:rPr>
          <w:rFonts w:asciiTheme="minorHAnsi" w:eastAsiaTheme="minorEastAsia" w:hAnsiTheme="minorHAnsi" w:cstheme="minorBidi"/>
          <w:noProof/>
          <w:szCs w:val="22"/>
        </w:rPr>
      </w:pPr>
      <w:hyperlink w:anchor="_Toc317164449" w:history="1">
        <w:r w:rsidR="00B3588C" w:rsidRPr="00CF40D6">
          <w:rPr>
            <w:rStyle w:val="a9"/>
            <w:noProof/>
          </w:rPr>
          <w:t>6.2</w:t>
        </w:r>
        <w:r w:rsidR="00B3588C" w:rsidRPr="00CF40D6">
          <w:rPr>
            <w:rStyle w:val="a9"/>
            <w:rFonts w:asciiTheme="minorEastAsia" w:hAnsiTheme="minorEastAsia" w:hint="eastAsia"/>
            <w:noProof/>
          </w:rPr>
          <w:t xml:space="preserve"> 提交流程</w:t>
        </w:r>
        <w:r w:rsidR="00B3588C">
          <w:rPr>
            <w:noProof/>
            <w:webHidden/>
          </w:rPr>
          <w:tab/>
        </w:r>
        <w:r w:rsidR="000C34E0">
          <w:rPr>
            <w:noProof/>
            <w:webHidden/>
          </w:rPr>
          <w:fldChar w:fldCharType="begin"/>
        </w:r>
        <w:r w:rsidR="00B3588C">
          <w:rPr>
            <w:noProof/>
            <w:webHidden/>
          </w:rPr>
          <w:instrText xml:space="preserve"> PAGEREF _Toc317164449 \h </w:instrText>
        </w:r>
        <w:r w:rsidR="000C34E0">
          <w:rPr>
            <w:noProof/>
            <w:webHidden/>
          </w:rPr>
        </w:r>
        <w:r w:rsidR="000C34E0">
          <w:rPr>
            <w:noProof/>
            <w:webHidden/>
          </w:rPr>
          <w:fldChar w:fldCharType="separate"/>
        </w:r>
        <w:r w:rsidR="00B3588C">
          <w:rPr>
            <w:noProof/>
            <w:webHidden/>
          </w:rPr>
          <w:t>33</w:t>
        </w:r>
        <w:r w:rsidR="000C34E0">
          <w:rPr>
            <w:noProof/>
            <w:webHidden/>
          </w:rPr>
          <w:fldChar w:fldCharType="end"/>
        </w:r>
      </w:hyperlink>
    </w:p>
    <w:p w14:paraId="054E2C5F" w14:textId="77777777" w:rsidR="00B3588C" w:rsidRDefault="00D11418">
      <w:pPr>
        <w:pStyle w:val="21"/>
        <w:rPr>
          <w:rFonts w:asciiTheme="minorHAnsi" w:eastAsiaTheme="minorEastAsia" w:hAnsiTheme="minorHAnsi" w:cstheme="minorBidi"/>
          <w:noProof/>
          <w:szCs w:val="22"/>
        </w:rPr>
      </w:pPr>
      <w:hyperlink w:anchor="_Toc317164450" w:history="1">
        <w:r w:rsidR="00B3588C" w:rsidRPr="00CF40D6">
          <w:rPr>
            <w:rStyle w:val="a9"/>
            <w:noProof/>
          </w:rPr>
          <w:t>6.3</w:t>
        </w:r>
        <w:r w:rsidR="00B3588C" w:rsidRPr="00CF40D6">
          <w:rPr>
            <w:rStyle w:val="a9"/>
            <w:rFonts w:asciiTheme="minorEastAsia" w:hAnsiTheme="minorEastAsia" w:hint="eastAsia"/>
            <w:noProof/>
          </w:rPr>
          <w:t xml:space="preserve"> 前期准备</w:t>
        </w:r>
        <w:r w:rsidR="00B3588C">
          <w:rPr>
            <w:noProof/>
            <w:webHidden/>
          </w:rPr>
          <w:tab/>
        </w:r>
        <w:r w:rsidR="000C34E0">
          <w:rPr>
            <w:noProof/>
            <w:webHidden/>
          </w:rPr>
          <w:fldChar w:fldCharType="begin"/>
        </w:r>
        <w:r w:rsidR="00B3588C">
          <w:rPr>
            <w:noProof/>
            <w:webHidden/>
          </w:rPr>
          <w:instrText xml:space="preserve"> PAGEREF _Toc317164450 \h </w:instrText>
        </w:r>
        <w:r w:rsidR="000C34E0">
          <w:rPr>
            <w:noProof/>
            <w:webHidden/>
          </w:rPr>
        </w:r>
        <w:r w:rsidR="000C34E0">
          <w:rPr>
            <w:noProof/>
            <w:webHidden/>
          </w:rPr>
          <w:fldChar w:fldCharType="separate"/>
        </w:r>
        <w:r w:rsidR="00B3588C">
          <w:rPr>
            <w:noProof/>
            <w:webHidden/>
          </w:rPr>
          <w:t>33</w:t>
        </w:r>
        <w:r w:rsidR="000C34E0">
          <w:rPr>
            <w:noProof/>
            <w:webHidden/>
          </w:rPr>
          <w:fldChar w:fldCharType="end"/>
        </w:r>
      </w:hyperlink>
    </w:p>
    <w:p w14:paraId="2308E013" w14:textId="77777777" w:rsidR="00B3588C" w:rsidRDefault="00D11418">
      <w:pPr>
        <w:pStyle w:val="21"/>
        <w:rPr>
          <w:rFonts w:asciiTheme="minorHAnsi" w:eastAsiaTheme="minorEastAsia" w:hAnsiTheme="minorHAnsi" w:cstheme="minorBidi"/>
          <w:noProof/>
          <w:szCs w:val="22"/>
        </w:rPr>
      </w:pPr>
      <w:hyperlink w:anchor="_Toc317164451" w:history="1">
        <w:r w:rsidR="00B3588C" w:rsidRPr="00CF40D6">
          <w:rPr>
            <w:rStyle w:val="a9"/>
            <w:noProof/>
          </w:rPr>
          <w:t>6.4</w:t>
        </w:r>
        <w:r w:rsidR="00B3588C" w:rsidRPr="00CF40D6">
          <w:rPr>
            <w:rStyle w:val="a9"/>
            <w:rFonts w:asciiTheme="minorEastAsia" w:hAnsiTheme="minorEastAsia" w:hint="eastAsia"/>
            <w:noProof/>
          </w:rPr>
          <w:t xml:space="preserve"> 提交审核</w:t>
        </w:r>
        <w:r w:rsidR="00B3588C">
          <w:rPr>
            <w:noProof/>
            <w:webHidden/>
          </w:rPr>
          <w:tab/>
        </w:r>
        <w:r w:rsidR="000C34E0">
          <w:rPr>
            <w:noProof/>
            <w:webHidden/>
          </w:rPr>
          <w:fldChar w:fldCharType="begin"/>
        </w:r>
        <w:r w:rsidR="00B3588C">
          <w:rPr>
            <w:noProof/>
            <w:webHidden/>
          </w:rPr>
          <w:instrText xml:space="preserve"> PAGEREF _Toc317164451 \h </w:instrText>
        </w:r>
        <w:r w:rsidR="000C34E0">
          <w:rPr>
            <w:noProof/>
            <w:webHidden/>
          </w:rPr>
        </w:r>
        <w:r w:rsidR="000C34E0">
          <w:rPr>
            <w:noProof/>
            <w:webHidden/>
          </w:rPr>
          <w:fldChar w:fldCharType="separate"/>
        </w:r>
        <w:r w:rsidR="00B3588C">
          <w:rPr>
            <w:noProof/>
            <w:webHidden/>
          </w:rPr>
          <w:t>33</w:t>
        </w:r>
        <w:r w:rsidR="000C34E0">
          <w:rPr>
            <w:noProof/>
            <w:webHidden/>
          </w:rPr>
          <w:fldChar w:fldCharType="end"/>
        </w:r>
      </w:hyperlink>
    </w:p>
    <w:p w14:paraId="26890F26" w14:textId="77777777" w:rsidR="00B3588C" w:rsidRDefault="00D11418">
      <w:pPr>
        <w:pStyle w:val="11"/>
        <w:tabs>
          <w:tab w:val="right" w:leader="dot" w:pos="9060"/>
        </w:tabs>
        <w:rPr>
          <w:rFonts w:asciiTheme="minorHAnsi" w:eastAsiaTheme="minorEastAsia" w:hAnsiTheme="minorHAnsi" w:cstheme="minorBidi"/>
          <w:noProof/>
          <w:szCs w:val="22"/>
        </w:rPr>
      </w:pPr>
      <w:hyperlink w:anchor="_Toc317164452" w:history="1">
        <w:r w:rsidR="00B3588C" w:rsidRPr="00CF40D6">
          <w:rPr>
            <w:rStyle w:val="a9"/>
            <w:noProof/>
          </w:rPr>
          <w:t>7</w:t>
        </w:r>
        <w:r w:rsidR="00B3588C" w:rsidRPr="00CF40D6">
          <w:rPr>
            <w:rStyle w:val="a9"/>
            <w:rFonts w:asciiTheme="minorEastAsia" w:hAnsiTheme="minorEastAsia" w:hint="eastAsia"/>
            <w:noProof/>
          </w:rPr>
          <w:t xml:space="preserve"> 参考资料</w:t>
        </w:r>
        <w:r w:rsidR="00B3588C">
          <w:rPr>
            <w:noProof/>
            <w:webHidden/>
          </w:rPr>
          <w:tab/>
        </w:r>
        <w:r w:rsidR="000C34E0">
          <w:rPr>
            <w:noProof/>
            <w:webHidden/>
          </w:rPr>
          <w:fldChar w:fldCharType="begin"/>
        </w:r>
        <w:r w:rsidR="00B3588C">
          <w:rPr>
            <w:noProof/>
            <w:webHidden/>
          </w:rPr>
          <w:instrText xml:space="preserve"> PAGEREF _Toc317164452 \h </w:instrText>
        </w:r>
        <w:r w:rsidR="000C34E0">
          <w:rPr>
            <w:noProof/>
            <w:webHidden/>
          </w:rPr>
        </w:r>
        <w:r w:rsidR="000C34E0">
          <w:rPr>
            <w:noProof/>
            <w:webHidden/>
          </w:rPr>
          <w:fldChar w:fldCharType="separate"/>
        </w:r>
        <w:r w:rsidR="00B3588C">
          <w:rPr>
            <w:noProof/>
            <w:webHidden/>
          </w:rPr>
          <w:t>34</w:t>
        </w:r>
        <w:r w:rsidR="000C34E0">
          <w:rPr>
            <w:noProof/>
            <w:webHidden/>
          </w:rPr>
          <w:fldChar w:fldCharType="end"/>
        </w:r>
      </w:hyperlink>
    </w:p>
    <w:p w14:paraId="7316DAE6" w14:textId="77777777" w:rsidR="007E6D4D" w:rsidRPr="00D522F1" w:rsidRDefault="000C34E0" w:rsidP="00F654D2">
      <w:pPr>
        <w:pStyle w:val="ae"/>
        <w:pageBreakBefore/>
        <w:ind w:firstLine="643"/>
        <w:rPr>
          <w:rFonts w:asciiTheme="minorEastAsia" w:eastAsiaTheme="minorEastAsia" w:hAnsiTheme="minorEastAsia" w:cs="Arial"/>
          <w:sz w:val="28"/>
          <w:szCs w:val="28"/>
        </w:rPr>
      </w:pPr>
      <w:r w:rsidRPr="00D522F1">
        <w:rPr>
          <w:rFonts w:asciiTheme="minorEastAsia" w:eastAsiaTheme="minorEastAsia" w:hAnsiTheme="minorEastAsia" w:cs="Arial"/>
          <w:sz w:val="18"/>
          <w:szCs w:val="21"/>
          <w:lang w:val="zh-CN"/>
        </w:rPr>
        <w:lastRenderedPageBreak/>
        <w:fldChar w:fldCharType="end"/>
      </w:r>
      <w:bookmarkStart w:id="14" w:name="_Toc271583376"/>
      <w:bookmarkStart w:id="15" w:name="_Toc271754592"/>
      <w:bookmarkStart w:id="16" w:name="_Toc279950564"/>
      <w:bookmarkStart w:id="17" w:name="_Toc317164384"/>
      <w:r w:rsidR="008D0186" w:rsidRPr="00D522F1">
        <w:rPr>
          <w:rFonts w:asciiTheme="minorEastAsia" w:eastAsiaTheme="minorEastAsia" w:hAnsiTheme="minorEastAsia" w:cs="Arial"/>
          <w:sz w:val="28"/>
          <w:szCs w:val="28"/>
          <w:lang w:val="zh-CN"/>
        </w:rPr>
        <w:t>图表</w:t>
      </w:r>
      <w:bookmarkEnd w:id="14"/>
      <w:bookmarkEnd w:id="15"/>
      <w:bookmarkEnd w:id="16"/>
      <w:bookmarkEnd w:id="17"/>
    </w:p>
    <w:bookmarkStart w:id="18" w:name="_Toc241558150"/>
    <w:p w14:paraId="4ED8AF4D" w14:textId="77777777" w:rsidR="00B3588C" w:rsidRDefault="000C34E0" w:rsidP="00B3588C">
      <w:pPr>
        <w:pStyle w:val="af0"/>
        <w:tabs>
          <w:tab w:val="right" w:leader="dot" w:pos="9060"/>
        </w:tabs>
        <w:ind w:left="840" w:hanging="420"/>
        <w:rPr>
          <w:rFonts w:asciiTheme="minorHAnsi" w:eastAsiaTheme="minorEastAsia" w:hAnsiTheme="minorHAnsi" w:cstheme="minorBidi"/>
          <w:noProof/>
          <w:szCs w:val="22"/>
        </w:rPr>
      </w:pPr>
      <w:r w:rsidRPr="00D522F1">
        <w:rPr>
          <w:rFonts w:asciiTheme="minorEastAsia" w:eastAsiaTheme="minorEastAsia" w:hAnsiTheme="minorEastAsia" w:cs="Arial"/>
          <w:szCs w:val="21"/>
        </w:rPr>
        <w:fldChar w:fldCharType="begin"/>
      </w:r>
      <w:r w:rsidR="00E345A7" w:rsidRPr="00D522F1">
        <w:rPr>
          <w:rFonts w:asciiTheme="minorEastAsia" w:eastAsiaTheme="minorEastAsia" w:hAnsiTheme="minorEastAsia" w:cs="Arial"/>
          <w:szCs w:val="21"/>
        </w:rPr>
        <w:instrText xml:space="preserve"> TOC \h \z \c "图表" </w:instrText>
      </w:r>
      <w:r w:rsidRPr="00D522F1">
        <w:rPr>
          <w:rFonts w:asciiTheme="minorEastAsia" w:eastAsiaTheme="minorEastAsia" w:hAnsiTheme="minorEastAsia" w:cs="Arial"/>
          <w:szCs w:val="21"/>
        </w:rPr>
        <w:fldChar w:fldCharType="separate"/>
      </w:r>
      <w:hyperlink w:anchor="_Toc317164453" w:history="1">
        <w:r w:rsidR="00B3588C" w:rsidRPr="002A2EEA">
          <w:rPr>
            <w:rStyle w:val="a9"/>
            <w:rFonts w:hint="eastAsia"/>
            <w:noProof/>
          </w:rPr>
          <w:t>图表</w:t>
        </w:r>
        <w:r w:rsidR="00B3588C" w:rsidRPr="002A2EEA">
          <w:rPr>
            <w:rStyle w:val="a9"/>
            <w:noProof/>
          </w:rPr>
          <w:t xml:space="preserve"> 1 </w:t>
        </w:r>
        <w:r w:rsidR="00B3588C" w:rsidRPr="002A2EEA">
          <w:rPr>
            <w:rStyle w:val="a9"/>
            <w:rFonts w:hint="eastAsia"/>
            <w:noProof/>
          </w:rPr>
          <w:t>命名通用原则</w:t>
        </w:r>
        <w:r w:rsidR="00B3588C">
          <w:rPr>
            <w:noProof/>
            <w:webHidden/>
          </w:rPr>
          <w:tab/>
        </w:r>
        <w:r>
          <w:rPr>
            <w:noProof/>
            <w:webHidden/>
          </w:rPr>
          <w:fldChar w:fldCharType="begin"/>
        </w:r>
        <w:r w:rsidR="00B3588C">
          <w:rPr>
            <w:noProof/>
            <w:webHidden/>
          </w:rPr>
          <w:instrText xml:space="preserve"> PAGEREF _Toc317164453 \h </w:instrText>
        </w:r>
        <w:r>
          <w:rPr>
            <w:noProof/>
            <w:webHidden/>
          </w:rPr>
        </w:r>
        <w:r>
          <w:rPr>
            <w:noProof/>
            <w:webHidden/>
          </w:rPr>
          <w:fldChar w:fldCharType="separate"/>
        </w:r>
        <w:r w:rsidR="00B3588C">
          <w:rPr>
            <w:noProof/>
            <w:webHidden/>
          </w:rPr>
          <w:t>7</w:t>
        </w:r>
        <w:r>
          <w:rPr>
            <w:noProof/>
            <w:webHidden/>
          </w:rPr>
          <w:fldChar w:fldCharType="end"/>
        </w:r>
      </w:hyperlink>
    </w:p>
    <w:p w14:paraId="69C9FFA7"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54" w:history="1">
        <w:r w:rsidR="00B3588C" w:rsidRPr="002A2EEA">
          <w:rPr>
            <w:rStyle w:val="a9"/>
            <w:rFonts w:hint="eastAsia"/>
            <w:noProof/>
          </w:rPr>
          <w:t>图表</w:t>
        </w:r>
        <w:r w:rsidR="00B3588C" w:rsidRPr="002A2EEA">
          <w:rPr>
            <w:rStyle w:val="a9"/>
            <w:noProof/>
          </w:rPr>
          <w:t xml:space="preserve"> 2 </w:t>
        </w:r>
        <w:r w:rsidR="00B3588C" w:rsidRPr="002A2EEA">
          <w:rPr>
            <w:rStyle w:val="a9"/>
            <w:rFonts w:hint="eastAsia"/>
            <w:noProof/>
          </w:rPr>
          <w:t>文件名后缀</w:t>
        </w:r>
        <w:r w:rsidR="00B3588C">
          <w:rPr>
            <w:noProof/>
            <w:webHidden/>
          </w:rPr>
          <w:tab/>
        </w:r>
        <w:r w:rsidR="000C34E0">
          <w:rPr>
            <w:noProof/>
            <w:webHidden/>
          </w:rPr>
          <w:fldChar w:fldCharType="begin"/>
        </w:r>
        <w:r w:rsidR="00B3588C">
          <w:rPr>
            <w:noProof/>
            <w:webHidden/>
          </w:rPr>
          <w:instrText xml:space="preserve"> PAGEREF _Toc317164454 \h </w:instrText>
        </w:r>
        <w:r w:rsidR="000C34E0">
          <w:rPr>
            <w:noProof/>
            <w:webHidden/>
          </w:rPr>
        </w:r>
        <w:r w:rsidR="000C34E0">
          <w:rPr>
            <w:noProof/>
            <w:webHidden/>
          </w:rPr>
          <w:fldChar w:fldCharType="separate"/>
        </w:r>
        <w:r w:rsidR="00B3588C">
          <w:rPr>
            <w:noProof/>
            <w:webHidden/>
          </w:rPr>
          <w:t>7</w:t>
        </w:r>
        <w:r w:rsidR="000C34E0">
          <w:rPr>
            <w:noProof/>
            <w:webHidden/>
          </w:rPr>
          <w:fldChar w:fldCharType="end"/>
        </w:r>
      </w:hyperlink>
    </w:p>
    <w:p w14:paraId="05618BFA"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55" w:history="1">
        <w:r w:rsidR="00B3588C" w:rsidRPr="002A2EEA">
          <w:rPr>
            <w:rStyle w:val="a9"/>
            <w:rFonts w:hint="eastAsia"/>
            <w:noProof/>
          </w:rPr>
          <w:t>图表</w:t>
        </w:r>
        <w:r w:rsidR="00B3588C" w:rsidRPr="002A2EEA">
          <w:rPr>
            <w:rStyle w:val="a9"/>
            <w:noProof/>
          </w:rPr>
          <w:t xml:space="preserve"> 3 </w:t>
        </w:r>
        <w:r w:rsidR="00B3588C" w:rsidRPr="002A2EEA">
          <w:rPr>
            <w:rStyle w:val="a9"/>
            <w:rFonts w:hint="eastAsia"/>
            <w:noProof/>
          </w:rPr>
          <w:t>方法命名</w:t>
        </w:r>
        <w:r w:rsidR="00B3588C">
          <w:rPr>
            <w:noProof/>
            <w:webHidden/>
          </w:rPr>
          <w:tab/>
        </w:r>
        <w:r w:rsidR="000C34E0">
          <w:rPr>
            <w:noProof/>
            <w:webHidden/>
          </w:rPr>
          <w:fldChar w:fldCharType="begin"/>
        </w:r>
        <w:r w:rsidR="00B3588C">
          <w:rPr>
            <w:noProof/>
            <w:webHidden/>
          </w:rPr>
          <w:instrText xml:space="preserve"> PAGEREF _Toc317164455 \h </w:instrText>
        </w:r>
        <w:r w:rsidR="000C34E0">
          <w:rPr>
            <w:noProof/>
            <w:webHidden/>
          </w:rPr>
        </w:r>
        <w:r w:rsidR="000C34E0">
          <w:rPr>
            <w:noProof/>
            <w:webHidden/>
          </w:rPr>
          <w:fldChar w:fldCharType="separate"/>
        </w:r>
        <w:r w:rsidR="00B3588C">
          <w:rPr>
            <w:noProof/>
            <w:webHidden/>
          </w:rPr>
          <w:t>8</w:t>
        </w:r>
        <w:r w:rsidR="000C34E0">
          <w:rPr>
            <w:noProof/>
            <w:webHidden/>
          </w:rPr>
          <w:fldChar w:fldCharType="end"/>
        </w:r>
      </w:hyperlink>
    </w:p>
    <w:p w14:paraId="0A43B54A"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56" w:history="1">
        <w:r w:rsidR="00B3588C" w:rsidRPr="002A2EEA">
          <w:rPr>
            <w:rStyle w:val="a9"/>
            <w:rFonts w:hint="eastAsia"/>
            <w:noProof/>
          </w:rPr>
          <w:t>图表</w:t>
        </w:r>
        <w:r w:rsidR="00B3588C" w:rsidRPr="002A2EEA">
          <w:rPr>
            <w:rStyle w:val="a9"/>
            <w:noProof/>
          </w:rPr>
          <w:t xml:space="preserve"> 4 </w:t>
        </w:r>
        <w:r w:rsidR="00B3588C" w:rsidRPr="002A2EEA">
          <w:rPr>
            <w:rStyle w:val="a9"/>
            <w:rFonts w:hint="eastAsia"/>
            <w:noProof/>
          </w:rPr>
          <w:t>返回属性的方法命名</w:t>
        </w:r>
        <w:r w:rsidR="00B3588C">
          <w:rPr>
            <w:noProof/>
            <w:webHidden/>
          </w:rPr>
          <w:tab/>
        </w:r>
        <w:r w:rsidR="000C34E0">
          <w:rPr>
            <w:noProof/>
            <w:webHidden/>
          </w:rPr>
          <w:fldChar w:fldCharType="begin"/>
        </w:r>
        <w:r w:rsidR="00B3588C">
          <w:rPr>
            <w:noProof/>
            <w:webHidden/>
          </w:rPr>
          <w:instrText xml:space="preserve"> PAGEREF _Toc317164456 \h </w:instrText>
        </w:r>
        <w:r w:rsidR="000C34E0">
          <w:rPr>
            <w:noProof/>
            <w:webHidden/>
          </w:rPr>
        </w:r>
        <w:r w:rsidR="000C34E0">
          <w:rPr>
            <w:noProof/>
            <w:webHidden/>
          </w:rPr>
          <w:fldChar w:fldCharType="separate"/>
        </w:r>
        <w:r w:rsidR="00B3588C">
          <w:rPr>
            <w:noProof/>
            <w:webHidden/>
          </w:rPr>
          <w:t>8</w:t>
        </w:r>
        <w:r w:rsidR="000C34E0">
          <w:rPr>
            <w:noProof/>
            <w:webHidden/>
          </w:rPr>
          <w:fldChar w:fldCharType="end"/>
        </w:r>
      </w:hyperlink>
    </w:p>
    <w:p w14:paraId="628E8596"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57" w:history="1">
        <w:r w:rsidR="00B3588C" w:rsidRPr="002A2EEA">
          <w:rPr>
            <w:rStyle w:val="a9"/>
            <w:rFonts w:hint="eastAsia"/>
            <w:noProof/>
          </w:rPr>
          <w:t>图表</w:t>
        </w:r>
        <w:r w:rsidR="00B3588C" w:rsidRPr="002A2EEA">
          <w:rPr>
            <w:rStyle w:val="a9"/>
            <w:noProof/>
          </w:rPr>
          <w:t xml:space="preserve"> 5 </w:t>
        </w:r>
        <w:r w:rsidR="00B3588C" w:rsidRPr="002A2EEA">
          <w:rPr>
            <w:rStyle w:val="a9"/>
            <w:rFonts w:hint="eastAsia"/>
            <w:noProof/>
          </w:rPr>
          <w:t>访问器方法命名</w:t>
        </w:r>
        <w:r w:rsidR="00B3588C">
          <w:rPr>
            <w:noProof/>
            <w:webHidden/>
          </w:rPr>
          <w:tab/>
        </w:r>
        <w:r w:rsidR="000C34E0">
          <w:rPr>
            <w:noProof/>
            <w:webHidden/>
          </w:rPr>
          <w:fldChar w:fldCharType="begin"/>
        </w:r>
        <w:r w:rsidR="00B3588C">
          <w:rPr>
            <w:noProof/>
            <w:webHidden/>
          </w:rPr>
          <w:instrText xml:space="preserve"> PAGEREF _Toc317164457 \h </w:instrText>
        </w:r>
        <w:r w:rsidR="000C34E0">
          <w:rPr>
            <w:noProof/>
            <w:webHidden/>
          </w:rPr>
        </w:r>
        <w:r w:rsidR="000C34E0">
          <w:rPr>
            <w:noProof/>
            <w:webHidden/>
          </w:rPr>
          <w:fldChar w:fldCharType="separate"/>
        </w:r>
        <w:r w:rsidR="00B3588C">
          <w:rPr>
            <w:noProof/>
            <w:webHidden/>
          </w:rPr>
          <w:t>9</w:t>
        </w:r>
        <w:r w:rsidR="000C34E0">
          <w:rPr>
            <w:noProof/>
            <w:webHidden/>
          </w:rPr>
          <w:fldChar w:fldCharType="end"/>
        </w:r>
      </w:hyperlink>
    </w:p>
    <w:p w14:paraId="10A7C40E"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58" w:history="1">
        <w:r w:rsidR="00B3588C" w:rsidRPr="002A2EEA">
          <w:rPr>
            <w:rStyle w:val="a9"/>
            <w:rFonts w:hint="eastAsia"/>
            <w:noProof/>
          </w:rPr>
          <w:t>图表</w:t>
        </w:r>
        <w:r w:rsidR="00B3588C" w:rsidRPr="002A2EEA">
          <w:rPr>
            <w:rStyle w:val="a9"/>
            <w:noProof/>
          </w:rPr>
          <w:t xml:space="preserve"> 6 </w:t>
        </w:r>
        <w:r w:rsidR="00B3588C" w:rsidRPr="002A2EEA">
          <w:rPr>
            <w:rStyle w:val="a9"/>
            <w:rFonts w:hint="eastAsia"/>
            <w:noProof/>
          </w:rPr>
          <w:t>代理方法命名</w:t>
        </w:r>
        <w:r w:rsidR="00B3588C">
          <w:rPr>
            <w:noProof/>
            <w:webHidden/>
          </w:rPr>
          <w:tab/>
        </w:r>
        <w:r w:rsidR="000C34E0">
          <w:rPr>
            <w:noProof/>
            <w:webHidden/>
          </w:rPr>
          <w:fldChar w:fldCharType="begin"/>
        </w:r>
        <w:r w:rsidR="00B3588C">
          <w:rPr>
            <w:noProof/>
            <w:webHidden/>
          </w:rPr>
          <w:instrText xml:space="preserve"> PAGEREF _Toc317164458 \h </w:instrText>
        </w:r>
        <w:r w:rsidR="000C34E0">
          <w:rPr>
            <w:noProof/>
            <w:webHidden/>
          </w:rPr>
        </w:r>
        <w:r w:rsidR="000C34E0">
          <w:rPr>
            <w:noProof/>
            <w:webHidden/>
          </w:rPr>
          <w:fldChar w:fldCharType="separate"/>
        </w:r>
        <w:r w:rsidR="00B3588C">
          <w:rPr>
            <w:noProof/>
            <w:webHidden/>
          </w:rPr>
          <w:t>9</w:t>
        </w:r>
        <w:r w:rsidR="000C34E0">
          <w:rPr>
            <w:noProof/>
            <w:webHidden/>
          </w:rPr>
          <w:fldChar w:fldCharType="end"/>
        </w:r>
      </w:hyperlink>
    </w:p>
    <w:p w14:paraId="0F190A88"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59" w:history="1">
        <w:r w:rsidR="00B3588C" w:rsidRPr="002A2EEA">
          <w:rPr>
            <w:rStyle w:val="a9"/>
            <w:rFonts w:hint="eastAsia"/>
            <w:noProof/>
          </w:rPr>
          <w:t>图表</w:t>
        </w:r>
        <w:r w:rsidR="00B3588C" w:rsidRPr="002A2EEA">
          <w:rPr>
            <w:rStyle w:val="a9"/>
            <w:noProof/>
          </w:rPr>
          <w:t xml:space="preserve"> 7 </w:t>
        </w:r>
        <w:r w:rsidR="00B3588C" w:rsidRPr="002A2EEA">
          <w:rPr>
            <w:rStyle w:val="a9"/>
            <w:rFonts w:hint="eastAsia"/>
            <w:noProof/>
          </w:rPr>
          <w:t>集合方法命名</w:t>
        </w:r>
        <w:r w:rsidR="00B3588C">
          <w:rPr>
            <w:noProof/>
            <w:webHidden/>
          </w:rPr>
          <w:tab/>
        </w:r>
        <w:r w:rsidR="000C34E0">
          <w:rPr>
            <w:noProof/>
            <w:webHidden/>
          </w:rPr>
          <w:fldChar w:fldCharType="begin"/>
        </w:r>
        <w:r w:rsidR="00B3588C">
          <w:rPr>
            <w:noProof/>
            <w:webHidden/>
          </w:rPr>
          <w:instrText xml:space="preserve"> PAGEREF _Toc317164459 \h </w:instrText>
        </w:r>
        <w:r w:rsidR="000C34E0">
          <w:rPr>
            <w:noProof/>
            <w:webHidden/>
          </w:rPr>
        </w:r>
        <w:r w:rsidR="000C34E0">
          <w:rPr>
            <w:noProof/>
            <w:webHidden/>
          </w:rPr>
          <w:fldChar w:fldCharType="separate"/>
        </w:r>
        <w:r w:rsidR="00B3588C">
          <w:rPr>
            <w:noProof/>
            <w:webHidden/>
          </w:rPr>
          <w:t>9</w:t>
        </w:r>
        <w:r w:rsidR="000C34E0">
          <w:rPr>
            <w:noProof/>
            <w:webHidden/>
          </w:rPr>
          <w:fldChar w:fldCharType="end"/>
        </w:r>
      </w:hyperlink>
    </w:p>
    <w:p w14:paraId="4EB5B4C9"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60" w:history="1">
        <w:r w:rsidR="00B3588C" w:rsidRPr="002A2EEA">
          <w:rPr>
            <w:rStyle w:val="a9"/>
            <w:rFonts w:hint="eastAsia"/>
            <w:noProof/>
          </w:rPr>
          <w:t>图表</w:t>
        </w:r>
        <w:r w:rsidR="00B3588C" w:rsidRPr="002A2EEA">
          <w:rPr>
            <w:rStyle w:val="a9"/>
            <w:noProof/>
          </w:rPr>
          <w:t xml:space="preserve"> 8 </w:t>
        </w:r>
        <w:r w:rsidR="00B3588C" w:rsidRPr="002A2EEA">
          <w:rPr>
            <w:rStyle w:val="a9"/>
            <w:rFonts w:hint="eastAsia"/>
            <w:noProof/>
          </w:rPr>
          <w:t>方法参数命名</w:t>
        </w:r>
        <w:r w:rsidR="00B3588C">
          <w:rPr>
            <w:noProof/>
            <w:webHidden/>
          </w:rPr>
          <w:tab/>
        </w:r>
        <w:r w:rsidR="000C34E0">
          <w:rPr>
            <w:noProof/>
            <w:webHidden/>
          </w:rPr>
          <w:fldChar w:fldCharType="begin"/>
        </w:r>
        <w:r w:rsidR="00B3588C">
          <w:rPr>
            <w:noProof/>
            <w:webHidden/>
          </w:rPr>
          <w:instrText xml:space="preserve"> PAGEREF _Toc317164460 \h </w:instrText>
        </w:r>
        <w:r w:rsidR="000C34E0">
          <w:rPr>
            <w:noProof/>
            <w:webHidden/>
          </w:rPr>
        </w:r>
        <w:r w:rsidR="000C34E0">
          <w:rPr>
            <w:noProof/>
            <w:webHidden/>
          </w:rPr>
          <w:fldChar w:fldCharType="separate"/>
        </w:r>
        <w:r w:rsidR="00B3588C">
          <w:rPr>
            <w:noProof/>
            <w:webHidden/>
          </w:rPr>
          <w:t>9</w:t>
        </w:r>
        <w:r w:rsidR="000C34E0">
          <w:rPr>
            <w:noProof/>
            <w:webHidden/>
          </w:rPr>
          <w:fldChar w:fldCharType="end"/>
        </w:r>
      </w:hyperlink>
    </w:p>
    <w:p w14:paraId="2BE55165"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61" w:history="1">
        <w:r w:rsidR="00B3588C" w:rsidRPr="002A2EEA">
          <w:rPr>
            <w:rStyle w:val="a9"/>
            <w:rFonts w:hint="eastAsia"/>
            <w:noProof/>
          </w:rPr>
          <w:t>图表</w:t>
        </w:r>
        <w:r w:rsidR="00B3588C" w:rsidRPr="002A2EEA">
          <w:rPr>
            <w:rStyle w:val="a9"/>
            <w:noProof/>
          </w:rPr>
          <w:t xml:space="preserve"> 9</w:t>
        </w:r>
        <w:r w:rsidR="00B3588C" w:rsidRPr="002A2EEA">
          <w:rPr>
            <w:rStyle w:val="a9"/>
            <w:rFonts w:hint="eastAsia"/>
            <w:noProof/>
          </w:rPr>
          <w:t>成员变量命名</w:t>
        </w:r>
        <w:r w:rsidR="00B3588C">
          <w:rPr>
            <w:noProof/>
            <w:webHidden/>
          </w:rPr>
          <w:tab/>
        </w:r>
        <w:r w:rsidR="000C34E0">
          <w:rPr>
            <w:noProof/>
            <w:webHidden/>
          </w:rPr>
          <w:fldChar w:fldCharType="begin"/>
        </w:r>
        <w:r w:rsidR="00B3588C">
          <w:rPr>
            <w:noProof/>
            <w:webHidden/>
          </w:rPr>
          <w:instrText xml:space="preserve"> PAGEREF _Toc317164461 \h </w:instrText>
        </w:r>
        <w:r w:rsidR="000C34E0">
          <w:rPr>
            <w:noProof/>
            <w:webHidden/>
          </w:rPr>
        </w:r>
        <w:r w:rsidR="000C34E0">
          <w:rPr>
            <w:noProof/>
            <w:webHidden/>
          </w:rPr>
          <w:fldChar w:fldCharType="separate"/>
        </w:r>
        <w:r w:rsidR="00B3588C">
          <w:rPr>
            <w:noProof/>
            <w:webHidden/>
          </w:rPr>
          <w:t>10</w:t>
        </w:r>
        <w:r w:rsidR="000C34E0">
          <w:rPr>
            <w:noProof/>
            <w:webHidden/>
          </w:rPr>
          <w:fldChar w:fldCharType="end"/>
        </w:r>
      </w:hyperlink>
    </w:p>
    <w:p w14:paraId="17706962"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62" w:history="1">
        <w:r w:rsidR="00B3588C" w:rsidRPr="002A2EEA">
          <w:rPr>
            <w:rStyle w:val="a9"/>
            <w:rFonts w:hint="eastAsia"/>
            <w:noProof/>
          </w:rPr>
          <w:t>图表</w:t>
        </w:r>
        <w:r w:rsidR="00B3588C" w:rsidRPr="002A2EEA">
          <w:rPr>
            <w:rStyle w:val="a9"/>
            <w:noProof/>
          </w:rPr>
          <w:t xml:space="preserve"> 10</w:t>
        </w:r>
        <w:r w:rsidR="00B3588C" w:rsidRPr="002A2EEA">
          <w:rPr>
            <w:rStyle w:val="a9"/>
            <w:rFonts w:hint="eastAsia"/>
            <w:noProof/>
          </w:rPr>
          <w:t>文件注释</w:t>
        </w:r>
        <w:r w:rsidR="00B3588C">
          <w:rPr>
            <w:noProof/>
            <w:webHidden/>
          </w:rPr>
          <w:tab/>
        </w:r>
        <w:r w:rsidR="000C34E0">
          <w:rPr>
            <w:noProof/>
            <w:webHidden/>
          </w:rPr>
          <w:fldChar w:fldCharType="begin"/>
        </w:r>
        <w:r w:rsidR="00B3588C">
          <w:rPr>
            <w:noProof/>
            <w:webHidden/>
          </w:rPr>
          <w:instrText xml:space="preserve"> PAGEREF _Toc317164462 \h </w:instrText>
        </w:r>
        <w:r w:rsidR="000C34E0">
          <w:rPr>
            <w:noProof/>
            <w:webHidden/>
          </w:rPr>
        </w:r>
        <w:r w:rsidR="000C34E0">
          <w:rPr>
            <w:noProof/>
            <w:webHidden/>
          </w:rPr>
          <w:fldChar w:fldCharType="separate"/>
        </w:r>
        <w:r w:rsidR="00B3588C">
          <w:rPr>
            <w:noProof/>
            <w:webHidden/>
          </w:rPr>
          <w:t>11</w:t>
        </w:r>
        <w:r w:rsidR="000C34E0">
          <w:rPr>
            <w:noProof/>
            <w:webHidden/>
          </w:rPr>
          <w:fldChar w:fldCharType="end"/>
        </w:r>
      </w:hyperlink>
    </w:p>
    <w:p w14:paraId="4E879856"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63" w:history="1">
        <w:r w:rsidR="00B3588C" w:rsidRPr="002A2EEA">
          <w:rPr>
            <w:rStyle w:val="a9"/>
            <w:rFonts w:hint="eastAsia"/>
            <w:noProof/>
          </w:rPr>
          <w:t>图表</w:t>
        </w:r>
        <w:r w:rsidR="00B3588C" w:rsidRPr="002A2EEA">
          <w:rPr>
            <w:rStyle w:val="a9"/>
            <w:noProof/>
          </w:rPr>
          <w:t xml:space="preserve"> 11 </w:t>
        </w:r>
        <w:r w:rsidR="00B3588C" w:rsidRPr="002A2EEA">
          <w:rPr>
            <w:rStyle w:val="a9"/>
            <w:rFonts w:hint="eastAsia"/>
            <w:noProof/>
          </w:rPr>
          <w:t>实现代码注释</w:t>
        </w:r>
        <w:r w:rsidR="00B3588C">
          <w:rPr>
            <w:noProof/>
            <w:webHidden/>
          </w:rPr>
          <w:tab/>
        </w:r>
        <w:r w:rsidR="000C34E0">
          <w:rPr>
            <w:noProof/>
            <w:webHidden/>
          </w:rPr>
          <w:fldChar w:fldCharType="begin"/>
        </w:r>
        <w:r w:rsidR="00B3588C">
          <w:rPr>
            <w:noProof/>
            <w:webHidden/>
          </w:rPr>
          <w:instrText xml:space="preserve"> PAGEREF _Toc317164463 \h </w:instrText>
        </w:r>
        <w:r w:rsidR="000C34E0">
          <w:rPr>
            <w:noProof/>
            <w:webHidden/>
          </w:rPr>
        </w:r>
        <w:r w:rsidR="000C34E0">
          <w:rPr>
            <w:noProof/>
            <w:webHidden/>
          </w:rPr>
          <w:fldChar w:fldCharType="separate"/>
        </w:r>
        <w:r w:rsidR="00B3588C">
          <w:rPr>
            <w:noProof/>
            <w:webHidden/>
          </w:rPr>
          <w:t>11</w:t>
        </w:r>
        <w:r w:rsidR="000C34E0">
          <w:rPr>
            <w:noProof/>
            <w:webHidden/>
          </w:rPr>
          <w:fldChar w:fldCharType="end"/>
        </w:r>
      </w:hyperlink>
    </w:p>
    <w:p w14:paraId="42EBFCE0"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64" w:history="1">
        <w:r w:rsidR="00B3588C" w:rsidRPr="002A2EEA">
          <w:rPr>
            <w:rStyle w:val="a9"/>
            <w:rFonts w:hint="eastAsia"/>
            <w:noProof/>
          </w:rPr>
          <w:t>图表</w:t>
        </w:r>
        <w:r w:rsidR="00B3588C" w:rsidRPr="002A2EEA">
          <w:rPr>
            <w:rStyle w:val="a9"/>
            <w:noProof/>
          </w:rPr>
          <w:t xml:space="preserve"> 12 </w:t>
        </w:r>
        <w:r w:rsidR="00B3588C" w:rsidRPr="002A2EEA">
          <w:rPr>
            <w:rStyle w:val="a9"/>
            <w:rFonts w:hint="eastAsia"/>
            <w:noProof/>
          </w:rPr>
          <w:t>代码格式之空格</w:t>
        </w:r>
        <w:r w:rsidR="00B3588C">
          <w:rPr>
            <w:noProof/>
            <w:webHidden/>
          </w:rPr>
          <w:tab/>
        </w:r>
        <w:r w:rsidR="000C34E0">
          <w:rPr>
            <w:noProof/>
            <w:webHidden/>
          </w:rPr>
          <w:fldChar w:fldCharType="begin"/>
        </w:r>
        <w:r w:rsidR="00B3588C">
          <w:rPr>
            <w:noProof/>
            <w:webHidden/>
          </w:rPr>
          <w:instrText xml:space="preserve"> PAGEREF _Toc317164464 \h </w:instrText>
        </w:r>
        <w:r w:rsidR="000C34E0">
          <w:rPr>
            <w:noProof/>
            <w:webHidden/>
          </w:rPr>
        </w:r>
        <w:r w:rsidR="000C34E0">
          <w:rPr>
            <w:noProof/>
            <w:webHidden/>
          </w:rPr>
          <w:fldChar w:fldCharType="separate"/>
        </w:r>
        <w:r w:rsidR="00B3588C">
          <w:rPr>
            <w:noProof/>
            <w:webHidden/>
          </w:rPr>
          <w:t>12</w:t>
        </w:r>
        <w:r w:rsidR="000C34E0">
          <w:rPr>
            <w:noProof/>
            <w:webHidden/>
          </w:rPr>
          <w:fldChar w:fldCharType="end"/>
        </w:r>
      </w:hyperlink>
    </w:p>
    <w:p w14:paraId="7250EAD9"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65" w:history="1">
        <w:r w:rsidR="00B3588C" w:rsidRPr="002A2EEA">
          <w:rPr>
            <w:rStyle w:val="a9"/>
            <w:rFonts w:hint="eastAsia"/>
            <w:noProof/>
          </w:rPr>
          <w:t>图表</w:t>
        </w:r>
        <w:r w:rsidR="00B3588C" w:rsidRPr="002A2EEA">
          <w:rPr>
            <w:rStyle w:val="a9"/>
            <w:noProof/>
          </w:rPr>
          <w:t xml:space="preserve"> 13 </w:t>
        </w:r>
        <w:r w:rsidR="00B3588C" w:rsidRPr="002A2EEA">
          <w:rPr>
            <w:rStyle w:val="a9"/>
            <w:rFonts w:hint="eastAsia"/>
            <w:noProof/>
          </w:rPr>
          <w:t>方法申明的格式</w:t>
        </w:r>
        <w:r w:rsidR="00B3588C">
          <w:rPr>
            <w:noProof/>
            <w:webHidden/>
          </w:rPr>
          <w:tab/>
        </w:r>
        <w:r w:rsidR="000C34E0">
          <w:rPr>
            <w:noProof/>
            <w:webHidden/>
          </w:rPr>
          <w:fldChar w:fldCharType="begin"/>
        </w:r>
        <w:r w:rsidR="00B3588C">
          <w:rPr>
            <w:noProof/>
            <w:webHidden/>
          </w:rPr>
          <w:instrText xml:space="preserve"> PAGEREF _Toc317164465 \h </w:instrText>
        </w:r>
        <w:r w:rsidR="000C34E0">
          <w:rPr>
            <w:noProof/>
            <w:webHidden/>
          </w:rPr>
        </w:r>
        <w:r w:rsidR="000C34E0">
          <w:rPr>
            <w:noProof/>
            <w:webHidden/>
          </w:rPr>
          <w:fldChar w:fldCharType="separate"/>
        </w:r>
        <w:r w:rsidR="00B3588C">
          <w:rPr>
            <w:noProof/>
            <w:webHidden/>
          </w:rPr>
          <w:t>12</w:t>
        </w:r>
        <w:r w:rsidR="000C34E0">
          <w:rPr>
            <w:noProof/>
            <w:webHidden/>
          </w:rPr>
          <w:fldChar w:fldCharType="end"/>
        </w:r>
      </w:hyperlink>
    </w:p>
    <w:p w14:paraId="254E7FFE"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66" w:history="1">
        <w:r w:rsidR="00B3588C" w:rsidRPr="002A2EEA">
          <w:rPr>
            <w:rStyle w:val="a9"/>
            <w:rFonts w:hint="eastAsia"/>
            <w:noProof/>
          </w:rPr>
          <w:t>图表</w:t>
        </w:r>
        <w:r w:rsidR="00B3588C" w:rsidRPr="002A2EEA">
          <w:rPr>
            <w:rStyle w:val="a9"/>
            <w:noProof/>
          </w:rPr>
          <w:t xml:space="preserve"> 14 </w:t>
        </w:r>
        <w:r w:rsidR="00B3588C" w:rsidRPr="002A2EEA">
          <w:rPr>
            <w:rStyle w:val="a9"/>
            <w:rFonts w:hint="eastAsia"/>
            <w:noProof/>
          </w:rPr>
          <w:t>协议格式</w:t>
        </w:r>
        <w:r w:rsidR="00B3588C">
          <w:rPr>
            <w:noProof/>
            <w:webHidden/>
          </w:rPr>
          <w:tab/>
        </w:r>
        <w:r w:rsidR="000C34E0">
          <w:rPr>
            <w:noProof/>
            <w:webHidden/>
          </w:rPr>
          <w:fldChar w:fldCharType="begin"/>
        </w:r>
        <w:r w:rsidR="00B3588C">
          <w:rPr>
            <w:noProof/>
            <w:webHidden/>
          </w:rPr>
          <w:instrText xml:space="preserve"> PAGEREF _Toc317164466 \h </w:instrText>
        </w:r>
        <w:r w:rsidR="000C34E0">
          <w:rPr>
            <w:noProof/>
            <w:webHidden/>
          </w:rPr>
        </w:r>
        <w:r w:rsidR="000C34E0">
          <w:rPr>
            <w:noProof/>
            <w:webHidden/>
          </w:rPr>
          <w:fldChar w:fldCharType="separate"/>
        </w:r>
        <w:r w:rsidR="00B3588C">
          <w:rPr>
            <w:noProof/>
            <w:webHidden/>
          </w:rPr>
          <w:t>13</w:t>
        </w:r>
        <w:r w:rsidR="000C34E0">
          <w:rPr>
            <w:noProof/>
            <w:webHidden/>
          </w:rPr>
          <w:fldChar w:fldCharType="end"/>
        </w:r>
      </w:hyperlink>
    </w:p>
    <w:p w14:paraId="4F91022C"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67" w:history="1">
        <w:r w:rsidR="00B3588C" w:rsidRPr="002A2EEA">
          <w:rPr>
            <w:rStyle w:val="a9"/>
            <w:rFonts w:hint="eastAsia"/>
            <w:noProof/>
          </w:rPr>
          <w:t>图表</w:t>
        </w:r>
        <w:r w:rsidR="00B3588C" w:rsidRPr="002A2EEA">
          <w:rPr>
            <w:rStyle w:val="a9"/>
            <w:noProof/>
          </w:rPr>
          <w:t xml:space="preserve"> 15 </w:t>
        </w:r>
        <w:r w:rsidR="00B3588C" w:rsidRPr="002A2EEA">
          <w:rPr>
            <w:rStyle w:val="a9"/>
            <w:rFonts w:hint="eastAsia"/>
            <w:noProof/>
          </w:rPr>
          <w:t>程序块</w:t>
        </w:r>
        <w:r w:rsidR="00B3588C">
          <w:rPr>
            <w:noProof/>
            <w:webHidden/>
          </w:rPr>
          <w:tab/>
        </w:r>
        <w:r w:rsidR="000C34E0">
          <w:rPr>
            <w:noProof/>
            <w:webHidden/>
          </w:rPr>
          <w:fldChar w:fldCharType="begin"/>
        </w:r>
        <w:r w:rsidR="00B3588C">
          <w:rPr>
            <w:noProof/>
            <w:webHidden/>
          </w:rPr>
          <w:instrText xml:space="preserve"> PAGEREF _Toc317164467 \h </w:instrText>
        </w:r>
        <w:r w:rsidR="000C34E0">
          <w:rPr>
            <w:noProof/>
            <w:webHidden/>
          </w:rPr>
        </w:r>
        <w:r w:rsidR="000C34E0">
          <w:rPr>
            <w:noProof/>
            <w:webHidden/>
          </w:rPr>
          <w:fldChar w:fldCharType="separate"/>
        </w:r>
        <w:r w:rsidR="00B3588C">
          <w:rPr>
            <w:noProof/>
            <w:webHidden/>
          </w:rPr>
          <w:t>13</w:t>
        </w:r>
        <w:r w:rsidR="000C34E0">
          <w:rPr>
            <w:noProof/>
            <w:webHidden/>
          </w:rPr>
          <w:fldChar w:fldCharType="end"/>
        </w:r>
      </w:hyperlink>
    </w:p>
    <w:p w14:paraId="090D3618"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68" w:history="1">
        <w:r w:rsidR="00B3588C" w:rsidRPr="002A2EEA">
          <w:rPr>
            <w:rStyle w:val="a9"/>
            <w:rFonts w:hint="eastAsia"/>
            <w:noProof/>
          </w:rPr>
          <w:t>图表</w:t>
        </w:r>
        <w:r w:rsidR="00B3588C" w:rsidRPr="002A2EEA">
          <w:rPr>
            <w:rStyle w:val="a9"/>
            <w:noProof/>
          </w:rPr>
          <w:t xml:space="preserve"> 16 </w:t>
        </w:r>
        <w:r w:rsidR="00B3588C" w:rsidRPr="002A2EEA">
          <w:rPr>
            <w:rStyle w:val="a9"/>
            <w:rFonts w:hint="eastAsia"/>
            <w:noProof/>
          </w:rPr>
          <w:t>特殊接口声明</w:t>
        </w:r>
        <w:r w:rsidR="00B3588C">
          <w:rPr>
            <w:noProof/>
            <w:webHidden/>
          </w:rPr>
          <w:tab/>
        </w:r>
        <w:r w:rsidR="000C34E0">
          <w:rPr>
            <w:noProof/>
            <w:webHidden/>
          </w:rPr>
          <w:fldChar w:fldCharType="begin"/>
        </w:r>
        <w:r w:rsidR="00B3588C">
          <w:rPr>
            <w:noProof/>
            <w:webHidden/>
          </w:rPr>
          <w:instrText xml:space="preserve"> PAGEREF _Toc317164468 \h </w:instrText>
        </w:r>
        <w:r w:rsidR="000C34E0">
          <w:rPr>
            <w:noProof/>
            <w:webHidden/>
          </w:rPr>
        </w:r>
        <w:r w:rsidR="000C34E0">
          <w:rPr>
            <w:noProof/>
            <w:webHidden/>
          </w:rPr>
          <w:fldChar w:fldCharType="separate"/>
        </w:r>
        <w:r w:rsidR="00B3588C">
          <w:rPr>
            <w:noProof/>
            <w:webHidden/>
          </w:rPr>
          <w:t>14</w:t>
        </w:r>
        <w:r w:rsidR="000C34E0">
          <w:rPr>
            <w:noProof/>
            <w:webHidden/>
          </w:rPr>
          <w:fldChar w:fldCharType="end"/>
        </w:r>
      </w:hyperlink>
    </w:p>
    <w:p w14:paraId="5AE0DD9B"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69" w:history="1">
        <w:r w:rsidR="00B3588C" w:rsidRPr="002A2EEA">
          <w:rPr>
            <w:rStyle w:val="a9"/>
            <w:rFonts w:hint="eastAsia"/>
            <w:noProof/>
          </w:rPr>
          <w:t>图表</w:t>
        </w:r>
        <w:r w:rsidR="00B3588C" w:rsidRPr="002A2EEA">
          <w:rPr>
            <w:rStyle w:val="a9"/>
            <w:noProof/>
          </w:rPr>
          <w:t xml:space="preserve"> 17 </w:t>
        </w:r>
        <w:r w:rsidR="00B3588C" w:rsidRPr="002A2EEA">
          <w:rPr>
            <w:rStyle w:val="a9"/>
            <w:rFonts w:hint="eastAsia"/>
            <w:noProof/>
          </w:rPr>
          <w:t>头文件布局</w:t>
        </w:r>
        <w:r w:rsidR="00B3588C">
          <w:rPr>
            <w:noProof/>
            <w:webHidden/>
          </w:rPr>
          <w:tab/>
        </w:r>
        <w:r w:rsidR="000C34E0">
          <w:rPr>
            <w:noProof/>
            <w:webHidden/>
          </w:rPr>
          <w:fldChar w:fldCharType="begin"/>
        </w:r>
        <w:r w:rsidR="00B3588C">
          <w:rPr>
            <w:noProof/>
            <w:webHidden/>
          </w:rPr>
          <w:instrText xml:space="preserve"> PAGEREF _Toc317164469 \h </w:instrText>
        </w:r>
        <w:r w:rsidR="000C34E0">
          <w:rPr>
            <w:noProof/>
            <w:webHidden/>
          </w:rPr>
        </w:r>
        <w:r w:rsidR="000C34E0">
          <w:rPr>
            <w:noProof/>
            <w:webHidden/>
          </w:rPr>
          <w:fldChar w:fldCharType="separate"/>
        </w:r>
        <w:r w:rsidR="00B3588C">
          <w:rPr>
            <w:noProof/>
            <w:webHidden/>
          </w:rPr>
          <w:t>16</w:t>
        </w:r>
        <w:r w:rsidR="000C34E0">
          <w:rPr>
            <w:noProof/>
            <w:webHidden/>
          </w:rPr>
          <w:fldChar w:fldCharType="end"/>
        </w:r>
      </w:hyperlink>
    </w:p>
    <w:p w14:paraId="7FA2678F"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70" w:history="1">
        <w:r w:rsidR="00B3588C" w:rsidRPr="002A2EEA">
          <w:rPr>
            <w:rStyle w:val="a9"/>
            <w:rFonts w:hint="eastAsia"/>
            <w:noProof/>
          </w:rPr>
          <w:t>图表</w:t>
        </w:r>
        <w:r w:rsidR="00B3588C" w:rsidRPr="002A2EEA">
          <w:rPr>
            <w:rStyle w:val="a9"/>
            <w:noProof/>
          </w:rPr>
          <w:t xml:space="preserve"> 18 </w:t>
        </w:r>
        <w:r w:rsidR="00B3588C" w:rsidRPr="002A2EEA">
          <w:rPr>
            <w:rStyle w:val="a9"/>
            <w:rFonts w:hint="eastAsia"/>
            <w:noProof/>
          </w:rPr>
          <w:t>实现文件</w:t>
        </w:r>
        <w:r w:rsidR="00B3588C">
          <w:rPr>
            <w:noProof/>
            <w:webHidden/>
          </w:rPr>
          <w:tab/>
        </w:r>
        <w:r w:rsidR="000C34E0">
          <w:rPr>
            <w:noProof/>
            <w:webHidden/>
          </w:rPr>
          <w:fldChar w:fldCharType="begin"/>
        </w:r>
        <w:r w:rsidR="00B3588C">
          <w:rPr>
            <w:noProof/>
            <w:webHidden/>
          </w:rPr>
          <w:instrText xml:space="preserve"> PAGEREF _Toc317164470 \h </w:instrText>
        </w:r>
        <w:r w:rsidR="000C34E0">
          <w:rPr>
            <w:noProof/>
            <w:webHidden/>
          </w:rPr>
        </w:r>
        <w:r w:rsidR="000C34E0">
          <w:rPr>
            <w:noProof/>
            <w:webHidden/>
          </w:rPr>
          <w:fldChar w:fldCharType="separate"/>
        </w:r>
        <w:r w:rsidR="00B3588C">
          <w:rPr>
            <w:noProof/>
            <w:webHidden/>
          </w:rPr>
          <w:t>19</w:t>
        </w:r>
        <w:r w:rsidR="000C34E0">
          <w:rPr>
            <w:noProof/>
            <w:webHidden/>
          </w:rPr>
          <w:fldChar w:fldCharType="end"/>
        </w:r>
      </w:hyperlink>
    </w:p>
    <w:p w14:paraId="146BDA81"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71" w:history="1">
        <w:r w:rsidR="00B3588C" w:rsidRPr="002A2EEA">
          <w:rPr>
            <w:rStyle w:val="a9"/>
            <w:rFonts w:hint="eastAsia"/>
            <w:noProof/>
          </w:rPr>
          <w:t>图表</w:t>
        </w:r>
        <w:r w:rsidR="00B3588C" w:rsidRPr="002A2EEA">
          <w:rPr>
            <w:rStyle w:val="a9"/>
            <w:noProof/>
          </w:rPr>
          <w:t xml:space="preserve"> 19 </w:t>
        </w:r>
        <w:r w:rsidR="00B3588C" w:rsidRPr="002A2EEA">
          <w:rPr>
            <w:rStyle w:val="a9"/>
            <w:rFonts w:hint="eastAsia"/>
            <w:noProof/>
          </w:rPr>
          <w:t>本地化字符串</w:t>
        </w:r>
        <w:r w:rsidR="00B3588C">
          <w:rPr>
            <w:noProof/>
            <w:webHidden/>
          </w:rPr>
          <w:tab/>
        </w:r>
        <w:r w:rsidR="000C34E0">
          <w:rPr>
            <w:noProof/>
            <w:webHidden/>
          </w:rPr>
          <w:fldChar w:fldCharType="begin"/>
        </w:r>
        <w:r w:rsidR="00B3588C">
          <w:rPr>
            <w:noProof/>
            <w:webHidden/>
          </w:rPr>
          <w:instrText xml:space="preserve"> PAGEREF _Toc317164471 \h </w:instrText>
        </w:r>
        <w:r w:rsidR="000C34E0">
          <w:rPr>
            <w:noProof/>
            <w:webHidden/>
          </w:rPr>
        </w:r>
        <w:r w:rsidR="000C34E0">
          <w:rPr>
            <w:noProof/>
            <w:webHidden/>
          </w:rPr>
          <w:fldChar w:fldCharType="separate"/>
        </w:r>
        <w:r w:rsidR="00B3588C">
          <w:rPr>
            <w:noProof/>
            <w:webHidden/>
          </w:rPr>
          <w:t>20</w:t>
        </w:r>
        <w:r w:rsidR="000C34E0">
          <w:rPr>
            <w:noProof/>
            <w:webHidden/>
          </w:rPr>
          <w:fldChar w:fldCharType="end"/>
        </w:r>
      </w:hyperlink>
    </w:p>
    <w:p w14:paraId="08AA3C97"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72" w:history="1">
        <w:r w:rsidR="00B3588C" w:rsidRPr="002A2EEA">
          <w:rPr>
            <w:rStyle w:val="a9"/>
            <w:rFonts w:hint="eastAsia"/>
            <w:noProof/>
          </w:rPr>
          <w:t>图表</w:t>
        </w:r>
        <w:r w:rsidR="00B3588C" w:rsidRPr="002A2EEA">
          <w:rPr>
            <w:rStyle w:val="a9"/>
            <w:noProof/>
          </w:rPr>
          <w:t xml:space="preserve"> 20 </w:t>
        </w:r>
        <w:r w:rsidR="00B3588C" w:rsidRPr="002A2EEA">
          <w:rPr>
            <w:rStyle w:val="a9"/>
            <w:rFonts w:hint="eastAsia"/>
            <w:noProof/>
          </w:rPr>
          <w:t>简单</w:t>
        </w:r>
        <w:r w:rsidR="00B3588C" w:rsidRPr="002A2EEA">
          <w:rPr>
            <w:rStyle w:val="a9"/>
            <w:noProof/>
          </w:rPr>
          <w:t>JS</w:t>
        </w:r>
        <w:r w:rsidR="00B3588C" w:rsidRPr="002A2EEA">
          <w:rPr>
            <w:rStyle w:val="a9"/>
            <w:rFonts w:hint="eastAsia"/>
            <w:noProof/>
          </w:rPr>
          <w:t>语句</w:t>
        </w:r>
        <w:r w:rsidR="00B3588C">
          <w:rPr>
            <w:noProof/>
            <w:webHidden/>
          </w:rPr>
          <w:tab/>
        </w:r>
        <w:r w:rsidR="000C34E0">
          <w:rPr>
            <w:noProof/>
            <w:webHidden/>
          </w:rPr>
          <w:fldChar w:fldCharType="begin"/>
        </w:r>
        <w:r w:rsidR="00B3588C">
          <w:rPr>
            <w:noProof/>
            <w:webHidden/>
          </w:rPr>
          <w:instrText xml:space="preserve"> PAGEREF _Toc317164472 \h </w:instrText>
        </w:r>
        <w:r w:rsidR="000C34E0">
          <w:rPr>
            <w:noProof/>
            <w:webHidden/>
          </w:rPr>
        </w:r>
        <w:r w:rsidR="000C34E0">
          <w:rPr>
            <w:noProof/>
            <w:webHidden/>
          </w:rPr>
          <w:fldChar w:fldCharType="separate"/>
        </w:r>
        <w:r w:rsidR="00B3588C">
          <w:rPr>
            <w:noProof/>
            <w:webHidden/>
          </w:rPr>
          <w:t>20</w:t>
        </w:r>
        <w:r w:rsidR="000C34E0">
          <w:rPr>
            <w:noProof/>
            <w:webHidden/>
          </w:rPr>
          <w:fldChar w:fldCharType="end"/>
        </w:r>
      </w:hyperlink>
    </w:p>
    <w:p w14:paraId="05E32967"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73" w:history="1">
        <w:r w:rsidR="00B3588C" w:rsidRPr="002A2EEA">
          <w:rPr>
            <w:rStyle w:val="a9"/>
            <w:rFonts w:hint="eastAsia"/>
            <w:noProof/>
          </w:rPr>
          <w:t>图表</w:t>
        </w:r>
        <w:r w:rsidR="00B3588C" w:rsidRPr="002A2EEA">
          <w:rPr>
            <w:rStyle w:val="a9"/>
            <w:noProof/>
          </w:rPr>
          <w:t xml:space="preserve"> 21 Tag</w:t>
        </w:r>
        <w:r w:rsidR="00B3588C" w:rsidRPr="002A2EEA">
          <w:rPr>
            <w:rStyle w:val="a9"/>
            <w:rFonts w:hint="eastAsia"/>
            <w:noProof/>
          </w:rPr>
          <w:t>定义举例</w:t>
        </w:r>
        <w:r w:rsidR="00B3588C">
          <w:rPr>
            <w:noProof/>
            <w:webHidden/>
          </w:rPr>
          <w:tab/>
        </w:r>
        <w:r w:rsidR="000C34E0">
          <w:rPr>
            <w:noProof/>
            <w:webHidden/>
          </w:rPr>
          <w:fldChar w:fldCharType="begin"/>
        </w:r>
        <w:r w:rsidR="00B3588C">
          <w:rPr>
            <w:noProof/>
            <w:webHidden/>
          </w:rPr>
          <w:instrText xml:space="preserve"> PAGEREF _Toc317164473 \h </w:instrText>
        </w:r>
        <w:r w:rsidR="000C34E0">
          <w:rPr>
            <w:noProof/>
            <w:webHidden/>
          </w:rPr>
        </w:r>
        <w:r w:rsidR="000C34E0">
          <w:rPr>
            <w:noProof/>
            <w:webHidden/>
          </w:rPr>
          <w:fldChar w:fldCharType="separate"/>
        </w:r>
        <w:r w:rsidR="00B3588C">
          <w:rPr>
            <w:noProof/>
            <w:webHidden/>
          </w:rPr>
          <w:t>21</w:t>
        </w:r>
        <w:r w:rsidR="000C34E0">
          <w:rPr>
            <w:noProof/>
            <w:webHidden/>
          </w:rPr>
          <w:fldChar w:fldCharType="end"/>
        </w:r>
      </w:hyperlink>
    </w:p>
    <w:p w14:paraId="76B7FEE6"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74" w:history="1">
        <w:r w:rsidR="00B3588C" w:rsidRPr="002A2EEA">
          <w:rPr>
            <w:rStyle w:val="a9"/>
            <w:rFonts w:hint="eastAsia"/>
            <w:noProof/>
          </w:rPr>
          <w:t>图表</w:t>
        </w:r>
        <w:r w:rsidR="00B3588C" w:rsidRPr="002A2EEA">
          <w:rPr>
            <w:rStyle w:val="a9"/>
            <w:noProof/>
          </w:rPr>
          <w:t xml:space="preserve"> 22 </w:t>
        </w:r>
        <w:r w:rsidR="00B3588C" w:rsidRPr="002A2EEA">
          <w:rPr>
            <w:rStyle w:val="a9"/>
            <w:rFonts w:hint="eastAsia"/>
            <w:noProof/>
          </w:rPr>
          <w:t>构造器实现</w:t>
        </w:r>
        <w:r w:rsidR="00B3588C">
          <w:rPr>
            <w:noProof/>
            <w:webHidden/>
          </w:rPr>
          <w:tab/>
        </w:r>
        <w:r w:rsidR="000C34E0">
          <w:rPr>
            <w:noProof/>
            <w:webHidden/>
          </w:rPr>
          <w:fldChar w:fldCharType="begin"/>
        </w:r>
        <w:r w:rsidR="00B3588C">
          <w:rPr>
            <w:noProof/>
            <w:webHidden/>
          </w:rPr>
          <w:instrText xml:space="preserve"> PAGEREF _Toc317164474 \h </w:instrText>
        </w:r>
        <w:r w:rsidR="000C34E0">
          <w:rPr>
            <w:noProof/>
            <w:webHidden/>
          </w:rPr>
        </w:r>
        <w:r w:rsidR="000C34E0">
          <w:rPr>
            <w:noProof/>
            <w:webHidden/>
          </w:rPr>
          <w:fldChar w:fldCharType="separate"/>
        </w:r>
        <w:r w:rsidR="00B3588C">
          <w:rPr>
            <w:noProof/>
            <w:webHidden/>
          </w:rPr>
          <w:t>22</w:t>
        </w:r>
        <w:r w:rsidR="000C34E0">
          <w:rPr>
            <w:noProof/>
            <w:webHidden/>
          </w:rPr>
          <w:fldChar w:fldCharType="end"/>
        </w:r>
      </w:hyperlink>
    </w:p>
    <w:p w14:paraId="0BBABD63"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75" w:history="1">
        <w:r w:rsidR="00B3588C" w:rsidRPr="002A2EEA">
          <w:rPr>
            <w:rStyle w:val="a9"/>
            <w:rFonts w:hint="eastAsia"/>
            <w:noProof/>
          </w:rPr>
          <w:t>图表</w:t>
        </w:r>
        <w:r w:rsidR="00B3588C" w:rsidRPr="002A2EEA">
          <w:rPr>
            <w:rStyle w:val="a9"/>
            <w:noProof/>
          </w:rPr>
          <w:t xml:space="preserve"> 23 </w:t>
        </w:r>
        <w:r w:rsidR="00B3588C" w:rsidRPr="002A2EEA">
          <w:rPr>
            <w:rStyle w:val="a9"/>
            <w:rFonts w:hint="eastAsia"/>
            <w:noProof/>
          </w:rPr>
          <w:t>构造器中调用方法</w:t>
        </w:r>
        <w:r w:rsidR="00B3588C">
          <w:rPr>
            <w:noProof/>
            <w:webHidden/>
          </w:rPr>
          <w:tab/>
        </w:r>
        <w:r w:rsidR="000C34E0">
          <w:rPr>
            <w:noProof/>
            <w:webHidden/>
          </w:rPr>
          <w:fldChar w:fldCharType="begin"/>
        </w:r>
        <w:r w:rsidR="00B3588C">
          <w:rPr>
            <w:noProof/>
            <w:webHidden/>
          </w:rPr>
          <w:instrText xml:space="preserve"> PAGEREF _Toc317164475 \h </w:instrText>
        </w:r>
        <w:r w:rsidR="000C34E0">
          <w:rPr>
            <w:noProof/>
            <w:webHidden/>
          </w:rPr>
        </w:r>
        <w:r w:rsidR="000C34E0">
          <w:rPr>
            <w:noProof/>
            <w:webHidden/>
          </w:rPr>
          <w:fldChar w:fldCharType="separate"/>
        </w:r>
        <w:r w:rsidR="00B3588C">
          <w:rPr>
            <w:noProof/>
            <w:webHidden/>
          </w:rPr>
          <w:t>24</w:t>
        </w:r>
        <w:r w:rsidR="000C34E0">
          <w:rPr>
            <w:noProof/>
            <w:webHidden/>
          </w:rPr>
          <w:fldChar w:fldCharType="end"/>
        </w:r>
      </w:hyperlink>
    </w:p>
    <w:p w14:paraId="16002DF3"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76" w:history="1">
        <w:r w:rsidR="00B3588C" w:rsidRPr="002A2EEA">
          <w:rPr>
            <w:rStyle w:val="a9"/>
            <w:rFonts w:hint="eastAsia"/>
            <w:noProof/>
          </w:rPr>
          <w:t>图表</w:t>
        </w:r>
        <w:r w:rsidR="00B3588C" w:rsidRPr="002A2EEA">
          <w:rPr>
            <w:rStyle w:val="a9"/>
            <w:noProof/>
          </w:rPr>
          <w:t xml:space="preserve"> 24 </w:t>
        </w:r>
        <w:r w:rsidR="00B3588C" w:rsidRPr="002A2EEA">
          <w:rPr>
            <w:rStyle w:val="a9"/>
            <w:rFonts w:hint="eastAsia"/>
            <w:noProof/>
          </w:rPr>
          <w:t>异常格式</w:t>
        </w:r>
        <w:r w:rsidR="00B3588C">
          <w:rPr>
            <w:noProof/>
            <w:webHidden/>
          </w:rPr>
          <w:tab/>
        </w:r>
        <w:r w:rsidR="000C34E0">
          <w:rPr>
            <w:noProof/>
            <w:webHidden/>
          </w:rPr>
          <w:fldChar w:fldCharType="begin"/>
        </w:r>
        <w:r w:rsidR="00B3588C">
          <w:rPr>
            <w:noProof/>
            <w:webHidden/>
          </w:rPr>
          <w:instrText xml:space="preserve"> PAGEREF _Toc317164476 \h </w:instrText>
        </w:r>
        <w:r w:rsidR="000C34E0">
          <w:rPr>
            <w:noProof/>
            <w:webHidden/>
          </w:rPr>
        </w:r>
        <w:r w:rsidR="000C34E0">
          <w:rPr>
            <w:noProof/>
            <w:webHidden/>
          </w:rPr>
          <w:fldChar w:fldCharType="separate"/>
        </w:r>
        <w:r w:rsidR="00B3588C">
          <w:rPr>
            <w:noProof/>
            <w:webHidden/>
          </w:rPr>
          <w:t>25</w:t>
        </w:r>
        <w:r w:rsidR="000C34E0">
          <w:rPr>
            <w:noProof/>
            <w:webHidden/>
          </w:rPr>
          <w:fldChar w:fldCharType="end"/>
        </w:r>
      </w:hyperlink>
    </w:p>
    <w:p w14:paraId="1FEF727C"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77" w:history="1">
        <w:r w:rsidR="00B3588C" w:rsidRPr="002A2EEA">
          <w:rPr>
            <w:rStyle w:val="a9"/>
            <w:rFonts w:hint="eastAsia"/>
            <w:noProof/>
          </w:rPr>
          <w:t>图表</w:t>
        </w:r>
        <w:r w:rsidR="00B3588C" w:rsidRPr="002A2EEA">
          <w:rPr>
            <w:rStyle w:val="a9"/>
            <w:noProof/>
          </w:rPr>
          <w:t xml:space="preserve"> 25 BOOL</w:t>
        </w:r>
        <w:r w:rsidR="00B3588C" w:rsidRPr="002A2EEA">
          <w:rPr>
            <w:rStyle w:val="a9"/>
            <w:rFonts w:hint="eastAsia"/>
            <w:noProof/>
          </w:rPr>
          <w:t>值</w:t>
        </w:r>
        <w:r w:rsidR="00B3588C">
          <w:rPr>
            <w:noProof/>
            <w:webHidden/>
          </w:rPr>
          <w:tab/>
        </w:r>
        <w:r w:rsidR="000C34E0">
          <w:rPr>
            <w:noProof/>
            <w:webHidden/>
          </w:rPr>
          <w:fldChar w:fldCharType="begin"/>
        </w:r>
        <w:r w:rsidR="00B3588C">
          <w:rPr>
            <w:noProof/>
            <w:webHidden/>
          </w:rPr>
          <w:instrText xml:space="preserve"> PAGEREF _Toc317164477 \h </w:instrText>
        </w:r>
        <w:r w:rsidR="000C34E0">
          <w:rPr>
            <w:noProof/>
            <w:webHidden/>
          </w:rPr>
        </w:r>
        <w:r w:rsidR="000C34E0">
          <w:rPr>
            <w:noProof/>
            <w:webHidden/>
          </w:rPr>
          <w:fldChar w:fldCharType="separate"/>
        </w:r>
        <w:r w:rsidR="00B3588C">
          <w:rPr>
            <w:noProof/>
            <w:webHidden/>
          </w:rPr>
          <w:t>25</w:t>
        </w:r>
        <w:r w:rsidR="000C34E0">
          <w:rPr>
            <w:noProof/>
            <w:webHidden/>
          </w:rPr>
          <w:fldChar w:fldCharType="end"/>
        </w:r>
      </w:hyperlink>
    </w:p>
    <w:p w14:paraId="4007C328"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78" w:history="1">
        <w:r w:rsidR="00B3588C" w:rsidRPr="002A2EEA">
          <w:rPr>
            <w:rStyle w:val="a9"/>
            <w:rFonts w:hint="eastAsia"/>
            <w:noProof/>
          </w:rPr>
          <w:t>图表</w:t>
        </w:r>
        <w:r w:rsidR="00B3588C" w:rsidRPr="002A2EEA">
          <w:rPr>
            <w:rStyle w:val="a9"/>
            <w:noProof/>
          </w:rPr>
          <w:t xml:space="preserve"> 26 </w:t>
        </w:r>
        <w:r w:rsidR="00B3588C" w:rsidRPr="002A2EEA">
          <w:rPr>
            <w:rStyle w:val="a9"/>
            <w:rFonts w:hint="eastAsia"/>
            <w:noProof/>
          </w:rPr>
          <w:t>自动合成变量</w:t>
        </w:r>
        <w:r w:rsidR="00B3588C">
          <w:rPr>
            <w:noProof/>
            <w:webHidden/>
          </w:rPr>
          <w:tab/>
        </w:r>
        <w:r w:rsidR="000C34E0">
          <w:rPr>
            <w:noProof/>
            <w:webHidden/>
          </w:rPr>
          <w:fldChar w:fldCharType="begin"/>
        </w:r>
        <w:r w:rsidR="00B3588C">
          <w:rPr>
            <w:noProof/>
            <w:webHidden/>
          </w:rPr>
          <w:instrText xml:space="preserve"> PAGEREF _Toc317164478 \h </w:instrText>
        </w:r>
        <w:r w:rsidR="000C34E0">
          <w:rPr>
            <w:noProof/>
            <w:webHidden/>
          </w:rPr>
        </w:r>
        <w:r w:rsidR="000C34E0">
          <w:rPr>
            <w:noProof/>
            <w:webHidden/>
          </w:rPr>
          <w:fldChar w:fldCharType="separate"/>
        </w:r>
        <w:r w:rsidR="00B3588C">
          <w:rPr>
            <w:noProof/>
            <w:webHidden/>
          </w:rPr>
          <w:t>26</w:t>
        </w:r>
        <w:r w:rsidR="000C34E0">
          <w:rPr>
            <w:noProof/>
            <w:webHidden/>
          </w:rPr>
          <w:fldChar w:fldCharType="end"/>
        </w:r>
      </w:hyperlink>
    </w:p>
    <w:p w14:paraId="04D6B3A5"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79" w:history="1">
        <w:r w:rsidR="00B3588C" w:rsidRPr="002A2EEA">
          <w:rPr>
            <w:rStyle w:val="a9"/>
            <w:rFonts w:hint="eastAsia"/>
            <w:noProof/>
          </w:rPr>
          <w:t>图表</w:t>
        </w:r>
        <w:r w:rsidR="00B3588C" w:rsidRPr="002A2EEA">
          <w:rPr>
            <w:rStyle w:val="a9"/>
            <w:noProof/>
          </w:rPr>
          <w:t xml:space="preserve"> 27 SVN</w:t>
        </w:r>
        <w:r w:rsidR="00B3588C" w:rsidRPr="002A2EEA">
          <w:rPr>
            <w:rStyle w:val="a9"/>
            <w:rFonts w:hint="eastAsia"/>
            <w:noProof/>
          </w:rPr>
          <w:t>提交记录</w:t>
        </w:r>
        <w:r w:rsidR="00B3588C">
          <w:rPr>
            <w:noProof/>
            <w:webHidden/>
          </w:rPr>
          <w:tab/>
        </w:r>
        <w:r w:rsidR="000C34E0">
          <w:rPr>
            <w:noProof/>
            <w:webHidden/>
          </w:rPr>
          <w:fldChar w:fldCharType="begin"/>
        </w:r>
        <w:r w:rsidR="00B3588C">
          <w:rPr>
            <w:noProof/>
            <w:webHidden/>
          </w:rPr>
          <w:instrText xml:space="preserve"> PAGEREF _Toc317164479 \h </w:instrText>
        </w:r>
        <w:r w:rsidR="000C34E0">
          <w:rPr>
            <w:noProof/>
            <w:webHidden/>
          </w:rPr>
        </w:r>
        <w:r w:rsidR="000C34E0">
          <w:rPr>
            <w:noProof/>
            <w:webHidden/>
          </w:rPr>
          <w:fldChar w:fldCharType="separate"/>
        </w:r>
        <w:r w:rsidR="00B3588C">
          <w:rPr>
            <w:noProof/>
            <w:webHidden/>
          </w:rPr>
          <w:t>27</w:t>
        </w:r>
        <w:r w:rsidR="000C34E0">
          <w:rPr>
            <w:noProof/>
            <w:webHidden/>
          </w:rPr>
          <w:fldChar w:fldCharType="end"/>
        </w:r>
      </w:hyperlink>
    </w:p>
    <w:p w14:paraId="3BB679D0"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80" w:history="1">
        <w:r w:rsidR="00B3588C" w:rsidRPr="002A2EEA">
          <w:rPr>
            <w:rStyle w:val="a9"/>
            <w:rFonts w:hint="eastAsia"/>
            <w:noProof/>
          </w:rPr>
          <w:t>图表</w:t>
        </w:r>
        <w:r w:rsidR="00B3588C" w:rsidRPr="002A2EEA">
          <w:rPr>
            <w:rStyle w:val="a9"/>
            <w:noProof/>
          </w:rPr>
          <w:t xml:space="preserve"> 28 </w:t>
        </w:r>
        <w:r w:rsidR="00B3588C" w:rsidRPr="002A2EEA">
          <w:rPr>
            <w:rStyle w:val="a9"/>
            <w:rFonts w:hint="eastAsia"/>
            <w:noProof/>
          </w:rPr>
          <w:t>修复</w:t>
        </w:r>
        <w:r w:rsidR="00B3588C" w:rsidRPr="002A2EEA">
          <w:rPr>
            <w:rStyle w:val="a9"/>
            <w:noProof/>
          </w:rPr>
          <w:t>QA BUG</w:t>
        </w:r>
        <w:r w:rsidR="00B3588C" w:rsidRPr="002A2EEA">
          <w:rPr>
            <w:rStyle w:val="a9"/>
            <w:rFonts w:hint="eastAsia"/>
            <w:noProof/>
          </w:rPr>
          <w:t>时</w:t>
        </w:r>
        <w:r w:rsidR="00B3588C" w:rsidRPr="002A2EEA">
          <w:rPr>
            <w:rStyle w:val="a9"/>
            <w:noProof/>
          </w:rPr>
          <w:t>log message</w:t>
        </w:r>
        <w:r w:rsidR="00B3588C" w:rsidRPr="002A2EEA">
          <w:rPr>
            <w:rStyle w:val="a9"/>
            <w:rFonts w:hint="eastAsia"/>
            <w:noProof/>
          </w:rPr>
          <w:t>示例</w:t>
        </w:r>
        <w:r w:rsidR="00B3588C">
          <w:rPr>
            <w:noProof/>
            <w:webHidden/>
          </w:rPr>
          <w:tab/>
        </w:r>
        <w:r w:rsidR="000C34E0">
          <w:rPr>
            <w:noProof/>
            <w:webHidden/>
          </w:rPr>
          <w:fldChar w:fldCharType="begin"/>
        </w:r>
        <w:r w:rsidR="00B3588C">
          <w:rPr>
            <w:noProof/>
            <w:webHidden/>
          </w:rPr>
          <w:instrText xml:space="preserve"> PAGEREF _Toc317164480 \h </w:instrText>
        </w:r>
        <w:r w:rsidR="000C34E0">
          <w:rPr>
            <w:noProof/>
            <w:webHidden/>
          </w:rPr>
        </w:r>
        <w:r w:rsidR="000C34E0">
          <w:rPr>
            <w:noProof/>
            <w:webHidden/>
          </w:rPr>
          <w:fldChar w:fldCharType="separate"/>
        </w:r>
        <w:r w:rsidR="00B3588C">
          <w:rPr>
            <w:noProof/>
            <w:webHidden/>
          </w:rPr>
          <w:t>28</w:t>
        </w:r>
        <w:r w:rsidR="000C34E0">
          <w:rPr>
            <w:noProof/>
            <w:webHidden/>
          </w:rPr>
          <w:fldChar w:fldCharType="end"/>
        </w:r>
      </w:hyperlink>
    </w:p>
    <w:p w14:paraId="626BF53B"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81" w:history="1">
        <w:r w:rsidR="00B3588C" w:rsidRPr="002A2EEA">
          <w:rPr>
            <w:rStyle w:val="a9"/>
            <w:rFonts w:hint="eastAsia"/>
            <w:noProof/>
          </w:rPr>
          <w:t>图表</w:t>
        </w:r>
        <w:r w:rsidR="00B3588C" w:rsidRPr="002A2EEA">
          <w:rPr>
            <w:rStyle w:val="a9"/>
            <w:noProof/>
          </w:rPr>
          <w:t xml:space="preserve"> 29 </w:t>
        </w:r>
        <w:r w:rsidR="00B3588C" w:rsidRPr="002A2EEA">
          <w:rPr>
            <w:rStyle w:val="a9"/>
            <w:rFonts w:hint="eastAsia"/>
            <w:noProof/>
          </w:rPr>
          <w:t>修复自测</w:t>
        </w:r>
        <w:r w:rsidR="00B3588C" w:rsidRPr="002A2EEA">
          <w:rPr>
            <w:rStyle w:val="a9"/>
            <w:noProof/>
          </w:rPr>
          <w:t>bug</w:t>
        </w:r>
        <w:r w:rsidR="00B3588C" w:rsidRPr="002A2EEA">
          <w:rPr>
            <w:rStyle w:val="a9"/>
            <w:rFonts w:hint="eastAsia"/>
            <w:noProof/>
          </w:rPr>
          <w:t>时</w:t>
        </w:r>
        <w:r w:rsidR="00B3588C" w:rsidRPr="002A2EEA">
          <w:rPr>
            <w:rStyle w:val="a9"/>
            <w:noProof/>
          </w:rPr>
          <w:t>log message</w:t>
        </w:r>
        <w:r w:rsidR="00B3588C" w:rsidRPr="002A2EEA">
          <w:rPr>
            <w:rStyle w:val="a9"/>
            <w:rFonts w:hint="eastAsia"/>
            <w:noProof/>
          </w:rPr>
          <w:t>示例</w:t>
        </w:r>
        <w:r w:rsidR="00B3588C">
          <w:rPr>
            <w:noProof/>
            <w:webHidden/>
          </w:rPr>
          <w:tab/>
        </w:r>
        <w:r w:rsidR="000C34E0">
          <w:rPr>
            <w:noProof/>
            <w:webHidden/>
          </w:rPr>
          <w:fldChar w:fldCharType="begin"/>
        </w:r>
        <w:r w:rsidR="00B3588C">
          <w:rPr>
            <w:noProof/>
            <w:webHidden/>
          </w:rPr>
          <w:instrText xml:space="preserve"> PAGEREF _Toc317164481 \h </w:instrText>
        </w:r>
        <w:r w:rsidR="000C34E0">
          <w:rPr>
            <w:noProof/>
            <w:webHidden/>
          </w:rPr>
        </w:r>
        <w:r w:rsidR="000C34E0">
          <w:rPr>
            <w:noProof/>
            <w:webHidden/>
          </w:rPr>
          <w:fldChar w:fldCharType="separate"/>
        </w:r>
        <w:r w:rsidR="00B3588C">
          <w:rPr>
            <w:noProof/>
            <w:webHidden/>
          </w:rPr>
          <w:t>28</w:t>
        </w:r>
        <w:r w:rsidR="000C34E0">
          <w:rPr>
            <w:noProof/>
            <w:webHidden/>
          </w:rPr>
          <w:fldChar w:fldCharType="end"/>
        </w:r>
      </w:hyperlink>
    </w:p>
    <w:p w14:paraId="62ABBC03"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82" w:history="1">
        <w:r w:rsidR="00B3588C" w:rsidRPr="002A2EEA">
          <w:rPr>
            <w:rStyle w:val="a9"/>
            <w:rFonts w:hint="eastAsia"/>
            <w:noProof/>
          </w:rPr>
          <w:t>图表</w:t>
        </w:r>
        <w:r w:rsidR="00B3588C" w:rsidRPr="002A2EEA">
          <w:rPr>
            <w:rStyle w:val="a9"/>
            <w:noProof/>
          </w:rPr>
          <w:t xml:space="preserve"> 30 </w:t>
        </w:r>
        <w:r w:rsidR="00B3588C" w:rsidRPr="002A2EEA">
          <w:rPr>
            <w:rStyle w:val="a9"/>
            <w:rFonts w:hint="eastAsia"/>
            <w:noProof/>
          </w:rPr>
          <w:t>完成功能时</w:t>
        </w:r>
        <w:r w:rsidR="00B3588C" w:rsidRPr="002A2EEA">
          <w:rPr>
            <w:rStyle w:val="a9"/>
            <w:noProof/>
          </w:rPr>
          <w:t>log message</w:t>
        </w:r>
        <w:r w:rsidR="00B3588C" w:rsidRPr="002A2EEA">
          <w:rPr>
            <w:rStyle w:val="a9"/>
            <w:rFonts w:hint="eastAsia"/>
            <w:noProof/>
          </w:rPr>
          <w:t>示例</w:t>
        </w:r>
        <w:r w:rsidR="00B3588C">
          <w:rPr>
            <w:noProof/>
            <w:webHidden/>
          </w:rPr>
          <w:tab/>
        </w:r>
        <w:r w:rsidR="000C34E0">
          <w:rPr>
            <w:noProof/>
            <w:webHidden/>
          </w:rPr>
          <w:fldChar w:fldCharType="begin"/>
        </w:r>
        <w:r w:rsidR="00B3588C">
          <w:rPr>
            <w:noProof/>
            <w:webHidden/>
          </w:rPr>
          <w:instrText xml:space="preserve"> PAGEREF _Toc317164482 \h </w:instrText>
        </w:r>
        <w:r w:rsidR="000C34E0">
          <w:rPr>
            <w:noProof/>
            <w:webHidden/>
          </w:rPr>
        </w:r>
        <w:r w:rsidR="000C34E0">
          <w:rPr>
            <w:noProof/>
            <w:webHidden/>
          </w:rPr>
          <w:fldChar w:fldCharType="separate"/>
        </w:r>
        <w:r w:rsidR="00B3588C">
          <w:rPr>
            <w:noProof/>
            <w:webHidden/>
          </w:rPr>
          <w:t>28</w:t>
        </w:r>
        <w:r w:rsidR="000C34E0">
          <w:rPr>
            <w:noProof/>
            <w:webHidden/>
          </w:rPr>
          <w:fldChar w:fldCharType="end"/>
        </w:r>
      </w:hyperlink>
    </w:p>
    <w:p w14:paraId="7158A849"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83" w:history="1">
        <w:r w:rsidR="00B3588C" w:rsidRPr="002A2EEA">
          <w:rPr>
            <w:rStyle w:val="a9"/>
            <w:rFonts w:hint="eastAsia"/>
            <w:noProof/>
          </w:rPr>
          <w:t>图表</w:t>
        </w:r>
        <w:r w:rsidR="00B3588C" w:rsidRPr="002A2EEA">
          <w:rPr>
            <w:rStyle w:val="a9"/>
            <w:noProof/>
          </w:rPr>
          <w:t xml:space="preserve"> 31 </w:t>
        </w:r>
        <w:r w:rsidR="00B3588C" w:rsidRPr="002A2EEA">
          <w:rPr>
            <w:rStyle w:val="a9"/>
            <w:rFonts w:hint="eastAsia"/>
            <w:noProof/>
          </w:rPr>
          <w:t>完成功能时</w:t>
        </w:r>
        <w:r w:rsidR="00B3588C" w:rsidRPr="002A2EEA">
          <w:rPr>
            <w:rStyle w:val="a9"/>
            <w:noProof/>
          </w:rPr>
          <w:t>log message</w:t>
        </w:r>
        <w:r w:rsidR="00B3588C" w:rsidRPr="002A2EEA">
          <w:rPr>
            <w:rStyle w:val="a9"/>
            <w:rFonts w:hint="eastAsia"/>
            <w:noProof/>
          </w:rPr>
          <w:t>示例</w:t>
        </w:r>
        <w:r w:rsidR="00B3588C">
          <w:rPr>
            <w:noProof/>
            <w:webHidden/>
          </w:rPr>
          <w:tab/>
        </w:r>
        <w:r w:rsidR="000C34E0">
          <w:rPr>
            <w:noProof/>
            <w:webHidden/>
          </w:rPr>
          <w:fldChar w:fldCharType="begin"/>
        </w:r>
        <w:r w:rsidR="00B3588C">
          <w:rPr>
            <w:noProof/>
            <w:webHidden/>
          </w:rPr>
          <w:instrText xml:space="preserve"> PAGEREF _Toc317164483 \h </w:instrText>
        </w:r>
        <w:r w:rsidR="000C34E0">
          <w:rPr>
            <w:noProof/>
            <w:webHidden/>
          </w:rPr>
        </w:r>
        <w:r w:rsidR="000C34E0">
          <w:rPr>
            <w:noProof/>
            <w:webHidden/>
          </w:rPr>
          <w:fldChar w:fldCharType="separate"/>
        </w:r>
        <w:r w:rsidR="00B3588C">
          <w:rPr>
            <w:noProof/>
            <w:webHidden/>
          </w:rPr>
          <w:t>28</w:t>
        </w:r>
        <w:r w:rsidR="000C34E0">
          <w:rPr>
            <w:noProof/>
            <w:webHidden/>
          </w:rPr>
          <w:fldChar w:fldCharType="end"/>
        </w:r>
      </w:hyperlink>
    </w:p>
    <w:p w14:paraId="713CF99E"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84" w:history="1">
        <w:r w:rsidR="00B3588C" w:rsidRPr="002A2EEA">
          <w:rPr>
            <w:rStyle w:val="a9"/>
            <w:rFonts w:hint="eastAsia"/>
            <w:noProof/>
          </w:rPr>
          <w:t>图表</w:t>
        </w:r>
        <w:r w:rsidR="00B3588C" w:rsidRPr="002A2EEA">
          <w:rPr>
            <w:rStyle w:val="a9"/>
            <w:noProof/>
          </w:rPr>
          <w:t xml:space="preserve"> 32 </w:t>
        </w:r>
        <w:r w:rsidR="00B3588C" w:rsidRPr="002A2EEA">
          <w:rPr>
            <w:rStyle w:val="a9"/>
            <w:rFonts w:hint="eastAsia"/>
            <w:noProof/>
          </w:rPr>
          <w:t>提测时</w:t>
        </w:r>
        <w:r w:rsidR="00B3588C" w:rsidRPr="002A2EEA">
          <w:rPr>
            <w:rStyle w:val="a9"/>
            <w:noProof/>
          </w:rPr>
          <w:t>log message</w:t>
        </w:r>
        <w:r w:rsidR="00B3588C" w:rsidRPr="002A2EEA">
          <w:rPr>
            <w:rStyle w:val="a9"/>
            <w:rFonts w:hint="eastAsia"/>
            <w:noProof/>
          </w:rPr>
          <w:t>示例</w:t>
        </w:r>
        <w:r w:rsidR="00B3588C">
          <w:rPr>
            <w:noProof/>
            <w:webHidden/>
          </w:rPr>
          <w:tab/>
        </w:r>
        <w:r w:rsidR="000C34E0">
          <w:rPr>
            <w:noProof/>
            <w:webHidden/>
          </w:rPr>
          <w:fldChar w:fldCharType="begin"/>
        </w:r>
        <w:r w:rsidR="00B3588C">
          <w:rPr>
            <w:noProof/>
            <w:webHidden/>
          </w:rPr>
          <w:instrText xml:space="preserve"> PAGEREF _Toc317164484 \h </w:instrText>
        </w:r>
        <w:r w:rsidR="000C34E0">
          <w:rPr>
            <w:noProof/>
            <w:webHidden/>
          </w:rPr>
        </w:r>
        <w:r w:rsidR="000C34E0">
          <w:rPr>
            <w:noProof/>
            <w:webHidden/>
          </w:rPr>
          <w:fldChar w:fldCharType="separate"/>
        </w:r>
        <w:r w:rsidR="00B3588C">
          <w:rPr>
            <w:noProof/>
            <w:webHidden/>
          </w:rPr>
          <w:t>28</w:t>
        </w:r>
        <w:r w:rsidR="000C34E0">
          <w:rPr>
            <w:noProof/>
            <w:webHidden/>
          </w:rPr>
          <w:fldChar w:fldCharType="end"/>
        </w:r>
      </w:hyperlink>
    </w:p>
    <w:p w14:paraId="4B412167" w14:textId="77777777" w:rsidR="00B3588C" w:rsidRDefault="00D11418" w:rsidP="00B3588C">
      <w:pPr>
        <w:pStyle w:val="af0"/>
        <w:tabs>
          <w:tab w:val="right" w:leader="dot" w:pos="9060"/>
        </w:tabs>
        <w:ind w:left="840" w:hanging="420"/>
        <w:rPr>
          <w:rFonts w:asciiTheme="minorHAnsi" w:eastAsiaTheme="minorEastAsia" w:hAnsiTheme="minorHAnsi" w:cstheme="minorBidi"/>
          <w:noProof/>
          <w:szCs w:val="22"/>
        </w:rPr>
      </w:pPr>
      <w:hyperlink w:anchor="_Toc317164485" w:history="1">
        <w:r w:rsidR="00B3588C" w:rsidRPr="002A2EEA">
          <w:rPr>
            <w:rStyle w:val="a9"/>
            <w:rFonts w:hint="eastAsia"/>
            <w:noProof/>
          </w:rPr>
          <w:t>图表</w:t>
        </w:r>
        <w:r w:rsidR="00B3588C" w:rsidRPr="002A2EEA">
          <w:rPr>
            <w:rStyle w:val="a9"/>
            <w:noProof/>
          </w:rPr>
          <w:t xml:space="preserve"> 33 </w:t>
        </w:r>
        <w:r w:rsidR="00B3588C" w:rsidRPr="002A2EEA">
          <w:rPr>
            <w:rStyle w:val="a9"/>
            <w:rFonts w:hint="eastAsia"/>
            <w:noProof/>
          </w:rPr>
          <w:t>提测邮件示例</w:t>
        </w:r>
        <w:r w:rsidR="00B3588C">
          <w:rPr>
            <w:noProof/>
            <w:webHidden/>
          </w:rPr>
          <w:tab/>
        </w:r>
        <w:r w:rsidR="000C34E0">
          <w:rPr>
            <w:noProof/>
            <w:webHidden/>
          </w:rPr>
          <w:fldChar w:fldCharType="begin"/>
        </w:r>
        <w:r w:rsidR="00B3588C">
          <w:rPr>
            <w:noProof/>
            <w:webHidden/>
          </w:rPr>
          <w:instrText xml:space="preserve"> PAGEREF _Toc317164485 \h </w:instrText>
        </w:r>
        <w:r w:rsidR="000C34E0">
          <w:rPr>
            <w:noProof/>
            <w:webHidden/>
          </w:rPr>
        </w:r>
        <w:r w:rsidR="000C34E0">
          <w:rPr>
            <w:noProof/>
            <w:webHidden/>
          </w:rPr>
          <w:fldChar w:fldCharType="separate"/>
        </w:r>
        <w:r w:rsidR="00B3588C">
          <w:rPr>
            <w:noProof/>
            <w:webHidden/>
          </w:rPr>
          <w:t>32</w:t>
        </w:r>
        <w:r w:rsidR="000C34E0">
          <w:rPr>
            <w:noProof/>
            <w:webHidden/>
          </w:rPr>
          <w:fldChar w:fldCharType="end"/>
        </w:r>
      </w:hyperlink>
    </w:p>
    <w:p w14:paraId="1CAB41C4" w14:textId="77777777" w:rsidR="00980A26" w:rsidRPr="00D522F1" w:rsidRDefault="000C34E0" w:rsidP="00980A26">
      <w:pPr>
        <w:rPr>
          <w:rFonts w:asciiTheme="minorEastAsia" w:eastAsiaTheme="minorEastAsia" w:hAnsiTheme="minorEastAsia" w:cs="Arial"/>
          <w:szCs w:val="21"/>
        </w:rPr>
      </w:pPr>
      <w:r w:rsidRPr="00D522F1">
        <w:rPr>
          <w:rFonts w:asciiTheme="minorEastAsia" w:eastAsiaTheme="minorEastAsia" w:hAnsiTheme="minorEastAsia" w:cs="Arial"/>
          <w:szCs w:val="21"/>
        </w:rPr>
        <w:fldChar w:fldCharType="end"/>
      </w:r>
    </w:p>
    <w:p w14:paraId="7106AB68" w14:textId="77777777" w:rsidR="00980A26" w:rsidRPr="00D522F1" w:rsidRDefault="008272C9" w:rsidP="00980A26">
      <w:pPr>
        <w:rPr>
          <w:rFonts w:asciiTheme="minorEastAsia" w:eastAsiaTheme="minorEastAsia" w:hAnsiTheme="minorEastAsia" w:cs="Arial"/>
          <w:szCs w:val="21"/>
        </w:rPr>
      </w:pPr>
      <w:r w:rsidRPr="00D522F1">
        <w:rPr>
          <w:rFonts w:asciiTheme="minorEastAsia" w:eastAsiaTheme="minorEastAsia" w:hAnsiTheme="minorEastAsia" w:cs="Arial"/>
          <w:szCs w:val="21"/>
        </w:rPr>
        <w:br w:type="page"/>
      </w:r>
    </w:p>
    <w:p w14:paraId="27EA9F42" w14:textId="77777777" w:rsidR="000E4FCD" w:rsidRPr="00D522F1" w:rsidRDefault="00123A17" w:rsidP="00841C39">
      <w:pPr>
        <w:pStyle w:val="1"/>
        <w:rPr>
          <w:rFonts w:asciiTheme="minorEastAsia" w:eastAsiaTheme="minorEastAsia" w:hAnsiTheme="minorEastAsia"/>
        </w:rPr>
      </w:pPr>
      <w:bookmarkStart w:id="19" w:name="_Toc279950565"/>
      <w:bookmarkStart w:id="20" w:name="_Toc317164385"/>
      <w:bookmarkEnd w:id="18"/>
      <w:r w:rsidRPr="00D522F1">
        <w:rPr>
          <w:rFonts w:asciiTheme="minorEastAsia" w:eastAsiaTheme="minorEastAsia" w:hAnsiTheme="minorEastAsia" w:hint="eastAsia"/>
        </w:rPr>
        <w:lastRenderedPageBreak/>
        <w:t>概</w:t>
      </w:r>
      <w:r w:rsidR="00137430" w:rsidRPr="00D522F1">
        <w:rPr>
          <w:rFonts w:asciiTheme="minorEastAsia" w:eastAsiaTheme="minorEastAsia" w:hAnsiTheme="minorEastAsia" w:hint="eastAsia"/>
        </w:rPr>
        <w:t>述</w:t>
      </w:r>
      <w:bookmarkEnd w:id="19"/>
      <w:bookmarkEnd w:id="20"/>
    </w:p>
    <w:p w14:paraId="6EEC5ECC" w14:textId="77777777" w:rsidR="00890473" w:rsidRPr="00D522F1" w:rsidRDefault="0022522A" w:rsidP="004D11B6">
      <w:pPr>
        <w:rPr>
          <w:rFonts w:asciiTheme="minorEastAsia" w:eastAsiaTheme="minorEastAsia" w:hAnsiTheme="minorEastAsia"/>
        </w:rPr>
      </w:pPr>
      <w:r w:rsidRPr="00D522F1">
        <w:rPr>
          <w:rFonts w:asciiTheme="minorEastAsia" w:eastAsiaTheme="minorEastAsia" w:hAnsiTheme="minorEastAsia" w:hint="eastAsia"/>
        </w:rPr>
        <w:tab/>
      </w:r>
      <w:r w:rsidR="006D7EBE" w:rsidRPr="00D522F1">
        <w:rPr>
          <w:rFonts w:asciiTheme="minorEastAsia" w:eastAsiaTheme="minorEastAsia" w:hAnsiTheme="minorEastAsia" w:hint="eastAsia"/>
        </w:rPr>
        <w:t>规范开发流程对提高团队工作效率，降低项目风险有重大意义。此文档</w:t>
      </w:r>
      <w:r w:rsidR="006930F0" w:rsidRPr="00D522F1">
        <w:rPr>
          <w:rFonts w:asciiTheme="minorEastAsia" w:eastAsiaTheme="minorEastAsia" w:hAnsiTheme="minorEastAsia" w:hint="eastAsia"/>
        </w:rPr>
        <w:t>旨在制定一个为大家所接受和认可的开发规范，并严格执行。</w:t>
      </w:r>
    </w:p>
    <w:p w14:paraId="7CFD9E4F" w14:textId="77777777" w:rsidR="00380079" w:rsidRPr="00D522F1" w:rsidRDefault="00380079" w:rsidP="004D11B6">
      <w:pPr>
        <w:rPr>
          <w:rFonts w:asciiTheme="minorEastAsia" w:eastAsiaTheme="minorEastAsia" w:hAnsiTheme="minorEastAsia"/>
        </w:rPr>
      </w:pPr>
      <w:r w:rsidRPr="00D522F1">
        <w:rPr>
          <w:rFonts w:asciiTheme="minorEastAsia" w:eastAsiaTheme="minorEastAsia" w:hAnsiTheme="minorEastAsia" w:hint="eastAsia"/>
        </w:rPr>
        <w:tab/>
        <w:t>本文涉及的规范有编码规范，</w:t>
      </w:r>
      <w:r w:rsidRPr="004A4234">
        <w:rPr>
          <w:rFonts w:eastAsiaTheme="minorEastAsia"/>
        </w:rPr>
        <w:t>SVN</w:t>
      </w:r>
      <w:r w:rsidRPr="00D522F1">
        <w:rPr>
          <w:rFonts w:asciiTheme="minorEastAsia" w:eastAsiaTheme="minorEastAsia" w:hAnsiTheme="minorEastAsia" w:hint="eastAsia"/>
        </w:rPr>
        <w:t>提交规范，</w:t>
      </w:r>
      <w:r w:rsidR="00B8045F" w:rsidRPr="004A4234">
        <w:rPr>
          <w:rFonts w:eastAsiaTheme="minorEastAsia"/>
        </w:rPr>
        <w:t>Code review</w:t>
      </w:r>
      <w:r w:rsidR="00B8045F">
        <w:rPr>
          <w:rFonts w:asciiTheme="minorEastAsia" w:eastAsiaTheme="minorEastAsia" w:hAnsiTheme="minorEastAsia" w:hint="eastAsia"/>
        </w:rPr>
        <w:t>规范，</w:t>
      </w:r>
      <w:r w:rsidRPr="00D522F1">
        <w:rPr>
          <w:rFonts w:asciiTheme="minorEastAsia" w:eastAsiaTheme="minorEastAsia" w:hAnsiTheme="minorEastAsia" w:hint="eastAsia"/>
        </w:rPr>
        <w:t>提测流程规范</w:t>
      </w:r>
      <w:r w:rsidR="00B8045F">
        <w:rPr>
          <w:rFonts w:asciiTheme="minorEastAsia" w:eastAsiaTheme="minorEastAsia" w:hAnsiTheme="minorEastAsia" w:hint="eastAsia"/>
        </w:rPr>
        <w:t>，项目发版规范</w:t>
      </w:r>
      <w:r w:rsidRPr="00D522F1">
        <w:rPr>
          <w:rFonts w:asciiTheme="minorEastAsia" w:eastAsiaTheme="minorEastAsia" w:hAnsiTheme="minorEastAsia" w:hint="eastAsia"/>
        </w:rPr>
        <w:t>。</w:t>
      </w:r>
    </w:p>
    <w:p w14:paraId="28AF339D" w14:textId="77777777" w:rsidR="00C85DAD" w:rsidRPr="00D522F1" w:rsidRDefault="00C85DAD">
      <w:pPr>
        <w:widowControl/>
        <w:spacing w:before="0" w:after="0"/>
        <w:jc w:val="left"/>
        <w:rPr>
          <w:rFonts w:asciiTheme="minorEastAsia" w:eastAsiaTheme="minorEastAsia" w:hAnsiTheme="minorEastAsia"/>
          <w:b/>
          <w:bCs/>
          <w:kern w:val="44"/>
          <w:sz w:val="36"/>
          <w:szCs w:val="44"/>
        </w:rPr>
      </w:pPr>
      <w:r w:rsidRPr="00D522F1">
        <w:rPr>
          <w:rFonts w:asciiTheme="minorEastAsia" w:eastAsiaTheme="minorEastAsia" w:hAnsiTheme="minorEastAsia"/>
        </w:rPr>
        <w:br w:type="page"/>
      </w:r>
    </w:p>
    <w:p w14:paraId="645BCBB3" w14:textId="77777777" w:rsidR="00BD7C1C" w:rsidRPr="00D522F1" w:rsidRDefault="000A7259" w:rsidP="00BD7C1C">
      <w:pPr>
        <w:pStyle w:val="1"/>
        <w:rPr>
          <w:rFonts w:asciiTheme="minorEastAsia" w:eastAsiaTheme="minorEastAsia" w:hAnsiTheme="minorEastAsia"/>
        </w:rPr>
      </w:pPr>
      <w:bookmarkStart w:id="21" w:name="_Toc317164386"/>
      <w:r w:rsidRPr="00D522F1">
        <w:rPr>
          <w:rFonts w:asciiTheme="minorEastAsia" w:eastAsiaTheme="minorEastAsia" w:hAnsiTheme="minorEastAsia" w:hint="eastAsia"/>
        </w:rPr>
        <w:lastRenderedPageBreak/>
        <w:t>编码规范</w:t>
      </w:r>
      <w:bookmarkEnd w:id="21"/>
    </w:p>
    <w:p w14:paraId="30A27EAD" w14:textId="77777777" w:rsidR="0000057B" w:rsidRPr="00902C8C" w:rsidRDefault="0000057B" w:rsidP="00680F1F">
      <w:pPr>
        <w:pStyle w:val="ad"/>
      </w:pPr>
      <w:r w:rsidRPr="00902C8C">
        <w:rPr>
          <w:rFonts w:hint="eastAsia"/>
        </w:rPr>
        <w:t>规范代码</w:t>
      </w:r>
      <w:r w:rsidR="00D66CA3" w:rsidRPr="00902C8C">
        <w:rPr>
          <w:rFonts w:hint="eastAsia"/>
        </w:rPr>
        <w:t>中类、变量、函数的</w:t>
      </w:r>
      <w:r w:rsidR="00455A6D" w:rsidRPr="00902C8C">
        <w:rPr>
          <w:rFonts w:hint="eastAsia"/>
        </w:rPr>
        <w:t>命名，</w:t>
      </w:r>
      <w:r w:rsidR="006930F0" w:rsidRPr="00902C8C">
        <w:rPr>
          <w:rFonts w:hint="eastAsia"/>
        </w:rPr>
        <w:t>代码</w:t>
      </w:r>
      <w:r w:rsidR="00D66CA3" w:rsidRPr="00902C8C">
        <w:rPr>
          <w:rFonts w:hint="eastAsia"/>
        </w:rPr>
        <w:t>格式</w:t>
      </w:r>
      <w:r w:rsidRPr="00902C8C">
        <w:rPr>
          <w:rFonts w:hint="eastAsia"/>
        </w:rPr>
        <w:t>编写</w:t>
      </w:r>
      <w:r w:rsidR="00455A6D" w:rsidRPr="00902C8C">
        <w:rPr>
          <w:rFonts w:hint="eastAsia"/>
        </w:rPr>
        <w:t>，注释</w:t>
      </w:r>
      <w:r w:rsidR="006930F0" w:rsidRPr="00902C8C">
        <w:rPr>
          <w:rFonts w:hint="eastAsia"/>
        </w:rPr>
        <w:t>以及异常处理流程会</w:t>
      </w:r>
      <w:r w:rsidRPr="00902C8C">
        <w:rPr>
          <w:rFonts w:hint="eastAsia"/>
        </w:rPr>
        <w:t>提高代码的可读性</w:t>
      </w:r>
      <w:r w:rsidR="00B8221F" w:rsidRPr="00902C8C">
        <w:rPr>
          <w:rFonts w:hint="eastAsia"/>
        </w:rPr>
        <w:t>和健壮性</w:t>
      </w:r>
      <w:r w:rsidR="006930F0" w:rsidRPr="00902C8C">
        <w:rPr>
          <w:rFonts w:hint="eastAsia"/>
        </w:rPr>
        <w:t>。代码规范</w:t>
      </w:r>
      <w:r w:rsidR="00455A6D" w:rsidRPr="00902C8C">
        <w:rPr>
          <w:rFonts w:hint="eastAsia"/>
        </w:rPr>
        <w:t>使得</w:t>
      </w:r>
      <w:r w:rsidRPr="00902C8C">
        <w:rPr>
          <w:rFonts w:hint="eastAsia"/>
        </w:rPr>
        <w:t>团队</w:t>
      </w:r>
      <w:r w:rsidR="00B8221F" w:rsidRPr="00902C8C">
        <w:rPr>
          <w:rFonts w:hint="eastAsia"/>
        </w:rPr>
        <w:t>成员编写</w:t>
      </w:r>
      <w:r w:rsidRPr="00902C8C">
        <w:rPr>
          <w:rFonts w:hint="eastAsia"/>
        </w:rPr>
        <w:t>的代码风格保持一致</w:t>
      </w:r>
      <w:r w:rsidR="00455A6D" w:rsidRPr="00902C8C">
        <w:rPr>
          <w:rFonts w:hint="eastAsia"/>
        </w:rPr>
        <w:t>，便于维护</w:t>
      </w:r>
      <w:r w:rsidR="00B8221F" w:rsidRPr="00902C8C">
        <w:rPr>
          <w:rFonts w:hint="eastAsia"/>
        </w:rPr>
        <w:t>和理解，保证代码质量</w:t>
      </w:r>
      <w:r w:rsidRPr="00902C8C">
        <w:rPr>
          <w:rFonts w:hint="eastAsia"/>
        </w:rPr>
        <w:t>。</w:t>
      </w:r>
    </w:p>
    <w:p w14:paraId="64E274DC" w14:textId="77777777" w:rsidR="0000057B" w:rsidRPr="00D522F1" w:rsidRDefault="00C57527" w:rsidP="0000057B">
      <w:pPr>
        <w:pStyle w:val="2"/>
        <w:rPr>
          <w:rFonts w:asciiTheme="minorEastAsia" w:eastAsiaTheme="minorEastAsia" w:hAnsiTheme="minorEastAsia"/>
        </w:rPr>
      </w:pPr>
      <w:bookmarkStart w:id="22" w:name="_Toc317164387"/>
      <w:r w:rsidRPr="00D522F1">
        <w:rPr>
          <w:rFonts w:asciiTheme="minorEastAsia" w:eastAsiaTheme="minorEastAsia" w:hAnsiTheme="minorEastAsia" w:hint="eastAsia"/>
        </w:rPr>
        <w:t>命名规范</w:t>
      </w:r>
      <w:bookmarkEnd w:id="22"/>
    </w:p>
    <w:p w14:paraId="5EA9F6BC" w14:textId="77777777" w:rsidR="00EE3C55" w:rsidRPr="00D522F1" w:rsidRDefault="00EE3C55" w:rsidP="00EE684B">
      <w:pPr>
        <w:pStyle w:val="afa"/>
        <w:widowControl/>
        <w:numPr>
          <w:ilvl w:val="0"/>
          <w:numId w:val="19"/>
        </w:numPr>
        <w:ind w:firstLineChars="0"/>
        <w:jc w:val="left"/>
        <w:rPr>
          <w:rFonts w:asciiTheme="minorEastAsia" w:eastAsiaTheme="minorEastAsia" w:hAnsiTheme="minorEastAsia" w:cs="华文宋体"/>
          <w:kern w:val="0"/>
          <w:szCs w:val="21"/>
        </w:rPr>
      </w:pPr>
      <w:r w:rsidRPr="00D522F1">
        <w:rPr>
          <w:rFonts w:asciiTheme="minorEastAsia" w:eastAsiaTheme="minorEastAsia" w:hAnsiTheme="minorEastAsia" w:cs="华文宋体" w:hint="eastAsia"/>
          <w:kern w:val="0"/>
          <w:szCs w:val="21"/>
        </w:rPr>
        <w:t>将命名分类，对应的类型不同，处理的方法不同</w:t>
      </w:r>
      <w:r w:rsidR="00080AD6" w:rsidRPr="00D522F1">
        <w:rPr>
          <w:rFonts w:asciiTheme="minorEastAsia" w:eastAsiaTheme="minorEastAsia" w:hAnsiTheme="minorEastAsia" w:cs="华文宋体" w:hint="eastAsia"/>
          <w:kern w:val="0"/>
          <w:szCs w:val="21"/>
        </w:rPr>
        <w:t>；</w:t>
      </w:r>
    </w:p>
    <w:p w14:paraId="396B69D5" w14:textId="77777777" w:rsidR="00EE3C55" w:rsidRPr="00D522F1" w:rsidRDefault="00080AD6" w:rsidP="00EE684B">
      <w:pPr>
        <w:pStyle w:val="afa"/>
        <w:widowControl/>
        <w:numPr>
          <w:ilvl w:val="0"/>
          <w:numId w:val="19"/>
        </w:numPr>
        <w:ind w:firstLineChars="0"/>
        <w:jc w:val="left"/>
        <w:rPr>
          <w:rFonts w:asciiTheme="minorEastAsia" w:eastAsiaTheme="minorEastAsia" w:hAnsiTheme="minorEastAsia" w:cs="华文宋体"/>
          <w:kern w:val="0"/>
          <w:szCs w:val="21"/>
        </w:rPr>
      </w:pPr>
      <w:r w:rsidRPr="00D522F1">
        <w:rPr>
          <w:rFonts w:asciiTheme="minorEastAsia" w:eastAsiaTheme="minorEastAsia" w:hAnsiTheme="minorEastAsia" w:cs="华文宋体" w:hint="eastAsia"/>
          <w:kern w:val="0"/>
          <w:szCs w:val="21"/>
        </w:rPr>
        <w:t>命名必须用英文</w:t>
      </w:r>
      <w:r w:rsidR="00EE3C55" w:rsidRPr="00D522F1">
        <w:rPr>
          <w:rFonts w:asciiTheme="minorEastAsia" w:eastAsiaTheme="minorEastAsia" w:hAnsiTheme="minorEastAsia" w:cs="华文宋体" w:hint="eastAsia"/>
          <w:kern w:val="0"/>
          <w:szCs w:val="21"/>
        </w:rPr>
        <w:t>，不应使用拼音</w:t>
      </w:r>
      <w:r w:rsidRPr="00D522F1">
        <w:rPr>
          <w:rFonts w:asciiTheme="minorEastAsia" w:eastAsiaTheme="minorEastAsia" w:hAnsiTheme="minorEastAsia" w:cs="华文宋体" w:hint="eastAsia"/>
          <w:kern w:val="0"/>
          <w:szCs w:val="21"/>
        </w:rPr>
        <w:t>；</w:t>
      </w:r>
    </w:p>
    <w:p w14:paraId="68C7DA8E" w14:textId="77777777" w:rsidR="003E16A2" w:rsidRPr="00D522F1" w:rsidRDefault="00EE3C55" w:rsidP="00EE684B">
      <w:pPr>
        <w:pStyle w:val="afa"/>
        <w:widowControl/>
        <w:numPr>
          <w:ilvl w:val="0"/>
          <w:numId w:val="19"/>
        </w:numPr>
        <w:ind w:firstLineChars="0"/>
        <w:jc w:val="left"/>
        <w:rPr>
          <w:rFonts w:asciiTheme="minorEastAsia" w:eastAsiaTheme="minorEastAsia" w:hAnsiTheme="minorEastAsia" w:cs="华文宋体"/>
          <w:kern w:val="0"/>
          <w:szCs w:val="21"/>
        </w:rPr>
      </w:pPr>
      <w:r w:rsidRPr="00D522F1">
        <w:rPr>
          <w:rFonts w:asciiTheme="minorEastAsia" w:eastAsiaTheme="minorEastAsia" w:hAnsiTheme="minorEastAsia" w:cs="华文宋体" w:hint="eastAsia"/>
          <w:kern w:val="0"/>
          <w:szCs w:val="21"/>
        </w:rPr>
        <w:t>如不特殊说明，</w:t>
      </w:r>
      <w:r w:rsidR="00560BFD" w:rsidRPr="00D522F1">
        <w:rPr>
          <w:rFonts w:asciiTheme="minorEastAsia" w:eastAsiaTheme="minorEastAsia" w:hAnsiTheme="minorEastAsia" w:cs="华文宋体" w:hint="eastAsia"/>
          <w:kern w:val="0"/>
          <w:szCs w:val="21"/>
        </w:rPr>
        <w:t>以下</w:t>
      </w:r>
      <w:r w:rsidR="00080AD6" w:rsidRPr="00D522F1">
        <w:rPr>
          <w:rFonts w:asciiTheme="minorEastAsia" w:eastAsiaTheme="minorEastAsia" w:hAnsiTheme="minorEastAsia" w:cs="华文宋体" w:hint="eastAsia"/>
          <w:kern w:val="0"/>
          <w:szCs w:val="21"/>
        </w:rPr>
        <w:t>命名规则默认以驼峰法命名。</w:t>
      </w:r>
    </w:p>
    <w:p w14:paraId="5618730B" w14:textId="77777777" w:rsidR="00D81F9F" w:rsidRPr="00D522F1" w:rsidRDefault="00C57527" w:rsidP="00560BFD">
      <w:pPr>
        <w:pStyle w:val="3"/>
        <w:rPr>
          <w:rFonts w:asciiTheme="minorEastAsia" w:eastAsiaTheme="minorEastAsia" w:hAnsiTheme="minorEastAsia"/>
        </w:rPr>
      </w:pPr>
      <w:bookmarkStart w:id="23" w:name="_Toc317164388"/>
      <w:r w:rsidRPr="00D522F1">
        <w:rPr>
          <w:rFonts w:asciiTheme="minorEastAsia" w:eastAsiaTheme="minorEastAsia" w:hAnsiTheme="minorEastAsia" w:hint="eastAsia"/>
        </w:rPr>
        <w:t>命名基础</w:t>
      </w:r>
      <w:bookmarkEnd w:id="23"/>
    </w:p>
    <w:p w14:paraId="030257B3" w14:textId="77777777" w:rsidR="00C57527" w:rsidRPr="00D522F1" w:rsidRDefault="00C57527" w:rsidP="00C57527">
      <w:pPr>
        <w:pStyle w:val="4"/>
        <w:rPr>
          <w:rFonts w:asciiTheme="minorEastAsia" w:eastAsiaTheme="minorEastAsia" w:hAnsiTheme="minorEastAsia"/>
        </w:rPr>
      </w:pPr>
      <w:r w:rsidRPr="00D522F1">
        <w:rPr>
          <w:rFonts w:asciiTheme="minorEastAsia" w:eastAsiaTheme="minorEastAsia" w:hAnsiTheme="minorEastAsia" w:hint="eastAsia"/>
        </w:rPr>
        <w:t>通用原则</w:t>
      </w:r>
    </w:p>
    <w:p w14:paraId="0BEB1452" w14:textId="77777777" w:rsidR="00C76303" w:rsidRPr="00D522F1" w:rsidRDefault="0015601A" w:rsidP="00EE684B">
      <w:pPr>
        <w:pStyle w:val="afa"/>
        <w:numPr>
          <w:ilvl w:val="0"/>
          <w:numId w:val="23"/>
        </w:numPr>
        <w:ind w:firstLineChars="0"/>
        <w:rPr>
          <w:rFonts w:asciiTheme="minorEastAsia" w:eastAsiaTheme="minorEastAsia" w:hAnsiTheme="minorEastAsia"/>
        </w:rPr>
      </w:pPr>
      <w:r w:rsidRPr="00D522F1">
        <w:rPr>
          <w:rFonts w:asciiTheme="minorEastAsia" w:eastAsiaTheme="minorEastAsia" w:hAnsiTheme="minorEastAsia" w:hint="eastAsia"/>
        </w:rPr>
        <w:t>清晰</w:t>
      </w:r>
      <w:r w:rsidR="001F4DE4" w:rsidRPr="00D522F1">
        <w:rPr>
          <w:rFonts w:asciiTheme="minorEastAsia" w:eastAsiaTheme="minorEastAsia" w:hAnsiTheme="minorEastAsia" w:hint="eastAsia"/>
        </w:rPr>
        <w:t>：简洁，表意；少用缩写，除非是业内长时间存在的名字；名字不怕长；</w:t>
      </w:r>
    </w:p>
    <w:tbl>
      <w:tblPr>
        <w:tblStyle w:val="a5"/>
        <w:tblW w:w="0" w:type="auto"/>
        <w:jc w:val="center"/>
        <w:shd w:val="clear" w:color="auto" w:fill="D9D9D9" w:themeFill="background1" w:themeFillShade="D9"/>
        <w:tblLook w:val="04A0" w:firstRow="1" w:lastRow="0" w:firstColumn="1" w:lastColumn="0" w:noHBand="0" w:noVBand="1"/>
      </w:tblPr>
      <w:tblGrid>
        <w:gridCol w:w="7905"/>
      </w:tblGrid>
      <w:tr w:rsidR="004A3812" w:rsidRPr="00D522F1" w14:paraId="4DC7D248" w14:textId="77777777" w:rsidTr="005501A6">
        <w:trPr>
          <w:trHeight w:val="322"/>
          <w:jc w:val="center"/>
        </w:trPr>
        <w:tc>
          <w:tcPr>
            <w:tcW w:w="7905" w:type="dxa"/>
            <w:shd w:val="clear" w:color="auto" w:fill="D9D9D9" w:themeFill="background1" w:themeFillShade="D9"/>
            <w:vAlign w:val="center"/>
          </w:tcPr>
          <w:p w14:paraId="54773A4C" w14:textId="77777777" w:rsidR="004A3812" w:rsidRPr="00385A97" w:rsidRDefault="004A3812" w:rsidP="005501A6">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 xml:space="preserve">insertObject:atIndex:                 // </w:t>
            </w:r>
            <w:r w:rsidR="001F4DE4" w:rsidRPr="00385A97">
              <w:rPr>
                <w:rFonts w:ascii="Verdana" w:eastAsiaTheme="minorEastAsia" w:hAnsiTheme="minorEastAsia"/>
                <w:sz w:val="16"/>
                <w:szCs w:val="16"/>
              </w:rPr>
              <w:t>清晰</w:t>
            </w:r>
          </w:p>
          <w:p w14:paraId="7D046264" w14:textId="77777777" w:rsidR="004A3812" w:rsidRPr="00385A97" w:rsidRDefault="004A3812" w:rsidP="005501A6">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 xml:space="preserve">insert:at:                             // </w:t>
            </w:r>
            <w:r w:rsidRPr="00385A97">
              <w:rPr>
                <w:rFonts w:ascii="Verdana" w:eastAsiaTheme="minorEastAsia" w:hAnsiTheme="minorEastAsia"/>
                <w:sz w:val="16"/>
                <w:szCs w:val="16"/>
              </w:rPr>
              <w:t>不清晰</w:t>
            </w:r>
          </w:p>
          <w:p w14:paraId="2C3FA3B8" w14:textId="77777777" w:rsidR="004A3812" w:rsidRPr="00385A97" w:rsidRDefault="004A3812" w:rsidP="005501A6">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removeObjectAtIndex:                //</w:t>
            </w:r>
            <w:r w:rsidR="001F4DE4" w:rsidRPr="00385A97">
              <w:rPr>
                <w:rFonts w:ascii="Verdana" w:eastAsiaTheme="minorEastAsia" w:hAnsi="Verdana"/>
                <w:sz w:val="16"/>
                <w:szCs w:val="16"/>
              </w:rPr>
              <w:t xml:space="preserve"> </w:t>
            </w:r>
            <w:r w:rsidR="001F4DE4" w:rsidRPr="00385A97">
              <w:rPr>
                <w:rFonts w:ascii="Verdana" w:eastAsiaTheme="minorEastAsia" w:hAnsiTheme="minorEastAsia"/>
                <w:sz w:val="16"/>
                <w:szCs w:val="16"/>
              </w:rPr>
              <w:t>清晰</w:t>
            </w:r>
          </w:p>
          <w:p w14:paraId="20789A65" w14:textId="77777777" w:rsidR="004A3812" w:rsidRPr="00D522F1" w:rsidRDefault="001F4DE4" w:rsidP="005501A6">
            <w:pPr>
              <w:spacing w:before="0" w:after="0" w:line="0" w:lineRule="atLeast"/>
              <w:jc w:val="left"/>
              <w:rPr>
                <w:rFonts w:asciiTheme="minorEastAsia" w:eastAsiaTheme="minorEastAsia" w:hAnsiTheme="minorEastAsia"/>
                <w:sz w:val="16"/>
                <w:szCs w:val="16"/>
              </w:rPr>
            </w:pPr>
            <w:r w:rsidRPr="00385A97">
              <w:rPr>
                <w:rFonts w:ascii="Verdana" w:eastAsiaTheme="minorEastAsia" w:hAnsi="Verdana"/>
                <w:sz w:val="16"/>
                <w:szCs w:val="16"/>
              </w:rPr>
              <w:t>remove</w:t>
            </w:r>
            <w:r w:rsidR="004A3812" w:rsidRPr="00385A97">
              <w:rPr>
                <w:rFonts w:ascii="Verdana" w:eastAsiaTheme="minorEastAsia" w:hAnsi="Verdana"/>
                <w:sz w:val="16"/>
                <w:szCs w:val="16"/>
              </w:rPr>
              <w:t>:</w:t>
            </w:r>
            <w:r w:rsidRPr="00385A97">
              <w:rPr>
                <w:rFonts w:ascii="Verdana" w:eastAsiaTheme="minorEastAsia" w:hAnsi="Verdana"/>
                <w:sz w:val="16"/>
                <w:szCs w:val="16"/>
              </w:rPr>
              <w:t xml:space="preserve">                              // </w:t>
            </w:r>
            <w:r w:rsidRPr="00385A97">
              <w:rPr>
                <w:rFonts w:ascii="Verdana" w:eastAsiaTheme="minorEastAsia" w:hAnsiTheme="minorEastAsia"/>
                <w:sz w:val="16"/>
                <w:szCs w:val="16"/>
              </w:rPr>
              <w:t>不清晰</w:t>
            </w:r>
          </w:p>
        </w:tc>
      </w:tr>
    </w:tbl>
    <w:p w14:paraId="05DAF9D6" w14:textId="77777777" w:rsidR="004A3812" w:rsidRPr="00D522F1" w:rsidRDefault="00385A97" w:rsidP="00680F1F">
      <w:pPr>
        <w:pStyle w:val="ad"/>
        <w:rPr>
          <w:rFonts w:asciiTheme="minorEastAsia" w:eastAsiaTheme="minorEastAsia" w:hAnsiTheme="minorEastAsia"/>
        </w:rPr>
      </w:pPr>
      <w:bookmarkStart w:id="24" w:name="_Toc317164453"/>
      <w:r>
        <w:t>图表</w:t>
      </w:r>
      <w:r>
        <w:t xml:space="preserve"> </w:t>
      </w:r>
      <w:r w:rsidR="000C34E0">
        <w:fldChar w:fldCharType="begin"/>
      </w:r>
      <w:r w:rsidR="003C215C">
        <w:instrText xml:space="preserve"> SEQ </w:instrText>
      </w:r>
      <w:r w:rsidR="003C215C">
        <w:instrText>图表</w:instrText>
      </w:r>
      <w:r w:rsidR="003C215C">
        <w:instrText xml:space="preserve"> \* ARABIC </w:instrText>
      </w:r>
      <w:r w:rsidR="000C34E0">
        <w:fldChar w:fldCharType="separate"/>
      </w:r>
      <w:r w:rsidR="00B11B1F">
        <w:rPr>
          <w:noProof/>
        </w:rPr>
        <w:t>1</w:t>
      </w:r>
      <w:r w:rsidR="000C34E0">
        <w:fldChar w:fldCharType="end"/>
      </w:r>
      <w:r>
        <w:rPr>
          <w:rFonts w:hint="eastAsia"/>
        </w:rPr>
        <w:t xml:space="preserve"> </w:t>
      </w:r>
      <w:r>
        <w:rPr>
          <w:rFonts w:hint="eastAsia"/>
        </w:rPr>
        <w:t>命名通用原则</w:t>
      </w:r>
      <w:bookmarkEnd w:id="24"/>
    </w:p>
    <w:p w14:paraId="3CAF4CE0" w14:textId="77777777" w:rsidR="0015601A" w:rsidRPr="00D522F1" w:rsidRDefault="0015601A" w:rsidP="00EE684B">
      <w:pPr>
        <w:pStyle w:val="afa"/>
        <w:numPr>
          <w:ilvl w:val="0"/>
          <w:numId w:val="23"/>
        </w:numPr>
        <w:ind w:firstLineChars="0"/>
        <w:rPr>
          <w:rFonts w:asciiTheme="minorEastAsia" w:eastAsiaTheme="minorEastAsia" w:hAnsiTheme="minorEastAsia"/>
        </w:rPr>
      </w:pPr>
      <w:r w:rsidRPr="00D522F1">
        <w:rPr>
          <w:rFonts w:asciiTheme="minorEastAsia" w:eastAsiaTheme="minorEastAsia" w:hAnsiTheme="minorEastAsia" w:hint="eastAsia"/>
        </w:rPr>
        <w:t>一致性</w:t>
      </w:r>
      <w:r w:rsidR="001F4DE4" w:rsidRPr="00D522F1">
        <w:rPr>
          <w:rFonts w:asciiTheme="minorEastAsia" w:eastAsiaTheme="minorEastAsia" w:hAnsiTheme="minorEastAsia" w:hint="eastAsia"/>
        </w:rPr>
        <w:t>：可以参考</w:t>
      </w:r>
      <w:r w:rsidR="001F4DE4" w:rsidRPr="007E109D">
        <w:rPr>
          <w:rFonts w:eastAsiaTheme="minorEastAsia"/>
        </w:rPr>
        <w:t>Cocoa</w:t>
      </w:r>
      <w:r w:rsidR="001F4DE4" w:rsidRPr="00D522F1">
        <w:rPr>
          <w:rFonts w:asciiTheme="minorEastAsia" w:eastAsiaTheme="minorEastAsia" w:hAnsiTheme="minorEastAsia" w:hint="eastAsia"/>
        </w:rPr>
        <w:t>框架中的命名</w:t>
      </w:r>
      <w:r w:rsidR="007742D4" w:rsidRPr="00D522F1">
        <w:rPr>
          <w:rFonts w:asciiTheme="minorEastAsia" w:eastAsiaTheme="minorEastAsia" w:hAnsiTheme="minorEastAsia" w:hint="eastAsia"/>
        </w:rPr>
        <w:t>；</w:t>
      </w:r>
    </w:p>
    <w:p w14:paraId="2C2507D1" w14:textId="77777777" w:rsidR="0015601A" w:rsidRPr="00D522F1" w:rsidRDefault="0015601A" w:rsidP="00EE684B">
      <w:pPr>
        <w:pStyle w:val="afa"/>
        <w:numPr>
          <w:ilvl w:val="0"/>
          <w:numId w:val="23"/>
        </w:numPr>
        <w:ind w:firstLineChars="0"/>
        <w:rPr>
          <w:rFonts w:asciiTheme="minorEastAsia" w:eastAsiaTheme="minorEastAsia" w:hAnsiTheme="minorEastAsia"/>
        </w:rPr>
      </w:pPr>
      <w:r w:rsidRPr="00D522F1">
        <w:rPr>
          <w:rFonts w:asciiTheme="minorEastAsia" w:eastAsiaTheme="minorEastAsia" w:hAnsiTheme="minorEastAsia" w:hint="eastAsia"/>
        </w:rPr>
        <w:t>不要自引用</w:t>
      </w:r>
      <w:r w:rsidR="00080AD6" w:rsidRPr="00D522F1">
        <w:rPr>
          <w:rFonts w:asciiTheme="minorEastAsia" w:eastAsiaTheme="minorEastAsia" w:hAnsiTheme="minorEastAsia" w:hint="eastAsia"/>
        </w:rPr>
        <w:t>。</w:t>
      </w:r>
    </w:p>
    <w:p w14:paraId="23A9999F" w14:textId="77777777" w:rsidR="00C57527" w:rsidRPr="00D522F1" w:rsidRDefault="00C57527" w:rsidP="00C57527">
      <w:pPr>
        <w:pStyle w:val="4"/>
        <w:rPr>
          <w:rFonts w:asciiTheme="minorEastAsia" w:eastAsiaTheme="minorEastAsia" w:hAnsiTheme="minorEastAsia"/>
        </w:rPr>
      </w:pPr>
      <w:r w:rsidRPr="00D522F1">
        <w:rPr>
          <w:rFonts w:asciiTheme="minorEastAsia" w:eastAsiaTheme="minorEastAsia" w:hAnsiTheme="minorEastAsia" w:hint="eastAsia"/>
        </w:rPr>
        <w:t>前缀</w:t>
      </w:r>
    </w:p>
    <w:p w14:paraId="3C77212F" w14:textId="77777777" w:rsidR="007742D4" w:rsidRPr="00D522F1" w:rsidRDefault="00B66184" w:rsidP="00EE684B">
      <w:pPr>
        <w:pStyle w:val="afa"/>
        <w:numPr>
          <w:ilvl w:val="0"/>
          <w:numId w:val="24"/>
        </w:numPr>
        <w:ind w:firstLineChars="0"/>
        <w:rPr>
          <w:rFonts w:asciiTheme="minorEastAsia" w:eastAsiaTheme="minorEastAsia" w:hAnsiTheme="minorEastAsia"/>
        </w:rPr>
      </w:pPr>
      <w:r>
        <w:rPr>
          <w:rFonts w:asciiTheme="minorEastAsia" w:eastAsiaTheme="minorEastAsia" w:hAnsiTheme="minorEastAsia" w:hint="eastAsia"/>
        </w:rPr>
        <w:t>在给类、</w:t>
      </w:r>
      <w:r w:rsidR="007D2030" w:rsidRPr="00D522F1">
        <w:rPr>
          <w:rFonts w:asciiTheme="minorEastAsia" w:eastAsiaTheme="minorEastAsia" w:hAnsiTheme="minorEastAsia" w:hint="eastAsia"/>
        </w:rPr>
        <w:t>协议（</w:t>
      </w:r>
      <w:r w:rsidR="007D2030" w:rsidRPr="00A77DC9">
        <w:rPr>
          <w:rFonts w:eastAsiaTheme="minorEastAsia"/>
        </w:rPr>
        <w:t>protocols</w:t>
      </w:r>
      <w:r>
        <w:rPr>
          <w:rFonts w:asciiTheme="minorEastAsia" w:eastAsiaTheme="minorEastAsia" w:hAnsiTheme="minorEastAsia" w:hint="eastAsia"/>
        </w:rPr>
        <w:t>）、方法、</w:t>
      </w:r>
      <w:r w:rsidR="007D2030" w:rsidRPr="00D522F1">
        <w:rPr>
          <w:rFonts w:asciiTheme="minorEastAsia" w:eastAsiaTheme="minorEastAsia" w:hAnsiTheme="minorEastAsia" w:hint="eastAsia"/>
        </w:rPr>
        <w:t>常量和</w:t>
      </w:r>
      <w:r w:rsidR="007D2030" w:rsidRPr="00A77DC9">
        <w:rPr>
          <w:rFonts w:eastAsiaTheme="minorEastAsia"/>
        </w:rPr>
        <w:t>typedef</w:t>
      </w:r>
      <w:r w:rsidR="007D2030" w:rsidRPr="00D522F1">
        <w:rPr>
          <w:rFonts w:asciiTheme="minorEastAsia" w:eastAsiaTheme="minorEastAsia" w:hAnsiTheme="minorEastAsia" w:hint="eastAsia"/>
        </w:rPr>
        <w:t>结构命名时可以用前缀；</w:t>
      </w:r>
    </w:p>
    <w:p w14:paraId="4140D94C" w14:textId="77777777" w:rsidR="007D2030" w:rsidRPr="00D522F1" w:rsidRDefault="007D2030" w:rsidP="00EE684B">
      <w:pPr>
        <w:pStyle w:val="afa"/>
        <w:numPr>
          <w:ilvl w:val="0"/>
          <w:numId w:val="24"/>
        </w:numPr>
        <w:ind w:firstLineChars="0"/>
        <w:rPr>
          <w:rFonts w:asciiTheme="minorEastAsia" w:eastAsiaTheme="minorEastAsia" w:hAnsiTheme="minorEastAsia"/>
        </w:rPr>
      </w:pPr>
      <w:r w:rsidRPr="00D522F1">
        <w:rPr>
          <w:rFonts w:asciiTheme="minorEastAsia" w:eastAsiaTheme="minorEastAsia" w:hAnsiTheme="minorEastAsia" w:hint="eastAsia"/>
        </w:rPr>
        <w:t>方法或是结构体中的域命名不要用前缀。</w:t>
      </w:r>
    </w:p>
    <w:p w14:paraId="6FDD0E8D" w14:textId="77777777" w:rsidR="006A2B46" w:rsidRPr="00D522F1" w:rsidRDefault="006A2B46" w:rsidP="006A2B46">
      <w:pPr>
        <w:pStyle w:val="4"/>
        <w:rPr>
          <w:rFonts w:asciiTheme="minorEastAsia" w:eastAsiaTheme="minorEastAsia" w:hAnsiTheme="minorEastAsia"/>
        </w:rPr>
      </w:pPr>
      <w:r w:rsidRPr="00D522F1">
        <w:rPr>
          <w:rFonts w:asciiTheme="minorEastAsia" w:eastAsiaTheme="minorEastAsia" w:hAnsiTheme="minorEastAsia" w:hint="eastAsia"/>
        </w:rPr>
        <w:t>后缀</w:t>
      </w:r>
    </w:p>
    <w:p w14:paraId="0E841E2D" w14:textId="77777777" w:rsidR="00080AD6" w:rsidRPr="00D522F1" w:rsidRDefault="00080AD6" w:rsidP="00080AD6">
      <w:pPr>
        <w:ind w:firstLine="420"/>
        <w:rPr>
          <w:rFonts w:asciiTheme="minorEastAsia" w:eastAsiaTheme="minorEastAsia" w:hAnsiTheme="minorEastAsia"/>
        </w:rPr>
      </w:pPr>
      <w:r w:rsidRPr="00D522F1">
        <w:rPr>
          <w:rFonts w:asciiTheme="minorEastAsia" w:eastAsiaTheme="minorEastAsia" w:hAnsiTheme="minorEastAsia" w:cs="华文宋体" w:hint="eastAsia"/>
          <w:kern w:val="0"/>
          <w:szCs w:val="21"/>
        </w:rPr>
        <w:t>扩展名是分类根入口，我们知道扩展名就知道文件存的是什么</w:t>
      </w:r>
      <w:r w:rsidRPr="00D522F1">
        <w:rPr>
          <w:rFonts w:asciiTheme="minorEastAsia" w:eastAsiaTheme="minorEastAsia" w:hAnsiTheme="minorEastAsia" w:hint="eastAsia"/>
        </w:rPr>
        <w:t>说明。</w:t>
      </w:r>
    </w:p>
    <w:tbl>
      <w:tblPr>
        <w:tblStyle w:val="a5"/>
        <w:tblW w:w="0" w:type="auto"/>
        <w:jc w:val="center"/>
        <w:tblInd w:w="392" w:type="dxa"/>
        <w:tblLook w:val="04A0" w:firstRow="1" w:lastRow="0" w:firstColumn="1" w:lastColumn="0" w:noHBand="0" w:noVBand="1"/>
      </w:tblPr>
      <w:tblGrid>
        <w:gridCol w:w="1701"/>
        <w:gridCol w:w="5245"/>
      </w:tblGrid>
      <w:tr w:rsidR="00080AD6" w:rsidRPr="00D522F1" w14:paraId="39FDB854" w14:textId="77777777" w:rsidTr="00080AD6">
        <w:trPr>
          <w:trHeight w:val="355"/>
          <w:jc w:val="center"/>
        </w:trPr>
        <w:tc>
          <w:tcPr>
            <w:tcW w:w="1701" w:type="dxa"/>
          </w:tcPr>
          <w:p w14:paraId="7D866E00" w14:textId="77777777" w:rsidR="00080AD6" w:rsidRPr="00385A97" w:rsidRDefault="00080AD6" w:rsidP="00080AD6">
            <w:pPr>
              <w:rPr>
                <w:rFonts w:ascii="Verdana" w:eastAsiaTheme="minorEastAsia" w:hAnsi="Verdana"/>
                <w:sz w:val="16"/>
                <w:szCs w:val="16"/>
              </w:rPr>
            </w:pPr>
            <w:proofErr w:type="gramStart"/>
            <w:r w:rsidRPr="00385A97">
              <w:rPr>
                <w:rFonts w:ascii="Verdana" w:eastAsiaTheme="minorEastAsia" w:hAnsi="Verdana"/>
                <w:sz w:val="16"/>
                <w:szCs w:val="16"/>
              </w:rPr>
              <w:t>.h</w:t>
            </w:r>
            <w:proofErr w:type="gramEnd"/>
          </w:p>
        </w:tc>
        <w:tc>
          <w:tcPr>
            <w:tcW w:w="5245" w:type="dxa"/>
          </w:tcPr>
          <w:p w14:paraId="2936E50C" w14:textId="77777777" w:rsidR="00080AD6" w:rsidRPr="00385A97" w:rsidRDefault="00080AD6" w:rsidP="00080AD6">
            <w:pPr>
              <w:rPr>
                <w:rFonts w:ascii="Verdana" w:eastAsiaTheme="minorEastAsia" w:hAnsi="Verdana"/>
                <w:sz w:val="16"/>
                <w:szCs w:val="16"/>
              </w:rPr>
            </w:pPr>
            <w:r w:rsidRPr="00385A97">
              <w:rPr>
                <w:rFonts w:ascii="Verdana" w:eastAsiaTheme="minorEastAsia" w:hAnsi="Verdana"/>
                <w:sz w:val="16"/>
                <w:szCs w:val="16"/>
              </w:rPr>
              <w:t>C/C++/Objective-C</w:t>
            </w:r>
            <w:r w:rsidRPr="00385A97">
              <w:rPr>
                <w:rFonts w:ascii="Verdana" w:eastAsiaTheme="minorEastAsia" w:hAnsi="Verdana"/>
                <w:sz w:val="16"/>
                <w:szCs w:val="16"/>
              </w:rPr>
              <w:t>的头文件</w:t>
            </w:r>
          </w:p>
        </w:tc>
      </w:tr>
      <w:tr w:rsidR="00080AD6" w:rsidRPr="00D522F1" w14:paraId="3C7A340F" w14:textId="77777777" w:rsidTr="00080AD6">
        <w:trPr>
          <w:jc w:val="center"/>
        </w:trPr>
        <w:tc>
          <w:tcPr>
            <w:tcW w:w="1701" w:type="dxa"/>
          </w:tcPr>
          <w:p w14:paraId="5595467B" w14:textId="77777777" w:rsidR="00080AD6" w:rsidRPr="00385A97" w:rsidRDefault="00080AD6" w:rsidP="00080AD6">
            <w:pPr>
              <w:rPr>
                <w:rFonts w:ascii="Verdana" w:eastAsiaTheme="minorEastAsia" w:hAnsi="Verdana"/>
                <w:sz w:val="16"/>
                <w:szCs w:val="16"/>
              </w:rPr>
            </w:pPr>
            <w:proofErr w:type="gramStart"/>
            <w:r w:rsidRPr="00385A97">
              <w:rPr>
                <w:rFonts w:ascii="Verdana" w:eastAsiaTheme="minorEastAsia" w:hAnsi="Verdana"/>
                <w:sz w:val="16"/>
                <w:szCs w:val="16"/>
              </w:rPr>
              <w:t>.m</w:t>
            </w:r>
            <w:proofErr w:type="gramEnd"/>
          </w:p>
        </w:tc>
        <w:tc>
          <w:tcPr>
            <w:tcW w:w="5245" w:type="dxa"/>
          </w:tcPr>
          <w:p w14:paraId="5ABDBFF6" w14:textId="77777777" w:rsidR="00080AD6" w:rsidRPr="00385A97" w:rsidRDefault="00080AD6" w:rsidP="00080AD6">
            <w:pPr>
              <w:rPr>
                <w:rFonts w:ascii="Verdana" w:eastAsiaTheme="minorEastAsia" w:hAnsi="Verdana"/>
                <w:sz w:val="16"/>
                <w:szCs w:val="16"/>
              </w:rPr>
            </w:pPr>
            <w:r w:rsidRPr="00385A97">
              <w:rPr>
                <w:rFonts w:ascii="Verdana" w:eastAsiaTheme="minorEastAsia" w:hAnsi="Verdana"/>
                <w:sz w:val="16"/>
                <w:szCs w:val="16"/>
              </w:rPr>
              <w:t>Ojbective-C</w:t>
            </w:r>
            <w:r w:rsidRPr="00385A97">
              <w:rPr>
                <w:rFonts w:ascii="Verdana" w:eastAsiaTheme="minorEastAsia" w:hAnsi="Verdana"/>
                <w:sz w:val="16"/>
                <w:szCs w:val="16"/>
              </w:rPr>
              <w:t>实现文件</w:t>
            </w:r>
          </w:p>
        </w:tc>
      </w:tr>
      <w:tr w:rsidR="00080AD6" w:rsidRPr="00D522F1" w14:paraId="70903C96" w14:textId="77777777" w:rsidTr="00080AD6">
        <w:trPr>
          <w:jc w:val="center"/>
        </w:trPr>
        <w:tc>
          <w:tcPr>
            <w:tcW w:w="1701" w:type="dxa"/>
          </w:tcPr>
          <w:p w14:paraId="372BE84F" w14:textId="77777777" w:rsidR="00080AD6" w:rsidRPr="00385A97" w:rsidRDefault="00080AD6" w:rsidP="00080AD6">
            <w:pPr>
              <w:rPr>
                <w:rFonts w:ascii="Verdana" w:eastAsiaTheme="minorEastAsia" w:hAnsi="Verdana"/>
                <w:sz w:val="16"/>
                <w:szCs w:val="16"/>
              </w:rPr>
            </w:pPr>
            <w:proofErr w:type="gramStart"/>
            <w:r w:rsidRPr="00385A97">
              <w:rPr>
                <w:rFonts w:ascii="Verdana" w:eastAsiaTheme="minorEastAsia" w:hAnsi="Verdana"/>
                <w:sz w:val="16"/>
                <w:szCs w:val="16"/>
              </w:rPr>
              <w:t>.mm</w:t>
            </w:r>
            <w:proofErr w:type="gramEnd"/>
          </w:p>
        </w:tc>
        <w:tc>
          <w:tcPr>
            <w:tcW w:w="5245" w:type="dxa"/>
          </w:tcPr>
          <w:p w14:paraId="2A7BF5C4" w14:textId="77777777" w:rsidR="00080AD6" w:rsidRPr="00385A97" w:rsidRDefault="00080AD6" w:rsidP="00080AD6">
            <w:pPr>
              <w:rPr>
                <w:rFonts w:ascii="Verdana" w:eastAsiaTheme="minorEastAsia" w:hAnsi="Verdana"/>
                <w:sz w:val="16"/>
                <w:szCs w:val="16"/>
              </w:rPr>
            </w:pPr>
            <w:r w:rsidRPr="00385A97">
              <w:rPr>
                <w:rFonts w:ascii="Verdana" w:eastAsiaTheme="minorEastAsia" w:hAnsi="Verdana"/>
                <w:sz w:val="16"/>
                <w:szCs w:val="16"/>
              </w:rPr>
              <w:t>Ojbective-C++</w:t>
            </w:r>
            <w:r w:rsidRPr="00385A97">
              <w:rPr>
                <w:rFonts w:ascii="Verdana" w:eastAsiaTheme="minorEastAsia" w:hAnsi="Verdana"/>
                <w:sz w:val="16"/>
                <w:szCs w:val="16"/>
              </w:rPr>
              <w:t>的实现文件</w:t>
            </w:r>
          </w:p>
        </w:tc>
      </w:tr>
      <w:tr w:rsidR="00080AD6" w:rsidRPr="00D522F1" w14:paraId="018A9CB7" w14:textId="77777777" w:rsidTr="00080AD6">
        <w:trPr>
          <w:jc w:val="center"/>
        </w:trPr>
        <w:tc>
          <w:tcPr>
            <w:tcW w:w="1701" w:type="dxa"/>
          </w:tcPr>
          <w:p w14:paraId="68714545" w14:textId="77777777" w:rsidR="00080AD6" w:rsidRPr="00385A97" w:rsidRDefault="00080AD6" w:rsidP="00080AD6">
            <w:pPr>
              <w:rPr>
                <w:rFonts w:ascii="Verdana" w:eastAsiaTheme="minorEastAsia" w:hAnsi="Verdana"/>
                <w:sz w:val="16"/>
                <w:szCs w:val="16"/>
              </w:rPr>
            </w:pPr>
            <w:proofErr w:type="gramStart"/>
            <w:r w:rsidRPr="00385A97">
              <w:rPr>
                <w:rFonts w:ascii="Verdana" w:eastAsiaTheme="minorEastAsia" w:hAnsi="Verdana"/>
                <w:sz w:val="16"/>
                <w:szCs w:val="16"/>
              </w:rPr>
              <w:t>.cpp</w:t>
            </w:r>
            <w:proofErr w:type="gramEnd"/>
          </w:p>
        </w:tc>
        <w:tc>
          <w:tcPr>
            <w:tcW w:w="5245" w:type="dxa"/>
          </w:tcPr>
          <w:p w14:paraId="5C7B4ECB" w14:textId="77777777" w:rsidR="00080AD6" w:rsidRPr="00385A97" w:rsidRDefault="00080AD6" w:rsidP="00080AD6">
            <w:pPr>
              <w:rPr>
                <w:rFonts w:ascii="Verdana" w:eastAsiaTheme="minorEastAsia" w:hAnsi="Verdana"/>
                <w:sz w:val="16"/>
                <w:szCs w:val="16"/>
              </w:rPr>
            </w:pPr>
            <w:r w:rsidRPr="00385A97">
              <w:rPr>
                <w:rFonts w:ascii="Verdana" w:eastAsiaTheme="minorEastAsia" w:hAnsi="Verdana"/>
                <w:sz w:val="16"/>
                <w:szCs w:val="16"/>
              </w:rPr>
              <w:t>纯</w:t>
            </w:r>
            <w:r w:rsidRPr="00385A97">
              <w:rPr>
                <w:rFonts w:ascii="Verdana" w:eastAsiaTheme="minorEastAsia" w:hAnsi="Verdana"/>
                <w:sz w:val="16"/>
                <w:szCs w:val="16"/>
              </w:rPr>
              <w:t>C++</w:t>
            </w:r>
            <w:r w:rsidRPr="00385A97">
              <w:rPr>
                <w:rFonts w:ascii="Verdana" w:eastAsiaTheme="minorEastAsia" w:hAnsi="Verdana"/>
                <w:sz w:val="16"/>
                <w:szCs w:val="16"/>
              </w:rPr>
              <w:t>的实现文件</w:t>
            </w:r>
          </w:p>
        </w:tc>
      </w:tr>
      <w:tr w:rsidR="00080AD6" w:rsidRPr="00D522F1" w14:paraId="1D8A340A" w14:textId="77777777" w:rsidTr="00080AD6">
        <w:trPr>
          <w:trHeight w:val="139"/>
          <w:jc w:val="center"/>
        </w:trPr>
        <w:tc>
          <w:tcPr>
            <w:tcW w:w="1701" w:type="dxa"/>
          </w:tcPr>
          <w:p w14:paraId="3DAAB939" w14:textId="77777777" w:rsidR="00080AD6" w:rsidRPr="00385A97" w:rsidRDefault="00080AD6" w:rsidP="00080AD6">
            <w:pPr>
              <w:rPr>
                <w:rFonts w:ascii="Verdana" w:eastAsiaTheme="minorEastAsia" w:hAnsi="Verdana"/>
                <w:sz w:val="16"/>
                <w:szCs w:val="16"/>
              </w:rPr>
            </w:pPr>
            <w:proofErr w:type="gramStart"/>
            <w:r w:rsidRPr="00385A97">
              <w:rPr>
                <w:rFonts w:ascii="Verdana" w:eastAsiaTheme="minorEastAsia" w:hAnsi="Verdana"/>
                <w:sz w:val="16"/>
                <w:szCs w:val="16"/>
              </w:rPr>
              <w:t>.c</w:t>
            </w:r>
            <w:proofErr w:type="gramEnd"/>
          </w:p>
        </w:tc>
        <w:tc>
          <w:tcPr>
            <w:tcW w:w="5245" w:type="dxa"/>
          </w:tcPr>
          <w:p w14:paraId="5990A802" w14:textId="77777777" w:rsidR="00080AD6" w:rsidRPr="00385A97" w:rsidRDefault="00080AD6" w:rsidP="00080AD6">
            <w:pPr>
              <w:rPr>
                <w:rFonts w:ascii="Verdana" w:eastAsiaTheme="minorEastAsia" w:hAnsi="Verdana"/>
                <w:sz w:val="16"/>
                <w:szCs w:val="16"/>
              </w:rPr>
            </w:pPr>
            <w:r w:rsidRPr="00385A97">
              <w:rPr>
                <w:rFonts w:ascii="Verdana" w:eastAsiaTheme="minorEastAsia" w:hAnsi="Verdana"/>
                <w:sz w:val="16"/>
                <w:szCs w:val="16"/>
              </w:rPr>
              <w:t>纯</w:t>
            </w:r>
            <w:r w:rsidRPr="00385A97">
              <w:rPr>
                <w:rFonts w:ascii="Verdana" w:eastAsiaTheme="minorEastAsia" w:hAnsi="Verdana"/>
                <w:sz w:val="16"/>
                <w:szCs w:val="16"/>
              </w:rPr>
              <w:t>C</w:t>
            </w:r>
            <w:r w:rsidRPr="00385A97">
              <w:rPr>
                <w:rFonts w:ascii="Verdana" w:eastAsiaTheme="minorEastAsia" w:hAnsi="Verdana"/>
                <w:sz w:val="16"/>
                <w:szCs w:val="16"/>
              </w:rPr>
              <w:t>的实现文件</w:t>
            </w:r>
          </w:p>
        </w:tc>
      </w:tr>
    </w:tbl>
    <w:p w14:paraId="59FB18E8" w14:textId="77777777" w:rsidR="00080AD6" w:rsidRPr="00D522F1" w:rsidRDefault="00385A97" w:rsidP="00680F1F">
      <w:pPr>
        <w:pStyle w:val="ad"/>
        <w:rPr>
          <w:rFonts w:asciiTheme="minorEastAsia" w:eastAsiaTheme="minorEastAsia" w:hAnsiTheme="minorEastAsia"/>
        </w:rPr>
      </w:pPr>
      <w:bookmarkStart w:id="25" w:name="_Toc317164454"/>
      <w:r>
        <w:rPr>
          <w:rFonts w:hint="eastAsia"/>
        </w:rPr>
        <w:t>图表</w:t>
      </w:r>
      <w:r>
        <w:rPr>
          <w:rFonts w:hint="eastAsia"/>
        </w:rPr>
        <w:t xml:space="preserve"> </w:t>
      </w:r>
      <w:r w:rsidR="000C34E0">
        <w:fldChar w:fldCharType="begin"/>
      </w:r>
      <w:r w:rsidR="003C215C">
        <w:instrText xml:space="preserve"> SEQ </w:instrText>
      </w:r>
      <w:r w:rsidR="003C215C">
        <w:instrText>图表</w:instrText>
      </w:r>
      <w:r w:rsidR="003C215C">
        <w:instrText xml:space="preserve"> \* ARABIC </w:instrText>
      </w:r>
      <w:r w:rsidR="000C34E0">
        <w:fldChar w:fldCharType="separate"/>
      </w:r>
      <w:r w:rsidR="00B11B1F">
        <w:rPr>
          <w:noProof/>
        </w:rPr>
        <w:t>2</w:t>
      </w:r>
      <w:r w:rsidR="000C34E0">
        <w:fldChar w:fldCharType="end"/>
      </w:r>
      <w:r>
        <w:rPr>
          <w:rFonts w:hint="eastAsia"/>
        </w:rPr>
        <w:t xml:space="preserve"> </w:t>
      </w:r>
      <w:r>
        <w:rPr>
          <w:rFonts w:hint="eastAsia"/>
        </w:rPr>
        <w:t>文件名后缀</w:t>
      </w:r>
      <w:bookmarkEnd w:id="25"/>
    </w:p>
    <w:p w14:paraId="10F75BBE" w14:textId="77777777" w:rsidR="00C57527" w:rsidRPr="00D522F1" w:rsidRDefault="000C2FF0" w:rsidP="00763350">
      <w:pPr>
        <w:ind w:firstLine="420"/>
        <w:rPr>
          <w:rFonts w:asciiTheme="minorEastAsia" w:eastAsiaTheme="minorEastAsia" w:hAnsiTheme="minorEastAsia" w:cs="Courier New"/>
        </w:rPr>
      </w:pPr>
      <w:r w:rsidRPr="00D522F1">
        <w:rPr>
          <w:rFonts w:asciiTheme="minorEastAsia" w:eastAsiaTheme="minorEastAsia" w:hAnsiTheme="minorEastAsia" w:cs="Courier New" w:hint="eastAsia"/>
        </w:rPr>
        <w:t>特别说明</w:t>
      </w:r>
      <w:r w:rsidR="00214840" w:rsidRPr="00D522F1">
        <w:rPr>
          <w:rFonts w:asciiTheme="minorEastAsia" w:eastAsiaTheme="minorEastAsia" w:hAnsiTheme="minorEastAsia" w:cs="Courier New" w:hint="eastAsia"/>
        </w:rPr>
        <w:t>：</w:t>
      </w:r>
      <w:r w:rsidR="00A77DC9" w:rsidRPr="00A77DC9">
        <w:rPr>
          <w:rFonts w:eastAsiaTheme="minorEastAsia"/>
        </w:rPr>
        <w:t>Xc</w:t>
      </w:r>
      <w:r w:rsidR="006A2B46" w:rsidRPr="00A77DC9">
        <w:rPr>
          <w:rFonts w:eastAsiaTheme="minorEastAsia"/>
        </w:rPr>
        <w:t>ode</w:t>
      </w:r>
      <w:r w:rsidR="00214840" w:rsidRPr="00D522F1">
        <w:rPr>
          <w:rFonts w:asciiTheme="minorEastAsia" w:eastAsiaTheme="minorEastAsia" w:hAnsiTheme="minorEastAsia" w:cs="Courier New" w:hint="eastAsia"/>
        </w:rPr>
        <w:t>中设定文件编译的类型，</w:t>
      </w:r>
      <w:r w:rsidR="006A2B46" w:rsidRPr="00D522F1">
        <w:rPr>
          <w:rFonts w:asciiTheme="minorEastAsia" w:eastAsiaTheme="minorEastAsia" w:hAnsiTheme="minorEastAsia" w:cs="Courier New" w:hint="eastAsia"/>
        </w:rPr>
        <w:t>不要主动修改，使用默认</w:t>
      </w:r>
      <w:r w:rsidR="00214840" w:rsidRPr="00D522F1">
        <w:rPr>
          <w:rFonts w:asciiTheme="minorEastAsia" w:eastAsiaTheme="minorEastAsia" w:hAnsiTheme="minorEastAsia" w:cs="Courier New" w:hint="eastAsia"/>
        </w:rPr>
        <w:t>。应该通过修改文件名后缀来解决编译器发出的错误信息。</w:t>
      </w:r>
    </w:p>
    <w:p w14:paraId="7C874B3B" w14:textId="77777777" w:rsidR="00C57527" w:rsidRPr="00D522F1" w:rsidRDefault="00C57527" w:rsidP="00294B36">
      <w:pPr>
        <w:pStyle w:val="4"/>
        <w:rPr>
          <w:rFonts w:asciiTheme="minorEastAsia" w:eastAsiaTheme="minorEastAsia" w:hAnsiTheme="minorEastAsia"/>
        </w:rPr>
      </w:pPr>
      <w:r w:rsidRPr="00D522F1">
        <w:rPr>
          <w:rFonts w:asciiTheme="minorEastAsia" w:eastAsiaTheme="minorEastAsia" w:hAnsiTheme="minorEastAsia" w:hint="eastAsia"/>
        </w:rPr>
        <w:t>类</w:t>
      </w:r>
      <w:r w:rsidR="003355BC" w:rsidRPr="00D522F1">
        <w:rPr>
          <w:rFonts w:asciiTheme="minorEastAsia" w:eastAsiaTheme="minorEastAsia" w:hAnsiTheme="minorEastAsia" w:hint="eastAsia"/>
        </w:rPr>
        <w:t>（</w:t>
      </w:r>
      <w:r w:rsidR="003355BC" w:rsidRPr="00082AC1">
        <w:rPr>
          <w:rFonts w:eastAsiaTheme="minorEastAsia"/>
        </w:rPr>
        <w:t>class</w:t>
      </w:r>
      <w:r w:rsidR="003355BC" w:rsidRPr="00D522F1">
        <w:rPr>
          <w:rFonts w:asciiTheme="minorEastAsia" w:eastAsiaTheme="minorEastAsia" w:hAnsiTheme="minorEastAsia" w:hint="eastAsia"/>
        </w:rPr>
        <w:t>）</w:t>
      </w:r>
      <w:r w:rsidRPr="00D522F1">
        <w:rPr>
          <w:rFonts w:asciiTheme="minorEastAsia" w:eastAsiaTheme="minorEastAsia" w:hAnsiTheme="minorEastAsia" w:hint="eastAsia"/>
        </w:rPr>
        <w:t>和协议</w:t>
      </w:r>
      <w:r w:rsidR="003355BC" w:rsidRPr="00D522F1">
        <w:rPr>
          <w:rFonts w:asciiTheme="minorEastAsia" w:eastAsiaTheme="minorEastAsia" w:hAnsiTheme="minorEastAsia" w:hint="eastAsia"/>
        </w:rPr>
        <w:t>（</w:t>
      </w:r>
      <w:r w:rsidR="003355BC" w:rsidRPr="00082AC1">
        <w:rPr>
          <w:rFonts w:eastAsiaTheme="minorEastAsia"/>
        </w:rPr>
        <w:t>protocol</w:t>
      </w:r>
      <w:r w:rsidR="003355BC" w:rsidRPr="00D522F1">
        <w:rPr>
          <w:rFonts w:asciiTheme="minorEastAsia" w:eastAsiaTheme="minorEastAsia" w:hAnsiTheme="minorEastAsia" w:hint="eastAsia"/>
        </w:rPr>
        <w:t>）</w:t>
      </w:r>
      <w:r w:rsidRPr="00D522F1">
        <w:rPr>
          <w:rFonts w:asciiTheme="minorEastAsia" w:eastAsiaTheme="minorEastAsia" w:hAnsiTheme="minorEastAsia" w:hint="eastAsia"/>
        </w:rPr>
        <w:t>命名</w:t>
      </w:r>
    </w:p>
    <w:p w14:paraId="6D5E1403" w14:textId="77777777" w:rsidR="006A2B46" w:rsidRPr="00D522F1" w:rsidRDefault="006A2B46" w:rsidP="00EE684B">
      <w:pPr>
        <w:pStyle w:val="afa"/>
        <w:numPr>
          <w:ilvl w:val="0"/>
          <w:numId w:val="25"/>
        </w:numPr>
        <w:autoSpaceDE w:val="0"/>
        <w:autoSpaceDN w:val="0"/>
        <w:adjustRightInd w:val="0"/>
        <w:ind w:firstLineChars="0"/>
        <w:jc w:val="left"/>
        <w:rPr>
          <w:rFonts w:asciiTheme="minorEastAsia" w:eastAsiaTheme="minorEastAsia" w:hAnsiTheme="minorEastAsia" w:cs="Courier New"/>
        </w:rPr>
      </w:pPr>
      <w:r w:rsidRPr="00D522F1">
        <w:rPr>
          <w:rFonts w:asciiTheme="minorEastAsia" w:eastAsiaTheme="minorEastAsia" w:hAnsiTheme="minorEastAsia" w:cs="Courier New" w:hint="eastAsia"/>
        </w:rPr>
        <w:t>类型命名必须混合大小写且以大写开始。</w:t>
      </w:r>
    </w:p>
    <w:p w14:paraId="4D32A16A" w14:textId="77777777" w:rsidR="006A2B46" w:rsidRPr="00D522F1" w:rsidRDefault="006A2B46" w:rsidP="00EE684B">
      <w:pPr>
        <w:pStyle w:val="afa"/>
        <w:numPr>
          <w:ilvl w:val="0"/>
          <w:numId w:val="25"/>
        </w:numPr>
        <w:autoSpaceDE w:val="0"/>
        <w:autoSpaceDN w:val="0"/>
        <w:adjustRightInd w:val="0"/>
        <w:ind w:firstLineChars="0"/>
        <w:jc w:val="left"/>
        <w:rPr>
          <w:rFonts w:asciiTheme="minorEastAsia" w:eastAsiaTheme="minorEastAsia" w:hAnsiTheme="minorEastAsia" w:cs="Courier New"/>
        </w:rPr>
      </w:pPr>
      <w:r w:rsidRPr="00D522F1">
        <w:rPr>
          <w:rFonts w:asciiTheme="minorEastAsia" w:eastAsiaTheme="minorEastAsia" w:hAnsiTheme="minorEastAsia" w:cs="Courier New" w:hint="eastAsia"/>
        </w:rPr>
        <w:lastRenderedPageBreak/>
        <w:t>单词的首字母大写，如</w:t>
      </w:r>
      <w:r w:rsidRPr="00A77DC9">
        <w:rPr>
          <w:rFonts w:eastAsiaTheme="minorEastAsia"/>
        </w:rPr>
        <w:t>UrlManager</w:t>
      </w:r>
    </w:p>
    <w:p w14:paraId="2A672FC2" w14:textId="77777777" w:rsidR="006A2B46" w:rsidRPr="00D522F1" w:rsidRDefault="006A2B46" w:rsidP="00EE684B">
      <w:pPr>
        <w:pStyle w:val="afa"/>
        <w:numPr>
          <w:ilvl w:val="0"/>
          <w:numId w:val="25"/>
        </w:numPr>
        <w:autoSpaceDE w:val="0"/>
        <w:autoSpaceDN w:val="0"/>
        <w:adjustRightInd w:val="0"/>
        <w:ind w:firstLineChars="0"/>
        <w:jc w:val="left"/>
        <w:rPr>
          <w:rFonts w:asciiTheme="minorEastAsia" w:eastAsiaTheme="minorEastAsia" w:hAnsiTheme="minorEastAsia" w:cs="Courier New"/>
        </w:rPr>
      </w:pPr>
      <w:r w:rsidRPr="00D522F1">
        <w:rPr>
          <w:rFonts w:asciiTheme="minorEastAsia" w:eastAsiaTheme="minorEastAsia" w:hAnsiTheme="minorEastAsia" w:cs="Courier New" w:hint="eastAsia"/>
        </w:rPr>
        <w:t>以下几种类型特殊处理</w:t>
      </w:r>
    </w:p>
    <w:p w14:paraId="1D46B567" w14:textId="34DCBACF" w:rsidR="006A2B46" w:rsidRPr="00250D41" w:rsidRDefault="006A2B46" w:rsidP="00EE684B">
      <w:pPr>
        <w:pStyle w:val="afa"/>
        <w:numPr>
          <w:ilvl w:val="1"/>
          <w:numId w:val="25"/>
        </w:numPr>
        <w:autoSpaceDE w:val="0"/>
        <w:autoSpaceDN w:val="0"/>
        <w:adjustRightInd w:val="0"/>
        <w:ind w:firstLineChars="0"/>
        <w:jc w:val="left"/>
        <w:rPr>
          <w:rFonts w:eastAsiaTheme="minorEastAsia"/>
        </w:rPr>
      </w:pPr>
      <w:r w:rsidRPr="00250D41">
        <w:rPr>
          <w:rFonts w:eastAsiaTheme="minorEastAsia" w:hAnsiTheme="minorEastAsia"/>
        </w:rPr>
        <w:t>枚举：</w:t>
      </w:r>
      <w:r w:rsidR="00250D41">
        <w:rPr>
          <w:rFonts w:eastAsiaTheme="minorEastAsia"/>
        </w:rPr>
        <w:t>BD</w:t>
      </w:r>
      <w:r w:rsidRPr="00250D41">
        <w:rPr>
          <w:rFonts w:eastAsiaTheme="minorEastAsia" w:hAnsiTheme="minorEastAsia"/>
        </w:rPr>
        <w:t>开头</w:t>
      </w:r>
      <w:r w:rsidRPr="00250D41">
        <w:rPr>
          <w:rFonts w:eastAsiaTheme="minorEastAsia"/>
        </w:rPr>
        <w:t>+</w:t>
      </w:r>
      <w:r w:rsidRPr="00250D41">
        <w:rPr>
          <w:rFonts w:eastAsiaTheme="minorEastAsia" w:hAnsiTheme="minorEastAsia"/>
        </w:rPr>
        <w:t>枚举名</w:t>
      </w:r>
    </w:p>
    <w:p w14:paraId="3CA9F01C" w14:textId="77777777" w:rsidR="006A2B46" w:rsidRPr="00250D41" w:rsidRDefault="006A2B46" w:rsidP="00EE684B">
      <w:pPr>
        <w:pStyle w:val="afa"/>
        <w:numPr>
          <w:ilvl w:val="1"/>
          <w:numId w:val="25"/>
        </w:numPr>
        <w:autoSpaceDE w:val="0"/>
        <w:autoSpaceDN w:val="0"/>
        <w:adjustRightInd w:val="0"/>
        <w:ind w:firstLineChars="0"/>
        <w:jc w:val="left"/>
        <w:rPr>
          <w:rFonts w:eastAsiaTheme="minorEastAsia"/>
        </w:rPr>
      </w:pPr>
      <w:r w:rsidRPr="00250D41">
        <w:rPr>
          <w:rFonts w:eastAsiaTheme="minorEastAsia" w:hAnsiTheme="minorEastAsia"/>
        </w:rPr>
        <w:t>结构体：</w:t>
      </w:r>
      <w:r w:rsidRPr="00250D41">
        <w:rPr>
          <w:rFonts w:eastAsiaTheme="minorEastAsia"/>
        </w:rPr>
        <w:t>S</w:t>
      </w:r>
      <w:r w:rsidRPr="00250D41">
        <w:rPr>
          <w:rFonts w:eastAsiaTheme="minorEastAsia" w:hAnsiTheme="minorEastAsia"/>
        </w:rPr>
        <w:t>开头</w:t>
      </w:r>
      <w:r w:rsidRPr="00250D41">
        <w:rPr>
          <w:rFonts w:eastAsiaTheme="minorEastAsia"/>
        </w:rPr>
        <w:t>+</w:t>
      </w:r>
      <w:r w:rsidRPr="00250D41">
        <w:rPr>
          <w:rFonts w:eastAsiaTheme="minorEastAsia" w:hAnsiTheme="minorEastAsia"/>
        </w:rPr>
        <w:t>结构名</w:t>
      </w:r>
    </w:p>
    <w:p w14:paraId="1931C863" w14:textId="62B3FC86" w:rsidR="006A2B46" w:rsidRPr="00CA2454" w:rsidRDefault="006A2B46" w:rsidP="00EE684B">
      <w:pPr>
        <w:pStyle w:val="afa"/>
        <w:numPr>
          <w:ilvl w:val="1"/>
          <w:numId w:val="25"/>
        </w:numPr>
        <w:autoSpaceDE w:val="0"/>
        <w:autoSpaceDN w:val="0"/>
        <w:adjustRightInd w:val="0"/>
        <w:ind w:firstLineChars="0"/>
        <w:jc w:val="left"/>
        <w:rPr>
          <w:rFonts w:eastAsiaTheme="minorEastAsia"/>
        </w:rPr>
      </w:pPr>
      <w:r w:rsidRPr="00CA2454">
        <w:rPr>
          <w:rFonts w:eastAsiaTheme="minorEastAsia" w:hAnsiTheme="minorEastAsia"/>
        </w:rPr>
        <w:t>类</w:t>
      </w:r>
      <w:r w:rsidR="002E27C3">
        <w:rPr>
          <w:rFonts w:eastAsiaTheme="minorEastAsia" w:hint="eastAsia"/>
        </w:rPr>
        <w:t>：</w:t>
      </w:r>
      <w:r w:rsidRPr="00CA2454">
        <w:rPr>
          <w:rFonts w:eastAsiaTheme="minorEastAsia" w:hAnsiTheme="minorEastAsia"/>
        </w:rPr>
        <w:t>类名</w:t>
      </w:r>
    </w:p>
    <w:p w14:paraId="25E14021" w14:textId="39644323" w:rsidR="006A2B46" w:rsidRPr="00CA2454" w:rsidRDefault="006A2B46" w:rsidP="00EE684B">
      <w:pPr>
        <w:pStyle w:val="afa"/>
        <w:numPr>
          <w:ilvl w:val="1"/>
          <w:numId w:val="25"/>
        </w:numPr>
        <w:autoSpaceDE w:val="0"/>
        <w:autoSpaceDN w:val="0"/>
        <w:adjustRightInd w:val="0"/>
        <w:ind w:firstLineChars="0"/>
        <w:jc w:val="left"/>
        <w:rPr>
          <w:rFonts w:eastAsiaTheme="minorEastAsia"/>
        </w:rPr>
      </w:pPr>
      <w:r w:rsidRPr="00CA2454">
        <w:rPr>
          <w:rFonts w:eastAsiaTheme="minorEastAsia" w:hAnsiTheme="minorEastAsia"/>
        </w:rPr>
        <w:t>协议：类名</w:t>
      </w:r>
      <w:r w:rsidRPr="00CA2454">
        <w:rPr>
          <w:rFonts w:eastAsiaTheme="minorEastAsia"/>
        </w:rPr>
        <w:t>+</w:t>
      </w:r>
      <w:r w:rsidR="00F7356B">
        <w:rPr>
          <w:rFonts w:eastAsiaTheme="minorEastAsia"/>
        </w:rPr>
        <w:t>(</w:t>
      </w:r>
      <w:r w:rsidRPr="00CA2454">
        <w:rPr>
          <w:rFonts w:eastAsiaTheme="minorEastAsia" w:hAnsiTheme="minorEastAsia"/>
        </w:rPr>
        <w:t>子功能</w:t>
      </w:r>
      <w:r w:rsidR="00F7356B">
        <w:rPr>
          <w:rFonts w:eastAsiaTheme="minorEastAsia" w:hAnsiTheme="minorEastAsia"/>
        </w:rPr>
        <w:t>)</w:t>
      </w:r>
      <w:r w:rsidRPr="00CA2454">
        <w:rPr>
          <w:rFonts w:eastAsiaTheme="minorEastAsia"/>
        </w:rPr>
        <w:t>+Delegate</w:t>
      </w:r>
    </w:p>
    <w:p w14:paraId="4D65F460" w14:textId="77777777" w:rsidR="00C57527" w:rsidRPr="00600ECF" w:rsidRDefault="00294B36" w:rsidP="00294B36">
      <w:pPr>
        <w:pStyle w:val="4"/>
        <w:rPr>
          <w:rFonts w:asciiTheme="minorEastAsia" w:eastAsiaTheme="minorEastAsia" w:hAnsiTheme="minorEastAsia"/>
          <w:color w:val="000000" w:themeColor="text1"/>
        </w:rPr>
      </w:pPr>
      <w:r w:rsidRPr="00600ECF">
        <w:rPr>
          <w:rFonts w:asciiTheme="minorEastAsia" w:eastAsiaTheme="minorEastAsia" w:hAnsiTheme="minorEastAsia" w:hint="eastAsia"/>
          <w:color w:val="000000" w:themeColor="text1"/>
        </w:rPr>
        <w:t>文件</w:t>
      </w:r>
      <w:r w:rsidR="003355BC" w:rsidRPr="00600ECF">
        <w:rPr>
          <w:rFonts w:asciiTheme="minorEastAsia" w:eastAsiaTheme="minorEastAsia" w:hAnsiTheme="minorEastAsia" w:hint="eastAsia"/>
          <w:color w:val="000000" w:themeColor="text1"/>
        </w:rPr>
        <w:t>名</w:t>
      </w:r>
    </w:p>
    <w:p w14:paraId="5B5CDE2A" w14:textId="77777777" w:rsidR="003355BC" w:rsidRPr="00D522F1" w:rsidRDefault="00DB2D5D" w:rsidP="00C353C0">
      <w:pPr>
        <w:autoSpaceDE w:val="0"/>
        <w:autoSpaceDN w:val="0"/>
        <w:adjustRightInd w:val="0"/>
        <w:ind w:firstLine="420"/>
        <w:jc w:val="left"/>
        <w:rPr>
          <w:rFonts w:asciiTheme="minorEastAsia" w:eastAsiaTheme="minorEastAsia" w:hAnsiTheme="minorEastAsia"/>
        </w:rPr>
      </w:pPr>
      <w:r>
        <w:rPr>
          <w:rFonts w:asciiTheme="minorEastAsia" w:eastAsiaTheme="minorEastAsia" w:hAnsiTheme="minorEastAsia" w:hint="eastAsia"/>
        </w:rPr>
        <w:t>文件名应该与类名相同，如一个文件中有多个类</w:t>
      </w:r>
      <w:r w:rsidR="00A26F21" w:rsidRPr="00D522F1">
        <w:rPr>
          <w:rFonts w:asciiTheme="minorEastAsia" w:eastAsiaTheme="minorEastAsia" w:hAnsiTheme="minorEastAsia" w:hint="eastAsia"/>
        </w:rPr>
        <w:t>，那以主类名为文件名</w:t>
      </w:r>
      <w:r w:rsidR="001E5173">
        <w:rPr>
          <w:rFonts w:asciiTheme="minorEastAsia" w:eastAsiaTheme="minorEastAsia" w:hAnsiTheme="minorEastAsia" w:hint="eastAsia"/>
        </w:rPr>
        <w:t>。</w:t>
      </w:r>
    </w:p>
    <w:p w14:paraId="14C3E28D" w14:textId="77777777" w:rsidR="00C57527" w:rsidRPr="00D522F1" w:rsidRDefault="004E553D" w:rsidP="00C57527">
      <w:pPr>
        <w:pStyle w:val="3"/>
        <w:rPr>
          <w:rFonts w:asciiTheme="minorEastAsia" w:eastAsiaTheme="minorEastAsia" w:hAnsiTheme="minorEastAsia"/>
        </w:rPr>
      </w:pPr>
      <w:bookmarkStart w:id="26" w:name="_Toc317164389"/>
      <w:r w:rsidRPr="00D522F1">
        <w:rPr>
          <w:rFonts w:asciiTheme="minorEastAsia" w:eastAsiaTheme="minorEastAsia" w:hAnsiTheme="minorEastAsia" w:hint="eastAsia"/>
        </w:rPr>
        <w:t>方法</w:t>
      </w:r>
      <w:r w:rsidR="00C57527" w:rsidRPr="00D522F1">
        <w:rPr>
          <w:rFonts w:asciiTheme="minorEastAsia" w:eastAsiaTheme="minorEastAsia" w:hAnsiTheme="minorEastAsia" w:hint="eastAsia"/>
        </w:rPr>
        <w:t>命名</w:t>
      </w:r>
      <w:bookmarkEnd w:id="26"/>
    </w:p>
    <w:p w14:paraId="39D70747" w14:textId="77777777" w:rsidR="00A02A3F" w:rsidRPr="00D522F1" w:rsidRDefault="004E553D" w:rsidP="00A02A3F">
      <w:pPr>
        <w:pStyle w:val="4"/>
        <w:rPr>
          <w:rFonts w:asciiTheme="minorEastAsia" w:eastAsiaTheme="minorEastAsia" w:hAnsiTheme="minorEastAsia"/>
        </w:rPr>
      </w:pPr>
      <w:r w:rsidRPr="00D522F1">
        <w:rPr>
          <w:rFonts w:asciiTheme="minorEastAsia" w:eastAsiaTheme="minorEastAsia" w:hAnsiTheme="minorEastAsia" w:hint="eastAsia"/>
        </w:rPr>
        <w:t>通用规则</w:t>
      </w:r>
    </w:p>
    <w:p w14:paraId="093EF049" w14:textId="77777777" w:rsidR="005501A6" w:rsidRPr="00D522F1" w:rsidRDefault="005501A6" w:rsidP="00EE684B">
      <w:pPr>
        <w:pStyle w:val="afa"/>
        <w:numPr>
          <w:ilvl w:val="0"/>
          <w:numId w:val="26"/>
        </w:numPr>
        <w:ind w:firstLineChars="0"/>
        <w:rPr>
          <w:rFonts w:asciiTheme="minorEastAsia" w:eastAsiaTheme="minorEastAsia" w:hAnsiTheme="minorEastAsia"/>
        </w:rPr>
      </w:pPr>
      <w:r w:rsidRPr="00D522F1">
        <w:rPr>
          <w:rFonts w:asciiTheme="minorEastAsia" w:eastAsiaTheme="minorEastAsia" w:hAnsiTheme="minorEastAsia" w:hint="eastAsia"/>
        </w:rPr>
        <w:t>小写字母开头，嵌入单词首字母大写，不要用前缀</w:t>
      </w:r>
      <w:r w:rsidR="001863B1" w:rsidRPr="00D522F1">
        <w:rPr>
          <w:rFonts w:asciiTheme="minorEastAsia" w:eastAsiaTheme="minorEastAsia" w:hAnsiTheme="minorEastAsia" w:hint="eastAsia"/>
        </w:rPr>
        <w:t>。有两个特例需要注意：一是以一些业内公认的缩写开头，比如：</w:t>
      </w:r>
      <w:r w:rsidR="001863B1" w:rsidRPr="00463D49">
        <w:rPr>
          <w:rFonts w:eastAsiaTheme="minorEastAsia"/>
        </w:rPr>
        <w:t>URL,HTTP</w:t>
      </w:r>
      <w:r w:rsidR="001863B1" w:rsidRPr="00D522F1">
        <w:rPr>
          <w:rFonts w:asciiTheme="minorEastAsia" w:eastAsiaTheme="minorEastAsia" w:hAnsiTheme="minorEastAsia" w:hint="eastAsia"/>
        </w:rPr>
        <w:t>等；另一个是私有方法；</w:t>
      </w:r>
    </w:p>
    <w:p w14:paraId="4E94CA8E" w14:textId="77777777" w:rsidR="005501A6" w:rsidRPr="00D522F1" w:rsidRDefault="001863B1" w:rsidP="00EE684B">
      <w:pPr>
        <w:pStyle w:val="afa"/>
        <w:numPr>
          <w:ilvl w:val="0"/>
          <w:numId w:val="26"/>
        </w:numPr>
        <w:ind w:firstLineChars="0"/>
        <w:rPr>
          <w:rFonts w:asciiTheme="minorEastAsia" w:eastAsiaTheme="minorEastAsia" w:hAnsiTheme="minorEastAsia"/>
        </w:rPr>
      </w:pPr>
      <w:r w:rsidRPr="00D522F1">
        <w:rPr>
          <w:rFonts w:asciiTheme="minorEastAsia" w:eastAsiaTheme="minorEastAsia" w:hAnsiTheme="minorEastAsia" w:hint="eastAsia"/>
        </w:rPr>
        <w:t>如果方法是对对象的某个操作，则以动词开头；</w:t>
      </w:r>
    </w:p>
    <w:tbl>
      <w:tblPr>
        <w:tblStyle w:val="a5"/>
        <w:tblW w:w="0" w:type="auto"/>
        <w:jc w:val="center"/>
        <w:shd w:val="clear" w:color="auto" w:fill="D9D9D9" w:themeFill="background1" w:themeFillShade="D9"/>
        <w:tblLook w:val="04A0" w:firstRow="1" w:lastRow="0" w:firstColumn="1" w:lastColumn="0" w:noHBand="0" w:noVBand="1"/>
      </w:tblPr>
      <w:tblGrid>
        <w:gridCol w:w="7905"/>
      </w:tblGrid>
      <w:tr w:rsidR="001863B1" w:rsidRPr="00D522F1" w14:paraId="34521E08" w14:textId="77777777" w:rsidTr="006F149E">
        <w:trPr>
          <w:trHeight w:val="322"/>
          <w:jc w:val="center"/>
        </w:trPr>
        <w:tc>
          <w:tcPr>
            <w:tcW w:w="7905" w:type="dxa"/>
            <w:shd w:val="clear" w:color="auto" w:fill="D9D9D9" w:themeFill="background1" w:themeFillShade="D9"/>
            <w:vAlign w:val="center"/>
          </w:tcPr>
          <w:p w14:paraId="3D2B7F9B" w14:textId="77777777" w:rsidR="001863B1" w:rsidRPr="00385A97" w:rsidRDefault="001863B1" w:rsidP="001863B1">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void</w:t>
            </w:r>
            <w:proofErr w:type="gramEnd"/>
            <w:r w:rsidRPr="00385A97">
              <w:rPr>
                <w:rFonts w:ascii="Verdana" w:eastAsiaTheme="minorEastAsia" w:hAnsi="Verdana"/>
                <w:sz w:val="16"/>
                <w:szCs w:val="16"/>
              </w:rPr>
              <w:t>)invokeWithTarget:(id)target;</w:t>
            </w:r>
          </w:p>
          <w:p w14:paraId="48CB24DD" w14:textId="77777777" w:rsidR="001863B1" w:rsidRPr="00D522F1" w:rsidRDefault="001863B1" w:rsidP="001863B1">
            <w:pPr>
              <w:spacing w:before="0" w:after="0" w:line="0" w:lineRule="atLeast"/>
              <w:jc w:val="left"/>
              <w:rPr>
                <w:rFonts w:asciiTheme="minorEastAsia" w:eastAsiaTheme="minorEastAsia" w:hAnsiTheme="minorEastAsi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void</w:t>
            </w:r>
            <w:proofErr w:type="gramEnd"/>
            <w:r w:rsidRPr="00385A97">
              <w:rPr>
                <w:rFonts w:ascii="Verdana" w:eastAsiaTheme="minorEastAsia" w:hAnsi="Verdana"/>
                <w:sz w:val="16"/>
                <w:szCs w:val="16"/>
              </w:rPr>
              <w:t>)selectTabViewItem:(NSTabViewItem *)tabViewItem</w:t>
            </w:r>
          </w:p>
        </w:tc>
      </w:tr>
    </w:tbl>
    <w:p w14:paraId="4D56FA63" w14:textId="77777777" w:rsidR="001863B1" w:rsidRPr="00D522F1" w:rsidRDefault="001863B1" w:rsidP="00680F1F">
      <w:pPr>
        <w:pStyle w:val="ad"/>
      </w:pPr>
      <w:bookmarkStart w:id="27" w:name="_Toc317164455"/>
      <w:r w:rsidRPr="00D522F1">
        <w:rPr>
          <w:rFonts w:hint="eastAsia"/>
        </w:rPr>
        <w:t>图表</w:t>
      </w:r>
      <w:r w:rsidRPr="00D522F1">
        <w:rPr>
          <w:rFonts w:hint="eastAsia"/>
        </w:rPr>
        <w:t xml:space="preserve"> </w:t>
      </w:r>
      <w:r w:rsidR="000C34E0" w:rsidRPr="00D522F1">
        <w:fldChar w:fldCharType="begin"/>
      </w:r>
      <w:r w:rsidR="00817DD6" w:rsidRPr="00D522F1">
        <w:instrText xml:space="preserve"> SEQ </w:instrText>
      </w:r>
      <w:r w:rsidR="00817DD6" w:rsidRPr="00D522F1">
        <w:instrText>图表</w:instrText>
      </w:r>
      <w:r w:rsidR="00817DD6" w:rsidRPr="00D522F1">
        <w:instrText xml:space="preserve"> \* ARABIC </w:instrText>
      </w:r>
      <w:r w:rsidR="000C34E0" w:rsidRPr="00D522F1">
        <w:fldChar w:fldCharType="separate"/>
      </w:r>
      <w:r w:rsidR="00B11B1F">
        <w:rPr>
          <w:noProof/>
        </w:rPr>
        <w:t>3</w:t>
      </w:r>
      <w:r w:rsidR="000C34E0" w:rsidRPr="00D522F1">
        <w:fldChar w:fldCharType="end"/>
      </w:r>
      <w:r w:rsidR="00385A97">
        <w:rPr>
          <w:rFonts w:hint="eastAsia"/>
        </w:rPr>
        <w:t xml:space="preserve"> </w:t>
      </w:r>
      <w:r w:rsidR="00385A97">
        <w:rPr>
          <w:rFonts w:hint="eastAsia"/>
        </w:rPr>
        <w:t>方法命名</w:t>
      </w:r>
      <w:bookmarkEnd w:id="27"/>
    </w:p>
    <w:p w14:paraId="1CD08DDF" w14:textId="77777777" w:rsidR="001863B1" w:rsidRPr="00D522F1" w:rsidRDefault="00C25884" w:rsidP="00EE684B">
      <w:pPr>
        <w:pStyle w:val="afa"/>
        <w:numPr>
          <w:ilvl w:val="0"/>
          <w:numId w:val="27"/>
        </w:numPr>
        <w:ind w:firstLineChars="0"/>
        <w:rPr>
          <w:rFonts w:asciiTheme="minorEastAsia" w:eastAsiaTheme="minorEastAsia" w:hAnsiTheme="minorEastAsia"/>
        </w:rPr>
      </w:pPr>
      <w:r w:rsidRPr="00D522F1">
        <w:rPr>
          <w:rFonts w:asciiTheme="minorEastAsia" w:eastAsiaTheme="minorEastAsia" w:hAnsiTheme="minorEastAsia" w:hint="eastAsia"/>
        </w:rPr>
        <w:t>如果方法放回的是接收者的属性，则方法的后面要加上属性。不要在方法中加上“</w:t>
      </w:r>
      <w:r w:rsidRPr="00385A97">
        <w:rPr>
          <w:rFonts w:eastAsiaTheme="minorEastAsia"/>
        </w:rPr>
        <w:t>get</w:t>
      </w:r>
      <w:r w:rsidRPr="00D522F1">
        <w:rPr>
          <w:rFonts w:asciiTheme="minorEastAsia" w:eastAsiaTheme="minorEastAsia" w:hAnsiTheme="minorEastAsia" w:hint="eastAsia"/>
        </w:rPr>
        <w:t>”除非放回接收者的多个属性；</w:t>
      </w:r>
    </w:p>
    <w:tbl>
      <w:tblPr>
        <w:tblStyle w:val="a5"/>
        <w:tblW w:w="0" w:type="auto"/>
        <w:jc w:val="center"/>
        <w:shd w:val="clear" w:color="auto" w:fill="D9D9D9" w:themeFill="background1" w:themeFillShade="D9"/>
        <w:tblLook w:val="04A0" w:firstRow="1" w:lastRow="0" w:firstColumn="1" w:lastColumn="0" w:noHBand="0" w:noVBand="1"/>
      </w:tblPr>
      <w:tblGrid>
        <w:gridCol w:w="7905"/>
      </w:tblGrid>
      <w:tr w:rsidR="00C25884" w:rsidRPr="00D522F1" w14:paraId="26AF9C4A" w14:textId="77777777" w:rsidTr="006F149E">
        <w:trPr>
          <w:trHeight w:val="322"/>
          <w:jc w:val="center"/>
        </w:trPr>
        <w:tc>
          <w:tcPr>
            <w:tcW w:w="7905" w:type="dxa"/>
            <w:shd w:val="clear" w:color="auto" w:fill="D9D9D9" w:themeFill="background1" w:themeFillShade="D9"/>
            <w:vAlign w:val="center"/>
          </w:tcPr>
          <w:p w14:paraId="07DF58B1" w14:textId="77777777" w:rsidR="00C25884" w:rsidRPr="00385A97" w:rsidRDefault="00C25884" w:rsidP="00C25884">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NSSize)cellSize</w:t>
            </w:r>
            <w:proofErr w:type="gramEnd"/>
            <w:r w:rsidRPr="00385A97">
              <w:rPr>
                <w:rFonts w:ascii="Verdana" w:eastAsiaTheme="minorEastAsia" w:hAnsi="Verdana"/>
                <w:sz w:val="16"/>
                <w:szCs w:val="16"/>
              </w:rPr>
              <w:t>;          // right</w:t>
            </w:r>
          </w:p>
          <w:p w14:paraId="1E5A2604" w14:textId="77777777" w:rsidR="00C25884" w:rsidRPr="00385A97" w:rsidRDefault="00C25884" w:rsidP="00C25884">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NSSize)calcCellSize</w:t>
            </w:r>
            <w:proofErr w:type="gramEnd"/>
            <w:r w:rsidRPr="00385A97">
              <w:rPr>
                <w:rFonts w:ascii="Verdana" w:eastAsiaTheme="minorEastAsia" w:hAnsi="Verdana"/>
                <w:sz w:val="16"/>
                <w:szCs w:val="16"/>
              </w:rPr>
              <w:t>;      // wrong</w:t>
            </w:r>
          </w:p>
          <w:p w14:paraId="03712546" w14:textId="77777777" w:rsidR="00C25884" w:rsidRPr="00D522F1" w:rsidRDefault="00C25884" w:rsidP="00C25884">
            <w:pPr>
              <w:spacing w:before="0" w:after="0" w:line="0" w:lineRule="atLeast"/>
              <w:jc w:val="left"/>
              <w:rPr>
                <w:rFonts w:asciiTheme="minorEastAsia" w:eastAsiaTheme="minorEastAsia" w:hAnsiTheme="minorEastAsi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NSSize)getCellSize</w:t>
            </w:r>
            <w:proofErr w:type="gramEnd"/>
            <w:r w:rsidRPr="00385A97">
              <w:rPr>
                <w:rFonts w:ascii="Verdana" w:eastAsiaTheme="minorEastAsia" w:hAnsi="Verdana"/>
                <w:sz w:val="16"/>
                <w:szCs w:val="16"/>
              </w:rPr>
              <w:t>;       // wrong</w:t>
            </w:r>
          </w:p>
        </w:tc>
      </w:tr>
    </w:tbl>
    <w:p w14:paraId="3A0B7CA7" w14:textId="77777777" w:rsidR="00C25884" w:rsidRPr="00D522F1" w:rsidRDefault="00C25884" w:rsidP="00680F1F">
      <w:pPr>
        <w:pStyle w:val="ad"/>
      </w:pPr>
      <w:bookmarkStart w:id="28" w:name="_Toc317164456"/>
      <w:r w:rsidRPr="00D522F1">
        <w:rPr>
          <w:rFonts w:hint="eastAsia"/>
        </w:rPr>
        <w:t>图表</w:t>
      </w:r>
      <w:r w:rsidRPr="00D522F1">
        <w:rPr>
          <w:rFonts w:hint="eastAsia"/>
        </w:rPr>
        <w:t xml:space="preserve"> </w:t>
      </w:r>
      <w:r w:rsidR="000C34E0" w:rsidRPr="00D522F1">
        <w:fldChar w:fldCharType="begin"/>
      </w:r>
      <w:r w:rsidR="00817DD6" w:rsidRPr="00D522F1">
        <w:instrText xml:space="preserve"> SEQ </w:instrText>
      </w:r>
      <w:r w:rsidR="00817DD6" w:rsidRPr="00D522F1">
        <w:instrText>图表</w:instrText>
      </w:r>
      <w:r w:rsidR="00817DD6" w:rsidRPr="00D522F1">
        <w:instrText xml:space="preserve"> \* ARABIC </w:instrText>
      </w:r>
      <w:r w:rsidR="000C34E0" w:rsidRPr="00D522F1">
        <w:fldChar w:fldCharType="separate"/>
      </w:r>
      <w:r w:rsidR="00B11B1F">
        <w:rPr>
          <w:noProof/>
        </w:rPr>
        <w:t>4</w:t>
      </w:r>
      <w:r w:rsidR="000C34E0" w:rsidRPr="00D522F1">
        <w:fldChar w:fldCharType="end"/>
      </w:r>
      <w:r w:rsidR="00385A97">
        <w:rPr>
          <w:rFonts w:hint="eastAsia"/>
        </w:rPr>
        <w:t xml:space="preserve"> </w:t>
      </w:r>
      <w:r w:rsidR="00385A97">
        <w:rPr>
          <w:rFonts w:hint="eastAsia"/>
        </w:rPr>
        <w:t>返回属性的方法命名</w:t>
      </w:r>
      <w:bookmarkEnd w:id="28"/>
    </w:p>
    <w:p w14:paraId="65B9EE3A" w14:textId="77777777" w:rsidR="004B087A" w:rsidRPr="00D522F1" w:rsidRDefault="004B087A" w:rsidP="00EE684B">
      <w:pPr>
        <w:pStyle w:val="afa"/>
        <w:numPr>
          <w:ilvl w:val="0"/>
          <w:numId w:val="27"/>
        </w:numPr>
        <w:ind w:firstLineChars="0"/>
        <w:rPr>
          <w:rFonts w:asciiTheme="minorEastAsia" w:eastAsiaTheme="minorEastAsia" w:hAnsiTheme="minorEastAsia"/>
        </w:rPr>
      </w:pPr>
      <w:r w:rsidRPr="00D522F1">
        <w:rPr>
          <w:rFonts w:asciiTheme="minorEastAsia" w:eastAsiaTheme="minorEastAsia" w:hAnsiTheme="minorEastAsia" w:hint="eastAsia"/>
        </w:rPr>
        <w:t>在所有的参数前面要加上关键词；</w:t>
      </w:r>
    </w:p>
    <w:p w14:paraId="28F525ED" w14:textId="77777777" w:rsidR="004B087A" w:rsidRPr="00D522F1" w:rsidRDefault="004B087A" w:rsidP="00EE684B">
      <w:pPr>
        <w:pStyle w:val="afa"/>
        <w:numPr>
          <w:ilvl w:val="0"/>
          <w:numId w:val="27"/>
        </w:numPr>
        <w:ind w:firstLineChars="0"/>
        <w:rPr>
          <w:rFonts w:asciiTheme="minorEastAsia" w:eastAsiaTheme="minorEastAsia" w:hAnsiTheme="minorEastAsia"/>
        </w:rPr>
      </w:pPr>
      <w:r w:rsidRPr="00D522F1">
        <w:rPr>
          <w:rFonts w:asciiTheme="minorEastAsia" w:eastAsiaTheme="minorEastAsia" w:hAnsiTheme="minorEastAsia" w:hint="eastAsia"/>
        </w:rPr>
        <w:t>参数前面的关键词要对参数起描述作用；</w:t>
      </w:r>
    </w:p>
    <w:p w14:paraId="5FBCBC6E" w14:textId="77777777" w:rsidR="004B087A" w:rsidRPr="00D522F1" w:rsidRDefault="004B087A" w:rsidP="00EE684B">
      <w:pPr>
        <w:pStyle w:val="afa"/>
        <w:numPr>
          <w:ilvl w:val="0"/>
          <w:numId w:val="27"/>
        </w:numPr>
        <w:ind w:firstLineChars="0"/>
        <w:rPr>
          <w:rFonts w:asciiTheme="minorEastAsia" w:eastAsiaTheme="minorEastAsia" w:hAnsiTheme="minorEastAsia"/>
        </w:rPr>
      </w:pPr>
      <w:r w:rsidRPr="00D522F1">
        <w:rPr>
          <w:rFonts w:asciiTheme="minorEastAsia" w:eastAsiaTheme="minorEastAsia" w:hAnsiTheme="minorEastAsia" w:hint="eastAsia"/>
        </w:rPr>
        <w:t>继承的方法要比原方法更加的具体，增加的参数追加在已有的参数后面；</w:t>
      </w:r>
    </w:p>
    <w:p w14:paraId="66959ECD" w14:textId="77777777" w:rsidR="001863B1" w:rsidRDefault="004B087A" w:rsidP="00EE684B">
      <w:pPr>
        <w:pStyle w:val="afa"/>
        <w:numPr>
          <w:ilvl w:val="0"/>
          <w:numId w:val="27"/>
        </w:numPr>
        <w:ind w:firstLineChars="0"/>
        <w:rPr>
          <w:rFonts w:asciiTheme="minorEastAsia" w:eastAsiaTheme="minorEastAsia" w:hAnsiTheme="minorEastAsia"/>
        </w:rPr>
      </w:pPr>
      <w:r w:rsidRPr="00D522F1">
        <w:rPr>
          <w:rFonts w:asciiTheme="minorEastAsia" w:eastAsiaTheme="minorEastAsia" w:hAnsiTheme="minorEastAsia" w:hint="eastAsia"/>
        </w:rPr>
        <w:t>如果方法描述了两个不同类别的行为要以“and”来连接他们。</w:t>
      </w:r>
    </w:p>
    <w:p w14:paraId="61BFB334" w14:textId="6E5F8C2A" w:rsidR="00307F0B" w:rsidRPr="00D522F1" w:rsidRDefault="00307F0B" w:rsidP="00EE684B">
      <w:pPr>
        <w:pStyle w:val="afa"/>
        <w:numPr>
          <w:ilvl w:val="0"/>
          <w:numId w:val="27"/>
        </w:numPr>
        <w:ind w:firstLineChars="0"/>
        <w:rPr>
          <w:rFonts w:asciiTheme="minorEastAsia" w:eastAsiaTheme="minorEastAsia" w:hAnsiTheme="minorEastAsia"/>
        </w:rPr>
      </w:pPr>
      <w:r>
        <w:rPr>
          <w:rFonts w:asciiTheme="minorEastAsia" w:eastAsiaTheme="minorEastAsia" w:hAnsiTheme="minorEastAsia" w:hint="eastAsia"/>
        </w:rPr>
        <w:t>所有方法均需声明，私有方法在.m文件中进行声明。</w:t>
      </w:r>
    </w:p>
    <w:p w14:paraId="14FA0C52" w14:textId="77777777" w:rsidR="00A02A3F" w:rsidRPr="00D522F1" w:rsidRDefault="004E553D" w:rsidP="00BB3E5B">
      <w:pPr>
        <w:pStyle w:val="4"/>
        <w:rPr>
          <w:rFonts w:asciiTheme="minorEastAsia" w:hAnsiTheme="minorEastAsia"/>
        </w:rPr>
      </w:pPr>
      <w:r w:rsidRPr="00D522F1">
        <w:rPr>
          <w:rFonts w:asciiTheme="minorEastAsia" w:hAnsiTheme="minorEastAsia" w:hint="eastAsia"/>
        </w:rPr>
        <w:t>访问器</w:t>
      </w:r>
      <w:r w:rsidR="00257E1C" w:rsidRPr="00385A97">
        <w:t>(Accessor)</w:t>
      </w:r>
      <w:r w:rsidRPr="00D522F1">
        <w:rPr>
          <w:rFonts w:asciiTheme="minorEastAsia" w:hAnsiTheme="minorEastAsia" w:hint="eastAsia"/>
        </w:rPr>
        <w:t>方法</w:t>
      </w:r>
    </w:p>
    <w:p w14:paraId="57B76434" w14:textId="77777777" w:rsidR="00384474" w:rsidRPr="00D522F1" w:rsidRDefault="00384474" w:rsidP="00384474">
      <w:pPr>
        <w:ind w:firstLine="420"/>
        <w:rPr>
          <w:rFonts w:asciiTheme="minorEastAsia" w:eastAsiaTheme="minorEastAsia" w:hAnsiTheme="minorEastAsia"/>
        </w:rPr>
      </w:pPr>
      <w:r w:rsidRPr="00D522F1">
        <w:rPr>
          <w:rFonts w:asciiTheme="minorEastAsia" w:eastAsiaTheme="minorEastAsia" w:hAnsiTheme="minorEastAsia" w:hint="eastAsia"/>
        </w:rPr>
        <w:t>访问器方法是</w:t>
      </w:r>
      <w:r w:rsidR="001F2270" w:rsidRPr="00D522F1">
        <w:rPr>
          <w:rFonts w:asciiTheme="minorEastAsia" w:eastAsiaTheme="minorEastAsia" w:hAnsiTheme="minorEastAsia" w:hint="eastAsia"/>
        </w:rPr>
        <w:t>返回</w:t>
      </w:r>
      <w:r w:rsidRPr="00D522F1">
        <w:rPr>
          <w:rFonts w:asciiTheme="minorEastAsia" w:eastAsiaTheme="minorEastAsia" w:hAnsiTheme="minorEastAsia" w:hint="eastAsia"/>
        </w:rPr>
        <w:t>对象的属性的方法。</w:t>
      </w:r>
      <w:r w:rsidR="001F2270" w:rsidRPr="00D522F1">
        <w:rPr>
          <w:rFonts w:asciiTheme="minorEastAsia" w:eastAsiaTheme="minorEastAsia" w:hAnsiTheme="minorEastAsia" w:hint="eastAsia"/>
        </w:rPr>
        <w:t>根据属性的不同类型有如下几种命名方法：</w:t>
      </w:r>
    </w:p>
    <w:p w14:paraId="318C047F" w14:textId="77777777" w:rsidR="001F2270" w:rsidRPr="00D522F1" w:rsidRDefault="001F2270" w:rsidP="00EE684B">
      <w:pPr>
        <w:pStyle w:val="afa"/>
        <w:numPr>
          <w:ilvl w:val="0"/>
          <w:numId w:val="28"/>
        </w:numPr>
        <w:ind w:firstLineChars="0"/>
        <w:rPr>
          <w:rFonts w:asciiTheme="minorEastAsia" w:eastAsiaTheme="minorEastAsia" w:hAnsiTheme="minorEastAsia"/>
        </w:rPr>
      </w:pPr>
      <w:r w:rsidRPr="00D522F1">
        <w:rPr>
          <w:rFonts w:asciiTheme="minorEastAsia" w:eastAsiaTheme="minorEastAsia" w:hAnsiTheme="minorEastAsia" w:hint="eastAsia"/>
        </w:rPr>
        <w:t>属性是名词</w:t>
      </w:r>
    </w:p>
    <w:p w14:paraId="63953B4D" w14:textId="77777777" w:rsidR="001F2270" w:rsidRPr="00385A97" w:rsidRDefault="001F2270" w:rsidP="001F2270">
      <w:pPr>
        <w:pStyle w:val="afa"/>
        <w:ind w:left="840"/>
        <w:rPr>
          <w:rFonts w:eastAsiaTheme="minorEastAsia"/>
        </w:rPr>
      </w:pPr>
      <w:r w:rsidRPr="00385A97">
        <w:rPr>
          <w:rFonts w:eastAsiaTheme="minorEastAsia"/>
        </w:rPr>
        <w:t>- (</w:t>
      </w:r>
      <w:proofErr w:type="gramStart"/>
      <w:r w:rsidRPr="00385A97">
        <w:rPr>
          <w:rFonts w:eastAsiaTheme="minorEastAsia"/>
        </w:rPr>
        <w:t>void</w:t>
      </w:r>
      <w:proofErr w:type="gramEnd"/>
      <w:r w:rsidRPr="00385A97">
        <w:rPr>
          <w:rFonts w:eastAsiaTheme="minorEastAsia"/>
        </w:rPr>
        <w:t>)setNoun:(type)aNoun;</w:t>
      </w:r>
    </w:p>
    <w:p w14:paraId="6F10D788" w14:textId="77777777" w:rsidR="001F2270" w:rsidRPr="00385A97" w:rsidRDefault="001F2270" w:rsidP="001F2270">
      <w:pPr>
        <w:pStyle w:val="afa"/>
        <w:ind w:left="840"/>
        <w:rPr>
          <w:rFonts w:eastAsiaTheme="minorEastAsia"/>
        </w:rPr>
      </w:pPr>
      <w:r w:rsidRPr="00385A97">
        <w:rPr>
          <w:rFonts w:eastAsiaTheme="minorEastAsia"/>
        </w:rPr>
        <w:t>- (</w:t>
      </w:r>
      <w:proofErr w:type="gramStart"/>
      <w:r w:rsidRPr="00385A97">
        <w:rPr>
          <w:rFonts w:eastAsiaTheme="minorEastAsia"/>
        </w:rPr>
        <w:t>type</w:t>
      </w:r>
      <w:proofErr w:type="gramEnd"/>
      <w:r w:rsidRPr="00385A97">
        <w:rPr>
          <w:rFonts w:eastAsiaTheme="minorEastAsia"/>
        </w:rPr>
        <w:t>)noun;</w:t>
      </w:r>
    </w:p>
    <w:p w14:paraId="74295F15" w14:textId="77777777" w:rsidR="001F2270" w:rsidRPr="00D522F1" w:rsidRDefault="001F2270" w:rsidP="00EE684B">
      <w:pPr>
        <w:pStyle w:val="afa"/>
        <w:numPr>
          <w:ilvl w:val="0"/>
          <w:numId w:val="28"/>
        </w:numPr>
        <w:ind w:firstLineChars="0"/>
        <w:rPr>
          <w:rFonts w:asciiTheme="minorEastAsia" w:eastAsiaTheme="minorEastAsia" w:hAnsiTheme="minorEastAsia"/>
        </w:rPr>
      </w:pPr>
      <w:r w:rsidRPr="00D522F1">
        <w:rPr>
          <w:rFonts w:asciiTheme="minorEastAsia" w:eastAsiaTheme="minorEastAsia" w:hAnsiTheme="minorEastAsia" w:hint="eastAsia"/>
        </w:rPr>
        <w:t>属性是形容词</w:t>
      </w:r>
    </w:p>
    <w:p w14:paraId="7231B15F" w14:textId="77777777" w:rsidR="001F2270" w:rsidRPr="00385A97" w:rsidRDefault="001F2270" w:rsidP="001F2270">
      <w:pPr>
        <w:pStyle w:val="afa"/>
        <w:ind w:left="840"/>
        <w:rPr>
          <w:rFonts w:eastAsiaTheme="minorEastAsia"/>
        </w:rPr>
      </w:pPr>
      <w:r w:rsidRPr="00385A97">
        <w:rPr>
          <w:rFonts w:eastAsiaTheme="minorEastAsia"/>
        </w:rPr>
        <w:t>- (</w:t>
      </w:r>
      <w:proofErr w:type="gramStart"/>
      <w:r w:rsidRPr="00385A97">
        <w:rPr>
          <w:rFonts w:eastAsiaTheme="minorEastAsia"/>
        </w:rPr>
        <w:t>void</w:t>
      </w:r>
      <w:proofErr w:type="gramEnd"/>
      <w:r w:rsidRPr="00385A97">
        <w:rPr>
          <w:rFonts w:eastAsiaTheme="minorEastAsia"/>
        </w:rPr>
        <w:t>)setAdjective:(BOOL)flag;</w:t>
      </w:r>
    </w:p>
    <w:p w14:paraId="776E7661" w14:textId="77777777" w:rsidR="001F2270" w:rsidRPr="00385A97" w:rsidRDefault="001F2270" w:rsidP="00B437F7">
      <w:pPr>
        <w:pStyle w:val="afa"/>
        <w:ind w:left="840" w:firstLineChars="0"/>
        <w:rPr>
          <w:rFonts w:eastAsiaTheme="minorEastAsia"/>
        </w:rPr>
      </w:pPr>
      <w:r w:rsidRPr="00385A97">
        <w:rPr>
          <w:rFonts w:eastAsiaTheme="minorEastAsia"/>
        </w:rPr>
        <w:t>- (</w:t>
      </w:r>
      <w:proofErr w:type="gramStart"/>
      <w:r w:rsidRPr="00385A97">
        <w:rPr>
          <w:rFonts w:eastAsiaTheme="minorEastAsia"/>
        </w:rPr>
        <w:t>BOOL)isAdjective</w:t>
      </w:r>
      <w:proofErr w:type="gramEnd"/>
      <w:r w:rsidRPr="00385A97">
        <w:rPr>
          <w:rFonts w:eastAsiaTheme="minorEastAsia"/>
        </w:rPr>
        <w:t>;</w:t>
      </w:r>
    </w:p>
    <w:p w14:paraId="63C06497" w14:textId="77777777" w:rsidR="001F2270" w:rsidRPr="00D522F1" w:rsidRDefault="001F2270" w:rsidP="00EE684B">
      <w:pPr>
        <w:pStyle w:val="afa"/>
        <w:numPr>
          <w:ilvl w:val="0"/>
          <w:numId w:val="28"/>
        </w:numPr>
        <w:ind w:firstLineChars="0"/>
        <w:rPr>
          <w:rFonts w:asciiTheme="minorEastAsia" w:eastAsiaTheme="minorEastAsia" w:hAnsiTheme="minorEastAsia"/>
        </w:rPr>
      </w:pPr>
      <w:r w:rsidRPr="00D522F1">
        <w:rPr>
          <w:rFonts w:asciiTheme="minorEastAsia" w:eastAsiaTheme="minorEastAsia" w:hAnsiTheme="minorEastAsia" w:hint="eastAsia"/>
        </w:rPr>
        <w:t>属性是动词</w:t>
      </w:r>
    </w:p>
    <w:p w14:paraId="66DFF0B6" w14:textId="77777777" w:rsidR="001F2270" w:rsidRPr="00385A97" w:rsidRDefault="001F2270" w:rsidP="00B437F7">
      <w:pPr>
        <w:ind w:left="840" w:firstLine="420"/>
        <w:rPr>
          <w:rFonts w:eastAsiaTheme="minorEastAsia"/>
        </w:rPr>
      </w:pPr>
      <w:r w:rsidRPr="00385A97">
        <w:rPr>
          <w:rFonts w:eastAsiaTheme="minorEastAsia"/>
        </w:rPr>
        <w:lastRenderedPageBreak/>
        <w:t>- (</w:t>
      </w:r>
      <w:proofErr w:type="gramStart"/>
      <w:r w:rsidRPr="00385A97">
        <w:rPr>
          <w:rFonts w:eastAsiaTheme="minorEastAsia"/>
        </w:rPr>
        <w:t>void</w:t>
      </w:r>
      <w:proofErr w:type="gramEnd"/>
      <w:r w:rsidRPr="00385A97">
        <w:rPr>
          <w:rFonts w:eastAsiaTheme="minorEastAsia"/>
        </w:rPr>
        <w:t>)setVerbObject:(BOOL)flag;</w:t>
      </w:r>
    </w:p>
    <w:p w14:paraId="3822599F" w14:textId="77777777" w:rsidR="001F2270" w:rsidRPr="00385A97" w:rsidRDefault="001F2270" w:rsidP="00B437F7">
      <w:pPr>
        <w:pStyle w:val="afa"/>
        <w:ind w:left="840" w:firstLineChars="0"/>
        <w:rPr>
          <w:rFonts w:eastAsiaTheme="minorEastAsia"/>
        </w:rPr>
      </w:pPr>
      <w:r w:rsidRPr="00385A97">
        <w:rPr>
          <w:rFonts w:eastAsiaTheme="minorEastAsia"/>
        </w:rPr>
        <w:t>- (</w:t>
      </w:r>
      <w:proofErr w:type="gramStart"/>
      <w:r w:rsidRPr="00385A97">
        <w:rPr>
          <w:rFonts w:eastAsiaTheme="minorEastAsia"/>
        </w:rPr>
        <w:t>BOOL)verbObject</w:t>
      </w:r>
      <w:proofErr w:type="gramEnd"/>
      <w:r w:rsidRPr="00385A97">
        <w:rPr>
          <w:rFonts w:eastAsiaTheme="minorEastAsia"/>
        </w:rPr>
        <w:t>;</w:t>
      </w:r>
    </w:p>
    <w:p w14:paraId="18D50AFF" w14:textId="77777777" w:rsidR="001F2270" w:rsidRPr="00D522F1" w:rsidRDefault="001F2270" w:rsidP="00EE684B">
      <w:pPr>
        <w:pStyle w:val="afa"/>
        <w:numPr>
          <w:ilvl w:val="0"/>
          <w:numId w:val="28"/>
        </w:numPr>
        <w:ind w:firstLineChars="0"/>
        <w:rPr>
          <w:rFonts w:asciiTheme="minorEastAsia" w:eastAsiaTheme="minorEastAsia" w:hAnsiTheme="minorEastAsia"/>
        </w:rPr>
      </w:pPr>
      <w:r w:rsidRPr="00D522F1">
        <w:rPr>
          <w:rFonts w:asciiTheme="minorEastAsia" w:eastAsiaTheme="minorEastAsia" w:hAnsiTheme="minorEastAsia" w:hint="eastAsia"/>
        </w:rPr>
        <w:t>不要用一个分词把一个动词变成形容词</w:t>
      </w:r>
    </w:p>
    <w:p w14:paraId="40139122" w14:textId="77777777" w:rsidR="001F2270" w:rsidRPr="00D522F1" w:rsidRDefault="001F2270" w:rsidP="00EE684B">
      <w:pPr>
        <w:pStyle w:val="afa"/>
        <w:numPr>
          <w:ilvl w:val="0"/>
          <w:numId w:val="28"/>
        </w:numPr>
        <w:ind w:firstLineChars="0"/>
        <w:rPr>
          <w:rFonts w:asciiTheme="minorEastAsia" w:eastAsiaTheme="minorEastAsia" w:hAnsiTheme="minorEastAsia"/>
        </w:rPr>
      </w:pPr>
      <w:r w:rsidRPr="00D522F1">
        <w:rPr>
          <w:rFonts w:asciiTheme="minorEastAsia" w:eastAsiaTheme="minorEastAsia" w:hAnsiTheme="minorEastAsia" w:hint="eastAsia"/>
        </w:rPr>
        <w:t>可以用“</w:t>
      </w:r>
      <w:r w:rsidRPr="00385A97">
        <w:rPr>
          <w:rFonts w:eastAsiaTheme="minorEastAsia"/>
        </w:rPr>
        <w:t>can</w:t>
      </w:r>
      <w:r w:rsidRPr="00D522F1">
        <w:rPr>
          <w:rFonts w:asciiTheme="minorEastAsia" w:eastAsiaTheme="minorEastAsia" w:hAnsiTheme="minorEastAsia" w:hint="eastAsia"/>
        </w:rPr>
        <w:t>”、“</w:t>
      </w:r>
      <w:r w:rsidRPr="00385A97">
        <w:rPr>
          <w:rFonts w:eastAsiaTheme="minorEastAsia"/>
        </w:rPr>
        <w:t>should</w:t>
      </w:r>
      <w:r w:rsidRPr="00D522F1">
        <w:rPr>
          <w:rFonts w:asciiTheme="minorEastAsia" w:eastAsiaTheme="minorEastAsia" w:hAnsiTheme="minorEastAsia" w:hint="eastAsia"/>
        </w:rPr>
        <w:t>”、“</w:t>
      </w:r>
      <w:r w:rsidRPr="00385A97">
        <w:rPr>
          <w:rFonts w:eastAsiaTheme="minorEastAsia"/>
        </w:rPr>
        <w:t>will</w:t>
      </w:r>
      <w:r w:rsidRPr="00D522F1">
        <w:rPr>
          <w:rFonts w:asciiTheme="minorEastAsia" w:eastAsiaTheme="minorEastAsia" w:hAnsiTheme="minorEastAsia" w:hint="eastAsia"/>
        </w:rPr>
        <w:t>”等语气动词来表意，但是不要用“</w:t>
      </w:r>
      <w:r w:rsidRPr="00385A97">
        <w:rPr>
          <w:rFonts w:eastAsiaTheme="minorEastAsia"/>
        </w:rPr>
        <w:t>do</w:t>
      </w:r>
      <w:r w:rsidRPr="00D522F1">
        <w:rPr>
          <w:rFonts w:asciiTheme="minorEastAsia" w:eastAsiaTheme="minorEastAsia" w:hAnsiTheme="minorEastAsia" w:hint="eastAsia"/>
        </w:rPr>
        <w:t>”、“</w:t>
      </w:r>
      <w:r w:rsidRPr="00385A97">
        <w:rPr>
          <w:rFonts w:eastAsiaTheme="minorEastAsia"/>
        </w:rPr>
        <w:t>does</w:t>
      </w:r>
      <w:r w:rsidRPr="00D522F1">
        <w:rPr>
          <w:rFonts w:asciiTheme="minorEastAsia" w:eastAsiaTheme="minorEastAsia" w:hAnsiTheme="minorEastAsia" w:hint="eastAsia"/>
        </w:rPr>
        <w:t>”</w:t>
      </w:r>
    </w:p>
    <w:tbl>
      <w:tblPr>
        <w:tblStyle w:val="a5"/>
        <w:tblW w:w="0" w:type="auto"/>
        <w:jc w:val="center"/>
        <w:shd w:val="clear" w:color="auto" w:fill="D9D9D9" w:themeFill="background1" w:themeFillShade="D9"/>
        <w:tblLook w:val="04A0" w:firstRow="1" w:lastRow="0" w:firstColumn="1" w:lastColumn="0" w:noHBand="0" w:noVBand="1"/>
      </w:tblPr>
      <w:tblGrid>
        <w:gridCol w:w="7905"/>
      </w:tblGrid>
      <w:tr w:rsidR="0030132A" w:rsidRPr="00D522F1" w14:paraId="7C61E0A1" w14:textId="77777777" w:rsidTr="006F149E">
        <w:trPr>
          <w:trHeight w:val="322"/>
          <w:jc w:val="center"/>
        </w:trPr>
        <w:tc>
          <w:tcPr>
            <w:tcW w:w="7905" w:type="dxa"/>
            <w:shd w:val="clear" w:color="auto" w:fill="D9D9D9" w:themeFill="background1" w:themeFillShade="D9"/>
            <w:vAlign w:val="center"/>
          </w:tcPr>
          <w:p w14:paraId="49B39D8B" w14:textId="77777777" w:rsidR="0030132A" w:rsidRPr="00385A97" w:rsidRDefault="0030132A" w:rsidP="0030132A">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void</w:t>
            </w:r>
            <w:proofErr w:type="gramEnd"/>
            <w:r w:rsidRPr="00385A97">
              <w:rPr>
                <w:rFonts w:ascii="Verdana" w:eastAsiaTheme="minorEastAsia" w:hAnsi="Verdana"/>
                <w:sz w:val="16"/>
                <w:szCs w:val="16"/>
              </w:rPr>
              <w:t>)setCanHide:(BOOL)flag;</w:t>
            </w:r>
            <w:r w:rsidR="00385A97">
              <w:rPr>
                <w:rFonts w:ascii="Verdana" w:eastAsiaTheme="minorEastAsia" w:hAnsi="Verdana" w:hint="eastAsia"/>
                <w:sz w:val="16"/>
                <w:szCs w:val="16"/>
              </w:rPr>
              <w:t xml:space="preserve"> // </w:t>
            </w:r>
            <w:r w:rsidRPr="00385A97">
              <w:rPr>
                <w:rFonts w:ascii="Verdana" w:eastAsiaTheme="minorEastAsia" w:hAnsi="Verdana"/>
                <w:sz w:val="16"/>
                <w:szCs w:val="16"/>
              </w:rPr>
              <w:t>right</w:t>
            </w:r>
          </w:p>
          <w:p w14:paraId="0AAFAF52" w14:textId="77777777" w:rsidR="0030132A" w:rsidRPr="00385A97" w:rsidRDefault="0030132A" w:rsidP="0030132A">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BOOL)canHide</w:t>
            </w:r>
            <w:proofErr w:type="gramEnd"/>
            <w:r w:rsidRPr="00385A97">
              <w:rPr>
                <w:rFonts w:ascii="Verdana" w:eastAsiaTheme="minorEastAsia" w:hAnsi="Verdana"/>
                <w:sz w:val="16"/>
                <w:szCs w:val="16"/>
              </w:rPr>
              <w:t>;</w:t>
            </w:r>
            <w:r w:rsidRPr="00385A97">
              <w:rPr>
                <w:rFonts w:ascii="Verdana" w:eastAsiaTheme="minorEastAsia" w:hAnsi="Verdana"/>
                <w:sz w:val="16"/>
                <w:szCs w:val="16"/>
              </w:rPr>
              <w:tab/>
            </w:r>
            <w:r w:rsidR="00385A97">
              <w:rPr>
                <w:rFonts w:ascii="Verdana" w:eastAsiaTheme="minorEastAsia" w:hAnsi="Verdana" w:hint="eastAsia"/>
                <w:sz w:val="16"/>
                <w:szCs w:val="16"/>
              </w:rPr>
              <w:t xml:space="preserve">// </w:t>
            </w:r>
            <w:r w:rsidRPr="00385A97">
              <w:rPr>
                <w:rFonts w:ascii="Verdana" w:eastAsiaTheme="minorEastAsia" w:hAnsi="Verdana"/>
                <w:sz w:val="16"/>
                <w:szCs w:val="16"/>
              </w:rPr>
              <w:t>right</w:t>
            </w:r>
          </w:p>
          <w:p w14:paraId="10E59DC1" w14:textId="77777777" w:rsidR="0030132A" w:rsidRPr="00385A97" w:rsidRDefault="0030132A" w:rsidP="0030132A">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void</w:t>
            </w:r>
            <w:proofErr w:type="gramEnd"/>
            <w:r w:rsidRPr="00385A97">
              <w:rPr>
                <w:rFonts w:ascii="Verdana" w:eastAsiaTheme="minorEastAsia" w:hAnsi="Verdana"/>
                <w:sz w:val="16"/>
                <w:szCs w:val="16"/>
              </w:rPr>
              <w:t>)setShouldCloseDocument:(BOOL)flag;</w:t>
            </w:r>
            <w:r w:rsidR="00385A97">
              <w:rPr>
                <w:rFonts w:ascii="Verdana" w:eastAsiaTheme="minorEastAsia" w:hAnsi="Verdana" w:hint="eastAsia"/>
                <w:sz w:val="16"/>
                <w:szCs w:val="16"/>
              </w:rPr>
              <w:t xml:space="preserve"> // </w:t>
            </w:r>
            <w:r w:rsidRPr="00385A97">
              <w:rPr>
                <w:rFonts w:ascii="Verdana" w:eastAsiaTheme="minorEastAsia" w:hAnsi="Verdana"/>
                <w:sz w:val="16"/>
                <w:szCs w:val="16"/>
              </w:rPr>
              <w:t>right</w:t>
            </w:r>
          </w:p>
          <w:p w14:paraId="53E1BB18" w14:textId="77777777" w:rsidR="0030132A" w:rsidRPr="00385A97" w:rsidRDefault="0030132A" w:rsidP="0030132A">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BOOL)shouldCloseDocument</w:t>
            </w:r>
            <w:proofErr w:type="gramEnd"/>
            <w:r w:rsidRPr="00385A97">
              <w:rPr>
                <w:rFonts w:ascii="Verdana" w:eastAsiaTheme="minorEastAsia" w:hAnsi="Verdana"/>
                <w:sz w:val="16"/>
                <w:szCs w:val="16"/>
              </w:rPr>
              <w:t>;</w:t>
            </w:r>
            <w:r w:rsidR="00385A97">
              <w:rPr>
                <w:rFonts w:ascii="Verdana" w:eastAsiaTheme="minorEastAsia" w:hAnsi="Verdana" w:hint="eastAsia"/>
                <w:sz w:val="16"/>
                <w:szCs w:val="16"/>
              </w:rPr>
              <w:t xml:space="preserve"> // </w:t>
            </w:r>
            <w:r w:rsidRPr="00385A97">
              <w:rPr>
                <w:rFonts w:ascii="Verdana" w:eastAsiaTheme="minorEastAsia" w:hAnsi="Verdana"/>
                <w:sz w:val="16"/>
                <w:szCs w:val="16"/>
              </w:rPr>
              <w:t>right</w:t>
            </w:r>
          </w:p>
          <w:p w14:paraId="15D37A96" w14:textId="77777777" w:rsidR="0030132A" w:rsidRPr="00385A97" w:rsidRDefault="0030132A" w:rsidP="0030132A">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void</w:t>
            </w:r>
            <w:proofErr w:type="gramEnd"/>
            <w:r w:rsidRPr="00385A97">
              <w:rPr>
                <w:rFonts w:ascii="Verdana" w:eastAsiaTheme="minorEastAsia" w:hAnsi="Verdana"/>
                <w:sz w:val="16"/>
                <w:szCs w:val="16"/>
              </w:rPr>
              <w:t>)setDoesAcceptGlyphInfo:(BOOL)flag;</w:t>
            </w:r>
            <w:r w:rsidR="00385A97">
              <w:rPr>
                <w:rFonts w:ascii="Verdana" w:eastAsiaTheme="minorEastAsia" w:hAnsi="Verdana" w:hint="eastAsia"/>
                <w:sz w:val="16"/>
                <w:szCs w:val="16"/>
              </w:rPr>
              <w:t xml:space="preserve"> // </w:t>
            </w:r>
            <w:r w:rsidRPr="00385A97">
              <w:rPr>
                <w:rFonts w:ascii="Verdana" w:eastAsiaTheme="minorEastAsia" w:hAnsi="Verdana"/>
                <w:sz w:val="16"/>
                <w:szCs w:val="16"/>
              </w:rPr>
              <w:t>wrong</w:t>
            </w:r>
          </w:p>
          <w:p w14:paraId="6D12916C" w14:textId="77777777" w:rsidR="0030132A" w:rsidRPr="00D522F1" w:rsidRDefault="0030132A" w:rsidP="0030132A">
            <w:pPr>
              <w:spacing w:before="0" w:after="0" w:line="0" w:lineRule="atLeast"/>
              <w:jc w:val="left"/>
              <w:rPr>
                <w:rFonts w:asciiTheme="minorEastAsia" w:eastAsiaTheme="minorEastAsia" w:hAnsiTheme="minorEastAsi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BOOL)doesAcceptGlyphInfo</w:t>
            </w:r>
            <w:proofErr w:type="gramEnd"/>
            <w:r w:rsidRPr="00385A97">
              <w:rPr>
                <w:rFonts w:ascii="Verdana" w:eastAsiaTheme="minorEastAsia" w:hAnsi="Verdana"/>
                <w:sz w:val="16"/>
                <w:szCs w:val="16"/>
              </w:rPr>
              <w:t>;</w:t>
            </w:r>
            <w:r w:rsidR="00385A97">
              <w:rPr>
                <w:rFonts w:ascii="Verdana" w:eastAsiaTheme="minorEastAsia" w:hAnsi="Verdana" w:hint="eastAsia"/>
                <w:sz w:val="16"/>
                <w:szCs w:val="16"/>
              </w:rPr>
              <w:t xml:space="preserve"> // </w:t>
            </w:r>
            <w:r w:rsidRPr="00385A97">
              <w:rPr>
                <w:rFonts w:ascii="Verdana" w:eastAsiaTheme="minorEastAsia" w:hAnsi="Verdana"/>
                <w:sz w:val="16"/>
                <w:szCs w:val="16"/>
              </w:rPr>
              <w:t>wrong</w:t>
            </w:r>
          </w:p>
        </w:tc>
      </w:tr>
    </w:tbl>
    <w:p w14:paraId="51F37F31" w14:textId="77777777" w:rsidR="001F2270" w:rsidRPr="00385A97" w:rsidRDefault="0030132A" w:rsidP="00680F1F">
      <w:pPr>
        <w:pStyle w:val="ad"/>
      </w:pPr>
      <w:bookmarkStart w:id="29" w:name="_Toc317164457"/>
      <w:r w:rsidRPr="00D522F1">
        <w:rPr>
          <w:rFonts w:hint="eastAsia"/>
        </w:rPr>
        <w:t>图表</w:t>
      </w:r>
      <w:r w:rsidRPr="00D522F1">
        <w:rPr>
          <w:rFonts w:hint="eastAsia"/>
        </w:rPr>
        <w:t xml:space="preserve"> </w:t>
      </w:r>
      <w:r w:rsidR="000C34E0" w:rsidRPr="00D522F1">
        <w:fldChar w:fldCharType="begin"/>
      </w:r>
      <w:r w:rsidR="00817DD6" w:rsidRPr="00D522F1">
        <w:instrText xml:space="preserve"> SEQ </w:instrText>
      </w:r>
      <w:r w:rsidR="00817DD6" w:rsidRPr="00D522F1">
        <w:instrText>图表</w:instrText>
      </w:r>
      <w:r w:rsidR="00817DD6" w:rsidRPr="00D522F1">
        <w:instrText xml:space="preserve"> \* ARABIC </w:instrText>
      </w:r>
      <w:r w:rsidR="000C34E0" w:rsidRPr="00D522F1">
        <w:fldChar w:fldCharType="separate"/>
      </w:r>
      <w:r w:rsidR="00B11B1F">
        <w:rPr>
          <w:noProof/>
        </w:rPr>
        <w:t>5</w:t>
      </w:r>
      <w:r w:rsidR="000C34E0" w:rsidRPr="00D522F1">
        <w:fldChar w:fldCharType="end"/>
      </w:r>
      <w:r w:rsidR="00385A97">
        <w:rPr>
          <w:rFonts w:hint="eastAsia"/>
        </w:rPr>
        <w:t xml:space="preserve"> </w:t>
      </w:r>
      <w:r w:rsidR="00385A97">
        <w:rPr>
          <w:rFonts w:hint="eastAsia"/>
        </w:rPr>
        <w:t>访问器方法命名</w:t>
      </w:r>
      <w:bookmarkEnd w:id="29"/>
    </w:p>
    <w:p w14:paraId="05635AA3" w14:textId="77777777" w:rsidR="00A02A3F" w:rsidRPr="00D522F1" w:rsidRDefault="004E553D" w:rsidP="00A02A3F">
      <w:pPr>
        <w:pStyle w:val="4"/>
        <w:rPr>
          <w:rFonts w:asciiTheme="minorEastAsia" w:eastAsiaTheme="minorEastAsia" w:hAnsiTheme="minorEastAsia"/>
        </w:rPr>
      </w:pPr>
      <w:r w:rsidRPr="00D522F1">
        <w:rPr>
          <w:rFonts w:asciiTheme="minorEastAsia" w:eastAsiaTheme="minorEastAsia" w:hAnsiTheme="minorEastAsia" w:hint="eastAsia"/>
        </w:rPr>
        <w:t>代理</w:t>
      </w:r>
      <w:r w:rsidR="00257E1C" w:rsidRPr="00D522F1">
        <w:rPr>
          <w:rFonts w:asciiTheme="minorEastAsia" w:eastAsiaTheme="minorEastAsia" w:hAnsiTheme="minorEastAsia" w:hint="eastAsia"/>
        </w:rPr>
        <w:t>(</w:t>
      </w:r>
      <w:r w:rsidR="00257E1C" w:rsidRPr="00385A97">
        <w:rPr>
          <w:rFonts w:eastAsiaTheme="minorEastAsia"/>
        </w:rPr>
        <w:t>Delegate</w:t>
      </w:r>
      <w:r w:rsidR="00257E1C" w:rsidRPr="00D522F1">
        <w:rPr>
          <w:rFonts w:asciiTheme="minorEastAsia" w:eastAsiaTheme="minorEastAsia" w:hAnsiTheme="minorEastAsia" w:hint="eastAsia"/>
        </w:rPr>
        <w:t>)</w:t>
      </w:r>
      <w:r w:rsidRPr="00D522F1">
        <w:rPr>
          <w:rFonts w:asciiTheme="minorEastAsia" w:eastAsiaTheme="minorEastAsia" w:hAnsiTheme="minorEastAsia" w:hint="eastAsia"/>
        </w:rPr>
        <w:t>方法</w:t>
      </w:r>
    </w:p>
    <w:p w14:paraId="4F98DEE7" w14:textId="77777777" w:rsidR="00A25334" w:rsidRPr="00D522F1" w:rsidRDefault="00A25334" w:rsidP="00A25334">
      <w:pPr>
        <w:ind w:firstLine="420"/>
        <w:rPr>
          <w:rFonts w:asciiTheme="minorEastAsia" w:eastAsiaTheme="minorEastAsia" w:hAnsiTheme="minorEastAsia"/>
        </w:rPr>
      </w:pPr>
      <w:r w:rsidRPr="00D522F1">
        <w:rPr>
          <w:rFonts w:asciiTheme="minorEastAsia" w:eastAsiaTheme="minorEastAsia" w:hAnsiTheme="minorEastAsia" w:hint="eastAsia"/>
        </w:rPr>
        <w:t>代理方法的命名有独特性。</w:t>
      </w:r>
    </w:p>
    <w:p w14:paraId="36AC2CE5" w14:textId="77777777" w:rsidR="00A25334" w:rsidRPr="00D522F1" w:rsidRDefault="00826AD0" w:rsidP="00EE684B">
      <w:pPr>
        <w:pStyle w:val="afa"/>
        <w:numPr>
          <w:ilvl w:val="0"/>
          <w:numId w:val="27"/>
        </w:numPr>
        <w:ind w:firstLineChars="0"/>
        <w:rPr>
          <w:rFonts w:asciiTheme="minorEastAsia" w:eastAsiaTheme="minorEastAsia" w:hAnsiTheme="minorEastAsia"/>
        </w:rPr>
      </w:pPr>
      <w:r w:rsidRPr="00D522F1">
        <w:rPr>
          <w:rFonts w:asciiTheme="minorEastAsia" w:eastAsiaTheme="minorEastAsia" w:hAnsiTheme="minorEastAsia" w:hint="eastAsia"/>
        </w:rPr>
        <w:t>以发送消息的对象类型的名字开头，同样第一个字母要小写；</w:t>
      </w:r>
    </w:p>
    <w:p w14:paraId="06431307" w14:textId="77777777" w:rsidR="00826AD0" w:rsidRPr="00D522F1" w:rsidRDefault="00826AD0" w:rsidP="00EE684B">
      <w:pPr>
        <w:pStyle w:val="afa"/>
        <w:numPr>
          <w:ilvl w:val="0"/>
          <w:numId w:val="27"/>
        </w:numPr>
        <w:ind w:firstLineChars="0"/>
        <w:rPr>
          <w:rFonts w:asciiTheme="minorEastAsia" w:eastAsiaTheme="minorEastAsia" w:hAnsiTheme="minorEastAsia"/>
        </w:rPr>
      </w:pPr>
      <w:r w:rsidRPr="00D522F1">
        <w:rPr>
          <w:rFonts w:asciiTheme="minorEastAsia" w:eastAsiaTheme="minorEastAsia" w:hAnsiTheme="minorEastAsia" w:hint="eastAsia"/>
        </w:rPr>
        <w:t>如果只有一个参数，则参数名字命名为“</w:t>
      </w:r>
      <w:r w:rsidRPr="00463D49">
        <w:rPr>
          <w:rFonts w:eastAsiaTheme="minorEastAsia"/>
        </w:rPr>
        <w:t>sender</w:t>
      </w:r>
      <w:r w:rsidRPr="00D522F1">
        <w:rPr>
          <w:rFonts w:asciiTheme="minorEastAsia" w:eastAsiaTheme="minorEastAsia" w:hAnsiTheme="minorEastAsia" w:hint="eastAsia"/>
        </w:rPr>
        <w:t>”，参数的类型的名字是类名；</w:t>
      </w:r>
    </w:p>
    <w:p w14:paraId="563DB21B" w14:textId="77777777" w:rsidR="00826AD0" w:rsidRPr="00D522F1" w:rsidRDefault="00257E1C" w:rsidP="00EE684B">
      <w:pPr>
        <w:pStyle w:val="afa"/>
        <w:numPr>
          <w:ilvl w:val="0"/>
          <w:numId w:val="27"/>
        </w:numPr>
        <w:ind w:firstLineChars="0"/>
        <w:rPr>
          <w:rFonts w:asciiTheme="minorEastAsia" w:eastAsiaTheme="minorEastAsia" w:hAnsiTheme="minorEastAsia"/>
        </w:rPr>
      </w:pPr>
      <w:r w:rsidRPr="00D522F1">
        <w:rPr>
          <w:rFonts w:asciiTheme="minorEastAsia" w:eastAsiaTheme="minorEastAsia" w:hAnsiTheme="minorEastAsia" w:hint="eastAsia"/>
        </w:rPr>
        <w:t>通知的</w:t>
      </w:r>
      <w:r w:rsidRPr="00463D49">
        <w:rPr>
          <w:rFonts w:eastAsiaTheme="minorEastAsia"/>
        </w:rPr>
        <w:t>delegate</w:t>
      </w:r>
      <w:r w:rsidRPr="00D522F1">
        <w:rPr>
          <w:rFonts w:asciiTheme="minorEastAsia" w:eastAsiaTheme="minorEastAsia" w:hAnsiTheme="minorEastAsia" w:hint="eastAsia"/>
        </w:rPr>
        <w:t>方法</w:t>
      </w:r>
      <w:r w:rsidR="00301415" w:rsidRPr="00D522F1">
        <w:rPr>
          <w:rFonts w:asciiTheme="minorEastAsia" w:eastAsiaTheme="minorEastAsia" w:hAnsiTheme="minorEastAsia" w:hint="eastAsia"/>
        </w:rPr>
        <w:t>命名</w:t>
      </w:r>
      <w:r w:rsidRPr="00D522F1">
        <w:rPr>
          <w:rFonts w:asciiTheme="minorEastAsia" w:eastAsiaTheme="minorEastAsia" w:hAnsiTheme="minorEastAsia" w:hint="eastAsia"/>
        </w:rPr>
        <w:t>是个例外；</w:t>
      </w:r>
    </w:p>
    <w:tbl>
      <w:tblPr>
        <w:tblStyle w:val="a5"/>
        <w:tblW w:w="0" w:type="auto"/>
        <w:jc w:val="center"/>
        <w:shd w:val="clear" w:color="auto" w:fill="D9D9D9" w:themeFill="background1" w:themeFillShade="D9"/>
        <w:tblLook w:val="04A0" w:firstRow="1" w:lastRow="0" w:firstColumn="1" w:lastColumn="0" w:noHBand="0" w:noVBand="1"/>
      </w:tblPr>
      <w:tblGrid>
        <w:gridCol w:w="7905"/>
      </w:tblGrid>
      <w:tr w:rsidR="00257E1C" w:rsidRPr="00D522F1" w14:paraId="7D1AC4B4" w14:textId="77777777" w:rsidTr="006F149E">
        <w:trPr>
          <w:trHeight w:val="322"/>
          <w:jc w:val="center"/>
        </w:trPr>
        <w:tc>
          <w:tcPr>
            <w:tcW w:w="7905" w:type="dxa"/>
            <w:shd w:val="clear" w:color="auto" w:fill="D9D9D9" w:themeFill="background1" w:themeFillShade="D9"/>
            <w:vAlign w:val="center"/>
          </w:tcPr>
          <w:p w14:paraId="17E6A95A" w14:textId="77777777" w:rsidR="00257E1C" w:rsidRPr="00385A97" w:rsidRDefault="00257E1C" w:rsidP="00257E1C">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BOOL)applicationOpenUntitledFile</w:t>
            </w:r>
            <w:proofErr w:type="gramEnd"/>
            <w:r w:rsidRPr="00385A97">
              <w:rPr>
                <w:rFonts w:ascii="Verdana" w:eastAsiaTheme="minorEastAsia" w:hAnsi="Verdana"/>
                <w:sz w:val="16"/>
                <w:szCs w:val="16"/>
              </w:rPr>
              <w:t>:(NSApplication *)sender;</w:t>
            </w:r>
          </w:p>
          <w:p w14:paraId="06FB989F" w14:textId="77777777" w:rsidR="00257E1C" w:rsidRPr="00D522F1" w:rsidRDefault="00257E1C" w:rsidP="00257E1C">
            <w:pPr>
              <w:spacing w:before="0" w:after="0" w:line="0" w:lineRule="atLeast"/>
              <w:jc w:val="left"/>
              <w:rPr>
                <w:rFonts w:asciiTheme="minorEastAsia" w:eastAsiaTheme="minorEastAsia" w:hAnsiTheme="minorEastAsi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void</w:t>
            </w:r>
            <w:proofErr w:type="gramEnd"/>
            <w:r w:rsidRPr="00385A97">
              <w:rPr>
                <w:rFonts w:ascii="Verdana" w:eastAsiaTheme="minorEastAsia" w:hAnsi="Verdana"/>
                <w:sz w:val="16"/>
                <w:szCs w:val="16"/>
              </w:rPr>
              <w:t>)windowDidChangeScreen:(NSNotification *)notification;</w:t>
            </w:r>
          </w:p>
        </w:tc>
      </w:tr>
    </w:tbl>
    <w:p w14:paraId="06F92F65" w14:textId="77777777" w:rsidR="00257E1C" w:rsidRPr="00D522F1" w:rsidRDefault="00257E1C" w:rsidP="00680F1F">
      <w:pPr>
        <w:pStyle w:val="ad"/>
      </w:pPr>
      <w:bookmarkStart w:id="30" w:name="_Toc317164458"/>
      <w:r w:rsidRPr="00D522F1">
        <w:rPr>
          <w:rFonts w:hint="eastAsia"/>
        </w:rPr>
        <w:t>图表</w:t>
      </w:r>
      <w:r w:rsidRPr="00D522F1">
        <w:rPr>
          <w:rFonts w:hint="eastAsia"/>
        </w:rPr>
        <w:t xml:space="preserve"> </w:t>
      </w:r>
      <w:r w:rsidR="000C34E0" w:rsidRPr="00D522F1">
        <w:fldChar w:fldCharType="begin"/>
      </w:r>
      <w:r w:rsidR="00817DD6" w:rsidRPr="00D522F1">
        <w:instrText xml:space="preserve"> SEQ </w:instrText>
      </w:r>
      <w:r w:rsidR="00817DD6" w:rsidRPr="00D522F1">
        <w:instrText>图表</w:instrText>
      </w:r>
      <w:r w:rsidR="00817DD6" w:rsidRPr="00D522F1">
        <w:instrText xml:space="preserve"> \* ARABIC </w:instrText>
      </w:r>
      <w:r w:rsidR="000C34E0" w:rsidRPr="00D522F1">
        <w:fldChar w:fldCharType="separate"/>
      </w:r>
      <w:r w:rsidR="00B11B1F">
        <w:rPr>
          <w:noProof/>
        </w:rPr>
        <w:t>6</w:t>
      </w:r>
      <w:r w:rsidR="000C34E0" w:rsidRPr="00D522F1">
        <w:fldChar w:fldCharType="end"/>
      </w:r>
      <w:r w:rsidR="00385A97">
        <w:rPr>
          <w:rFonts w:hint="eastAsia"/>
        </w:rPr>
        <w:t xml:space="preserve"> </w:t>
      </w:r>
      <w:r w:rsidR="00385A97">
        <w:rPr>
          <w:rFonts w:hint="eastAsia"/>
        </w:rPr>
        <w:t>代理方法命名</w:t>
      </w:r>
      <w:bookmarkEnd w:id="30"/>
    </w:p>
    <w:p w14:paraId="209BEEDD" w14:textId="77777777" w:rsidR="00257E1C" w:rsidRPr="00D522F1" w:rsidRDefault="00301415" w:rsidP="00EE684B">
      <w:pPr>
        <w:pStyle w:val="afa"/>
        <w:numPr>
          <w:ilvl w:val="0"/>
          <w:numId w:val="29"/>
        </w:numPr>
        <w:ind w:firstLineChars="0"/>
        <w:rPr>
          <w:rFonts w:asciiTheme="minorEastAsia" w:eastAsiaTheme="minorEastAsia" w:hAnsiTheme="minorEastAsia"/>
        </w:rPr>
      </w:pPr>
      <w:r w:rsidRPr="00D522F1">
        <w:rPr>
          <w:rFonts w:asciiTheme="minorEastAsia" w:eastAsiaTheme="minorEastAsia" w:hAnsiTheme="minorEastAsia" w:hint="eastAsia"/>
        </w:rPr>
        <w:t>可以用“</w:t>
      </w:r>
      <w:r w:rsidRPr="00DC03CD">
        <w:rPr>
          <w:rFonts w:eastAsiaTheme="minorEastAsia"/>
        </w:rPr>
        <w:t>did</w:t>
      </w:r>
      <w:r w:rsidRPr="00D522F1">
        <w:rPr>
          <w:rFonts w:asciiTheme="minorEastAsia" w:eastAsiaTheme="minorEastAsia" w:hAnsiTheme="minorEastAsia" w:hint="eastAsia"/>
        </w:rPr>
        <w:t>”或是“</w:t>
      </w:r>
      <w:r w:rsidRPr="00DC03CD">
        <w:rPr>
          <w:rFonts w:eastAsiaTheme="minorEastAsia"/>
        </w:rPr>
        <w:t>will</w:t>
      </w:r>
      <w:r w:rsidRPr="00D522F1">
        <w:rPr>
          <w:rFonts w:asciiTheme="minorEastAsia" w:eastAsiaTheme="minorEastAsia" w:hAnsiTheme="minorEastAsia" w:hint="eastAsia"/>
        </w:rPr>
        <w:t>”来标明已经或是即将发生的事情；</w:t>
      </w:r>
    </w:p>
    <w:p w14:paraId="19275E78" w14:textId="77777777" w:rsidR="00301415" w:rsidRPr="00D522F1" w:rsidRDefault="00301415" w:rsidP="00EE684B">
      <w:pPr>
        <w:pStyle w:val="afa"/>
        <w:numPr>
          <w:ilvl w:val="0"/>
          <w:numId w:val="29"/>
        </w:numPr>
        <w:ind w:firstLineChars="0"/>
        <w:rPr>
          <w:rFonts w:asciiTheme="minorEastAsia" w:eastAsiaTheme="minorEastAsia" w:hAnsiTheme="minorEastAsia"/>
        </w:rPr>
      </w:pPr>
      <w:r w:rsidRPr="00D522F1">
        <w:rPr>
          <w:rFonts w:asciiTheme="minorEastAsia" w:eastAsiaTheme="minorEastAsia" w:hAnsiTheme="minorEastAsia" w:hint="eastAsia"/>
        </w:rPr>
        <w:t>如果是激发另一个对象做一些事情，那么优先考虑用“</w:t>
      </w:r>
      <w:r w:rsidRPr="00DC03CD">
        <w:rPr>
          <w:rFonts w:eastAsiaTheme="minorEastAsia"/>
        </w:rPr>
        <w:t>should</w:t>
      </w:r>
      <w:r w:rsidRPr="00D522F1">
        <w:rPr>
          <w:rFonts w:asciiTheme="minorEastAsia" w:eastAsiaTheme="minorEastAsia" w:hAnsiTheme="minorEastAsia" w:hint="eastAsia"/>
        </w:rPr>
        <w:t>”。</w:t>
      </w:r>
    </w:p>
    <w:p w14:paraId="165FCE54" w14:textId="77777777" w:rsidR="00A02A3F" w:rsidRPr="00D522F1" w:rsidRDefault="004E553D" w:rsidP="00A02A3F">
      <w:pPr>
        <w:pStyle w:val="4"/>
        <w:rPr>
          <w:rFonts w:asciiTheme="minorEastAsia" w:eastAsiaTheme="minorEastAsia" w:hAnsiTheme="minorEastAsia"/>
        </w:rPr>
      </w:pPr>
      <w:r w:rsidRPr="00D522F1">
        <w:rPr>
          <w:rFonts w:asciiTheme="minorEastAsia" w:eastAsiaTheme="minorEastAsia" w:hAnsiTheme="minorEastAsia" w:hint="eastAsia"/>
        </w:rPr>
        <w:t>集合方法</w:t>
      </w:r>
    </w:p>
    <w:p w14:paraId="747B30D9" w14:textId="77777777" w:rsidR="00D00A78" w:rsidRPr="00D522F1" w:rsidRDefault="004779A9" w:rsidP="004779A9">
      <w:pPr>
        <w:ind w:firstLine="420"/>
        <w:rPr>
          <w:rFonts w:asciiTheme="minorEastAsia" w:eastAsiaTheme="minorEastAsia" w:hAnsiTheme="minorEastAsia"/>
        </w:rPr>
      </w:pPr>
      <w:r w:rsidRPr="00D522F1">
        <w:rPr>
          <w:rFonts w:asciiTheme="minorEastAsia" w:eastAsiaTheme="minorEastAsia" w:hAnsiTheme="minorEastAsia" w:hint="eastAsia"/>
        </w:rPr>
        <w:t>操作对象集合的方法的命名：</w:t>
      </w:r>
    </w:p>
    <w:p w14:paraId="350DE7D9" w14:textId="77777777" w:rsidR="004779A9" w:rsidRPr="00385A97" w:rsidRDefault="004779A9" w:rsidP="004779A9">
      <w:pPr>
        <w:ind w:left="420" w:firstLine="420"/>
        <w:rPr>
          <w:rFonts w:eastAsiaTheme="minorEastAsia"/>
        </w:rPr>
      </w:pPr>
      <w:r w:rsidRPr="00385A97">
        <w:rPr>
          <w:rFonts w:eastAsiaTheme="minorEastAsia"/>
        </w:rPr>
        <w:t>- (</w:t>
      </w:r>
      <w:proofErr w:type="gramStart"/>
      <w:r w:rsidRPr="00385A97">
        <w:rPr>
          <w:rFonts w:eastAsiaTheme="minorEastAsia"/>
        </w:rPr>
        <w:t>void</w:t>
      </w:r>
      <w:proofErr w:type="gramEnd"/>
      <w:r w:rsidRPr="00385A97">
        <w:rPr>
          <w:rFonts w:eastAsiaTheme="minorEastAsia"/>
        </w:rPr>
        <w:t>)addElement:(elementType)anObj;</w:t>
      </w:r>
    </w:p>
    <w:p w14:paraId="718442C6" w14:textId="77777777" w:rsidR="004779A9" w:rsidRPr="00385A97" w:rsidRDefault="004779A9" w:rsidP="004779A9">
      <w:pPr>
        <w:ind w:left="420" w:firstLine="420"/>
        <w:rPr>
          <w:rFonts w:eastAsiaTheme="minorEastAsia"/>
        </w:rPr>
      </w:pPr>
      <w:r w:rsidRPr="00385A97">
        <w:rPr>
          <w:rFonts w:eastAsiaTheme="minorEastAsia"/>
        </w:rPr>
        <w:t>- (</w:t>
      </w:r>
      <w:proofErr w:type="gramStart"/>
      <w:r w:rsidRPr="00385A97">
        <w:rPr>
          <w:rFonts w:eastAsiaTheme="minorEastAsia"/>
        </w:rPr>
        <w:t>void</w:t>
      </w:r>
      <w:proofErr w:type="gramEnd"/>
      <w:r w:rsidRPr="00385A97">
        <w:rPr>
          <w:rFonts w:eastAsiaTheme="minorEastAsia"/>
        </w:rPr>
        <w:t>)removeElement:(elementType)anObj;</w:t>
      </w:r>
    </w:p>
    <w:p w14:paraId="7A02A90D" w14:textId="77777777" w:rsidR="004779A9" w:rsidRPr="00385A97" w:rsidRDefault="004779A9" w:rsidP="004779A9">
      <w:pPr>
        <w:ind w:left="420" w:firstLine="420"/>
        <w:rPr>
          <w:rFonts w:eastAsiaTheme="minorEastAsia"/>
        </w:rPr>
      </w:pPr>
      <w:r w:rsidRPr="00385A97">
        <w:rPr>
          <w:rFonts w:eastAsiaTheme="minorEastAsia"/>
        </w:rPr>
        <w:t>- (NSArray *</w:t>
      </w:r>
      <w:proofErr w:type="gramStart"/>
      <w:r w:rsidRPr="00385A97">
        <w:rPr>
          <w:rFonts w:eastAsiaTheme="minorEastAsia"/>
        </w:rPr>
        <w:t>)elements</w:t>
      </w:r>
      <w:proofErr w:type="gramEnd"/>
      <w:r w:rsidRPr="00385A97">
        <w:rPr>
          <w:rFonts w:eastAsiaTheme="minorEastAsia"/>
        </w:rPr>
        <w:t>;</w:t>
      </w:r>
    </w:p>
    <w:p w14:paraId="531C5321" w14:textId="77777777" w:rsidR="004779A9" w:rsidRPr="00D522F1" w:rsidRDefault="004779A9" w:rsidP="004779A9">
      <w:pPr>
        <w:ind w:firstLine="420"/>
        <w:rPr>
          <w:rFonts w:asciiTheme="minorEastAsia" w:eastAsiaTheme="minorEastAsia" w:hAnsiTheme="minorEastAsia"/>
        </w:rPr>
      </w:pPr>
      <w:r w:rsidRPr="00D522F1">
        <w:rPr>
          <w:rFonts w:asciiTheme="minorEastAsia" w:eastAsiaTheme="minorEastAsia" w:hAnsiTheme="minorEastAsia" w:hint="eastAsia"/>
        </w:rPr>
        <w:t>举例如下：</w:t>
      </w:r>
    </w:p>
    <w:tbl>
      <w:tblPr>
        <w:tblStyle w:val="a5"/>
        <w:tblW w:w="0" w:type="auto"/>
        <w:jc w:val="center"/>
        <w:shd w:val="clear" w:color="auto" w:fill="D9D9D9" w:themeFill="background1" w:themeFillShade="D9"/>
        <w:tblLook w:val="04A0" w:firstRow="1" w:lastRow="0" w:firstColumn="1" w:lastColumn="0" w:noHBand="0" w:noVBand="1"/>
      </w:tblPr>
      <w:tblGrid>
        <w:gridCol w:w="7905"/>
      </w:tblGrid>
      <w:tr w:rsidR="004779A9" w:rsidRPr="00D522F1" w14:paraId="690EF646" w14:textId="77777777" w:rsidTr="006F149E">
        <w:trPr>
          <w:trHeight w:val="322"/>
          <w:jc w:val="center"/>
        </w:trPr>
        <w:tc>
          <w:tcPr>
            <w:tcW w:w="7905" w:type="dxa"/>
            <w:shd w:val="clear" w:color="auto" w:fill="D9D9D9" w:themeFill="background1" w:themeFillShade="D9"/>
            <w:vAlign w:val="center"/>
          </w:tcPr>
          <w:p w14:paraId="00ADF920" w14:textId="77777777" w:rsidR="004779A9" w:rsidRPr="00385A97" w:rsidRDefault="004779A9" w:rsidP="004779A9">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void</w:t>
            </w:r>
            <w:proofErr w:type="gramEnd"/>
            <w:r w:rsidRPr="00385A97">
              <w:rPr>
                <w:rFonts w:ascii="Verdana" w:eastAsiaTheme="minorEastAsia" w:hAnsi="Verdana"/>
                <w:sz w:val="16"/>
                <w:szCs w:val="16"/>
              </w:rPr>
              <w:t>)addLayoutManager:(NSLayoutManager *)obj;</w:t>
            </w:r>
          </w:p>
          <w:p w14:paraId="2D3AF5D3" w14:textId="77777777" w:rsidR="004779A9" w:rsidRPr="00385A97" w:rsidRDefault="004779A9" w:rsidP="004779A9">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 (</w:t>
            </w:r>
            <w:proofErr w:type="gramStart"/>
            <w:r w:rsidRPr="00385A97">
              <w:rPr>
                <w:rFonts w:ascii="Verdana" w:eastAsiaTheme="minorEastAsia" w:hAnsi="Verdana"/>
                <w:sz w:val="16"/>
                <w:szCs w:val="16"/>
              </w:rPr>
              <w:t>void</w:t>
            </w:r>
            <w:proofErr w:type="gramEnd"/>
            <w:r w:rsidRPr="00385A97">
              <w:rPr>
                <w:rFonts w:ascii="Verdana" w:eastAsiaTheme="minorEastAsia" w:hAnsi="Verdana"/>
                <w:sz w:val="16"/>
                <w:szCs w:val="16"/>
              </w:rPr>
              <w:t>)removeLayoutManager:(NSLayoutManager *)obj;</w:t>
            </w:r>
          </w:p>
          <w:p w14:paraId="49F57825" w14:textId="77777777" w:rsidR="004779A9" w:rsidRPr="00D522F1" w:rsidRDefault="004779A9" w:rsidP="004779A9">
            <w:pPr>
              <w:spacing w:before="0" w:after="0" w:line="0" w:lineRule="atLeast"/>
              <w:jc w:val="left"/>
              <w:rPr>
                <w:rFonts w:asciiTheme="minorEastAsia" w:eastAsiaTheme="minorEastAsia" w:hAnsiTheme="minorEastAsia"/>
                <w:sz w:val="16"/>
                <w:szCs w:val="16"/>
              </w:rPr>
            </w:pPr>
            <w:r w:rsidRPr="00385A97">
              <w:rPr>
                <w:rFonts w:ascii="Verdana" w:eastAsiaTheme="minorEastAsia" w:hAnsi="Verdana"/>
                <w:sz w:val="16"/>
                <w:szCs w:val="16"/>
              </w:rPr>
              <w:t>- (NSArray *</w:t>
            </w:r>
            <w:proofErr w:type="gramStart"/>
            <w:r w:rsidRPr="00385A97">
              <w:rPr>
                <w:rFonts w:ascii="Verdana" w:eastAsiaTheme="minorEastAsia" w:hAnsi="Verdana"/>
                <w:sz w:val="16"/>
                <w:szCs w:val="16"/>
              </w:rPr>
              <w:t>)layoutManagers</w:t>
            </w:r>
            <w:proofErr w:type="gramEnd"/>
            <w:r w:rsidRPr="00385A97">
              <w:rPr>
                <w:rFonts w:ascii="Verdana" w:eastAsiaTheme="minorEastAsia" w:hAnsi="Verdana"/>
                <w:sz w:val="16"/>
                <w:szCs w:val="16"/>
              </w:rPr>
              <w:t>;</w:t>
            </w:r>
          </w:p>
        </w:tc>
      </w:tr>
    </w:tbl>
    <w:p w14:paraId="7E0AC0E1" w14:textId="77777777" w:rsidR="004779A9" w:rsidRPr="00D522F1" w:rsidRDefault="004779A9" w:rsidP="00680F1F">
      <w:pPr>
        <w:pStyle w:val="ad"/>
      </w:pPr>
      <w:bookmarkStart w:id="31" w:name="_Toc317164459"/>
      <w:r w:rsidRPr="00D522F1">
        <w:rPr>
          <w:rFonts w:hint="eastAsia"/>
        </w:rPr>
        <w:t>图表</w:t>
      </w:r>
      <w:r w:rsidRPr="00D522F1">
        <w:rPr>
          <w:rFonts w:hint="eastAsia"/>
        </w:rPr>
        <w:t xml:space="preserve"> </w:t>
      </w:r>
      <w:r w:rsidR="000C34E0" w:rsidRPr="00D522F1">
        <w:fldChar w:fldCharType="begin"/>
      </w:r>
      <w:r w:rsidR="00817DD6" w:rsidRPr="00D522F1">
        <w:instrText xml:space="preserve"> SEQ </w:instrText>
      </w:r>
      <w:r w:rsidR="00817DD6" w:rsidRPr="00D522F1">
        <w:instrText>图表</w:instrText>
      </w:r>
      <w:r w:rsidR="00817DD6" w:rsidRPr="00D522F1">
        <w:instrText xml:space="preserve"> \* ARABIC </w:instrText>
      </w:r>
      <w:r w:rsidR="000C34E0" w:rsidRPr="00D522F1">
        <w:fldChar w:fldCharType="separate"/>
      </w:r>
      <w:r w:rsidR="00B11B1F">
        <w:rPr>
          <w:noProof/>
        </w:rPr>
        <w:t>7</w:t>
      </w:r>
      <w:r w:rsidR="000C34E0" w:rsidRPr="00D522F1">
        <w:fldChar w:fldCharType="end"/>
      </w:r>
      <w:r w:rsidR="00385A97">
        <w:rPr>
          <w:rFonts w:hint="eastAsia"/>
        </w:rPr>
        <w:t xml:space="preserve"> </w:t>
      </w:r>
      <w:r w:rsidR="00385A97">
        <w:rPr>
          <w:rFonts w:hint="eastAsia"/>
        </w:rPr>
        <w:t>集合方法命名</w:t>
      </w:r>
      <w:bookmarkEnd w:id="31"/>
    </w:p>
    <w:p w14:paraId="7D9675B0" w14:textId="77777777" w:rsidR="00A02A3F" w:rsidRPr="00D522F1" w:rsidRDefault="004E553D" w:rsidP="00A02A3F">
      <w:pPr>
        <w:pStyle w:val="4"/>
        <w:rPr>
          <w:rFonts w:asciiTheme="minorEastAsia" w:eastAsiaTheme="minorEastAsia" w:hAnsiTheme="minorEastAsia"/>
        </w:rPr>
      </w:pPr>
      <w:r w:rsidRPr="00D522F1">
        <w:rPr>
          <w:rFonts w:asciiTheme="minorEastAsia" w:eastAsiaTheme="minorEastAsia" w:hAnsiTheme="minorEastAsia" w:hint="eastAsia"/>
        </w:rPr>
        <w:t>方法参数</w:t>
      </w:r>
    </w:p>
    <w:p w14:paraId="102DEE2E" w14:textId="77777777" w:rsidR="008C5EE3" w:rsidRPr="00431B37" w:rsidRDefault="008C5EE3" w:rsidP="00EE684B">
      <w:pPr>
        <w:pStyle w:val="afa"/>
        <w:numPr>
          <w:ilvl w:val="0"/>
          <w:numId w:val="30"/>
        </w:numPr>
        <w:ind w:firstLineChars="0"/>
        <w:rPr>
          <w:rFonts w:asciiTheme="minorEastAsia" w:eastAsiaTheme="minorEastAsia" w:hAnsiTheme="minorEastAsia"/>
        </w:rPr>
      </w:pPr>
      <w:r w:rsidRPr="00431B37">
        <w:rPr>
          <w:rFonts w:asciiTheme="minorEastAsia" w:eastAsiaTheme="minorEastAsia" w:hAnsiTheme="minorEastAsia"/>
        </w:rPr>
        <w:t>以小写字母“</w:t>
      </w:r>
      <w:r w:rsidRPr="00765590">
        <w:rPr>
          <w:rFonts w:eastAsiaTheme="minorEastAsia"/>
        </w:rPr>
        <w:t>a</w:t>
      </w:r>
      <w:r w:rsidRPr="00431B37">
        <w:rPr>
          <w:rFonts w:asciiTheme="minorEastAsia" w:eastAsiaTheme="minorEastAsia" w:hAnsiTheme="minorEastAsia"/>
        </w:rPr>
        <w:t>”开头后续单词的首字母大写</w:t>
      </w:r>
      <w:r w:rsidR="00124D3D">
        <w:rPr>
          <w:rFonts w:asciiTheme="minorEastAsia" w:eastAsiaTheme="minorEastAsia" w:hAnsiTheme="minorEastAsia" w:hint="eastAsia"/>
        </w:rPr>
        <w:t>，有一个例外，</w:t>
      </w:r>
      <w:r w:rsidR="00124D3D" w:rsidRPr="00124D3D">
        <w:rPr>
          <w:rFonts w:eastAsiaTheme="minorEastAsia" w:hAnsiTheme="minorEastAsia"/>
        </w:rPr>
        <w:t>如果是</w:t>
      </w:r>
      <w:r w:rsidR="00124D3D" w:rsidRPr="00124D3D">
        <w:rPr>
          <w:rFonts w:eastAsiaTheme="minorEastAsia"/>
        </w:rPr>
        <w:t>Cocoa</w:t>
      </w:r>
      <w:r w:rsidR="00124D3D" w:rsidRPr="00124D3D">
        <w:rPr>
          <w:rFonts w:eastAsiaTheme="minorEastAsia" w:hAnsiTheme="minorEastAsia"/>
        </w:rPr>
        <w:t>框架的</w:t>
      </w:r>
      <w:r w:rsidR="00124D3D" w:rsidRPr="00124D3D">
        <w:rPr>
          <w:rFonts w:eastAsiaTheme="minorEastAsia"/>
        </w:rPr>
        <w:t>delegate</w:t>
      </w:r>
      <w:r w:rsidR="00124D3D" w:rsidRPr="00124D3D">
        <w:rPr>
          <w:rFonts w:eastAsiaTheme="minorEastAsia" w:hAnsiTheme="minorEastAsia"/>
        </w:rPr>
        <w:t>方法则保持</w:t>
      </w:r>
      <w:r w:rsidR="00124D3D" w:rsidRPr="00124D3D">
        <w:rPr>
          <w:rFonts w:eastAsiaTheme="minorEastAsia"/>
        </w:rPr>
        <w:t>SDK</w:t>
      </w:r>
      <w:r w:rsidR="00124D3D" w:rsidRPr="00124D3D">
        <w:rPr>
          <w:rFonts w:eastAsiaTheme="minorEastAsia" w:hAnsiTheme="minorEastAsia"/>
        </w:rPr>
        <w:t>中方法声明时参数的原型不变</w:t>
      </w:r>
      <w:r w:rsidRPr="00431B37">
        <w:rPr>
          <w:rFonts w:asciiTheme="minorEastAsia" w:eastAsiaTheme="minorEastAsia" w:hAnsiTheme="minorEastAsia"/>
        </w:rPr>
        <w:t>；</w:t>
      </w:r>
    </w:p>
    <w:p w14:paraId="4D171D52" w14:textId="77777777" w:rsidR="008C5EE3" w:rsidRPr="00431B37" w:rsidRDefault="008C5EE3" w:rsidP="00EE684B">
      <w:pPr>
        <w:pStyle w:val="afa"/>
        <w:numPr>
          <w:ilvl w:val="0"/>
          <w:numId w:val="30"/>
        </w:numPr>
        <w:ind w:firstLineChars="0"/>
        <w:rPr>
          <w:rFonts w:asciiTheme="minorEastAsia" w:eastAsiaTheme="minorEastAsia" w:hAnsiTheme="minorEastAsia"/>
        </w:rPr>
      </w:pPr>
      <w:r w:rsidRPr="00431B37">
        <w:rPr>
          <w:rFonts w:asciiTheme="minorEastAsia" w:eastAsiaTheme="minorEastAsia" w:hAnsiTheme="minorEastAsia"/>
        </w:rPr>
        <w:t>名字中不要用“</w:t>
      </w:r>
      <w:r w:rsidRPr="00A11A09">
        <w:rPr>
          <w:rFonts w:eastAsiaTheme="minorEastAsia"/>
        </w:rPr>
        <w:t>pointer</w:t>
      </w:r>
      <w:r w:rsidRPr="00431B37">
        <w:rPr>
          <w:rFonts w:asciiTheme="minorEastAsia" w:eastAsiaTheme="minorEastAsia" w:hAnsiTheme="minorEastAsia"/>
        </w:rPr>
        <w:t>”或“</w:t>
      </w:r>
      <w:r w:rsidRPr="00A11A09">
        <w:rPr>
          <w:rFonts w:eastAsiaTheme="minorEastAsia"/>
        </w:rPr>
        <w:t>ptr</w:t>
      </w:r>
      <w:r w:rsidRPr="00431B37">
        <w:rPr>
          <w:rFonts w:asciiTheme="minorEastAsia" w:eastAsiaTheme="minorEastAsia" w:hAnsiTheme="minorEastAsia"/>
        </w:rPr>
        <w:t>”，由参数的类型而不是参数名字说明是否是一个指针；</w:t>
      </w:r>
    </w:p>
    <w:p w14:paraId="2835EAE5" w14:textId="256D00AD" w:rsidR="00307F0B" w:rsidRPr="00307F0B" w:rsidRDefault="000C6C02" w:rsidP="00307F0B">
      <w:pPr>
        <w:pStyle w:val="afa"/>
        <w:numPr>
          <w:ilvl w:val="0"/>
          <w:numId w:val="30"/>
        </w:numPr>
        <w:ind w:firstLineChars="0"/>
        <w:rPr>
          <w:rFonts w:asciiTheme="minorEastAsia" w:eastAsiaTheme="minorEastAsia" w:hAnsiTheme="minorEastAsia"/>
        </w:rPr>
      </w:pPr>
      <w:r w:rsidRPr="00431B37">
        <w:rPr>
          <w:rFonts w:asciiTheme="minorEastAsia" w:eastAsiaTheme="minorEastAsia" w:hAnsiTheme="minorEastAsia"/>
        </w:rPr>
        <w:t>避免用一两个字母来命名；</w:t>
      </w:r>
    </w:p>
    <w:p w14:paraId="6BC7AE79" w14:textId="77777777" w:rsidR="000C6C02" w:rsidRPr="00431B37" w:rsidRDefault="000C6C02" w:rsidP="00EE684B">
      <w:pPr>
        <w:pStyle w:val="afa"/>
        <w:numPr>
          <w:ilvl w:val="0"/>
          <w:numId w:val="30"/>
        </w:numPr>
        <w:ind w:firstLineChars="0"/>
        <w:rPr>
          <w:rFonts w:asciiTheme="minorEastAsia" w:eastAsiaTheme="minorEastAsia" w:hAnsiTheme="minorEastAsia"/>
        </w:rPr>
      </w:pPr>
      <w:r w:rsidRPr="00431B37">
        <w:rPr>
          <w:rFonts w:asciiTheme="minorEastAsia" w:eastAsiaTheme="minorEastAsia" w:hAnsiTheme="minorEastAsia"/>
        </w:rPr>
        <w:t>避免用缩写。</w:t>
      </w:r>
    </w:p>
    <w:tbl>
      <w:tblPr>
        <w:tblStyle w:val="a5"/>
        <w:tblW w:w="0" w:type="auto"/>
        <w:jc w:val="center"/>
        <w:shd w:val="clear" w:color="auto" w:fill="D9D9D9" w:themeFill="background1" w:themeFillShade="D9"/>
        <w:tblLook w:val="04A0" w:firstRow="1" w:lastRow="0" w:firstColumn="1" w:lastColumn="0" w:noHBand="0" w:noVBand="1"/>
      </w:tblPr>
      <w:tblGrid>
        <w:gridCol w:w="7905"/>
      </w:tblGrid>
      <w:tr w:rsidR="00091B07" w:rsidRPr="00D522F1" w14:paraId="0876DE11" w14:textId="77777777" w:rsidTr="006F149E">
        <w:trPr>
          <w:trHeight w:val="322"/>
          <w:jc w:val="center"/>
        </w:trPr>
        <w:tc>
          <w:tcPr>
            <w:tcW w:w="7905" w:type="dxa"/>
            <w:shd w:val="clear" w:color="auto" w:fill="D9D9D9" w:themeFill="background1" w:themeFillShade="D9"/>
            <w:vAlign w:val="center"/>
          </w:tcPr>
          <w:p w14:paraId="667D4B7F" w14:textId="77777777" w:rsidR="00091B07" w:rsidRPr="00385A97" w:rsidRDefault="00091B07" w:rsidP="00091B07">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w:t>
            </w:r>
            <w:proofErr w:type="gramStart"/>
            <w:r w:rsidRPr="00385A97">
              <w:rPr>
                <w:rFonts w:ascii="Verdana" w:eastAsiaTheme="minorEastAsia" w:hAnsi="Verdana"/>
                <w:sz w:val="16"/>
                <w:szCs w:val="16"/>
              </w:rPr>
              <w:t>action</w:t>
            </w:r>
            <w:proofErr w:type="gramEnd"/>
            <w:r w:rsidRPr="00385A97">
              <w:rPr>
                <w:rFonts w:ascii="Verdana" w:eastAsiaTheme="minorEastAsia" w:hAnsi="Verdana"/>
                <w:sz w:val="16"/>
                <w:szCs w:val="16"/>
              </w:rPr>
              <w:t>:(SEL)aSelector</w:t>
            </w:r>
            <w:r w:rsidR="001768DF" w:rsidRPr="00385A97">
              <w:rPr>
                <w:rFonts w:ascii="Verdana" w:eastAsiaTheme="minorEastAsia" w:hAnsi="Verdana"/>
                <w:sz w:val="16"/>
                <w:szCs w:val="16"/>
              </w:rPr>
              <w:t>;</w:t>
            </w:r>
          </w:p>
          <w:p w14:paraId="6FC62492" w14:textId="77777777" w:rsidR="00202A93" w:rsidRPr="00385A97" w:rsidRDefault="00091B07" w:rsidP="00091B07">
            <w:pPr>
              <w:spacing w:before="0" w:after="0" w:line="0" w:lineRule="atLeast"/>
              <w:jc w:val="left"/>
              <w:rPr>
                <w:rFonts w:ascii="Verdana" w:eastAsiaTheme="minorEastAsia" w:hAnsi="Verdana"/>
                <w:sz w:val="16"/>
                <w:szCs w:val="16"/>
              </w:rPr>
            </w:pPr>
            <w:r w:rsidRPr="00385A97">
              <w:rPr>
                <w:rFonts w:ascii="Verdana" w:eastAsiaTheme="minorEastAsia" w:hAnsi="Verdana"/>
                <w:sz w:val="16"/>
                <w:szCs w:val="16"/>
              </w:rPr>
              <w:t>...</w:t>
            </w:r>
            <w:proofErr w:type="gramStart"/>
            <w:r w:rsidRPr="00385A97">
              <w:rPr>
                <w:rFonts w:ascii="Verdana" w:eastAsiaTheme="minorEastAsia" w:hAnsi="Verdana"/>
                <w:sz w:val="16"/>
                <w:szCs w:val="16"/>
              </w:rPr>
              <w:t>alignment</w:t>
            </w:r>
            <w:proofErr w:type="gramEnd"/>
            <w:r w:rsidRPr="00385A97">
              <w:rPr>
                <w:rFonts w:ascii="Verdana" w:eastAsiaTheme="minorEastAsia" w:hAnsi="Verdana"/>
                <w:sz w:val="16"/>
                <w:szCs w:val="16"/>
              </w:rPr>
              <w:t>:(int)aMode</w:t>
            </w:r>
            <w:r w:rsidR="001768DF" w:rsidRPr="00385A97">
              <w:rPr>
                <w:rFonts w:ascii="Verdana" w:eastAsiaTheme="minorEastAsia" w:hAnsi="Verdana"/>
                <w:sz w:val="16"/>
                <w:szCs w:val="16"/>
              </w:rPr>
              <w:t>;</w:t>
            </w:r>
          </w:p>
          <w:p w14:paraId="1F75E249" w14:textId="77777777" w:rsidR="001768DF" w:rsidRPr="00D522F1" w:rsidRDefault="00202A93" w:rsidP="00091B07">
            <w:pPr>
              <w:spacing w:before="0" w:after="0" w:line="0" w:lineRule="atLeast"/>
              <w:jc w:val="left"/>
              <w:rPr>
                <w:rFonts w:asciiTheme="minorEastAsia" w:eastAsiaTheme="minorEastAsia" w:hAnsiTheme="minorEastAsia"/>
                <w:sz w:val="16"/>
                <w:szCs w:val="16"/>
              </w:rPr>
            </w:pPr>
            <w:r w:rsidRPr="00385A97">
              <w:rPr>
                <w:rFonts w:ascii="Verdana" w:eastAsiaTheme="minorEastAsia" w:hAnsi="Verdana"/>
                <w:sz w:val="16"/>
                <w:szCs w:val="16"/>
              </w:rPr>
              <w:t>...</w:t>
            </w:r>
            <w:proofErr w:type="gramStart"/>
            <w:r w:rsidR="001768DF" w:rsidRPr="00385A97">
              <w:rPr>
                <w:rFonts w:ascii="Verdana" w:eastAsiaTheme="minorEastAsia" w:hAnsi="Verdana"/>
                <w:sz w:val="16"/>
                <w:szCs w:val="16"/>
              </w:rPr>
              <w:t>content</w:t>
            </w:r>
            <w:proofErr w:type="gramEnd"/>
            <w:r w:rsidR="001768DF" w:rsidRPr="00385A97">
              <w:rPr>
                <w:rFonts w:ascii="Verdana" w:eastAsiaTheme="minorEastAsia" w:hAnsi="Verdana"/>
                <w:sz w:val="16"/>
                <w:szCs w:val="16"/>
              </w:rPr>
              <w:t>:(NSRect)aRect;</w:t>
            </w:r>
          </w:p>
        </w:tc>
      </w:tr>
    </w:tbl>
    <w:p w14:paraId="5331F9F5" w14:textId="77777777" w:rsidR="00883FB0" w:rsidRPr="00385A97" w:rsidRDefault="00091B07" w:rsidP="00680F1F">
      <w:pPr>
        <w:pStyle w:val="ad"/>
      </w:pPr>
      <w:bookmarkStart w:id="32" w:name="_Toc317164460"/>
      <w:r w:rsidRPr="00D522F1">
        <w:rPr>
          <w:rFonts w:hint="eastAsia"/>
        </w:rPr>
        <w:t>图表</w:t>
      </w:r>
      <w:r w:rsidRPr="00D522F1">
        <w:rPr>
          <w:rFonts w:hint="eastAsia"/>
        </w:rPr>
        <w:t xml:space="preserve"> </w:t>
      </w:r>
      <w:r w:rsidR="000C34E0" w:rsidRPr="00D522F1">
        <w:fldChar w:fldCharType="begin"/>
      </w:r>
      <w:r w:rsidR="00817DD6" w:rsidRPr="00D522F1">
        <w:instrText xml:space="preserve"> SEQ </w:instrText>
      </w:r>
      <w:r w:rsidR="00817DD6" w:rsidRPr="00D522F1">
        <w:instrText>图表</w:instrText>
      </w:r>
      <w:r w:rsidR="00817DD6" w:rsidRPr="00D522F1">
        <w:instrText xml:space="preserve"> \* ARABIC </w:instrText>
      </w:r>
      <w:r w:rsidR="000C34E0" w:rsidRPr="00D522F1">
        <w:fldChar w:fldCharType="separate"/>
      </w:r>
      <w:r w:rsidR="00B11B1F">
        <w:rPr>
          <w:noProof/>
        </w:rPr>
        <w:t>8</w:t>
      </w:r>
      <w:r w:rsidR="000C34E0" w:rsidRPr="00D522F1">
        <w:fldChar w:fldCharType="end"/>
      </w:r>
      <w:r w:rsidR="00385A97">
        <w:rPr>
          <w:rFonts w:hint="eastAsia"/>
        </w:rPr>
        <w:t xml:space="preserve"> </w:t>
      </w:r>
      <w:r w:rsidR="00385A97">
        <w:rPr>
          <w:rFonts w:hint="eastAsia"/>
        </w:rPr>
        <w:t>方法参数命名</w:t>
      </w:r>
      <w:bookmarkEnd w:id="32"/>
    </w:p>
    <w:p w14:paraId="3F4F064B" w14:textId="77777777" w:rsidR="004E553D" w:rsidRPr="00D522F1" w:rsidRDefault="004E553D" w:rsidP="004E553D">
      <w:pPr>
        <w:pStyle w:val="4"/>
        <w:rPr>
          <w:rFonts w:asciiTheme="minorEastAsia" w:eastAsiaTheme="minorEastAsia" w:hAnsiTheme="minorEastAsia"/>
        </w:rPr>
      </w:pPr>
      <w:r w:rsidRPr="00D522F1">
        <w:rPr>
          <w:rFonts w:asciiTheme="minorEastAsia" w:eastAsiaTheme="minorEastAsia" w:hAnsiTheme="minorEastAsia" w:hint="eastAsia"/>
        </w:rPr>
        <w:lastRenderedPageBreak/>
        <w:t>私有方法</w:t>
      </w:r>
    </w:p>
    <w:p w14:paraId="55B1405D" w14:textId="77777777" w:rsidR="00A528A3" w:rsidRDefault="00A528A3" w:rsidP="001F508A">
      <w:pPr>
        <w:pStyle w:val="afa"/>
        <w:numPr>
          <w:ilvl w:val="0"/>
          <w:numId w:val="41"/>
        </w:numPr>
        <w:ind w:firstLineChars="0"/>
        <w:rPr>
          <w:rFonts w:asciiTheme="minorEastAsia" w:eastAsiaTheme="minorEastAsia" w:hAnsiTheme="minorEastAsia"/>
        </w:rPr>
      </w:pPr>
      <w:r>
        <w:rPr>
          <w:rFonts w:asciiTheme="minorEastAsia" w:eastAsiaTheme="minorEastAsia" w:hAnsiTheme="minorEastAsia" w:hint="eastAsia"/>
        </w:rPr>
        <w:t>私有方法的命名和公有方法的命名通用规则</w:t>
      </w:r>
      <w:r w:rsidR="00242596">
        <w:rPr>
          <w:rFonts w:asciiTheme="minorEastAsia" w:eastAsiaTheme="minorEastAsia" w:hAnsiTheme="minorEastAsia" w:hint="eastAsia"/>
        </w:rPr>
        <w:t>大体</w:t>
      </w:r>
      <w:r>
        <w:rPr>
          <w:rFonts w:asciiTheme="minorEastAsia" w:eastAsiaTheme="minorEastAsia" w:hAnsiTheme="minorEastAsia" w:hint="eastAsia"/>
        </w:rPr>
        <w:t>一致；</w:t>
      </w:r>
    </w:p>
    <w:p w14:paraId="0BFF16D1" w14:textId="77777777" w:rsidR="009F3F96" w:rsidRDefault="00A528A3" w:rsidP="001F508A">
      <w:pPr>
        <w:pStyle w:val="afa"/>
        <w:numPr>
          <w:ilvl w:val="0"/>
          <w:numId w:val="41"/>
        </w:numPr>
        <w:ind w:firstLineChars="0"/>
        <w:rPr>
          <w:rFonts w:asciiTheme="minorEastAsia" w:eastAsiaTheme="minorEastAsia" w:hAnsiTheme="minorEastAsia"/>
        </w:rPr>
      </w:pPr>
      <w:r>
        <w:rPr>
          <w:rFonts w:asciiTheme="minorEastAsia" w:eastAsiaTheme="minorEastAsia" w:hAnsiTheme="minorEastAsia" w:hint="eastAsia"/>
        </w:rPr>
        <w:t>为了避免子类覆盖</w:t>
      </w:r>
      <w:r w:rsidRPr="0044401B">
        <w:rPr>
          <w:rFonts w:eastAsiaTheme="minorEastAsia"/>
        </w:rPr>
        <w:t>Cocoa</w:t>
      </w:r>
      <w:r>
        <w:rPr>
          <w:rFonts w:asciiTheme="minorEastAsia" w:eastAsiaTheme="minorEastAsia" w:hAnsiTheme="minorEastAsia" w:hint="eastAsia"/>
        </w:rPr>
        <w:t>框架的私有方法，规定</w:t>
      </w:r>
      <w:r w:rsidRPr="00A528A3">
        <w:rPr>
          <w:rFonts w:asciiTheme="minorEastAsia" w:eastAsiaTheme="minorEastAsia" w:hAnsiTheme="minorEastAsia" w:hint="eastAsia"/>
        </w:rPr>
        <w:t>不要用“_”作为私有方法的前缀。</w:t>
      </w:r>
    </w:p>
    <w:p w14:paraId="0D3EF1C1" w14:textId="6FD4C53C" w:rsidR="00307F0B" w:rsidRPr="00307F0B" w:rsidRDefault="00242596" w:rsidP="00307F0B">
      <w:pPr>
        <w:pStyle w:val="afa"/>
        <w:numPr>
          <w:ilvl w:val="0"/>
          <w:numId w:val="41"/>
        </w:numPr>
        <w:ind w:firstLineChars="0"/>
        <w:rPr>
          <w:rFonts w:asciiTheme="minorEastAsia" w:eastAsiaTheme="minorEastAsia" w:hAnsiTheme="minorEastAsia"/>
        </w:rPr>
      </w:pPr>
      <w:r>
        <w:rPr>
          <w:rFonts w:asciiTheme="minorEastAsia" w:eastAsiaTheme="minorEastAsia" w:hAnsiTheme="minorEastAsia" w:hint="eastAsia"/>
        </w:rPr>
        <w:t>如果是从一个</w:t>
      </w:r>
      <w:r w:rsidRPr="0044401B">
        <w:rPr>
          <w:rFonts w:eastAsiaTheme="minorEastAsia"/>
        </w:rPr>
        <w:t>Cocoa</w:t>
      </w:r>
      <w:r>
        <w:rPr>
          <w:rFonts w:asciiTheme="minorEastAsia" w:eastAsiaTheme="minorEastAsia" w:hAnsiTheme="minorEastAsia" w:hint="eastAsia"/>
        </w:rPr>
        <w:t>框架的大类继承而来，为了绝对确保私有方法的唯一性</w:t>
      </w:r>
      <w:r w:rsidR="00307F0B">
        <w:rPr>
          <w:rFonts w:asciiTheme="minorEastAsia" w:eastAsiaTheme="minorEastAsia" w:hAnsiTheme="minorEastAsia" w:hint="eastAsia"/>
        </w:rPr>
        <w:t>。</w:t>
      </w:r>
    </w:p>
    <w:p w14:paraId="29F70842" w14:textId="77777777" w:rsidR="009F3F96" w:rsidRPr="00D522F1" w:rsidRDefault="009F3F96" w:rsidP="009F3F96">
      <w:pPr>
        <w:pStyle w:val="3"/>
        <w:rPr>
          <w:rFonts w:asciiTheme="minorEastAsia" w:eastAsiaTheme="minorEastAsia" w:hAnsiTheme="minorEastAsia"/>
        </w:rPr>
      </w:pPr>
      <w:bookmarkStart w:id="33" w:name="_Toc317164390"/>
      <w:r w:rsidRPr="00D522F1">
        <w:rPr>
          <w:rFonts w:asciiTheme="minorEastAsia" w:eastAsiaTheme="minorEastAsia" w:hAnsiTheme="minorEastAsia" w:hint="eastAsia"/>
        </w:rPr>
        <w:t>函数命名</w:t>
      </w:r>
      <w:bookmarkEnd w:id="33"/>
    </w:p>
    <w:p w14:paraId="05048F6A" w14:textId="77777777" w:rsidR="00A02A3F" w:rsidRDefault="000765E9" w:rsidP="000765E9">
      <w:pPr>
        <w:ind w:left="420"/>
        <w:rPr>
          <w:rFonts w:asciiTheme="minorEastAsia" w:eastAsiaTheme="minorEastAsia" w:hAnsiTheme="minorEastAsia"/>
        </w:rPr>
      </w:pPr>
      <w:r>
        <w:rPr>
          <w:rFonts w:asciiTheme="minorEastAsia" w:eastAsiaTheme="minorEastAsia" w:hAnsiTheme="minorEastAsia" w:hint="eastAsia"/>
        </w:rPr>
        <w:t>如果对象是一个</w:t>
      </w:r>
      <w:r w:rsidRPr="0044401B">
        <w:rPr>
          <w:rFonts w:eastAsiaTheme="minorEastAsia"/>
        </w:rPr>
        <w:t>singleton</w:t>
      </w:r>
      <w:r>
        <w:rPr>
          <w:rFonts w:asciiTheme="minorEastAsia" w:eastAsiaTheme="minorEastAsia" w:hAnsiTheme="minorEastAsia" w:hint="eastAsia"/>
        </w:rPr>
        <w:t>或者编写一个功能子系统时，优先使用函数而不是类方法。</w:t>
      </w:r>
    </w:p>
    <w:p w14:paraId="1AFE9B45" w14:textId="77777777" w:rsidR="000765E9" w:rsidRDefault="00265AA1" w:rsidP="000765E9">
      <w:pPr>
        <w:ind w:left="420"/>
        <w:rPr>
          <w:rFonts w:asciiTheme="minorEastAsia" w:eastAsiaTheme="minorEastAsia" w:hAnsiTheme="minorEastAsia"/>
        </w:rPr>
      </w:pPr>
      <w:r>
        <w:rPr>
          <w:rFonts w:asciiTheme="minorEastAsia" w:eastAsiaTheme="minorEastAsia" w:hAnsiTheme="minorEastAsia" w:hint="eastAsia"/>
        </w:rPr>
        <w:t>函数命名有一些通用规则：</w:t>
      </w:r>
    </w:p>
    <w:p w14:paraId="34975DAA" w14:textId="77777777" w:rsidR="00265AA1" w:rsidRDefault="00265AA1" w:rsidP="001F508A">
      <w:pPr>
        <w:pStyle w:val="afa"/>
        <w:numPr>
          <w:ilvl w:val="0"/>
          <w:numId w:val="42"/>
        </w:numPr>
        <w:ind w:firstLineChars="0"/>
        <w:rPr>
          <w:rFonts w:asciiTheme="minorEastAsia" w:eastAsiaTheme="minorEastAsia" w:hAnsiTheme="minorEastAsia"/>
        </w:rPr>
      </w:pPr>
      <w:r>
        <w:rPr>
          <w:rFonts w:asciiTheme="minorEastAsia" w:eastAsiaTheme="minorEastAsia" w:hAnsiTheme="minorEastAsia" w:hint="eastAsia"/>
        </w:rPr>
        <w:t>函数命名和方法一样，但有些意外情况：</w:t>
      </w:r>
    </w:p>
    <w:p w14:paraId="2DF1140E" w14:textId="77777777" w:rsidR="00265AA1" w:rsidRDefault="00265AA1" w:rsidP="001F508A">
      <w:pPr>
        <w:pStyle w:val="afa"/>
        <w:numPr>
          <w:ilvl w:val="1"/>
          <w:numId w:val="42"/>
        </w:numPr>
        <w:ind w:firstLineChars="0"/>
        <w:rPr>
          <w:rFonts w:asciiTheme="minorEastAsia" w:eastAsiaTheme="minorEastAsia" w:hAnsiTheme="minorEastAsia"/>
        </w:rPr>
      </w:pPr>
      <w:r>
        <w:rPr>
          <w:rFonts w:asciiTheme="minorEastAsia" w:eastAsiaTheme="minorEastAsia" w:hAnsiTheme="minorEastAsia" w:hint="eastAsia"/>
        </w:rPr>
        <w:t>使用和类、常量一致的前缀；</w:t>
      </w:r>
    </w:p>
    <w:p w14:paraId="149B3A00" w14:textId="77777777" w:rsidR="00265AA1" w:rsidRDefault="00265AA1" w:rsidP="001F508A">
      <w:pPr>
        <w:pStyle w:val="afa"/>
        <w:numPr>
          <w:ilvl w:val="1"/>
          <w:numId w:val="42"/>
        </w:numPr>
        <w:ind w:firstLineChars="0"/>
        <w:rPr>
          <w:rFonts w:asciiTheme="minorEastAsia" w:eastAsiaTheme="minorEastAsia" w:hAnsiTheme="minorEastAsia"/>
        </w:rPr>
      </w:pPr>
      <w:r>
        <w:rPr>
          <w:rFonts w:asciiTheme="minorEastAsia" w:eastAsiaTheme="minorEastAsia" w:hAnsiTheme="minorEastAsia" w:hint="eastAsia"/>
        </w:rPr>
        <w:t>前缀后面的单词的第一个字母大写；</w:t>
      </w:r>
    </w:p>
    <w:p w14:paraId="220CCE78" w14:textId="77777777" w:rsidR="00265AA1" w:rsidRPr="00265AA1" w:rsidRDefault="00265AA1" w:rsidP="001F508A">
      <w:pPr>
        <w:pStyle w:val="afa"/>
        <w:numPr>
          <w:ilvl w:val="0"/>
          <w:numId w:val="42"/>
        </w:numPr>
        <w:ind w:firstLineChars="0"/>
        <w:rPr>
          <w:rFonts w:asciiTheme="minorEastAsia" w:eastAsiaTheme="minorEastAsia" w:hAnsiTheme="minorEastAsia"/>
        </w:rPr>
      </w:pPr>
      <w:r>
        <w:rPr>
          <w:rFonts w:asciiTheme="minorEastAsia" w:eastAsiaTheme="minorEastAsia" w:hAnsiTheme="minorEastAsia" w:hint="eastAsia"/>
        </w:rPr>
        <w:t>以描述函数功能的动词开头。</w:t>
      </w:r>
    </w:p>
    <w:p w14:paraId="60599B79" w14:textId="77777777" w:rsidR="004E553D" w:rsidRPr="00D522F1" w:rsidRDefault="009F3F96" w:rsidP="009F3F96">
      <w:pPr>
        <w:pStyle w:val="3"/>
        <w:rPr>
          <w:rFonts w:asciiTheme="minorEastAsia" w:eastAsiaTheme="minorEastAsia" w:hAnsiTheme="minorEastAsia"/>
        </w:rPr>
      </w:pPr>
      <w:bookmarkStart w:id="34" w:name="_Toc317164391"/>
      <w:r w:rsidRPr="00D522F1">
        <w:rPr>
          <w:rFonts w:asciiTheme="minorEastAsia" w:eastAsiaTheme="minorEastAsia" w:hAnsiTheme="minorEastAsia" w:hint="eastAsia"/>
        </w:rPr>
        <w:t>实例变量和数据类型命名</w:t>
      </w:r>
      <w:bookmarkEnd w:id="34"/>
    </w:p>
    <w:p w14:paraId="68AE4E8A" w14:textId="77777777" w:rsidR="00A02A3F" w:rsidRPr="00D522F1" w:rsidRDefault="00C353C0" w:rsidP="0045089D">
      <w:pPr>
        <w:pStyle w:val="4"/>
        <w:rPr>
          <w:rFonts w:asciiTheme="minorEastAsia" w:eastAsiaTheme="minorEastAsia" w:hAnsiTheme="minorEastAsia"/>
        </w:rPr>
      </w:pPr>
      <w:r w:rsidRPr="00D522F1">
        <w:rPr>
          <w:rFonts w:asciiTheme="minorEastAsia" w:eastAsiaTheme="minorEastAsia" w:hAnsiTheme="minorEastAsia" w:hint="eastAsia"/>
          <w:sz w:val="30"/>
          <w:szCs w:val="32"/>
        </w:rPr>
        <w:t>常</w:t>
      </w:r>
      <w:r w:rsidRPr="00D522F1">
        <w:rPr>
          <w:rFonts w:asciiTheme="minorEastAsia" w:eastAsiaTheme="minorEastAsia" w:hAnsiTheme="minorEastAsia" w:hint="eastAsia"/>
        </w:rPr>
        <w:t>量</w:t>
      </w:r>
    </w:p>
    <w:p w14:paraId="0207FF52" w14:textId="60E4E0DF" w:rsidR="006A2B46" w:rsidRPr="00307F0B" w:rsidRDefault="00431B37" w:rsidP="001F508A">
      <w:pPr>
        <w:pStyle w:val="afa"/>
        <w:numPr>
          <w:ilvl w:val="0"/>
          <w:numId w:val="39"/>
        </w:numPr>
        <w:autoSpaceDE w:val="0"/>
        <w:autoSpaceDN w:val="0"/>
        <w:spacing w:line="240" w:lineRule="atLeast"/>
        <w:ind w:firstLineChars="0"/>
        <w:jc w:val="left"/>
        <w:rPr>
          <w:rFonts w:eastAsiaTheme="minorEastAsia"/>
          <w:kern w:val="0"/>
          <w:szCs w:val="21"/>
        </w:rPr>
      </w:pPr>
      <w:r w:rsidRPr="00307F0B">
        <w:rPr>
          <w:rFonts w:eastAsiaTheme="minorEastAsia"/>
          <w:kern w:val="0"/>
          <w:szCs w:val="21"/>
        </w:rPr>
        <w:t>const</w:t>
      </w:r>
      <w:r w:rsidR="006A2B46" w:rsidRPr="00307F0B">
        <w:rPr>
          <w:rFonts w:eastAsiaTheme="minorEastAsia" w:hAnsiTheme="minorEastAsia"/>
        </w:rPr>
        <w:t>常量</w:t>
      </w:r>
      <w:r w:rsidRPr="00307F0B">
        <w:rPr>
          <w:rFonts w:eastAsiaTheme="minorEastAsia" w:hAnsiTheme="minorEastAsia"/>
          <w:kern w:val="0"/>
          <w:szCs w:val="21"/>
        </w:rPr>
        <w:t>：</w:t>
      </w:r>
      <w:r w:rsidR="006A2B46" w:rsidRPr="00307F0B">
        <w:rPr>
          <w:rFonts w:eastAsiaTheme="minorEastAsia" w:hAnsiTheme="minorEastAsia"/>
          <w:kern w:val="0"/>
          <w:szCs w:val="21"/>
        </w:rPr>
        <w:t>以</w:t>
      </w:r>
      <w:r w:rsidR="00590A9A" w:rsidRPr="00307F0B">
        <w:rPr>
          <w:rFonts w:eastAsiaTheme="minorEastAsia" w:hint="eastAsia"/>
          <w:kern w:val="0"/>
          <w:szCs w:val="21"/>
        </w:rPr>
        <w:t>k</w:t>
      </w:r>
      <w:r w:rsidR="006A2B46" w:rsidRPr="00307F0B">
        <w:rPr>
          <w:rFonts w:eastAsiaTheme="minorEastAsia" w:hAnsiTheme="minorEastAsia"/>
          <w:kern w:val="0"/>
          <w:szCs w:val="21"/>
        </w:rPr>
        <w:t>开头，后面跟自命名</w:t>
      </w:r>
      <w:r w:rsidR="00424626" w:rsidRPr="00307F0B">
        <w:rPr>
          <w:rFonts w:eastAsiaTheme="minorEastAsia" w:hAnsiTheme="minorEastAsia" w:hint="eastAsia"/>
          <w:kern w:val="0"/>
          <w:szCs w:val="21"/>
        </w:rPr>
        <w:t>；</w:t>
      </w:r>
    </w:p>
    <w:p w14:paraId="07DA9195" w14:textId="60549E91" w:rsidR="006A2B46" w:rsidRPr="00431B37" w:rsidRDefault="00431B37" w:rsidP="001F508A">
      <w:pPr>
        <w:pStyle w:val="afa"/>
        <w:numPr>
          <w:ilvl w:val="0"/>
          <w:numId w:val="39"/>
        </w:numPr>
        <w:autoSpaceDE w:val="0"/>
        <w:autoSpaceDN w:val="0"/>
        <w:spacing w:line="240" w:lineRule="atLeast"/>
        <w:ind w:firstLineChars="0"/>
        <w:jc w:val="left"/>
        <w:rPr>
          <w:rFonts w:eastAsiaTheme="minorEastAsia"/>
          <w:kern w:val="0"/>
          <w:szCs w:val="21"/>
        </w:rPr>
      </w:pPr>
      <w:r w:rsidRPr="00431B37">
        <w:rPr>
          <w:rFonts w:eastAsiaTheme="minorEastAsia"/>
          <w:kern w:val="0"/>
          <w:szCs w:val="21"/>
        </w:rPr>
        <w:t>#define</w:t>
      </w:r>
      <w:r w:rsidRPr="00431B37">
        <w:rPr>
          <w:rFonts w:eastAsiaTheme="minorEastAsia" w:hAnsiTheme="minorEastAsia"/>
          <w:kern w:val="0"/>
          <w:szCs w:val="21"/>
        </w:rPr>
        <w:t>宏常量</w:t>
      </w:r>
      <w:r w:rsidRPr="00431B37">
        <w:rPr>
          <w:rFonts w:eastAsiaTheme="minorEastAsia" w:hAnsiTheme="minorEastAsia"/>
        </w:rPr>
        <w:t>：</w:t>
      </w:r>
      <w:r w:rsidR="00D93894">
        <w:rPr>
          <w:rFonts w:eastAsiaTheme="minorEastAsia" w:hAnsiTheme="minorEastAsia" w:hint="eastAsia"/>
        </w:rPr>
        <w:t>以</w:t>
      </w:r>
      <w:r w:rsidR="00D93894">
        <w:rPr>
          <w:rFonts w:eastAsiaTheme="minorEastAsia" w:hAnsiTheme="minorEastAsia" w:hint="eastAsia"/>
        </w:rPr>
        <w:t>k</w:t>
      </w:r>
      <w:r w:rsidR="00D93894">
        <w:rPr>
          <w:rFonts w:eastAsiaTheme="minorEastAsia" w:hAnsiTheme="minorEastAsia" w:hint="eastAsia"/>
        </w:rPr>
        <w:t>开头，单词首字母大写</w:t>
      </w:r>
      <w:r w:rsidR="00424626">
        <w:rPr>
          <w:rFonts w:eastAsiaTheme="minorEastAsia" w:hAnsiTheme="minorEastAsia" w:hint="eastAsia"/>
        </w:rPr>
        <w:t>；</w:t>
      </w:r>
    </w:p>
    <w:p w14:paraId="670FBBB9" w14:textId="509F7586" w:rsidR="006A2B46" w:rsidRPr="00431B37" w:rsidRDefault="00431B37" w:rsidP="001F508A">
      <w:pPr>
        <w:pStyle w:val="afa"/>
        <w:numPr>
          <w:ilvl w:val="0"/>
          <w:numId w:val="39"/>
        </w:numPr>
        <w:autoSpaceDE w:val="0"/>
        <w:autoSpaceDN w:val="0"/>
        <w:spacing w:line="240" w:lineRule="atLeast"/>
        <w:ind w:firstLineChars="0"/>
        <w:jc w:val="left"/>
        <w:rPr>
          <w:rFonts w:eastAsiaTheme="minorEastAsia"/>
          <w:kern w:val="0"/>
          <w:szCs w:val="21"/>
        </w:rPr>
      </w:pPr>
      <w:r w:rsidRPr="00431B37">
        <w:rPr>
          <w:rFonts w:eastAsiaTheme="minorEastAsia" w:hAnsiTheme="minorEastAsia"/>
          <w:kern w:val="0"/>
          <w:szCs w:val="21"/>
        </w:rPr>
        <w:t>本地化字串：</w:t>
      </w:r>
      <w:r w:rsidR="006A2B46" w:rsidRPr="00431B37">
        <w:rPr>
          <w:rFonts w:eastAsiaTheme="minorEastAsia" w:hAnsiTheme="minorEastAsia"/>
          <w:kern w:val="0"/>
          <w:szCs w:val="21"/>
        </w:rPr>
        <w:t>以</w:t>
      </w:r>
      <w:r w:rsidR="00307F0B">
        <w:rPr>
          <w:rFonts w:eastAsiaTheme="minorEastAsia" w:hAnsiTheme="minorEastAsia" w:hint="eastAsia"/>
          <w:kern w:val="0"/>
          <w:szCs w:val="21"/>
        </w:rPr>
        <w:t>k</w:t>
      </w:r>
      <w:r w:rsidR="006A2B46" w:rsidRPr="00431B37">
        <w:rPr>
          <w:rFonts w:eastAsiaTheme="minorEastAsia"/>
          <w:kern w:val="0"/>
          <w:szCs w:val="21"/>
        </w:rPr>
        <w:t>String</w:t>
      </w:r>
      <w:r w:rsidR="006A2B46" w:rsidRPr="00431B37">
        <w:rPr>
          <w:rFonts w:eastAsiaTheme="minorEastAsia" w:hAnsiTheme="minorEastAsia"/>
          <w:kern w:val="0"/>
          <w:szCs w:val="21"/>
        </w:rPr>
        <w:t>开头</w:t>
      </w:r>
      <w:r w:rsidR="006A2B46" w:rsidRPr="00431B37">
        <w:rPr>
          <w:rFonts w:eastAsiaTheme="minorEastAsia"/>
          <w:kern w:val="0"/>
          <w:szCs w:val="21"/>
        </w:rPr>
        <w:t>+</w:t>
      </w:r>
      <w:r w:rsidR="006A2B46" w:rsidRPr="00431B37">
        <w:rPr>
          <w:rFonts w:eastAsiaTheme="minorEastAsia" w:hAnsiTheme="minorEastAsia"/>
          <w:kern w:val="0"/>
          <w:szCs w:val="21"/>
        </w:rPr>
        <w:t>自命名，自命名首字母需大写</w:t>
      </w:r>
      <w:r w:rsidR="00424626">
        <w:rPr>
          <w:rFonts w:eastAsiaTheme="minorEastAsia" w:hint="eastAsia"/>
          <w:kern w:val="0"/>
          <w:szCs w:val="21"/>
        </w:rPr>
        <w:t>；</w:t>
      </w:r>
    </w:p>
    <w:p w14:paraId="61A19AB0" w14:textId="6A413343" w:rsidR="0045089D" w:rsidRPr="00D8043C" w:rsidRDefault="006A2B46" w:rsidP="001F508A">
      <w:pPr>
        <w:pStyle w:val="afa"/>
        <w:numPr>
          <w:ilvl w:val="0"/>
          <w:numId w:val="39"/>
        </w:numPr>
        <w:autoSpaceDE w:val="0"/>
        <w:autoSpaceDN w:val="0"/>
        <w:spacing w:line="240" w:lineRule="atLeast"/>
        <w:ind w:firstLineChars="0"/>
        <w:jc w:val="left"/>
        <w:rPr>
          <w:rFonts w:eastAsiaTheme="minorEastAsia"/>
          <w:kern w:val="0"/>
          <w:szCs w:val="21"/>
        </w:rPr>
      </w:pPr>
      <w:r w:rsidRPr="00431B37">
        <w:rPr>
          <w:rFonts w:eastAsiaTheme="minorEastAsia" w:hAnsiTheme="minorEastAsia"/>
          <w:kern w:val="0"/>
          <w:szCs w:val="21"/>
        </w:rPr>
        <w:t>枚举</w:t>
      </w:r>
      <w:r w:rsidR="00431B37" w:rsidRPr="00431B37">
        <w:rPr>
          <w:rFonts w:eastAsiaTheme="minorEastAsia" w:hAnsiTheme="minorEastAsia"/>
          <w:kern w:val="0"/>
          <w:szCs w:val="21"/>
        </w:rPr>
        <w:t>常量：</w:t>
      </w:r>
      <w:r w:rsidRPr="00431B37">
        <w:rPr>
          <w:rFonts w:eastAsiaTheme="minorEastAsia" w:hAnsiTheme="minorEastAsia"/>
          <w:kern w:val="0"/>
          <w:szCs w:val="21"/>
        </w:rPr>
        <w:t>以</w:t>
      </w:r>
      <w:r w:rsidR="00D8043C">
        <w:rPr>
          <w:rFonts w:eastAsiaTheme="minorEastAsia"/>
          <w:kern w:val="0"/>
          <w:szCs w:val="21"/>
        </w:rPr>
        <w:t>BD</w:t>
      </w:r>
      <w:r w:rsidRPr="00431B37">
        <w:rPr>
          <w:rFonts w:eastAsiaTheme="minorEastAsia" w:hAnsiTheme="minorEastAsia"/>
          <w:kern w:val="0"/>
          <w:szCs w:val="21"/>
        </w:rPr>
        <w:t>开头，后面跟枚举类型的全写（要有明确区分的标识意义），加自命名</w:t>
      </w:r>
      <w:r w:rsidR="00424626">
        <w:rPr>
          <w:rFonts w:eastAsiaTheme="minorEastAsia" w:hAnsiTheme="minorEastAsia" w:hint="eastAsia"/>
          <w:kern w:val="0"/>
          <w:szCs w:val="21"/>
        </w:rPr>
        <w:t>。</w:t>
      </w:r>
    </w:p>
    <w:p w14:paraId="4426AA25" w14:textId="77777777" w:rsidR="00D8043C" w:rsidRDefault="00D8043C" w:rsidP="00D8043C">
      <w:pPr>
        <w:tabs>
          <w:tab w:val="left" w:pos="529"/>
        </w:tabs>
        <w:autoSpaceDE w:val="0"/>
        <w:autoSpaceDN w:val="0"/>
        <w:adjustRightInd w:val="0"/>
        <w:spacing w:before="0" w:after="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p>
    <w:p w14:paraId="1A5A1753" w14:textId="77777777" w:rsidR="00D8043C" w:rsidRDefault="00D8043C" w:rsidP="00D8043C">
      <w:pPr>
        <w:tabs>
          <w:tab w:val="left" w:pos="529"/>
        </w:tabs>
        <w:autoSpaceDE w:val="0"/>
        <w:autoSpaceDN w:val="0"/>
        <w:adjustRightInd w:val="0"/>
        <w:spacing w:before="0" w:after="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D3D8261" w14:textId="77777777" w:rsidR="00D8043C" w:rsidRDefault="00D8043C" w:rsidP="00D8043C">
      <w:pPr>
        <w:tabs>
          <w:tab w:val="left" w:pos="529"/>
        </w:tabs>
        <w:autoSpaceDE w:val="0"/>
        <w:autoSpaceDN w:val="0"/>
        <w:adjustRightInd w:val="0"/>
        <w:spacing w:before="0" w:after="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BDFileTypeOther,</w:t>
      </w:r>
    </w:p>
    <w:p w14:paraId="0BBF71B3" w14:textId="77777777" w:rsidR="00D8043C" w:rsidRDefault="00D8043C" w:rsidP="00D8043C">
      <w:pPr>
        <w:tabs>
          <w:tab w:val="left" w:pos="529"/>
        </w:tabs>
        <w:autoSpaceDE w:val="0"/>
        <w:autoSpaceDN w:val="0"/>
        <w:adjustRightInd w:val="0"/>
        <w:spacing w:before="0" w:after="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BDFileTypeAudio,</w:t>
      </w:r>
    </w:p>
    <w:p w14:paraId="4A7984D1" w14:textId="77777777" w:rsidR="00D8043C" w:rsidRDefault="00D8043C" w:rsidP="00D8043C">
      <w:pPr>
        <w:tabs>
          <w:tab w:val="left" w:pos="529"/>
        </w:tabs>
        <w:autoSpaceDE w:val="0"/>
        <w:autoSpaceDN w:val="0"/>
        <w:adjustRightInd w:val="0"/>
        <w:spacing w:before="0" w:after="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BDFileTypeVideo,</w:t>
      </w:r>
    </w:p>
    <w:p w14:paraId="32E926E2" w14:textId="77777777" w:rsidR="00D8043C" w:rsidRDefault="00D8043C" w:rsidP="00D8043C">
      <w:pPr>
        <w:tabs>
          <w:tab w:val="left" w:pos="529"/>
        </w:tabs>
        <w:autoSpaceDE w:val="0"/>
        <w:autoSpaceDN w:val="0"/>
        <w:adjustRightInd w:val="0"/>
        <w:spacing w:before="0" w:after="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BDFileTypeDocument,</w:t>
      </w:r>
    </w:p>
    <w:p w14:paraId="35858797" w14:textId="77777777" w:rsidR="00D8043C" w:rsidRDefault="00D8043C" w:rsidP="00D8043C">
      <w:pPr>
        <w:tabs>
          <w:tab w:val="left" w:pos="529"/>
        </w:tabs>
        <w:autoSpaceDE w:val="0"/>
        <w:autoSpaceDN w:val="0"/>
        <w:adjustRightInd w:val="0"/>
        <w:spacing w:before="0" w:after="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BDFileTypeImage</w:t>
      </w:r>
    </w:p>
    <w:p w14:paraId="62587CEF" w14:textId="5EAF7D60" w:rsidR="00D8043C" w:rsidRPr="00D8043C" w:rsidRDefault="00D8043C" w:rsidP="00D8043C">
      <w:pPr>
        <w:autoSpaceDE w:val="0"/>
        <w:autoSpaceDN w:val="0"/>
        <w:spacing w:line="240" w:lineRule="atLeast"/>
        <w:jc w:val="left"/>
        <w:rPr>
          <w:rFonts w:eastAsiaTheme="minorEastAsia"/>
          <w:kern w:val="0"/>
          <w:szCs w:val="21"/>
        </w:rPr>
      </w:pPr>
      <w:proofErr w:type="gramStart"/>
      <w:r w:rsidRPr="00D8043C">
        <w:rPr>
          <w:rFonts w:ascii="Menlo Regular" w:hAnsi="Menlo Regular" w:cs="Menlo Regular"/>
          <w:color w:val="000000"/>
          <w:kern w:val="0"/>
          <w:sz w:val="22"/>
          <w:szCs w:val="22"/>
        </w:rPr>
        <w:t>}BDFileType</w:t>
      </w:r>
      <w:proofErr w:type="gramEnd"/>
      <w:r w:rsidRPr="00D8043C">
        <w:rPr>
          <w:rFonts w:ascii="Menlo Regular" w:hAnsi="Menlo Regular" w:cs="Menlo Regular"/>
          <w:color w:val="000000"/>
          <w:kern w:val="0"/>
          <w:sz w:val="22"/>
          <w:szCs w:val="22"/>
        </w:rPr>
        <w:t>;</w:t>
      </w:r>
    </w:p>
    <w:p w14:paraId="0FB83179" w14:textId="77777777" w:rsidR="00C353C0" w:rsidRPr="00D522F1" w:rsidRDefault="00C353C0" w:rsidP="0045089D">
      <w:pPr>
        <w:pStyle w:val="4"/>
        <w:rPr>
          <w:rFonts w:asciiTheme="minorEastAsia" w:eastAsiaTheme="minorEastAsia" w:hAnsiTheme="minorEastAsia"/>
        </w:rPr>
      </w:pPr>
      <w:r w:rsidRPr="00D522F1">
        <w:rPr>
          <w:rFonts w:asciiTheme="minorEastAsia" w:eastAsiaTheme="minorEastAsia" w:hAnsiTheme="minorEastAsia" w:hint="eastAsia"/>
        </w:rPr>
        <w:t>变量</w:t>
      </w:r>
    </w:p>
    <w:p w14:paraId="284EB923" w14:textId="77777777" w:rsidR="006A2B46" w:rsidRPr="00431B37" w:rsidRDefault="006A2B46" w:rsidP="004B48E6">
      <w:pPr>
        <w:spacing w:line="240" w:lineRule="atLeast"/>
        <w:ind w:firstLine="420"/>
        <w:rPr>
          <w:rFonts w:eastAsiaTheme="minorEastAsia"/>
          <w:kern w:val="0"/>
          <w:szCs w:val="21"/>
        </w:rPr>
      </w:pPr>
      <w:r w:rsidRPr="00431B37">
        <w:rPr>
          <w:rFonts w:eastAsiaTheme="minorEastAsia" w:hAnsiTheme="minorEastAsia"/>
        </w:rPr>
        <w:t>变量名必须混合大小写且以小写开始，无下划线。</w:t>
      </w:r>
    </w:p>
    <w:p w14:paraId="6F2146CF" w14:textId="77777777" w:rsidR="006A2B46" w:rsidRPr="00431B37" w:rsidRDefault="006A2B46" w:rsidP="004B48E6">
      <w:pPr>
        <w:pStyle w:val="afa"/>
        <w:numPr>
          <w:ilvl w:val="0"/>
          <w:numId w:val="30"/>
        </w:numPr>
        <w:spacing w:line="240" w:lineRule="atLeast"/>
        <w:ind w:firstLineChars="0"/>
        <w:rPr>
          <w:rFonts w:eastAsiaTheme="minorEastAsia"/>
          <w:kern w:val="0"/>
          <w:szCs w:val="21"/>
        </w:rPr>
      </w:pPr>
      <w:r w:rsidRPr="00431B37">
        <w:rPr>
          <w:rFonts w:eastAsiaTheme="minorEastAsia" w:hAnsiTheme="minorEastAsia"/>
          <w:kern w:val="0"/>
          <w:szCs w:val="21"/>
        </w:rPr>
        <w:t>参数变量：</w:t>
      </w:r>
      <w:r w:rsidRPr="00431B37">
        <w:rPr>
          <w:rFonts w:eastAsiaTheme="minorEastAsia"/>
          <w:kern w:val="0"/>
          <w:szCs w:val="21"/>
        </w:rPr>
        <w:t>a+</w:t>
      </w:r>
      <w:r w:rsidRPr="00431B37">
        <w:rPr>
          <w:rFonts w:eastAsiaTheme="minorEastAsia" w:hAnsiTheme="minorEastAsia"/>
          <w:kern w:val="0"/>
          <w:szCs w:val="21"/>
        </w:rPr>
        <w:t>变量名</w:t>
      </w:r>
      <w:r w:rsidR="00124D3D">
        <w:rPr>
          <w:rFonts w:eastAsiaTheme="minorEastAsia" w:hint="eastAsia"/>
          <w:kern w:val="0"/>
          <w:szCs w:val="21"/>
        </w:rPr>
        <w:t>，</w:t>
      </w:r>
      <w:r w:rsidR="00424626">
        <w:rPr>
          <w:rFonts w:eastAsiaTheme="minorEastAsia" w:hint="eastAsia"/>
          <w:kern w:val="0"/>
          <w:szCs w:val="21"/>
        </w:rPr>
        <w:t>Cocoa</w:t>
      </w:r>
      <w:r w:rsidR="00124D3D">
        <w:rPr>
          <w:rFonts w:eastAsiaTheme="minorEastAsia" w:hint="eastAsia"/>
          <w:kern w:val="0"/>
          <w:szCs w:val="21"/>
        </w:rPr>
        <w:t>框架</w:t>
      </w:r>
      <w:r w:rsidR="00424626">
        <w:rPr>
          <w:rFonts w:eastAsiaTheme="minorEastAsia" w:hint="eastAsia"/>
          <w:kern w:val="0"/>
          <w:szCs w:val="21"/>
        </w:rPr>
        <w:t>中</w:t>
      </w:r>
      <w:r w:rsidR="00124D3D">
        <w:rPr>
          <w:rFonts w:eastAsiaTheme="minorEastAsia" w:hint="eastAsia"/>
          <w:kern w:val="0"/>
          <w:szCs w:val="21"/>
        </w:rPr>
        <w:t>的方法</w:t>
      </w:r>
      <w:r w:rsidR="00424626">
        <w:rPr>
          <w:rFonts w:eastAsiaTheme="minorEastAsia" w:hint="eastAsia"/>
          <w:kern w:val="0"/>
          <w:szCs w:val="21"/>
        </w:rPr>
        <w:t>参数</w:t>
      </w:r>
      <w:r w:rsidR="00124D3D">
        <w:rPr>
          <w:rFonts w:eastAsiaTheme="minorEastAsia" w:hint="eastAsia"/>
          <w:kern w:val="0"/>
          <w:szCs w:val="21"/>
        </w:rPr>
        <w:t>除外；</w:t>
      </w:r>
    </w:p>
    <w:p w14:paraId="6AA65DE5" w14:textId="77777777" w:rsidR="006A2B46" w:rsidRDefault="00431B37" w:rsidP="004B48E6">
      <w:pPr>
        <w:pStyle w:val="afa"/>
        <w:numPr>
          <w:ilvl w:val="0"/>
          <w:numId w:val="30"/>
        </w:numPr>
        <w:spacing w:line="240" w:lineRule="atLeast"/>
        <w:ind w:firstLineChars="0"/>
        <w:rPr>
          <w:rFonts w:eastAsiaTheme="minorEastAsia"/>
          <w:kern w:val="0"/>
          <w:szCs w:val="21"/>
        </w:rPr>
      </w:pPr>
      <w:r>
        <w:rPr>
          <w:rFonts w:eastAsiaTheme="minorEastAsia" w:hAnsiTheme="minorEastAsia"/>
          <w:kern w:val="0"/>
          <w:szCs w:val="21"/>
        </w:rPr>
        <w:t>成员变量</w:t>
      </w:r>
      <w:r>
        <w:rPr>
          <w:rFonts w:eastAsiaTheme="minorEastAsia" w:hAnsiTheme="minorEastAsia" w:hint="eastAsia"/>
          <w:kern w:val="0"/>
          <w:szCs w:val="21"/>
        </w:rPr>
        <w:t>：</w:t>
      </w:r>
      <w:r w:rsidR="006A2B46" w:rsidRPr="00431B37">
        <w:rPr>
          <w:rFonts w:eastAsiaTheme="minorEastAsia" w:hAnsiTheme="minorEastAsia"/>
          <w:kern w:val="0"/>
          <w:szCs w:val="21"/>
        </w:rPr>
        <w:t>堆上分配新内存或对原变量产生引用计数修改：</w:t>
      </w:r>
      <w:r w:rsidR="006A2B46" w:rsidRPr="00431B37">
        <w:rPr>
          <w:rFonts w:eastAsiaTheme="minorEastAsia"/>
          <w:kern w:val="0"/>
          <w:szCs w:val="21"/>
        </w:rPr>
        <w:t xml:space="preserve"> _+</w:t>
      </w:r>
      <w:r w:rsidR="006A2B46" w:rsidRPr="00431B37">
        <w:rPr>
          <w:rFonts w:eastAsiaTheme="minorEastAsia" w:hAnsiTheme="minorEastAsia"/>
          <w:kern w:val="0"/>
          <w:szCs w:val="21"/>
        </w:rPr>
        <w:t>变量名，实现</w:t>
      </w:r>
      <w:r w:rsidR="006A2B46" w:rsidRPr="00431B37">
        <w:rPr>
          <w:rFonts w:eastAsiaTheme="minorEastAsia"/>
          <w:kern w:val="0"/>
          <w:szCs w:val="21"/>
        </w:rPr>
        <w:t>Set</w:t>
      </w:r>
      <w:r w:rsidR="006A2B46" w:rsidRPr="00431B37">
        <w:rPr>
          <w:rFonts w:eastAsiaTheme="minorEastAsia" w:hAnsiTheme="minorEastAsia"/>
          <w:kern w:val="0"/>
          <w:szCs w:val="21"/>
        </w:rPr>
        <w:t>及</w:t>
      </w:r>
      <w:r w:rsidR="006A2B46" w:rsidRPr="00431B37">
        <w:rPr>
          <w:rFonts w:eastAsiaTheme="minorEastAsia"/>
          <w:kern w:val="0"/>
          <w:szCs w:val="21"/>
        </w:rPr>
        <w:t>Get</w:t>
      </w:r>
      <w:r>
        <w:rPr>
          <w:rFonts w:eastAsiaTheme="minorEastAsia" w:hAnsiTheme="minorEastAsia"/>
          <w:kern w:val="0"/>
          <w:szCs w:val="21"/>
        </w:rPr>
        <w:t>方法。</w:t>
      </w:r>
      <w:r w:rsidRPr="00431B37">
        <w:rPr>
          <w:rFonts w:eastAsiaTheme="minorEastAsia" w:hAnsiTheme="minorEastAsia"/>
          <w:kern w:val="0"/>
          <w:szCs w:val="21"/>
        </w:rPr>
        <w:t>这类变量，需要在析构函数中将对像释</w:t>
      </w:r>
      <w:r>
        <w:rPr>
          <w:rFonts w:eastAsiaTheme="minorEastAsia" w:hAnsiTheme="minorEastAsia" w:hint="eastAsia"/>
          <w:kern w:val="0"/>
          <w:szCs w:val="21"/>
        </w:rPr>
        <w:t>放，</w:t>
      </w:r>
    </w:p>
    <w:tbl>
      <w:tblPr>
        <w:tblStyle w:val="a5"/>
        <w:tblW w:w="0" w:type="auto"/>
        <w:jc w:val="center"/>
        <w:shd w:val="clear" w:color="auto" w:fill="D9D9D9" w:themeFill="background1" w:themeFillShade="D9"/>
        <w:tblLook w:val="04A0" w:firstRow="1" w:lastRow="0" w:firstColumn="1" w:lastColumn="0" w:noHBand="0" w:noVBand="1"/>
      </w:tblPr>
      <w:tblGrid>
        <w:gridCol w:w="7905"/>
      </w:tblGrid>
      <w:tr w:rsidR="00431B37" w:rsidRPr="00D522F1" w14:paraId="04B583F7" w14:textId="77777777" w:rsidTr="00A528A3">
        <w:trPr>
          <w:trHeight w:val="322"/>
          <w:jc w:val="center"/>
        </w:trPr>
        <w:tc>
          <w:tcPr>
            <w:tcW w:w="7905" w:type="dxa"/>
            <w:shd w:val="clear" w:color="auto" w:fill="D9D9D9" w:themeFill="background1" w:themeFillShade="D9"/>
            <w:vAlign w:val="center"/>
          </w:tcPr>
          <w:p w14:paraId="0B6D0D36" w14:textId="77777777" w:rsidR="00431B37" w:rsidRPr="00431B37" w:rsidRDefault="00431B37" w:rsidP="00431B37">
            <w:pPr>
              <w:spacing w:before="0" w:after="0" w:line="0" w:lineRule="atLeast"/>
              <w:jc w:val="left"/>
              <w:rPr>
                <w:rFonts w:ascii="Verdana" w:eastAsiaTheme="minorEastAsia" w:hAnsi="Verdana"/>
                <w:sz w:val="16"/>
                <w:szCs w:val="16"/>
              </w:rPr>
            </w:pPr>
            <w:r w:rsidRPr="00431B37">
              <w:rPr>
                <w:rFonts w:ascii="Verdana" w:eastAsiaTheme="minorEastAsia" w:hAnsi="Verdana"/>
                <w:sz w:val="16"/>
                <w:szCs w:val="16"/>
              </w:rPr>
              <w:t>NSTimer</w:t>
            </w:r>
            <w:r w:rsidRPr="00431B37">
              <w:rPr>
                <w:rFonts w:ascii="Verdana" w:eastAsiaTheme="minorEastAsia" w:hAnsi="Verdana"/>
                <w:sz w:val="16"/>
                <w:szCs w:val="16"/>
              </w:rPr>
              <w:tab/>
              <w:t>*_updateStatusBarTimer;</w:t>
            </w:r>
          </w:p>
          <w:p w14:paraId="71A07D1F" w14:textId="77777777" w:rsidR="00431B37" w:rsidRPr="00431B37" w:rsidRDefault="00431B37" w:rsidP="00431B37">
            <w:pPr>
              <w:spacing w:before="0" w:after="0" w:line="0" w:lineRule="atLeast"/>
              <w:jc w:val="left"/>
              <w:rPr>
                <w:rFonts w:ascii="Verdana" w:eastAsiaTheme="minorEastAsia" w:hAnsi="Verdana"/>
                <w:sz w:val="16"/>
                <w:szCs w:val="16"/>
              </w:rPr>
            </w:pPr>
            <w:r w:rsidRPr="00431B37">
              <w:rPr>
                <w:rFonts w:ascii="Verdana" w:eastAsiaTheme="minorEastAsia" w:hAnsi="Verdana"/>
                <w:sz w:val="16"/>
                <w:szCs w:val="16"/>
              </w:rPr>
              <w:t>@</w:t>
            </w:r>
            <w:proofErr w:type="gramStart"/>
            <w:r w:rsidRPr="00431B37">
              <w:rPr>
                <w:rFonts w:ascii="Verdana" w:eastAsiaTheme="minorEastAsia" w:hAnsi="Verdana"/>
                <w:sz w:val="16"/>
                <w:szCs w:val="16"/>
              </w:rPr>
              <w:t>property</w:t>
            </w:r>
            <w:proofErr w:type="gramEnd"/>
            <w:r w:rsidRPr="00431B37">
              <w:rPr>
                <w:rFonts w:ascii="Verdana" w:eastAsiaTheme="minorEastAsia" w:hAnsi="Verdana"/>
                <w:sz w:val="16"/>
                <w:szCs w:val="16"/>
              </w:rPr>
              <w:t>(nonatomic, retain) NSTimer *updateStatusBarTimer;</w:t>
            </w:r>
          </w:p>
          <w:p w14:paraId="34ED0A6B" w14:textId="77777777" w:rsidR="00431B37" w:rsidRPr="00D522F1" w:rsidRDefault="00431B37" w:rsidP="00431B37">
            <w:pPr>
              <w:spacing w:before="0" w:after="0" w:line="0" w:lineRule="atLeast"/>
              <w:jc w:val="left"/>
              <w:rPr>
                <w:rFonts w:asciiTheme="minorEastAsia" w:eastAsiaTheme="minorEastAsia" w:hAnsiTheme="minorEastAsia"/>
                <w:sz w:val="16"/>
                <w:szCs w:val="16"/>
              </w:rPr>
            </w:pPr>
            <w:r w:rsidRPr="00431B37">
              <w:rPr>
                <w:rFonts w:ascii="Verdana" w:eastAsiaTheme="minorEastAsia" w:hAnsi="Verdana"/>
                <w:sz w:val="16"/>
                <w:szCs w:val="16"/>
              </w:rPr>
              <w:t>@</w:t>
            </w:r>
            <w:proofErr w:type="gramStart"/>
            <w:r w:rsidRPr="00431B37">
              <w:rPr>
                <w:rFonts w:ascii="Verdana" w:eastAsiaTheme="minorEastAsia" w:hAnsi="Verdana"/>
                <w:sz w:val="16"/>
                <w:szCs w:val="16"/>
              </w:rPr>
              <w:t>synthesize</w:t>
            </w:r>
            <w:proofErr w:type="gramEnd"/>
            <w:r w:rsidRPr="00431B37">
              <w:rPr>
                <w:rFonts w:ascii="Verdana" w:eastAsiaTheme="minorEastAsia" w:hAnsi="Verdana"/>
                <w:sz w:val="16"/>
                <w:szCs w:val="16"/>
              </w:rPr>
              <w:t xml:space="preserve"> updateStatusBarTimer = _updateStatusBarTimer;</w:t>
            </w:r>
          </w:p>
        </w:tc>
      </w:tr>
    </w:tbl>
    <w:p w14:paraId="42944D15" w14:textId="77777777" w:rsidR="006A2B46" w:rsidRPr="00431B37" w:rsidRDefault="000C0BD9" w:rsidP="00680F1F">
      <w:pPr>
        <w:pStyle w:val="ad"/>
      </w:pPr>
      <w:bookmarkStart w:id="35" w:name="_Toc317164461"/>
      <w:r>
        <w:t>图表</w:t>
      </w:r>
      <w:r>
        <w:t xml:space="preserve"> </w:t>
      </w:r>
      <w:r w:rsidR="000C34E0">
        <w:fldChar w:fldCharType="begin"/>
      </w:r>
      <w:r w:rsidR="003C215C">
        <w:instrText xml:space="preserve"> SEQ </w:instrText>
      </w:r>
      <w:r w:rsidR="003C215C">
        <w:instrText>图表</w:instrText>
      </w:r>
      <w:r w:rsidR="003C215C">
        <w:instrText xml:space="preserve"> \* ARABIC </w:instrText>
      </w:r>
      <w:r w:rsidR="000C34E0">
        <w:fldChar w:fldCharType="separate"/>
      </w:r>
      <w:r w:rsidR="00B11B1F">
        <w:rPr>
          <w:noProof/>
        </w:rPr>
        <w:t>9</w:t>
      </w:r>
      <w:r w:rsidR="000C34E0">
        <w:fldChar w:fldCharType="end"/>
      </w:r>
      <w:r w:rsidR="00431B37">
        <w:rPr>
          <w:rFonts w:hint="eastAsia"/>
        </w:rPr>
        <w:t>成员变量</w:t>
      </w:r>
      <w:r w:rsidR="007D6B15">
        <w:rPr>
          <w:rFonts w:hint="eastAsia"/>
        </w:rPr>
        <w:t>命名</w:t>
      </w:r>
      <w:bookmarkEnd w:id="35"/>
    </w:p>
    <w:p w14:paraId="4E5DFADD" w14:textId="77777777" w:rsidR="006A2B46" w:rsidRPr="00431B37" w:rsidRDefault="006A2B46" w:rsidP="001F508A">
      <w:pPr>
        <w:pStyle w:val="afa"/>
        <w:numPr>
          <w:ilvl w:val="0"/>
          <w:numId w:val="40"/>
        </w:numPr>
        <w:ind w:firstLineChars="0"/>
        <w:rPr>
          <w:rFonts w:eastAsiaTheme="minorEastAsia"/>
        </w:rPr>
      </w:pPr>
      <w:r w:rsidRPr="00431B37">
        <w:rPr>
          <w:rFonts w:eastAsiaTheme="minorEastAsia" w:hAnsiTheme="minorEastAsia"/>
          <w:kern w:val="0"/>
          <w:szCs w:val="21"/>
        </w:rPr>
        <w:t>成员变量，非堆上分配：</w:t>
      </w:r>
      <w:r w:rsidRPr="00431B37">
        <w:rPr>
          <w:rFonts w:eastAsiaTheme="minorEastAsia" w:hAnsiTheme="minorEastAsia"/>
        </w:rPr>
        <w:t>变量名必须混合大小写且以小写开始，无下划线。</w:t>
      </w:r>
    </w:p>
    <w:p w14:paraId="066DE122" w14:textId="77777777" w:rsidR="009F3F96" w:rsidRPr="00D522F1" w:rsidRDefault="009F3F96" w:rsidP="009F3F96">
      <w:pPr>
        <w:pStyle w:val="3"/>
        <w:rPr>
          <w:rFonts w:asciiTheme="minorEastAsia" w:eastAsiaTheme="minorEastAsia" w:hAnsiTheme="minorEastAsia"/>
        </w:rPr>
      </w:pPr>
      <w:bookmarkStart w:id="36" w:name="_Toc317164392"/>
      <w:r w:rsidRPr="00D522F1">
        <w:rPr>
          <w:rFonts w:asciiTheme="minorEastAsia" w:eastAsiaTheme="minorEastAsia" w:hAnsiTheme="minorEastAsia" w:hint="eastAsia"/>
        </w:rPr>
        <w:lastRenderedPageBreak/>
        <w:t>可接受的简写和缩写</w:t>
      </w:r>
      <w:bookmarkEnd w:id="36"/>
    </w:p>
    <w:p w14:paraId="40627798" w14:textId="77777777" w:rsidR="00A02A3F" w:rsidRPr="00D522F1" w:rsidRDefault="007A7B1C" w:rsidP="00564B84">
      <w:pPr>
        <w:ind w:firstLine="420"/>
        <w:rPr>
          <w:rFonts w:asciiTheme="minorEastAsia" w:eastAsiaTheme="minorEastAsia" w:hAnsiTheme="minorEastAsia"/>
        </w:rPr>
      </w:pPr>
      <w:r w:rsidRPr="00D522F1">
        <w:rPr>
          <w:rFonts w:asciiTheme="minorEastAsia" w:eastAsiaTheme="minorEastAsia" w:hAnsiTheme="minorEastAsia" w:hint="eastAsia"/>
        </w:rPr>
        <w:t>通常情况下，在定义一个接口的时候不要用缩写。</w:t>
      </w:r>
      <w:r w:rsidR="00564B84" w:rsidRPr="00D522F1">
        <w:rPr>
          <w:rFonts w:asciiTheme="minorEastAsia" w:eastAsiaTheme="minorEastAsia" w:hAnsiTheme="minorEastAsia" w:hint="eastAsia"/>
        </w:rPr>
        <w:t>也有两种情况可以使用缩写：</w:t>
      </w:r>
    </w:p>
    <w:p w14:paraId="1C92DC6F" w14:textId="77777777" w:rsidR="00564B84" w:rsidRDefault="00564B84" w:rsidP="00EE684B">
      <w:pPr>
        <w:pStyle w:val="afa"/>
        <w:numPr>
          <w:ilvl w:val="0"/>
          <w:numId w:val="22"/>
        </w:numPr>
        <w:ind w:firstLineChars="0"/>
        <w:rPr>
          <w:rFonts w:asciiTheme="minorEastAsia" w:eastAsiaTheme="minorEastAsia" w:hAnsiTheme="minorEastAsia"/>
        </w:rPr>
      </w:pPr>
      <w:r w:rsidRPr="00D522F1">
        <w:rPr>
          <w:rFonts w:asciiTheme="minorEastAsia" w:eastAsiaTheme="minorEastAsia" w:hAnsiTheme="minorEastAsia" w:hint="eastAsia"/>
        </w:rPr>
        <w:t>如果缩写和标准</w:t>
      </w:r>
      <w:r w:rsidRPr="001033A3">
        <w:rPr>
          <w:rFonts w:eastAsiaTheme="minorEastAsia"/>
        </w:rPr>
        <w:t>C</w:t>
      </w:r>
      <w:r w:rsidR="00CC52EF">
        <w:rPr>
          <w:rFonts w:asciiTheme="minorEastAsia" w:eastAsiaTheme="minorEastAsia" w:hAnsiTheme="minorEastAsia" w:hint="eastAsia"/>
        </w:rPr>
        <w:t>库缩写一致</w:t>
      </w:r>
    </w:p>
    <w:p w14:paraId="491F5C79" w14:textId="77777777" w:rsidR="000C0BD9" w:rsidRPr="00D522F1" w:rsidRDefault="000C0BD9" w:rsidP="000C0BD9">
      <w:pPr>
        <w:pStyle w:val="afa"/>
        <w:ind w:left="840" w:firstLineChars="0" w:firstLine="0"/>
        <w:rPr>
          <w:rFonts w:asciiTheme="minorEastAsia" w:eastAsiaTheme="minorEastAsia" w:hAnsiTheme="minorEastAsia"/>
        </w:rPr>
      </w:pPr>
      <w:r>
        <w:rPr>
          <w:rFonts w:asciiTheme="minorEastAsia" w:eastAsiaTheme="minorEastAsia" w:hAnsiTheme="minorEastAsia" w:hint="eastAsia"/>
        </w:rPr>
        <w:t>比如：</w:t>
      </w:r>
      <w:r>
        <w:t>alloc</w:t>
      </w:r>
      <w:r>
        <w:rPr>
          <w:rFonts w:hint="eastAsia"/>
        </w:rPr>
        <w:t>、</w:t>
      </w:r>
      <w:r>
        <w:t>dealloc</w:t>
      </w:r>
      <w:r>
        <w:rPr>
          <w:rFonts w:hint="eastAsia"/>
        </w:rPr>
        <w:t>、</w:t>
      </w:r>
      <w:r>
        <w:t>init</w:t>
      </w:r>
      <w:r>
        <w:rPr>
          <w:rFonts w:hint="eastAsia"/>
        </w:rPr>
        <w:t>、</w:t>
      </w:r>
      <w:r>
        <w:t>max</w:t>
      </w:r>
      <w:r>
        <w:rPr>
          <w:rFonts w:hint="eastAsia"/>
        </w:rPr>
        <w:t>、</w:t>
      </w:r>
      <w:r>
        <w:t>msg</w:t>
      </w:r>
      <w:r>
        <w:rPr>
          <w:rFonts w:hint="eastAsia"/>
        </w:rPr>
        <w:t>、</w:t>
      </w:r>
      <w:r>
        <w:t>rect</w:t>
      </w:r>
      <w:r>
        <w:rPr>
          <w:rFonts w:hint="eastAsia"/>
        </w:rPr>
        <w:t>和</w:t>
      </w:r>
      <w:r>
        <w:t>temp</w:t>
      </w:r>
      <w:r>
        <w:rPr>
          <w:rFonts w:hint="eastAsia"/>
        </w:rPr>
        <w:t>等。</w:t>
      </w:r>
    </w:p>
    <w:p w14:paraId="532B791B" w14:textId="77777777" w:rsidR="007A7B1C" w:rsidRPr="00D522F1" w:rsidRDefault="00CC52EF" w:rsidP="00EE684B">
      <w:pPr>
        <w:pStyle w:val="afa"/>
        <w:numPr>
          <w:ilvl w:val="0"/>
          <w:numId w:val="22"/>
        </w:numPr>
        <w:ind w:firstLineChars="0"/>
        <w:rPr>
          <w:rFonts w:asciiTheme="minorEastAsia" w:eastAsiaTheme="minorEastAsia" w:hAnsiTheme="minorEastAsia"/>
        </w:rPr>
      </w:pPr>
      <w:r>
        <w:rPr>
          <w:rFonts w:asciiTheme="minorEastAsia" w:eastAsiaTheme="minorEastAsia" w:hAnsiTheme="minorEastAsia" w:hint="eastAsia"/>
        </w:rPr>
        <w:t>参数名字命名相对宽松，可以用缩写</w:t>
      </w:r>
    </w:p>
    <w:p w14:paraId="45D1D0E8" w14:textId="77777777" w:rsidR="007A7B1C" w:rsidRDefault="007A7B1C" w:rsidP="00564B84">
      <w:pPr>
        <w:ind w:firstLine="420"/>
        <w:rPr>
          <w:rFonts w:asciiTheme="minorEastAsia" w:eastAsiaTheme="minorEastAsia" w:hAnsiTheme="minorEastAsia"/>
        </w:rPr>
      </w:pPr>
      <w:r w:rsidRPr="00D522F1">
        <w:rPr>
          <w:rFonts w:asciiTheme="minorEastAsia" w:eastAsiaTheme="minorEastAsia" w:hAnsiTheme="minorEastAsia" w:hint="eastAsia"/>
        </w:rPr>
        <w:t>如果行业内公认的缩写</w:t>
      </w:r>
      <w:r w:rsidR="00564B84" w:rsidRPr="00D522F1">
        <w:rPr>
          <w:rFonts w:asciiTheme="minorEastAsia" w:eastAsiaTheme="minorEastAsia" w:hAnsiTheme="minorEastAsia" w:hint="eastAsia"/>
        </w:rPr>
        <w:t>直接使用大写的</w:t>
      </w:r>
      <w:r w:rsidR="000C0BD9">
        <w:rPr>
          <w:rFonts w:asciiTheme="minorEastAsia" w:eastAsiaTheme="minorEastAsia" w:hAnsiTheme="minorEastAsia" w:hint="eastAsia"/>
        </w:rPr>
        <w:t>，比如：</w:t>
      </w:r>
      <w:r w:rsidR="000C0BD9" w:rsidRPr="00522EBA">
        <w:rPr>
          <w:rFonts w:eastAsiaTheme="minorEastAsia"/>
        </w:rPr>
        <w:t>ASCII</w:t>
      </w:r>
      <w:r w:rsidR="000C0BD9" w:rsidRPr="00522EBA">
        <w:rPr>
          <w:rFonts w:eastAsiaTheme="minorEastAsia" w:hAnsiTheme="minorEastAsia"/>
        </w:rPr>
        <w:t>、</w:t>
      </w:r>
      <w:r w:rsidR="000C0BD9" w:rsidRPr="00522EBA">
        <w:rPr>
          <w:rFonts w:eastAsiaTheme="minorEastAsia"/>
        </w:rPr>
        <w:t>PDF</w:t>
      </w:r>
      <w:r w:rsidR="000C0BD9" w:rsidRPr="00522EBA">
        <w:rPr>
          <w:rFonts w:eastAsiaTheme="minorEastAsia" w:hAnsiTheme="minorEastAsia"/>
        </w:rPr>
        <w:t>、</w:t>
      </w:r>
      <w:r w:rsidR="000C0BD9" w:rsidRPr="00522EBA">
        <w:rPr>
          <w:rFonts w:eastAsiaTheme="minorEastAsia"/>
        </w:rPr>
        <w:t>XML</w:t>
      </w:r>
      <w:r w:rsidR="000C0BD9" w:rsidRPr="00522EBA">
        <w:rPr>
          <w:rFonts w:eastAsiaTheme="minorEastAsia" w:hAnsiTheme="minorEastAsia"/>
        </w:rPr>
        <w:t>、</w:t>
      </w:r>
      <w:r w:rsidR="000C0BD9" w:rsidRPr="00522EBA">
        <w:rPr>
          <w:rFonts w:eastAsiaTheme="minorEastAsia"/>
        </w:rPr>
        <w:t>HTTP</w:t>
      </w:r>
      <w:r w:rsidR="000C0BD9" w:rsidRPr="00522EBA">
        <w:rPr>
          <w:rFonts w:eastAsiaTheme="minorEastAsia" w:hAnsiTheme="minorEastAsia"/>
        </w:rPr>
        <w:t>、</w:t>
      </w:r>
      <w:r w:rsidR="000C0BD9" w:rsidRPr="00522EBA">
        <w:rPr>
          <w:rFonts w:eastAsiaTheme="minorEastAsia"/>
        </w:rPr>
        <w:t>URL</w:t>
      </w:r>
      <w:r w:rsidR="000C0BD9">
        <w:rPr>
          <w:rFonts w:asciiTheme="minorEastAsia" w:eastAsiaTheme="minorEastAsia" w:hAnsiTheme="minorEastAsia" w:hint="eastAsia"/>
        </w:rPr>
        <w:t>等</w:t>
      </w:r>
      <w:r w:rsidR="00564B84" w:rsidRPr="00D522F1">
        <w:rPr>
          <w:rFonts w:asciiTheme="minorEastAsia" w:eastAsiaTheme="minorEastAsia" w:hAnsiTheme="minorEastAsia" w:hint="eastAsia"/>
        </w:rPr>
        <w:t>。</w:t>
      </w:r>
      <w:r w:rsidR="00187972">
        <w:rPr>
          <w:rFonts w:asciiTheme="minorEastAsia" w:eastAsiaTheme="minorEastAsia" w:hAnsiTheme="minorEastAsia" w:hint="eastAsia"/>
        </w:rPr>
        <w:t>这类缩写如果是在变量、关键词等地开头可以用全小写，在其他情况使用时必须全用大写</w:t>
      </w:r>
      <w:r w:rsidR="005A7A06">
        <w:rPr>
          <w:rFonts w:asciiTheme="minorEastAsia" w:eastAsiaTheme="minorEastAsia" w:hAnsiTheme="minorEastAsia" w:hint="eastAsia"/>
        </w:rPr>
        <w:t>，禁止出现首字母大写其他字母小写的情况</w:t>
      </w:r>
      <w:r w:rsidR="00187972">
        <w:rPr>
          <w:rFonts w:asciiTheme="minorEastAsia" w:eastAsiaTheme="minorEastAsia" w:hAnsiTheme="minorEastAsia" w:hint="eastAsia"/>
        </w:rPr>
        <w:t>。</w:t>
      </w:r>
    </w:p>
    <w:p w14:paraId="1D4834CB" w14:textId="77777777" w:rsidR="009F3F96" w:rsidRPr="00D522F1" w:rsidRDefault="00B2311B" w:rsidP="009F3F96">
      <w:pPr>
        <w:pStyle w:val="2"/>
        <w:rPr>
          <w:rFonts w:asciiTheme="minorEastAsia" w:eastAsiaTheme="minorEastAsia" w:hAnsiTheme="minorEastAsia"/>
        </w:rPr>
      </w:pPr>
      <w:bookmarkStart w:id="37" w:name="_Toc317164393"/>
      <w:r>
        <w:rPr>
          <w:rFonts w:asciiTheme="minorEastAsia" w:eastAsiaTheme="minorEastAsia" w:hAnsiTheme="minorEastAsia" w:hint="eastAsia"/>
        </w:rPr>
        <w:t>代码</w:t>
      </w:r>
      <w:r w:rsidR="009F3F96" w:rsidRPr="00D522F1">
        <w:rPr>
          <w:rFonts w:asciiTheme="minorEastAsia" w:eastAsiaTheme="minorEastAsia" w:hAnsiTheme="minorEastAsia" w:hint="eastAsia"/>
        </w:rPr>
        <w:t>注释</w:t>
      </w:r>
      <w:bookmarkEnd w:id="37"/>
    </w:p>
    <w:p w14:paraId="761E016C" w14:textId="77777777" w:rsidR="00662FD8" w:rsidRPr="00D522F1" w:rsidRDefault="00662FD8" w:rsidP="00EE684B">
      <w:pPr>
        <w:pStyle w:val="afa"/>
        <w:numPr>
          <w:ilvl w:val="0"/>
          <w:numId w:val="20"/>
        </w:numPr>
        <w:ind w:firstLineChars="0"/>
        <w:rPr>
          <w:rFonts w:asciiTheme="minorEastAsia" w:eastAsiaTheme="minorEastAsia" w:hAnsiTheme="minorEastAsia"/>
        </w:rPr>
      </w:pPr>
      <w:r w:rsidRPr="00D522F1">
        <w:rPr>
          <w:rFonts w:asciiTheme="minorEastAsia" w:eastAsiaTheme="minorEastAsia" w:hAnsiTheme="minorEastAsia" w:hint="eastAsia"/>
        </w:rPr>
        <w:t>养成写注释的好习惯，特别是在写接口给第三方使用时；</w:t>
      </w:r>
    </w:p>
    <w:p w14:paraId="7829767B" w14:textId="77777777" w:rsidR="00662FD8" w:rsidRPr="00D522F1" w:rsidRDefault="00662FD8" w:rsidP="00EE684B">
      <w:pPr>
        <w:pStyle w:val="afa"/>
        <w:numPr>
          <w:ilvl w:val="0"/>
          <w:numId w:val="20"/>
        </w:numPr>
        <w:ind w:firstLineChars="0"/>
        <w:rPr>
          <w:rFonts w:asciiTheme="minorEastAsia" w:eastAsiaTheme="minorEastAsia" w:hAnsiTheme="minorEastAsia"/>
        </w:rPr>
      </w:pPr>
      <w:r w:rsidRPr="00D522F1">
        <w:rPr>
          <w:rFonts w:asciiTheme="minorEastAsia" w:eastAsiaTheme="minorEastAsia" w:hAnsiTheme="minorEastAsia" w:hint="eastAsia"/>
        </w:rPr>
        <w:t>良好的变量、函数等命名可以增加阅读性，亦可减少注释；</w:t>
      </w:r>
    </w:p>
    <w:p w14:paraId="69B33C66" w14:textId="77777777" w:rsidR="00662FD8" w:rsidRPr="00D522F1" w:rsidRDefault="00662FD8" w:rsidP="00EE684B">
      <w:pPr>
        <w:pStyle w:val="afa"/>
        <w:numPr>
          <w:ilvl w:val="0"/>
          <w:numId w:val="20"/>
        </w:numPr>
        <w:ind w:firstLineChars="0"/>
        <w:rPr>
          <w:rFonts w:asciiTheme="minorEastAsia" w:eastAsiaTheme="minorEastAsia" w:hAnsiTheme="minorEastAsia"/>
        </w:rPr>
      </w:pPr>
      <w:r w:rsidRPr="00D522F1">
        <w:rPr>
          <w:rFonts w:asciiTheme="minorEastAsia" w:eastAsiaTheme="minorEastAsia" w:hAnsiTheme="minorEastAsia" w:hint="eastAsia"/>
        </w:rPr>
        <w:t>你很可能就是注释的受益者。</w:t>
      </w:r>
    </w:p>
    <w:p w14:paraId="1C210EAA" w14:textId="77777777" w:rsidR="009F3F96" w:rsidRPr="00D522F1" w:rsidRDefault="00C17A5A" w:rsidP="00A6327C">
      <w:pPr>
        <w:pStyle w:val="3"/>
        <w:rPr>
          <w:rFonts w:asciiTheme="minorEastAsia" w:eastAsiaTheme="minorEastAsia" w:hAnsiTheme="minorEastAsia"/>
        </w:rPr>
      </w:pPr>
      <w:bookmarkStart w:id="38" w:name="_Toc317164394"/>
      <w:r w:rsidRPr="00D522F1">
        <w:rPr>
          <w:rFonts w:asciiTheme="minorEastAsia" w:eastAsiaTheme="minorEastAsia" w:hAnsiTheme="minorEastAsia" w:hint="eastAsia"/>
        </w:rPr>
        <w:t>文件注释</w:t>
      </w:r>
      <w:bookmarkEnd w:id="38"/>
    </w:p>
    <w:p w14:paraId="3B3C6208" w14:textId="77777777" w:rsidR="00662FD8" w:rsidRPr="00D522F1" w:rsidRDefault="005A7993" w:rsidP="005A7993">
      <w:pPr>
        <w:ind w:firstLine="420"/>
        <w:rPr>
          <w:rFonts w:asciiTheme="minorEastAsia" w:eastAsiaTheme="minorEastAsia" w:hAnsiTheme="minorEastAsia"/>
        </w:rPr>
      </w:pPr>
      <w:r w:rsidRPr="00D522F1">
        <w:rPr>
          <w:rFonts w:asciiTheme="minorEastAsia" w:eastAsiaTheme="minorEastAsia" w:hAnsiTheme="minorEastAsia" w:hint="eastAsia"/>
        </w:rPr>
        <w:t>文件注释放在文件的开头，使用</w:t>
      </w:r>
      <w:r w:rsidR="000A30EE" w:rsidRPr="00522EBA">
        <w:rPr>
          <w:rFonts w:eastAsiaTheme="minorEastAsia"/>
        </w:rPr>
        <w:t>Xcode</w:t>
      </w:r>
      <w:r w:rsidRPr="00D522F1">
        <w:rPr>
          <w:rFonts w:asciiTheme="minorEastAsia" w:eastAsiaTheme="minorEastAsia" w:hAnsiTheme="minorEastAsia" w:hint="eastAsia"/>
        </w:rPr>
        <w:t>默认的注释风格。举例如下：</w:t>
      </w:r>
    </w:p>
    <w:tbl>
      <w:tblPr>
        <w:tblStyle w:val="a5"/>
        <w:tblW w:w="0" w:type="auto"/>
        <w:jc w:val="center"/>
        <w:shd w:val="clear" w:color="auto" w:fill="D9D9D9" w:themeFill="background1" w:themeFillShade="D9"/>
        <w:tblLook w:val="04A0" w:firstRow="1" w:lastRow="0" w:firstColumn="1" w:lastColumn="0" w:noHBand="0" w:noVBand="1"/>
      </w:tblPr>
      <w:tblGrid>
        <w:gridCol w:w="7905"/>
      </w:tblGrid>
      <w:tr w:rsidR="007D6B15" w:rsidRPr="00D522F1" w14:paraId="20EC105E" w14:textId="77777777" w:rsidTr="00A528A3">
        <w:trPr>
          <w:trHeight w:val="322"/>
          <w:jc w:val="center"/>
        </w:trPr>
        <w:tc>
          <w:tcPr>
            <w:tcW w:w="7905" w:type="dxa"/>
            <w:shd w:val="clear" w:color="auto" w:fill="D9D9D9" w:themeFill="background1" w:themeFillShade="D9"/>
            <w:vAlign w:val="center"/>
          </w:tcPr>
          <w:p w14:paraId="16899152" w14:textId="77777777" w:rsidR="007D6B15" w:rsidRPr="007D6B15" w:rsidRDefault="007D6B15" w:rsidP="007D6B15">
            <w:pPr>
              <w:spacing w:before="0" w:after="0" w:line="0" w:lineRule="atLeast"/>
              <w:jc w:val="left"/>
              <w:rPr>
                <w:rFonts w:ascii="Verdana" w:eastAsiaTheme="minorEastAsia" w:hAnsi="Verdana"/>
                <w:sz w:val="16"/>
                <w:szCs w:val="16"/>
              </w:rPr>
            </w:pPr>
            <w:r w:rsidRPr="007D6B15">
              <w:rPr>
                <w:rFonts w:ascii="Verdana" w:eastAsiaTheme="minorEastAsia" w:hAnsi="Verdana"/>
                <w:sz w:val="16"/>
                <w:szCs w:val="16"/>
              </w:rPr>
              <w:t>//</w:t>
            </w:r>
          </w:p>
          <w:p w14:paraId="3698A40C" w14:textId="77777777" w:rsidR="007D6B15" w:rsidRPr="007D6B15" w:rsidRDefault="007D6B15" w:rsidP="007D6B15">
            <w:pPr>
              <w:spacing w:before="0" w:after="0" w:line="0" w:lineRule="atLeast"/>
              <w:jc w:val="left"/>
              <w:rPr>
                <w:rFonts w:ascii="Verdana" w:eastAsiaTheme="minorEastAsia" w:hAnsi="Verdana"/>
                <w:sz w:val="16"/>
                <w:szCs w:val="16"/>
              </w:rPr>
            </w:pPr>
            <w:r w:rsidRPr="007D6B15">
              <w:rPr>
                <w:rFonts w:ascii="Verdana" w:eastAsiaTheme="minorEastAsia" w:hAnsi="Verdana"/>
                <w:sz w:val="16"/>
                <w:szCs w:val="16"/>
              </w:rPr>
              <w:t>/</w:t>
            </w:r>
            <w:proofErr w:type="gramStart"/>
            <w:r w:rsidRPr="007D6B15">
              <w:rPr>
                <w:rFonts w:ascii="Verdana" w:eastAsiaTheme="minorEastAsia" w:hAnsi="Verdana"/>
                <w:sz w:val="16"/>
                <w:szCs w:val="16"/>
              </w:rPr>
              <w:t>/  HomePageViewController.h</w:t>
            </w:r>
            <w:proofErr w:type="gramEnd"/>
          </w:p>
          <w:p w14:paraId="18DA2F1D" w14:textId="77777777" w:rsidR="007D6B15" w:rsidRPr="007D6B15" w:rsidRDefault="007D6B15" w:rsidP="007D6B15">
            <w:pPr>
              <w:spacing w:before="0" w:after="0" w:line="0" w:lineRule="atLeast"/>
              <w:jc w:val="left"/>
              <w:rPr>
                <w:rFonts w:ascii="Verdana" w:eastAsiaTheme="minorEastAsia" w:hAnsi="Verdana"/>
                <w:sz w:val="16"/>
                <w:szCs w:val="16"/>
              </w:rPr>
            </w:pPr>
            <w:r w:rsidRPr="007D6B15">
              <w:rPr>
                <w:rFonts w:ascii="Verdana" w:eastAsiaTheme="minorEastAsia" w:hAnsi="Verdana"/>
                <w:sz w:val="16"/>
                <w:szCs w:val="16"/>
              </w:rPr>
              <w:t>/</w:t>
            </w:r>
            <w:proofErr w:type="gramStart"/>
            <w:r w:rsidRPr="007D6B15">
              <w:rPr>
                <w:rFonts w:ascii="Verdana" w:eastAsiaTheme="minorEastAsia" w:hAnsi="Verdana"/>
                <w:sz w:val="16"/>
                <w:szCs w:val="16"/>
              </w:rPr>
              <w:t>/  BaiduSearch</w:t>
            </w:r>
            <w:proofErr w:type="gramEnd"/>
          </w:p>
          <w:p w14:paraId="054E1B58" w14:textId="77777777" w:rsidR="007D6B15" w:rsidRPr="007D6B15" w:rsidRDefault="007D6B15" w:rsidP="007D6B15">
            <w:pPr>
              <w:spacing w:before="0" w:after="0" w:line="0" w:lineRule="atLeast"/>
              <w:jc w:val="left"/>
              <w:rPr>
                <w:rFonts w:ascii="Verdana" w:eastAsiaTheme="minorEastAsia" w:hAnsi="Verdana"/>
                <w:sz w:val="16"/>
                <w:szCs w:val="16"/>
              </w:rPr>
            </w:pPr>
            <w:r w:rsidRPr="007D6B15">
              <w:rPr>
                <w:rFonts w:ascii="Verdana" w:eastAsiaTheme="minorEastAsia" w:hAnsi="Verdana"/>
                <w:sz w:val="16"/>
                <w:szCs w:val="16"/>
              </w:rPr>
              <w:t>//</w:t>
            </w:r>
          </w:p>
          <w:p w14:paraId="207BAE1A" w14:textId="77777777" w:rsidR="007D6B15" w:rsidRDefault="007D6B15" w:rsidP="007D6B15">
            <w:pPr>
              <w:spacing w:before="0" w:after="0" w:line="0" w:lineRule="atLeast"/>
              <w:jc w:val="left"/>
              <w:rPr>
                <w:rFonts w:ascii="Verdana" w:eastAsiaTheme="minorEastAsia" w:hAnsi="Verdana"/>
                <w:sz w:val="16"/>
                <w:szCs w:val="16"/>
              </w:rPr>
            </w:pPr>
            <w:r w:rsidRPr="007D6B15">
              <w:rPr>
                <w:rFonts w:ascii="Verdana" w:eastAsiaTheme="minorEastAsia" w:hAnsi="Verdana"/>
                <w:sz w:val="16"/>
                <w:szCs w:val="16"/>
              </w:rPr>
              <w:t>/</w:t>
            </w:r>
            <w:proofErr w:type="gramStart"/>
            <w:r w:rsidRPr="007D6B15">
              <w:rPr>
                <w:rFonts w:ascii="Verdana" w:eastAsiaTheme="minorEastAsia" w:hAnsi="Verdana"/>
                <w:sz w:val="16"/>
                <w:szCs w:val="16"/>
              </w:rPr>
              <w:t>/  Created</w:t>
            </w:r>
            <w:proofErr w:type="gramEnd"/>
            <w:r w:rsidRPr="007D6B15">
              <w:rPr>
                <w:rFonts w:ascii="Verdana" w:eastAsiaTheme="minorEastAsia" w:hAnsi="Verdana"/>
                <w:sz w:val="16"/>
                <w:szCs w:val="16"/>
              </w:rPr>
              <w:t xml:space="preserve"> by naonao on 6/7/11.</w:t>
            </w:r>
          </w:p>
          <w:p w14:paraId="43D2D896" w14:textId="77777777" w:rsidR="00522EBA" w:rsidRPr="007D6B15" w:rsidRDefault="00522EBA" w:rsidP="007D6B15">
            <w:pPr>
              <w:spacing w:before="0" w:after="0" w:line="0" w:lineRule="atLeast"/>
              <w:jc w:val="left"/>
              <w:rPr>
                <w:rFonts w:ascii="Verdana" w:eastAsiaTheme="minorEastAsia" w:hAnsi="Verdana"/>
                <w:sz w:val="16"/>
                <w:szCs w:val="16"/>
              </w:rPr>
            </w:pPr>
            <w:r>
              <w:rPr>
                <w:rFonts w:ascii="Verdana" w:eastAsiaTheme="minorEastAsia" w:hAnsi="Verdana" w:hint="eastAsia"/>
                <w:sz w:val="16"/>
                <w:szCs w:val="16"/>
              </w:rPr>
              <w:t xml:space="preserve">//  Modified by tianbiao on 12/12/11. </w:t>
            </w:r>
            <w:r>
              <w:rPr>
                <w:rFonts w:ascii="Verdana" w:eastAsiaTheme="minorEastAsia" w:hAnsi="Verdana" w:hint="eastAsia"/>
                <w:sz w:val="16"/>
                <w:szCs w:val="16"/>
              </w:rPr>
              <w:t>注释了用户交互等相关代码，并没有删除以免后面用到。</w:t>
            </w:r>
          </w:p>
          <w:p w14:paraId="0ACBD4BA" w14:textId="77777777" w:rsidR="007D6B15" w:rsidRPr="007D6B15" w:rsidRDefault="007D6B15" w:rsidP="007D6B15">
            <w:pPr>
              <w:spacing w:before="0" w:after="0" w:line="0" w:lineRule="atLeast"/>
              <w:jc w:val="left"/>
              <w:rPr>
                <w:rFonts w:ascii="Verdana" w:eastAsiaTheme="minorEastAsia" w:hAnsi="Verdana"/>
                <w:sz w:val="16"/>
                <w:szCs w:val="16"/>
              </w:rPr>
            </w:pPr>
            <w:r w:rsidRPr="007D6B15">
              <w:rPr>
                <w:rFonts w:ascii="Verdana" w:eastAsiaTheme="minorEastAsia" w:hAnsi="Verdana"/>
                <w:sz w:val="16"/>
                <w:szCs w:val="16"/>
              </w:rPr>
              <w:t>/</w:t>
            </w:r>
            <w:proofErr w:type="gramStart"/>
            <w:r w:rsidRPr="007D6B15">
              <w:rPr>
                <w:rFonts w:ascii="Verdana" w:eastAsiaTheme="minorEastAsia" w:hAnsi="Verdana"/>
                <w:sz w:val="16"/>
                <w:szCs w:val="16"/>
              </w:rPr>
              <w:t>/  Copyright</w:t>
            </w:r>
            <w:proofErr w:type="gramEnd"/>
            <w:r w:rsidRPr="007D6B15">
              <w:rPr>
                <w:rFonts w:ascii="Verdana" w:eastAsiaTheme="minorEastAsia" w:hAnsi="Verdana"/>
                <w:sz w:val="16"/>
                <w:szCs w:val="16"/>
              </w:rPr>
              <w:t xml:space="preserve"> 2011 Baidu Inc. All rights reserved.</w:t>
            </w:r>
          </w:p>
          <w:p w14:paraId="48AC9C11" w14:textId="77777777" w:rsidR="007D6B15" w:rsidRPr="00D522F1" w:rsidRDefault="007D6B15" w:rsidP="007D6B15">
            <w:pPr>
              <w:spacing w:before="0" w:after="0" w:line="0" w:lineRule="atLeast"/>
              <w:jc w:val="left"/>
              <w:rPr>
                <w:rFonts w:asciiTheme="minorEastAsia" w:eastAsiaTheme="minorEastAsia" w:hAnsiTheme="minorEastAsia"/>
                <w:sz w:val="16"/>
                <w:szCs w:val="16"/>
              </w:rPr>
            </w:pPr>
            <w:r w:rsidRPr="007D6B15">
              <w:rPr>
                <w:rFonts w:ascii="Verdana" w:eastAsiaTheme="minorEastAsia" w:hAnsi="Verdana"/>
                <w:sz w:val="16"/>
                <w:szCs w:val="16"/>
              </w:rPr>
              <w:t>//</w:t>
            </w:r>
          </w:p>
        </w:tc>
      </w:tr>
    </w:tbl>
    <w:p w14:paraId="1B3CB7F9" w14:textId="77777777" w:rsidR="005A7993" w:rsidRPr="007D6B15" w:rsidRDefault="007D6B15" w:rsidP="00680F1F">
      <w:pPr>
        <w:pStyle w:val="ad"/>
      </w:pPr>
      <w:bookmarkStart w:id="39" w:name="_Toc317164462"/>
      <w:r>
        <w:t>图表</w:t>
      </w:r>
      <w:r>
        <w:t xml:space="preserve"> </w:t>
      </w:r>
      <w:r w:rsidR="000C34E0">
        <w:fldChar w:fldCharType="begin"/>
      </w:r>
      <w:r w:rsidR="003C215C">
        <w:instrText xml:space="preserve"> SEQ </w:instrText>
      </w:r>
      <w:r w:rsidR="003C215C">
        <w:instrText>图表</w:instrText>
      </w:r>
      <w:r w:rsidR="003C215C">
        <w:instrText xml:space="preserve"> \* ARABIC </w:instrText>
      </w:r>
      <w:r w:rsidR="000C34E0">
        <w:fldChar w:fldCharType="separate"/>
      </w:r>
      <w:r w:rsidR="00B11B1F">
        <w:rPr>
          <w:noProof/>
        </w:rPr>
        <w:t>10</w:t>
      </w:r>
      <w:r w:rsidR="000C34E0">
        <w:fldChar w:fldCharType="end"/>
      </w:r>
      <w:r>
        <w:rPr>
          <w:rFonts w:hint="eastAsia"/>
        </w:rPr>
        <w:t>文件注释</w:t>
      </w:r>
      <w:bookmarkEnd w:id="39"/>
    </w:p>
    <w:p w14:paraId="036A8C6D" w14:textId="77777777" w:rsidR="005A7993" w:rsidRPr="00D522F1" w:rsidRDefault="005A7993" w:rsidP="005A7993">
      <w:pPr>
        <w:ind w:firstLine="420"/>
        <w:rPr>
          <w:rFonts w:asciiTheme="minorEastAsia" w:eastAsiaTheme="minorEastAsia" w:hAnsiTheme="minorEastAsia"/>
        </w:rPr>
      </w:pPr>
      <w:r w:rsidRPr="00D522F1">
        <w:rPr>
          <w:rFonts w:asciiTheme="minorEastAsia" w:eastAsiaTheme="minorEastAsia" w:hAnsiTheme="minorEastAsia" w:hint="eastAsia"/>
        </w:rPr>
        <w:t>如果我们对这个文件做了大的修改或是添加了大地功能，需要在创建者后面加上修改者的信息并加上改动的描述。</w:t>
      </w:r>
    </w:p>
    <w:p w14:paraId="2999D138" w14:textId="77777777" w:rsidR="00C17A5A" w:rsidRPr="00D522F1" w:rsidRDefault="006F4F4C" w:rsidP="00A6327C">
      <w:pPr>
        <w:pStyle w:val="3"/>
        <w:rPr>
          <w:rFonts w:asciiTheme="minorEastAsia" w:eastAsiaTheme="minorEastAsia" w:hAnsiTheme="minorEastAsia"/>
        </w:rPr>
      </w:pPr>
      <w:bookmarkStart w:id="40" w:name="_Toc317164395"/>
      <w:r>
        <w:rPr>
          <w:rFonts w:asciiTheme="minorEastAsia" w:eastAsiaTheme="minorEastAsia" w:hAnsiTheme="minorEastAsia" w:hint="eastAsia"/>
        </w:rPr>
        <w:t>声明</w:t>
      </w:r>
      <w:r w:rsidR="00C17A5A" w:rsidRPr="00D522F1">
        <w:rPr>
          <w:rFonts w:asciiTheme="minorEastAsia" w:eastAsiaTheme="minorEastAsia" w:hAnsiTheme="minorEastAsia" w:hint="eastAsia"/>
        </w:rPr>
        <w:t>注释</w:t>
      </w:r>
      <w:bookmarkEnd w:id="40"/>
    </w:p>
    <w:p w14:paraId="0CFC1DD9" w14:textId="77777777" w:rsidR="00C2276B" w:rsidRPr="0044401B" w:rsidRDefault="00C2276B" w:rsidP="00EE684B">
      <w:pPr>
        <w:pStyle w:val="afa"/>
        <w:numPr>
          <w:ilvl w:val="0"/>
          <w:numId w:val="21"/>
        </w:numPr>
        <w:ind w:firstLineChars="0"/>
        <w:rPr>
          <w:rFonts w:eastAsiaTheme="minorEastAsia"/>
        </w:rPr>
      </w:pPr>
      <w:r w:rsidRPr="0044401B">
        <w:rPr>
          <w:rFonts w:eastAsiaTheme="minorEastAsia" w:hAnsiTheme="minorEastAsia"/>
        </w:rPr>
        <w:t>每个</w:t>
      </w:r>
      <w:r w:rsidRPr="0044401B">
        <w:rPr>
          <w:rFonts w:eastAsiaTheme="minorEastAsia"/>
        </w:rPr>
        <w:t>interface</w:t>
      </w:r>
      <w:r w:rsidRPr="0044401B">
        <w:rPr>
          <w:rFonts w:eastAsiaTheme="minorEastAsia" w:hAnsiTheme="minorEastAsia"/>
        </w:rPr>
        <w:t>，</w:t>
      </w:r>
      <w:r w:rsidRPr="0044401B">
        <w:rPr>
          <w:rFonts w:eastAsiaTheme="minorEastAsia"/>
        </w:rPr>
        <w:t>protocol</w:t>
      </w:r>
      <w:r w:rsidRPr="0044401B">
        <w:rPr>
          <w:rFonts w:eastAsiaTheme="minorEastAsia" w:hAnsiTheme="minorEastAsia"/>
        </w:rPr>
        <w:t>和</w:t>
      </w:r>
      <w:r w:rsidRPr="0044401B">
        <w:rPr>
          <w:rFonts w:eastAsiaTheme="minorEastAsia"/>
        </w:rPr>
        <w:t>category</w:t>
      </w:r>
      <w:r w:rsidRPr="0044401B">
        <w:rPr>
          <w:rFonts w:eastAsiaTheme="minorEastAsia" w:hAnsiTheme="minorEastAsia"/>
        </w:rPr>
        <w:t>的声明都应该有一个注释用来描述它的作用；</w:t>
      </w:r>
    </w:p>
    <w:p w14:paraId="3F11D2C4" w14:textId="77777777" w:rsidR="00C2276B" w:rsidRPr="0044401B" w:rsidRDefault="00C2276B" w:rsidP="00EE684B">
      <w:pPr>
        <w:pStyle w:val="afa"/>
        <w:numPr>
          <w:ilvl w:val="0"/>
          <w:numId w:val="21"/>
        </w:numPr>
        <w:ind w:firstLineChars="0"/>
        <w:rPr>
          <w:rFonts w:eastAsiaTheme="minorEastAsia"/>
        </w:rPr>
      </w:pPr>
      <w:r w:rsidRPr="0044401B">
        <w:rPr>
          <w:rFonts w:eastAsiaTheme="minorEastAsia" w:hAnsiTheme="minorEastAsia"/>
          <w:kern w:val="0"/>
          <w:szCs w:val="21"/>
        </w:rPr>
        <w:t>公共接口的每个方法，都应该有注释来解释它的作用、参数、返回值以及其它成员的影响；</w:t>
      </w:r>
    </w:p>
    <w:p w14:paraId="29CF873D" w14:textId="77777777" w:rsidR="00C2276B" w:rsidRPr="0044401B" w:rsidRDefault="00C2276B" w:rsidP="00EE684B">
      <w:pPr>
        <w:pStyle w:val="afa"/>
        <w:numPr>
          <w:ilvl w:val="0"/>
          <w:numId w:val="21"/>
        </w:numPr>
        <w:ind w:firstLineChars="0"/>
        <w:rPr>
          <w:rFonts w:eastAsiaTheme="minorEastAsia"/>
        </w:rPr>
      </w:pPr>
      <w:r w:rsidRPr="0044401B">
        <w:rPr>
          <w:rFonts w:eastAsiaTheme="minorEastAsia" w:hAnsiTheme="minorEastAsia"/>
          <w:kern w:val="0"/>
          <w:szCs w:val="21"/>
        </w:rPr>
        <w:t>为类的线程安全性作注释，如果有的话。如果类的实例可以被多个线程访问，记得注释多线程条件下的使用规则；</w:t>
      </w:r>
    </w:p>
    <w:p w14:paraId="1984076E" w14:textId="77777777" w:rsidR="00C17A5A" w:rsidRPr="00D522F1" w:rsidRDefault="00C17A5A" w:rsidP="00A6327C">
      <w:pPr>
        <w:pStyle w:val="3"/>
        <w:rPr>
          <w:rFonts w:asciiTheme="minorEastAsia" w:eastAsiaTheme="minorEastAsia" w:hAnsiTheme="minorEastAsia"/>
        </w:rPr>
      </w:pPr>
      <w:bookmarkStart w:id="41" w:name="_Toc317164396"/>
      <w:r w:rsidRPr="00D522F1">
        <w:rPr>
          <w:rFonts w:asciiTheme="minorEastAsia" w:eastAsiaTheme="minorEastAsia" w:hAnsiTheme="minorEastAsia" w:hint="eastAsia"/>
        </w:rPr>
        <w:t>实现注释</w:t>
      </w:r>
      <w:bookmarkEnd w:id="41"/>
    </w:p>
    <w:p w14:paraId="791DB962" w14:textId="77777777" w:rsidR="007E221C" w:rsidRPr="00D522F1" w:rsidRDefault="003C612C" w:rsidP="007E221C">
      <w:pPr>
        <w:ind w:left="420"/>
        <w:rPr>
          <w:rFonts w:asciiTheme="minorEastAsia" w:eastAsiaTheme="minorEastAsia" w:hAnsiTheme="minorEastAsia"/>
        </w:rPr>
      </w:pPr>
      <w:r w:rsidRPr="00D522F1">
        <w:rPr>
          <w:rFonts w:asciiTheme="minorEastAsia" w:eastAsiaTheme="minorEastAsia" w:hAnsiTheme="minorEastAsia" w:hint="eastAsia"/>
        </w:rPr>
        <w:t>在实现的方法中加上注释，如果引用了成员变量</w:t>
      </w:r>
      <w:r w:rsidR="00230C1D" w:rsidRPr="00D522F1">
        <w:rPr>
          <w:rFonts w:asciiTheme="minorEastAsia" w:eastAsiaTheme="minorEastAsia" w:hAnsiTheme="minorEastAsia" w:hint="eastAsia"/>
        </w:rPr>
        <w:t>或是方法</w:t>
      </w:r>
      <w:r w:rsidRPr="00D522F1">
        <w:rPr>
          <w:rFonts w:asciiTheme="minorEastAsia" w:eastAsiaTheme="minorEastAsia" w:hAnsiTheme="minorEastAsia" w:hint="eastAsia"/>
        </w:rPr>
        <w:t>则需要用“|”括起。比如</w:t>
      </w:r>
    </w:p>
    <w:tbl>
      <w:tblPr>
        <w:tblStyle w:val="a5"/>
        <w:tblW w:w="0" w:type="auto"/>
        <w:jc w:val="center"/>
        <w:shd w:val="clear" w:color="auto" w:fill="D9D9D9" w:themeFill="background1" w:themeFillShade="D9"/>
        <w:tblLook w:val="04A0" w:firstRow="1" w:lastRow="0" w:firstColumn="1" w:lastColumn="0" w:noHBand="0" w:noVBand="1"/>
      </w:tblPr>
      <w:tblGrid>
        <w:gridCol w:w="7905"/>
      </w:tblGrid>
      <w:tr w:rsidR="00760640" w:rsidRPr="00D522F1" w14:paraId="298CFCF3" w14:textId="77777777" w:rsidTr="006F149E">
        <w:trPr>
          <w:trHeight w:val="322"/>
          <w:jc w:val="center"/>
        </w:trPr>
        <w:tc>
          <w:tcPr>
            <w:tcW w:w="7905" w:type="dxa"/>
            <w:shd w:val="clear" w:color="auto" w:fill="D9D9D9" w:themeFill="background1" w:themeFillShade="D9"/>
            <w:vAlign w:val="center"/>
          </w:tcPr>
          <w:p w14:paraId="045DEE2D" w14:textId="77777777" w:rsidR="00760640" w:rsidRPr="004B48E6" w:rsidRDefault="00760640" w:rsidP="00760640">
            <w:pPr>
              <w:pStyle w:val="HTML"/>
              <w:rPr>
                <w:rFonts w:ascii="Verdana" w:eastAsiaTheme="minorEastAsia" w:hAnsi="Verdana" w:cs="Times New Roman"/>
                <w:kern w:val="2"/>
                <w:sz w:val="16"/>
                <w:szCs w:val="16"/>
              </w:rPr>
            </w:pPr>
            <w:r w:rsidRPr="004B48E6">
              <w:rPr>
                <w:rFonts w:ascii="Verdana" w:eastAsiaTheme="minorEastAsia" w:hAnsi="Verdana" w:cs="Times New Roman"/>
                <w:kern w:val="2"/>
                <w:sz w:val="16"/>
                <w:szCs w:val="16"/>
              </w:rPr>
              <w:t>// Sometimes we need |count| to be less than zero.</w:t>
            </w:r>
          </w:p>
          <w:p w14:paraId="2286D458" w14:textId="77777777" w:rsidR="00760640" w:rsidRPr="00D522F1" w:rsidRDefault="00760640" w:rsidP="00760640">
            <w:pPr>
              <w:pStyle w:val="HTML"/>
              <w:rPr>
                <w:rFonts w:asciiTheme="minorEastAsia" w:eastAsiaTheme="minorEastAsia" w:hAnsiTheme="minorEastAsia" w:cs="Times New Roman"/>
                <w:kern w:val="2"/>
                <w:sz w:val="16"/>
                <w:szCs w:val="16"/>
              </w:rPr>
            </w:pPr>
            <w:r w:rsidRPr="004B48E6">
              <w:rPr>
                <w:rFonts w:ascii="Verdana" w:eastAsiaTheme="minorEastAsia" w:hAnsi="Verdana" w:cs="Times New Roman"/>
                <w:kern w:val="2"/>
                <w:sz w:val="16"/>
                <w:szCs w:val="16"/>
              </w:rPr>
              <w:t>// Remember to call |</w:t>
            </w:r>
            <w:proofErr w:type="gramStart"/>
            <w:r w:rsidRPr="004B48E6">
              <w:rPr>
                <w:rFonts w:ascii="Verdana" w:eastAsiaTheme="minorEastAsia" w:hAnsi="Verdana" w:cs="Times New Roman"/>
                <w:kern w:val="2"/>
                <w:sz w:val="16"/>
                <w:szCs w:val="16"/>
              </w:rPr>
              <w:t>StringWithoutSpaces(</w:t>
            </w:r>
            <w:proofErr w:type="gramEnd"/>
            <w:r w:rsidRPr="004B48E6">
              <w:rPr>
                <w:rFonts w:ascii="Verdana" w:eastAsiaTheme="minorEastAsia" w:hAnsi="Verdana" w:cs="Times New Roman"/>
                <w:kern w:val="2"/>
                <w:sz w:val="16"/>
                <w:szCs w:val="16"/>
              </w:rPr>
              <w:t>"foo bar baz")|</w:t>
            </w:r>
          </w:p>
        </w:tc>
      </w:tr>
    </w:tbl>
    <w:p w14:paraId="20D0CCF9" w14:textId="77777777" w:rsidR="003C612C" w:rsidRPr="00D522F1" w:rsidRDefault="00760640" w:rsidP="00680F1F">
      <w:pPr>
        <w:pStyle w:val="ad"/>
      </w:pPr>
      <w:bookmarkStart w:id="42" w:name="_Toc317164463"/>
      <w:r w:rsidRPr="00D522F1">
        <w:rPr>
          <w:rFonts w:hint="eastAsia"/>
        </w:rPr>
        <w:t>图表</w:t>
      </w:r>
      <w:r w:rsidRPr="00D522F1">
        <w:rPr>
          <w:rFonts w:hint="eastAsia"/>
        </w:rPr>
        <w:t xml:space="preserve"> </w:t>
      </w:r>
      <w:r w:rsidR="000C34E0" w:rsidRPr="00D522F1">
        <w:fldChar w:fldCharType="begin"/>
      </w:r>
      <w:r w:rsidR="00817DD6" w:rsidRPr="00D522F1">
        <w:instrText xml:space="preserve"> SEQ </w:instrText>
      </w:r>
      <w:r w:rsidR="00817DD6" w:rsidRPr="00D522F1">
        <w:instrText>图表</w:instrText>
      </w:r>
      <w:r w:rsidR="00817DD6" w:rsidRPr="00D522F1">
        <w:instrText xml:space="preserve"> \* ARABIC </w:instrText>
      </w:r>
      <w:r w:rsidR="000C34E0" w:rsidRPr="00D522F1">
        <w:fldChar w:fldCharType="separate"/>
      </w:r>
      <w:r w:rsidR="00B11B1F">
        <w:rPr>
          <w:noProof/>
        </w:rPr>
        <w:t>11</w:t>
      </w:r>
      <w:r w:rsidR="000C34E0" w:rsidRPr="00D522F1">
        <w:fldChar w:fldCharType="end"/>
      </w:r>
      <w:r w:rsidR="00522EBA">
        <w:rPr>
          <w:rFonts w:hint="eastAsia"/>
        </w:rPr>
        <w:t xml:space="preserve"> </w:t>
      </w:r>
      <w:r w:rsidR="00522EBA">
        <w:rPr>
          <w:rFonts w:hint="eastAsia"/>
        </w:rPr>
        <w:t>实现代码注释</w:t>
      </w:r>
      <w:bookmarkEnd w:id="42"/>
    </w:p>
    <w:p w14:paraId="05542602" w14:textId="77777777" w:rsidR="009F3F96" w:rsidRPr="00D522F1" w:rsidRDefault="00D327FE" w:rsidP="009F3F96">
      <w:pPr>
        <w:pStyle w:val="2"/>
        <w:rPr>
          <w:rFonts w:asciiTheme="minorEastAsia" w:eastAsiaTheme="minorEastAsia" w:hAnsiTheme="minorEastAsia"/>
        </w:rPr>
      </w:pPr>
      <w:bookmarkStart w:id="43" w:name="_Toc317164397"/>
      <w:r>
        <w:rPr>
          <w:rFonts w:asciiTheme="minorEastAsia" w:eastAsiaTheme="minorEastAsia" w:hAnsiTheme="minorEastAsia" w:hint="eastAsia"/>
        </w:rPr>
        <w:t>代码</w:t>
      </w:r>
      <w:r w:rsidR="00F6561C" w:rsidRPr="00D522F1">
        <w:rPr>
          <w:rFonts w:asciiTheme="minorEastAsia" w:eastAsiaTheme="minorEastAsia" w:hAnsiTheme="minorEastAsia" w:hint="eastAsia"/>
        </w:rPr>
        <w:t>格式化</w:t>
      </w:r>
      <w:bookmarkEnd w:id="43"/>
    </w:p>
    <w:p w14:paraId="0842BB06" w14:textId="77777777" w:rsidR="00146413" w:rsidRPr="00D522F1" w:rsidRDefault="00146413" w:rsidP="00D81F9F">
      <w:pPr>
        <w:pStyle w:val="3"/>
        <w:rPr>
          <w:rFonts w:asciiTheme="minorEastAsia" w:eastAsiaTheme="minorEastAsia" w:hAnsiTheme="minorEastAsia"/>
        </w:rPr>
      </w:pPr>
      <w:bookmarkStart w:id="44" w:name="_Toc317164398"/>
      <w:r w:rsidRPr="00D522F1">
        <w:rPr>
          <w:rFonts w:asciiTheme="minorEastAsia" w:eastAsiaTheme="minorEastAsia" w:hAnsiTheme="minorEastAsia" w:hint="eastAsia"/>
        </w:rPr>
        <w:lastRenderedPageBreak/>
        <w:t>缩进</w:t>
      </w:r>
      <w:bookmarkEnd w:id="44"/>
    </w:p>
    <w:p w14:paraId="030D93AD" w14:textId="77777777" w:rsidR="00146413" w:rsidRPr="00D522F1" w:rsidRDefault="00146413" w:rsidP="00146413">
      <w:pPr>
        <w:ind w:firstLine="420"/>
        <w:rPr>
          <w:rFonts w:asciiTheme="minorEastAsia" w:eastAsiaTheme="minorEastAsia" w:hAnsiTheme="minorEastAsia"/>
        </w:rPr>
      </w:pPr>
      <w:r w:rsidRPr="00D522F1">
        <w:rPr>
          <w:rFonts w:asciiTheme="minorEastAsia" w:eastAsiaTheme="minorEastAsia" w:hAnsiTheme="minorEastAsia" w:hint="eastAsia"/>
        </w:rPr>
        <w:t>使用制表符而不是空格来缩进对齐。在</w:t>
      </w:r>
      <w:r w:rsidRPr="00522EBA">
        <w:rPr>
          <w:rFonts w:eastAsiaTheme="minorEastAsia"/>
        </w:rPr>
        <w:t>Xcode</w:t>
      </w:r>
      <w:r w:rsidRPr="00D522F1">
        <w:rPr>
          <w:rFonts w:asciiTheme="minorEastAsia" w:eastAsiaTheme="minorEastAsia" w:hAnsiTheme="minorEastAsia" w:hint="eastAsia"/>
        </w:rPr>
        <w:t>的菜单栏选择</w:t>
      </w:r>
      <w:r w:rsidRPr="00522EBA">
        <w:rPr>
          <w:rFonts w:eastAsiaTheme="minorEastAsia"/>
          <w:i/>
        </w:rPr>
        <w:t>Xcode-&gt;Preference-&gt;Text Editing-&gt;Indentation</w:t>
      </w:r>
      <w:r w:rsidRPr="00D522F1">
        <w:rPr>
          <w:rFonts w:asciiTheme="minorEastAsia" w:eastAsiaTheme="minorEastAsia" w:hAnsiTheme="minorEastAsia" w:hint="eastAsia"/>
        </w:rPr>
        <w:t>中设置“</w:t>
      </w:r>
      <w:r w:rsidRPr="00522EBA">
        <w:rPr>
          <w:rFonts w:eastAsiaTheme="minorEastAsia"/>
          <w:i/>
        </w:rPr>
        <w:t>Tab width</w:t>
      </w:r>
      <w:r w:rsidRPr="00D522F1">
        <w:rPr>
          <w:rFonts w:asciiTheme="minorEastAsia" w:eastAsiaTheme="minorEastAsia" w:hAnsiTheme="minorEastAsia" w:hint="eastAsia"/>
        </w:rPr>
        <w:t>”的宽度为</w:t>
      </w:r>
      <w:r w:rsidRPr="00D522F1">
        <w:rPr>
          <w:rFonts w:asciiTheme="minorEastAsia" w:eastAsiaTheme="minorEastAsia" w:hAnsiTheme="minorEastAsia" w:hint="eastAsia"/>
          <w:b/>
        </w:rPr>
        <w:t>4个空格</w:t>
      </w:r>
    </w:p>
    <w:p w14:paraId="3AE6F3B1" w14:textId="77777777" w:rsidR="000A1EA3" w:rsidRPr="00D522F1" w:rsidRDefault="00A02A3F" w:rsidP="00D81F9F">
      <w:pPr>
        <w:pStyle w:val="3"/>
        <w:rPr>
          <w:rFonts w:asciiTheme="minorEastAsia" w:eastAsiaTheme="minorEastAsia" w:hAnsiTheme="minorEastAsia"/>
        </w:rPr>
      </w:pPr>
      <w:bookmarkStart w:id="45" w:name="_Toc317164399"/>
      <w:r w:rsidRPr="00D522F1">
        <w:rPr>
          <w:rFonts w:asciiTheme="minorEastAsia" w:eastAsiaTheme="minorEastAsia" w:hAnsiTheme="minorEastAsia" w:hint="eastAsia"/>
        </w:rPr>
        <w:t>空格</w:t>
      </w:r>
      <w:bookmarkEnd w:id="45"/>
    </w:p>
    <w:p w14:paraId="491FAEB6" w14:textId="77777777" w:rsidR="00494E9F" w:rsidRPr="00D522F1" w:rsidRDefault="00494E9F" w:rsidP="00494E9F">
      <w:pPr>
        <w:pStyle w:val="afa"/>
        <w:numPr>
          <w:ilvl w:val="0"/>
          <w:numId w:val="5"/>
        </w:numPr>
        <w:ind w:firstLineChars="0"/>
        <w:rPr>
          <w:rFonts w:asciiTheme="minorEastAsia" w:eastAsiaTheme="minorEastAsia" w:hAnsiTheme="minorEastAsia"/>
        </w:rPr>
      </w:pPr>
      <w:r w:rsidRPr="00D522F1">
        <w:rPr>
          <w:rFonts w:asciiTheme="minorEastAsia" w:eastAsiaTheme="minorEastAsia" w:hAnsiTheme="minorEastAsia" w:hint="eastAsia"/>
        </w:rPr>
        <w:t>在关键词</w:t>
      </w:r>
      <w:r w:rsidRPr="00522EBA">
        <w:rPr>
          <w:rFonts w:eastAsiaTheme="minorEastAsia"/>
        </w:rPr>
        <w:t>for</w:t>
      </w:r>
      <w:r w:rsidRPr="00522EBA">
        <w:rPr>
          <w:rFonts w:eastAsiaTheme="minorEastAsia" w:hAnsiTheme="minorEastAsia"/>
        </w:rPr>
        <w:t>，</w:t>
      </w:r>
      <w:r w:rsidR="00EE7A7B" w:rsidRPr="00522EBA">
        <w:rPr>
          <w:rFonts w:eastAsiaTheme="minorEastAsia"/>
        </w:rPr>
        <w:t>do</w:t>
      </w:r>
      <w:r w:rsidR="00EE7A7B" w:rsidRPr="00522EBA">
        <w:rPr>
          <w:rFonts w:eastAsiaTheme="minorEastAsia" w:hAnsiTheme="minorEastAsia"/>
        </w:rPr>
        <w:t>，</w:t>
      </w:r>
      <w:r w:rsidRPr="00522EBA">
        <w:rPr>
          <w:rFonts w:eastAsiaTheme="minorEastAsia"/>
        </w:rPr>
        <w:t>while</w:t>
      </w:r>
      <w:r w:rsidRPr="00522EBA">
        <w:rPr>
          <w:rFonts w:eastAsiaTheme="minorEastAsia" w:hAnsiTheme="minorEastAsia"/>
        </w:rPr>
        <w:t>，</w:t>
      </w:r>
      <w:r w:rsidRPr="00522EBA">
        <w:rPr>
          <w:rFonts w:eastAsiaTheme="minorEastAsia"/>
        </w:rPr>
        <w:t>if</w:t>
      </w:r>
      <w:r w:rsidRPr="00522EBA">
        <w:rPr>
          <w:rFonts w:eastAsiaTheme="minorEastAsia" w:hAnsiTheme="minorEastAsia"/>
        </w:rPr>
        <w:t>，</w:t>
      </w:r>
      <w:r w:rsidRPr="00522EBA">
        <w:rPr>
          <w:rFonts w:eastAsiaTheme="minorEastAsia"/>
        </w:rPr>
        <w:t>else</w:t>
      </w:r>
      <w:r w:rsidRPr="00522EBA">
        <w:rPr>
          <w:rFonts w:eastAsiaTheme="minorEastAsia" w:hAnsiTheme="minorEastAsia"/>
        </w:rPr>
        <w:t>，</w:t>
      </w:r>
      <w:r w:rsidRPr="00522EBA">
        <w:rPr>
          <w:rFonts w:eastAsiaTheme="minorEastAsia"/>
        </w:rPr>
        <w:t>switch</w:t>
      </w:r>
      <w:r w:rsidR="00EE7A7B" w:rsidRPr="00522EBA">
        <w:rPr>
          <w:rFonts w:eastAsiaTheme="minorEastAsia" w:hAnsiTheme="minorEastAsia"/>
        </w:rPr>
        <w:t>，</w:t>
      </w:r>
      <w:r w:rsidR="00EE7A7B" w:rsidRPr="00522EBA">
        <w:rPr>
          <w:rFonts w:eastAsiaTheme="minorEastAsia"/>
        </w:rPr>
        <w:t>case</w:t>
      </w:r>
      <w:r w:rsidR="00EE7A7B" w:rsidRPr="00522EBA">
        <w:rPr>
          <w:rFonts w:eastAsiaTheme="minorEastAsia" w:hAnsiTheme="minorEastAsia"/>
        </w:rPr>
        <w:t>，</w:t>
      </w:r>
      <w:r w:rsidR="00EE7A7B" w:rsidRPr="00522EBA">
        <w:rPr>
          <w:rFonts w:eastAsiaTheme="minorEastAsia"/>
        </w:rPr>
        <w:t>default</w:t>
      </w:r>
      <w:r w:rsidRPr="00D522F1">
        <w:rPr>
          <w:rFonts w:asciiTheme="minorEastAsia" w:eastAsiaTheme="minorEastAsia" w:hAnsiTheme="minorEastAsia" w:hint="eastAsia"/>
        </w:rPr>
        <w:t xml:space="preserve"> </w:t>
      </w:r>
      <w:r w:rsidR="00D9251F" w:rsidRPr="00D522F1">
        <w:rPr>
          <w:rFonts w:asciiTheme="minorEastAsia" w:eastAsiaTheme="minorEastAsia" w:hAnsiTheme="minorEastAsia" w:hint="eastAsia"/>
        </w:rPr>
        <w:t>等</w:t>
      </w:r>
      <w:r w:rsidRPr="00D522F1">
        <w:rPr>
          <w:rFonts w:asciiTheme="minorEastAsia" w:eastAsiaTheme="minorEastAsia" w:hAnsiTheme="minorEastAsia" w:hint="eastAsia"/>
        </w:rPr>
        <w:t>后面要加上空格</w:t>
      </w:r>
      <w:r w:rsidR="00D9251F" w:rsidRPr="00D522F1">
        <w:rPr>
          <w:rFonts w:asciiTheme="minorEastAsia" w:eastAsiaTheme="minorEastAsia" w:hAnsiTheme="minorEastAsia" w:hint="eastAsia"/>
        </w:rPr>
        <w:t>；</w:t>
      </w:r>
    </w:p>
    <w:p w14:paraId="5F7E4BB0" w14:textId="77777777" w:rsidR="00494E9F" w:rsidRPr="00D522F1" w:rsidRDefault="00494E9F" w:rsidP="00494E9F">
      <w:pPr>
        <w:pStyle w:val="afa"/>
        <w:numPr>
          <w:ilvl w:val="0"/>
          <w:numId w:val="5"/>
        </w:numPr>
        <w:ind w:firstLineChars="0"/>
        <w:rPr>
          <w:rFonts w:asciiTheme="minorEastAsia" w:eastAsiaTheme="minorEastAsia" w:hAnsiTheme="minorEastAsia"/>
        </w:rPr>
      </w:pPr>
      <w:r w:rsidRPr="00D522F1">
        <w:rPr>
          <w:rFonts w:asciiTheme="minorEastAsia" w:eastAsiaTheme="minorEastAsia" w:hAnsiTheme="minorEastAsia" w:hint="eastAsia"/>
        </w:rPr>
        <w:t>操作符&amp;&amp;，||，!=，==，=，&gt;，&lt;，/，%，+=，</w:t>
      </w:r>
      <w:r w:rsidR="00AC04C1" w:rsidRPr="00D522F1">
        <w:rPr>
          <w:rFonts w:asciiTheme="minorEastAsia" w:eastAsiaTheme="minorEastAsia" w:hAnsiTheme="minorEastAsia" w:hint="eastAsia"/>
        </w:rPr>
        <w:t>-</w:t>
      </w:r>
      <w:r w:rsidRPr="00D522F1">
        <w:rPr>
          <w:rFonts w:asciiTheme="minorEastAsia" w:eastAsiaTheme="minorEastAsia" w:hAnsiTheme="minorEastAsia" w:hint="eastAsia"/>
        </w:rPr>
        <w:t>=</w:t>
      </w:r>
      <w:r w:rsidR="00D9251F" w:rsidRPr="00D522F1">
        <w:rPr>
          <w:rFonts w:asciiTheme="minorEastAsia" w:eastAsiaTheme="minorEastAsia" w:hAnsiTheme="minorEastAsia" w:hint="eastAsia"/>
        </w:rPr>
        <w:t>等</w:t>
      </w:r>
      <w:r w:rsidRPr="00D522F1">
        <w:rPr>
          <w:rFonts w:asciiTheme="minorEastAsia" w:eastAsiaTheme="minorEastAsia" w:hAnsiTheme="minorEastAsia" w:hint="eastAsia"/>
        </w:rPr>
        <w:t>的前后加上空格</w:t>
      </w:r>
      <w:r w:rsidR="00D9251F" w:rsidRPr="00D522F1">
        <w:rPr>
          <w:rFonts w:asciiTheme="minorEastAsia" w:eastAsiaTheme="minorEastAsia" w:hAnsiTheme="minorEastAsia" w:hint="eastAsia"/>
        </w:rPr>
        <w:t>；</w:t>
      </w:r>
    </w:p>
    <w:p w14:paraId="0B2A9B66" w14:textId="77777777" w:rsidR="00494E9F" w:rsidRPr="00D522F1" w:rsidRDefault="00494E9F" w:rsidP="00494E9F">
      <w:pPr>
        <w:pStyle w:val="afa"/>
        <w:numPr>
          <w:ilvl w:val="0"/>
          <w:numId w:val="5"/>
        </w:numPr>
        <w:ind w:firstLineChars="0"/>
        <w:rPr>
          <w:rFonts w:asciiTheme="minorEastAsia" w:eastAsiaTheme="minorEastAsia" w:hAnsiTheme="minorEastAsia"/>
        </w:rPr>
      </w:pPr>
      <w:r w:rsidRPr="00D522F1">
        <w:rPr>
          <w:rFonts w:asciiTheme="minorEastAsia" w:eastAsiaTheme="minorEastAsia" w:hAnsiTheme="minorEastAsia" w:hint="eastAsia"/>
        </w:rPr>
        <w:t>多个参数之间加上空格</w:t>
      </w:r>
      <w:r w:rsidR="00D9251F" w:rsidRPr="00D522F1">
        <w:rPr>
          <w:rFonts w:asciiTheme="minorEastAsia" w:eastAsiaTheme="minorEastAsia" w:hAnsiTheme="minorEastAsia" w:hint="eastAsia"/>
        </w:rPr>
        <w:t>。</w:t>
      </w:r>
    </w:p>
    <w:tbl>
      <w:tblPr>
        <w:tblStyle w:val="a5"/>
        <w:tblW w:w="0" w:type="auto"/>
        <w:jc w:val="center"/>
        <w:shd w:val="clear" w:color="auto" w:fill="D9D9D9" w:themeFill="background1" w:themeFillShade="D9"/>
        <w:tblLook w:val="04A0" w:firstRow="1" w:lastRow="0" w:firstColumn="1" w:lastColumn="0" w:noHBand="0" w:noVBand="1"/>
      </w:tblPr>
      <w:tblGrid>
        <w:gridCol w:w="7905"/>
      </w:tblGrid>
      <w:tr w:rsidR="00494E9F" w:rsidRPr="00D522F1" w14:paraId="1B66E8D8" w14:textId="77777777" w:rsidTr="00651A69">
        <w:trPr>
          <w:trHeight w:val="322"/>
          <w:jc w:val="center"/>
        </w:trPr>
        <w:tc>
          <w:tcPr>
            <w:tcW w:w="7905" w:type="dxa"/>
            <w:shd w:val="clear" w:color="auto" w:fill="D9D9D9" w:themeFill="background1" w:themeFillShade="D9"/>
            <w:vAlign w:val="center"/>
          </w:tcPr>
          <w:p w14:paraId="7C984036" w14:textId="77777777" w:rsidR="00494E9F" w:rsidRPr="004B48E6" w:rsidRDefault="00494E9F" w:rsidP="00651A69">
            <w:pPr>
              <w:spacing w:before="0" w:after="0" w:line="0" w:lineRule="atLeast"/>
              <w:jc w:val="left"/>
              <w:rPr>
                <w:rFonts w:ascii="Verdana" w:eastAsiaTheme="minorEastAsia" w:hAnsi="Verdana"/>
                <w:sz w:val="16"/>
                <w:szCs w:val="16"/>
              </w:rPr>
            </w:pPr>
            <w:r w:rsidRPr="004B48E6">
              <w:rPr>
                <w:rFonts w:ascii="Verdana" w:eastAsiaTheme="minorEastAsia" w:hAnsi="Verdana"/>
                <w:sz w:val="16"/>
                <w:szCs w:val="16"/>
              </w:rPr>
              <w:t>// for</w:t>
            </w:r>
            <w:r w:rsidRPr="004B48E6">
              <w:rPr>
                <w:rFonts w:ascii="Verdana" w:eastAsiaTheme="minorEastAsia" w:hAnsiTheme="minorEastAsia"/>
                <w:sz w:val="16"/>
                <w:szCs w:val="16"/>
              </w:rPr>
              <w:t>，</w:t>
            </w:r>
            <w:r w:rsidRPr="004B48E6">
              <w:rPr>
                <w:rFonts w:ascii="Verdana" w:eastAsiaTheme="minorEastAsia" w:hAnsi="Verdana"/>
                <w:sz w:val="16"/>
                <w:szCs w:val="16"/>
              </w:rPr>
              <w:t>if</w:t>
            </w:r>
            <w:r w:rsidRPr="004B48E6">
              <w:rPr>
                <w:rFonts w:ascii="Verdana" w:eastAsiaTheme="minorEastAsia" w:hAnsiTheme="minorEastAsia"/>
                <w:sz w:val="16"/>
                <w:szCs w:val="16"/>
              </w:rPr>
              <w:t>，</w:t>
            </w:r>
            <w:r w:rsidRPr="004B48E6">
              <w:rPr>
                <w:rFonts w:ascii="Verdana" w:eastAsiaTheme="minorEastAsia" w:hAnsi="Verdana"/>
                <w:sz w:val="16"/>
                <w:szCs w:val="16"/>
              </w:rPr>
              <w:t>==</w:t>
            </w:r>
            <w:r w:rsidRPr="004B48E6">
              <w:rPr>
                <w:rFonts w:ascii="Verdana" w:eastAsiaTheme="minorEastAsia" w:hAnsiTheme="minorEastAsia"/>
                <w:sz w:val="16"/>
                <w:szCs w:val="16"/>
              </w:rPr>
              <w:t>以及</w:t>
            </w:r>
            <w:r w:rsidRPr="004B48E6">
              <w:rPr>
                <w:rFonts w:ascii="Verdana" w:eastAsiaTheme="minorEastAsia" w:hAnsi="Verdana"/>
                <w:sz w:val="16"/>
                <w:szCs w:val="16"/>
              </w:rPr>
              <w:t>=</w:t>
            </w:r>
            <w:r w:rsidRPr="004B48E6">
              <w:rPr>
                <w:rFonts w:ascii="Verdana" w:eastAsiaTheme="minorEastAsia" w:hAnsiTheme="minorEastAsia"/>
                <w:sz w:val="16"/>
                <w:szCs w:val="16"/>
              </w:rPr>
              <w:t>号</w:t>
            </w:r>
          </w:p>
          <w:p w14:paraId="77E4659A" w14:textId="77777777" w:rsidR="00494E9F" w:rsidRPr="004B48E6" w:rsidRDefault="00494E9F" w:rsidP="00D9251F">
            <w:pPr>
              <w:spacing w:before="0" w:after="0" w:line="0" w:lineRule="atLeast"/>
              <w:jc w:val="left"/>
              <w:rPr>
                <w:rFonts w:ascii="Verdana" w:eastAsiaTheme="minorEastAsia" w:hAnsi="Verdana"/>
                <w:sz w:val="16"/>
                <w:szCs w:val="16"/>
              </w:rPr>
            </w:pPr>
            <w:proofErr w:type="gramStart"/>
            <w:r w:rsidRPr="004B48E6">
              <w:rPr>
                <w:rFonts w:ascii="Verdana" w:eastAsiaTheme="minorEastAsia" w:hAnsi="Verdana"/>
                <w:sz w:val="16"/>
                <w:szCs w:val="16"/>
              </w:rPr>
              <w:t>for</w:t>
            </w:r>
            <w:proofErr w:type="gramEnd"/>
            <w:r w:rsidRPr="004B48E6">
              <w:rPr>
                <w:rFonts w:ascii="Verdana" w:eastAsiaTheme="minorEastAsia" w:hAnsi="Verdana"/>
                <w:sz w:val="16"/>
                <w:szCs w:val="16"/>
              </w:rPr>
              <w:t xml:space="preserve"> (UIView *subView in self.view.subviews</w:t>
            </w:r>
            <w:r w:rsidR="009B14B6" w:rsidRPr="004B48E6">
              <w:rPr>
                <w:rFonts w:ascii="Verdana" w:eastAsiaTheme="minorEastAsia" w:hAnsi="Verdana"/>
                <w:sz w:val="16"/>
                <w:szCs w:val="16"/>
              </w:rPr>
              <w:t>)</w:t>
            </w:r>
            <w:r w:rsidRPr="004B48E6">
              <w:rPr>
                <w:rFonts w:ascii="Verdana" w:eastAsiaTheme="minorEastAsia" w:hAnsi="Verdana"/>
                <w:sz w:val="16"/>
                <w:szCs w:val="16"/>
              </w:rPr>
              <w:t xml:space="preserve"> </w:t>
            </w:r>
          </w:p>
          <w:p w14:paraId="101ACD3E" w14:textId="77777777" w:rsidR="00494E9F" w:rsidRPr="004B48E6" w:rsidRDefault="00494E9F" w:rsidP="00651A69">
            <w:pPr>
              <w:spacing w:before="0" w:after="0" w:line="0" w:lineRule="atLeast"/>
              <w:jc w:val="left"/>
              <w:rPr>
                <w:rFonts w:ascii="Verdana" w:eastAsiaTheme="minorEastAsia" w:hAnsi="Verdana"/>
                <w:sz w:val="16"/>
                <w:szCs w:val="16"/>
              </w:rPr>
            </w:pPr>
            <w:r w:rsidRPr="004B48E6">
              <w:rPr>
                <w:rFonts w:ascii="Verdana" w:eastAsiaTheme="minorEastAsia" w:hAnsi="Verdana"/>
                <w:sz w:val="16"/>
                <w:szCs w:val="16"/>
              </w:rPr>
              <w:t>{</w:t>
            </w:r>
          </w:p>
          <w:p w14:paraId="6F408695" w14:textId="77777777" w:rsidR="00494E9F" w:rsidRPr="004B48E6" w:rsidRDefault="00D9251F" w:rsidP="00651A69">
            <w:pPr>
              <w:spacing w:before="0" w:after="0" w:line="0" w:lineRule="atLeast"/>
              <w:jc w:val="left"/>
              <w:rPr>
                <w:rFonts w:ascii="Verdana" w:eastAsiaTheme="minorEastAsia" w:hAnsi="Verdana"/>
                <w:sz w:val="16"/>
                <w:szCs w:val="16"/>
              </w:rPr>
            </w:pPr>
            <w:r w:rsidRPr="004B48E6">
              <w:rPr>
                <w:rFonts w:ascii="Verdana" w:eastAsiaTheme="minorEastAsia" w:hAnsi="Verdana"/>
                <w:sz w:val="16"/>
                <w:szCs w:val="16"/>
              </w:rPr>
              <w:tab/>
            </w:r>
            <w:proofErr w:type="gramStart"/>
            <w:r w:rsidR="00494E9F" w:rsidRPr="004B48E6">
              <w:rPr>
                <w:rFonts w:ascii="Verdana" w:eastAsiaTheme="minorEastAsia" w:hAnsi="Verdana"/>
                <w:sz w:val="16"/>
                <w:szCs w:val="16"/>
              </w:rPr>
              <w:t>if</w:t>
            </w:r>
            <w:proofErr w:type="gramEnd"/>
            <w:r w:rsidR="00494E9F" w:rsidRPr="004B48E6">
              <w:rPr>
                <w:rFonts w:ascii="Verdana" w:eastAsiaTheme="minorEastAsia" w:hAnsi="Verdana"/>
                <w:sz w:val="16"/>
                <w:szCs w:val="16"/>
              </w:rPr>
              <w:t xml:space="preserve"> (subView.tag == ETagSearchBarView) </w:t>
            </w:r>
          </w:p>
          <w:p w14:paraId="1977F1C6" w14:textId="77777777" w:rsidR="00494E9F" w:rsidRPr="004B48E6" w:rsidRDefault="00D9251F" w:rsidP="00651A69">
            <w:pPr>
              <w:spacing w:before="0" w:after="0" w:line="0" w:lineRule="atLeast"/>
              <w:jc w:val="left"/>
              <w:rPr>
                <w:rFonts w:ascii="Verdana" w:eastAsiaTheme="minorEastAsia" w:hAnsi="Verdana"/>
                <w:sz w:val="16"/>
                <w:szCs w:val="16"/>
              </w:rPr>
            </w:pPr>
            <w:r w:rsidRPr="004B48E6">
              <w:rPr>
                <w:rFonts w:ascii="Verdana" w:eastAsiaTheme="minorEastAsia" w:hAnsi="Verdana"/>
                <w:sz w:val="16"/>
                <w:szCs w:val="16"/>
              </w:rPr>
              <w:tab/>
            </w:r>
            <w:r w:rsidR="00494E9F" w:rsidRPr="004B48E6">
              <w:rPr>
                <w:rFonts w:ascii="Verdana" w:eastAsiaTheme="minorEastAsia" w:hAnsi="Verdana"/>
                <w:sz w:val="16"/>
                <w:szCs w:val="16"/>
              </w:rPr>
              <w:t>{</w:t>
            </w:r>
          </w:p>
          <w:p w14:paraId="29830549" w14:textId="77777777" w:rsidR="00494E9F" w:rsidRPr="004B48E6" w:rsidRDefault="00D9251F" w:rsidP="00651A69">
            <w:pPr>
              <w:spacing w:before="0" w:after="0" w:line="0" w:lineRule="atLeast"/>
              <w:jc w:val="left"/>
              <w:rPr>
                <w:rFonts w:ascii="Verdana" w:eastAsiaTheme="minorEastAsia" w:hAnsi="Verdana"/>
                <w:sz w:val="16"/>
                <w:szCs w:val="16"/>
              </w:rPr>
            </w:pPr>
            <w:r w:rsidRPr="004B48E6">
              <w:rPr>
                <w:rFonts w:ascii="Verdana" w:eastAsiaTheme="minorEastAsia" w:hAnsi="Verdana"/>
                <w:sz w:val="16"/>
                <w:szCs w:val="16"/>
              </w:rPr>
              <w:tab/>
            </w:r>
            <w:r w:rsidRPr="004B48E6">
              <w:rPr>
                <w:rFonts w:ascii="Verdana" w:eastAsiaTheme="minorEastAsia" w:hAnsi="Verdana"/>
                <w:sz w:val="16"/>
                <w:szCs w:val="16"/>
              </w:rPr>
              <w:tab/>
            </w:r>
            <w:proofErr w:type="gramStart"/>
            <w:r w:rsidR="00494E9F" w:rsidRPr="004B48E6">
              <w:rPr>
                <w:rFonts w:ascii="Verdana" w:eastAsiaTheme="minorEastAsia" w:hAnsi="Verdana"/>
                <w:sz w:val="16"/>
                <w:szCs w:val="16"/>
              </w:rPr>
              <w:t>subView.alpha</w:t>
            </w:r>
            <w:proofErr w:type="gramEnd"/>
            <w:r w:rsidR="00494E9F" w:rsidRPr="004B48E6">
              <w:rPr>
                <w:rFonts w:ascii="Verdana" w:eastAsiaTheme="minorEastAsia" w:hAnsi="Verdana"/>
                <w:sz w:val="16"/>
                <w:szCs w:val="16"/>
              </w:rPr>
              <w:t xml:space="preserve"> = 0.0f;</w:t>
            </w:r>
          </w:p>
          <w:p w14:paraId="226E7885" w14:textId="77777777" w:rsidR="00494E9F" w:rsidRPr="004B48E6" w:rsidRDefault="00D9251F" w:rsidP="00651A69">
            <w:pPr>
              <w:spacing w:before="0" w:after="0" w:line="0" w:lineRule="atLeast"/>
              <w:jc w:val="left"/>
              <w:rPr>
                <w:rFonts w:ascii="Verdana" w:eastAsiaTheme="minorEastAsia" w:hAnsi="Verdana"/>
                <w:sz w:val="16"/>
                <w:szCs w:val="16"/>
              </w:rPr>
            </w:pPr>
            <w:r w:rsidRPr="004B48E6">
              <w:rPr>
                <w:rFonts w:ascii="Verdana" w:eastAsiaTheme="minorEastAsia" w:hAnsi="Verdana"/>
                <w:sz w:val="16"/>
                <w:szCs w:val="16"/>
              </w:rPr>
              <w:tab/>
            </w:r>
            <w:r w:rsidRPr="004B48E6">
              <w:rPr>
                <w:rFonts w:ascii="Verdana" w:eastAsiaTheme="minorEastAsia" w:hAnsi="Verdana"/>
                <w:sz w:val="16"/>
                <w:szCs w:val="16"/>
              </w:rPr>
              <w:tab/>
            </w:r>
            <w:proofErr w:type="gramStart"/>
            <w:r w:rsidR="00494E9F" w:rsidRPr="004B48E6">
              <w:rPr>
                <w:rFonts w:ascii="Verdana" w:eastAsiaTheme="minorEastAsia" w:hAnsi="Verdana"/>
                <w:sz w:val="16"/>
                <w:szCs w:val="16"/>
              </w:rPr>
              <w:t>break</w:t>
            </w:r>
            <w:proofErr w:type="gramEnd"/>
            <w:r w:rsidR="00494E9F" w:rsidRPr="004B48E6">
              <w:rPr>
                <w:rFonts w:ascii="Verdana" w:eastAsiaTheme="minorEastAsia" w:hAnsi="Verdana"/>
                <w:sz w:val="16"/>
                <w:szCs w:val="16"/>
              </w:rPr>
              <w:t>;</w:t>
            </w:r>
          </w:p>
          <w:p w14:paraId="0312463C" w14:textId="77777777" w:rsidR="00494E9F" w:rsidRPr="004B48E6" w:rsidRDefault="00D9251F" w:rsidP="00651A69">
            <w:pPr>
              <w:spacing w:before="0" w:after="0" w:line="0" w:lineRule="atLeast"/>
              <w:jc w:val="left"/>
              <w:rPr>
                <w:rFonts w:ascii="Verdana" w:eastAsiaTheme="minorEastAsia" w:hAnsi="Verdana"/>
                <w:sz w:val="16"/>
                <w:szCs w:val="16"/>
              </w:rPr>
            </w:pPr>
            <w:r w:rsidRPr="004B48E6">
              <w:rPr>
                <w:rFonts w:ascii="Verdana" w:eastAsiaTheme="minorEastAsia" w:hAnsi="Verdana"/>
                <w:sz w:val="16"/>
                <w:szCs w:val="16"/>
              </w:rPr>
              <w:tab/>
            </w:r>
            <w:r w:rsidR="00494E9F" w:rsidRPr="004B48E6">
              <w:rPr>
                <w:rFonts w:ascii="Verdana" w:eastAsiaTheme="minorEastAsia" w:hAnsi="Verdana"/>
                <w:sz w:val="16"/>
                <w:szCs w:val="16"/>
              </w:rPr>
              <w:t>}</w:t>
            </w:r>
          </w:p>
          <w:p w14:paraId="6F1D1CF3" w14:textId="77777777" w:rsidR="00494E9F" w:rsidRPr="004B48E6" w:rsidRDefault="00494E9F" w:rsidP="00651A69">
            <w:pPr>
              <w:spacing w:before="0" w:after="0" w:line="0" w:lineRule="atLeast"/>
              <w:jc w:val="left"/>
              <w:rPr>
                <w:rFonts w:ascii="Verdana" w:eastAsiaTheme="minorEastAsia" w:hAnsi="Verdana"/>
                <w:sz w:val="16"/>
                <w:szCs w:val="16"/>
              </w:rPr>
            </w:pPr>
            <w:r w:rsidRPr="004B48E6">
              <w:rPr>
                <w:rFonts w:ascii="Verdana" w:eastAsiaTheme="minorEastAsia" w:hAnsi="Verdana"/>
                <w:sz w:val="16"/>
                <w:szCs w:val="16"/>
              </w:rPr>
              <w:t>}</w:t>
            </w:r>
          </w:p>
          <w:p w14:paraId="4AEC761D" w14:textId="77777777" w:rsidR="00494E9F" w:rsidRPr="004B48E6" w:rsidRDefault="00494E9F" w:rsidP="00651A69">
            <w:pPr>
              <w:spacing w:before="0" w:after="0" w:line="0" w:lineRule="atLeast"/>
              <w:jc w:val="left"/>
              <w:rPr>
                <w:rFonts w:ascii="Verdana" w:eastAsiaTheme="minorEastAsia" w:hAnsi="Verdana"/>
                <w:sz w:val="16"/>
                <w:szCs w:val="16"/>
              </w:rPr>
            </w:pPr>
          </w:p>
          <w:p w14:paraId="6C7C0D3A" w14:textId="77777777" w:rsidR="00FB0E82" w:rsidRPr="004B48E6" w:rsidRDefault="00EE7A7B" w:rsidP="00651A69">
            <w:pPr>
              <w:spacing w:before="0" w:after="0" w:line="0" w:lineRule="atLeast"/>
              <w:jc w:val="left"/>
              <w:rPr>
                <w:rFonts w:ascii="Verdana" w:eastAsiaTheme="minorEastAsia" w:hAnsi="Verdana"/>
                <w:sz w:val="16"/>
                <w:szCs w:val="16"/>
              </w:rPr>
            </w:pPr>
            <w:r w:rsidRPr="004B48E6">
              <w:rPr>
                <w:rFonts w:ascii="Verdana" w:eastAsiaTheme="minorEastAsia" w:hAnsi="Verdana"/>
                <w:sz w:val="16"/>
                <w:szCs w:val="16"/>
              </w:rPr>
              <w:t xml:space="preserve">// </w:t>
            </w:r>
            <w:r w:rsidR="00AC04C1" w:rsidRPr="004B48E6">
              <w:rPr>
                <w:rFonts w:ascii="Verdana" w:eastAsiaTheme="minorEastAsia" w:hAnsiTheme="minorEastAsia"/>
                <w:sz w:val="16"/>
                <w:szCs w:val="16"/>
              </w:rPr>
              <w:t>调用</w:t>
            </w:r>
            <w:r w:rsidRPr="004B48E6">
              <w:rPr>
                <w:rFonts w:ascii="Verdana" w:eastAsiaTheme="minorEastAsia" w:hAnsiTheme="minorEastAsia"/>
                <w:sz w:val="16"/>
                <w:szCs w:val="16"/>
              </w:rPr>
              <w:t>方法的多个参数之间加上空格</w:t>
            </w:r>
          </w:p>
          <w:p w14:paraId="6E1449FA" w14:textId="77777777" w:rsidR="00494E9F" w:rsidRPr="00D522F1" w:rsidRDefault="00EE7A7B" w:rsidP="00EE7A7B">
            <w:pPr>
              <w:spacing w:before="0" w:after="0" w:line="0" w:lineRule="atLeast"/>
              <w:jc w:val="left"/>
              <w:rPr>
                <w:rFonts w:asciiTheme="minorEastAsia" w:eastAsiaTheme="minorEastAsia" w:hAnsiTheme="minorEastAsia"/>
                <w:sz w:val="16"/>
                <w:szCs w:val="16"/>
              </w:rPr>
            </w:pPr>
            <w:proofErr w:type="gramStart"/>
            <w:r w:rsidRPr="004B48E6">
              <w:rPr>
                <w:rFonts w:ascii="Verdana" w:eastAsiaTheme="minorEastAsia" w:hAnsi="Verdana"/>
                <w:sz w:val="16"/>
                <w:szCs w:val="16"/>
              </w:rPr>
              <w:t>CGRectMake(</w:t>
            </w:r>
            <w:proofErr w:type="gramEnd"/>
            <w:r w:rsidRPr="004B48E6">
              <w:rPr>
                <w:rFonts w:ascii="Verdana" w:eastAsiaTheme="minorEastAsia" w:hAnsi="Verdana"/>
                <w:sz w:val="16"/>
                <w:szCs w:val="16"/>
              </w:rPr>
              <w:t>point.x, point.y, width, heigh</w:t>
            </w:r>
            <w:r w:rsidR="000B50E4" w:rsidRPr="004B48E6">
              <w:rPr>
                <w:rFonts w:ascii="Verdana" w:eastAsiaTheme="minorEastAsia" w:hAnsi="Verdana"/>
                <w:sz w:val="16"/>
                <w:szCs w:val="16"/>
              </w:rPr>
              <w:t>t</w:t>
            </w:r>
            <w:r w:rsidRPr="004B48E6">
              <w:rPr>
                <w:rFonts w:ascii="Verdana" w:eastAsiaTheme="minorEastAsia" w:hAnsi="Verdana"/>
                <w:sz w:val="16"/>
                <w:szCs w:val="16"/>
              </w:rPr>
              <w:t>);</w:t>
            </w:r>
          </w:p>
        </w:tc>
      </w:tr>
    </w:tbl>
    <w:p w14:paraId="55FF6508" w14:textId="77777777" w:rsidR="00494E9F" w:rsidRPr="00D522F1" w:rsidRDefault="00494E9F" w:rsidP="00680F1F">
      <w:pPr>
        <w:pStyle w:val="ad"/>
      </w:pPr>
      <w:bookmarkStart w:id="46" w:name="_Toc317164464"/>
      <w:r w:rsidRPr="00D522F1">
        <w:rPr>
          <w:rFonts w:hint="eastAsia"/>
        </w:rPr>
        <w:t>图表</w:t>
      </w:r>
      <w:r w:rsidRPr="00D522F1">
        <w:rPr>
          <w:rFonts w:hint="eastAsia"/>
        </w:rPr>
        <w:t xml:space="preserve"> </w:t>
      </w:r>
      <w:r w:rsidR="000C34E0" w:rsidRPr="00D522F1">
        <w:fldChar w:fldCharType="begin"/>
      </w:r>
      <w:r w:rsidR="00D472ED" w:rsidRPr="00D522F1">
        <w:instrText xml:space="preserve"> SEQ </w:instrText>
      </w:r>
      <w:r w:rsidR="00D472ED" w:rsidRPr="00D522F1">
        <w:instrText>图表</w:instrText>
      </w:r>
      <w:r w:rsidR="00D472ED" w:rsidRPr="00D522F1">
        <w:instrText xml:space="preserve"> \* ARABIC </w:instrText>
      </w:r>
      <w:r w:rsidR="000C34E0" w:rsidRPr="00D522F1">
        <w:fldChar w:fldCharType="separate"/>
      </w:r>
      <w:r w:rsidR="00B11B1F">
        <w:rPr>
          <w:noProof/>
        </w:rPr>
        <w:t>12</w:t>
      </w:r>
      <w:r w:rsidR="000C34E0" w:rsidRPr="00D522F1">
        <w:rPr>
          <w:noProof/>
        </w:rPr>
        <w:fldChar w:fldCharType="end"/>
      </w:r>
      <w:r w:rsidR="00522EBA">
        <w:rPr>
          <w:rFonts w:hint="eastAsia"/>
          <w:noProof/>
        </w:rPr>
        <w:t xml:space="preserve"> </w:t>
      </w:r>
      <w:r w:rsidR="00522EBA">
        <w:rPr>
          <w:rFonts w:hint="eastAsia"/>
          <w:noProof/>
        </w:rPr>
        <w:t>代码格式之空格</w:t>
      </w:r>
      <w:bookmarkEnd w:id="46"/>
    </w:p>
    <w:p w14:paraId="41D3D772" w14:textId="77777777" w:rsidR="00A02A3F" w:rsidRPr="00D522F1" w:rsidRDefault="00A02A3F" w:rsidP="00D81F9F">
      <w:pPr>
        <w:pStyle w:val="3"/>
        <w:rPr>
          <w:rFonts w:asciiTheme="minorEastAsia" w:eastAsiaTheme="minorEastAsia" w:hAnsiTheme="minorEastAsia"/>
        </w:rPr>
      </w:pPr>
      <w:bookmarkStart w:id="47" w:name="_Toc317164400"/>
      <w:r w:rsidRPr="00D522F1">
        <w:rPr>
          <w:rFonts w:asciiTheme="minorEastAsia" w:eastAsiaTheme="minorEastAsia" w:hAnsiTheme="minorEastAsia" w:hint="eastAsia"/>
        </w:rPr>
        <w:t>行长度</w:t>
      </w:r>
      <w:bookmarkEnd w:id="47"/>
    </w:p>
    <w:p w14:paraId="76FD0DB2" w14:textId="684F0D03" w:rsidR="00580EEE" w:rsidRPr="00D522F1" w:rsidRDefault="00580EEE" w:rsidP="000B50E4">
      <w:pPr>
        <w:pStyle w:val="afa"/>
        <w:numPr>
          <w:ilvl w:val="0"/>
          <w:numId w:val="5"/>
        </w:numPr>
        <w:ind w:firstLineChars="0"/>
        <w:rPr>
          <w:rFonts w:asciiTheme="minorEastAsia" w:eastAsiaTheme="minorEastAsia" w:hAnsiTheme="minorEastAsia"/>
        </w:rPr>
      </w:pPr>
      <w:r w:rsidRPr="00D522F1">
        <w:rPr>
          <w:rFonts w:asciiTheme="minorEastAsia" w:eastAsiaTheme="minorEastAsia" w:hAnsiTheme="minorEastAsia" w:hint="eastAsia"/>
        </w:rPr>
        <w:t>行宽</w:t>
      </w:r>
      <w:r w:rsidR="000B50E4" w:rsidRPr="00D522F1">
        <w:rPr>
          <w:rFonts w:asciiTheme="minorEastAsia" w:eastAsiaTheme="minorEastAsia" w:hAnsiTheme="minorEastAsia" w:hint="eastAsia"/>
        </w:rPr>
        <w:t>不做硬性的规定</w:t>
      </w:r>
      <w:r w:rsidRPr="00D522F1">
        <w:rPr>
          <w:rFonts w:asciiTheme="minorEastAsia" w:eastAsiaTheme="minorEastAsia" w:hAnsiTheme="minorEastAsia" w:hint="eastAsia"/>
        </w:rPr>
        <w:t>。</w:t>
      </w:r>
      <w:r w:rsidR="000B50E4" w:rsidRPr="00D522F1">
        <w:rPr>
          <w:rFonts w:asciiTheme="minorEastAsia" w:eastAsiaTheme="minorEastAsia" w:hAnsiTheme="minorEastAsia" w:hint="eastAsia"/>
        </w:rPr>
        <w:t>也即</w:t>
      </w:r>
      <w:r w:rsidRPr="00D522F1">
        <w:rPr>
          <w:rFonts w:asciiTheme="minorEastAsia" w:eastAsiaTheme="minorEastAsia" w:hAnsiTheme="minorEastAsia" w:hint="eastAsia"/>
        </w:rPr>
        <w:t>在</w:t>
      </w:r>
      <w:r w:rsidRPr="00AB685B">
        <w:rPr>
          <w:rFonts w:eastAsiaTheme="minorEastAsia"/>
        </w:rPr>
        <w:t>Xcode</w:t>
      </w:r>
      <w:r w:rsidRPr="00D522F1">
        <w:rPr>
          <w:rFonts w:asciiTheme="minorEastAsia" w:eastAsiaTheme="minorEastAsia" w:hAnsiTheme="minorEastAsia" w:hint="eastAsia"/>
        </w:rPr>
        <w:t>的菜单栏选择</w:t>
      </w:r>
      <w:r w:rsidRPr="00AB685B">
        <w:rPr>
          <w:rFonts w:eastAsiaTheme="minorEastAsia"/>
          <w:i/>
        </w:rPr>
        <w:t>Xcode-&gt;Preference-&gt;Text Editing-&gt;Editing</w:t>
      </w:r>
      <w:r w:rsidR="000B50E4" w:rsidRPr="00D522F1">
        <w:rPr>
          <w:rFonts w:asciiTheme="minorEastAsia" w:eastAsiaTheme="minorEastAsia" w:hAnsiTheme="minorEastAsia" w:hint="eastAsia"/>
        </w:rPr>
        <w:t>中不要勾选</w:t>
      </w:r>
      <w:r w:rsidR="00F71EE4" w:rsidRPr="00D522F1">
        <w:rPr>
          <w:rFonts w:asciiTheme="minorEastAsia" w:eastAsiaTheme="minorEastAsia" w:hAnsiTheme="minorEastAsia" w:hint="eastAsia"/>
        </w:rPr>
        <w:t>“</w:t>
      </w:r>
      <w:r w:rsidR="00F71EE4" w:rsidRPr="00AB685B">
        <w:rPr>
          <w:rFonts w:eastAsiaTheme="minorEastAsia"/>
          <w:i/>
        </w:rPr>
        <w:t>Page guide at columm</w:t>
      </w:r>
      <w:r w:rsidR="000B50E4" w:rsidRPr="00AB685B">
        <w:rPr>
          <w:rFonts w:eastAsiaTheme="minorEastAsia"/>
        </w:rPr>
        <w:t>”</w:t>
      </w:r>
      <w:r w:rsidR="00C10B48">
        <w:rPr>
          <w:rFonts w:eastAsiaTheme="minorEastAsia" w:hint="eastAsia"/>
        </w:rPr>
        <w:t xml:space="preserve"> </w:t>
      </w:r>
      <w:r w:rsidR="00C10B48">
        <w:rPr>
          <w:rFonts w:eastAsiaTheme="minorEastAsia" w:hint="eastAsia"/>
        </w:rPr>
        <w:t>，设置为</w:t>
      </w:r>
      <w:r w:rsidR="00C10B48">
        <w:rPr>
          <w:rFonts w:eastAsiaTheme="minorEastAsia" w:hint="eastAsia"/>
        </w:rPr>
        <w:t>110</w:t>
      </w:r>
      <w:r w:rsidR="000B50E4" w:rsidRPr="00D522F1">
        <w:rPr>
          <w:rFonts w:asciiTheme="minorEastAsia" w:eastAsiaTheme="minorEastAsia" w:hAnsiTheme="minorEastAsia" w:hint="eastAsia"/>
        </w:rPr>
        <w:t>；</w:t>
      </w:r>
    </w:p>
    <w:p w14:paraId="65036B56" w14:textId="77777777" w:rsidR="000B50E4" w:rsidRPr="00D522F1" w:rsidRDefault="000B50E4" w:rsidP="000B50E4">
      <w:pPr>
        <w:pStyle w:val="afa"/>
        <w:numPr>
          <w:ilvl w:val="0"/>
          <w:numId w:val="5"/>
        </w:numPr>
        <w:ind w:firstLineChars="0"/>
        <w:rPr>
          <w:rFonts w:asciiTheme="minorEastAsia" w:eastAsiaTheme="minorEastAsia" w:hAnsiTheme="minorEastAsia"/>
        </w:rPr>
      </w:pPr>
      <w:r w:rsidRPr="00D522F1">
        <w:rPr>
          <w:rFonts w:asciiTheme="minorEastAsia" w:eastAsiaTheme="minorEastAsia" w:hAnsiTheme="minorEastAsia" w:hint="eastAsia"/>
        </w:rPr>
        <w:t>如果调整了字体大小或是调整了</w:t>
      </w:r>
      <w:r w:rsidRPr="00AB685B">
        <w:rPr>
          <w:rFonts w:eastAsiaTheme="minorEastAsia"/>
        </w:rPr>
        <w:t>Xcode</w:t>
      </w:r>
      <w:r w:rsidRPr="00D522F1">
        <w:rPr>
          <w:rFonts w:asciiTheme="minorEastAsia" w:eastAsiaTheme="minorEastAsia" w:hAnsiTheme="minorEastAsia" w:hint="eastAsia"/>
        </w:rPr>
        <w:t>的宽度，则</w:t>
      </w:r>
      <w:r w:rsidRPr="00AB685B">
        <w:rPr>
          <w:rFonts w:eastAsiaTheme="minorEastAsia"/>
        </w:rPr>
        <w:t>Xcode</w:t>
      </w:r>
      <w:r w:rsidRPr="00D522F1">
        <w:rPr>
          <w:rFonts w:asciiTheme="minorEastAsia" w:eastAsiaTheme="minorEastAsia" w:hAnsiTheme="minorEastAsia" w:hint="eastAsia"/>
        </w:rPr>
        <w:t>会自动回行，不要手动硬性回行。</w:t>
      </w:r>
    </w:p>
    <w:p w14:paraId="4F399DE1" w14:textId="77777777" w:rsidR="00494E9F" w:rsidRPr="00D522F1" w:rsidRDefault="00494E9F" w:rsidP="00494E9F">
      <w:pPr>
        <w:pStyle w:val="3"/>
        <w:rPr>
          <w:rFonts w:asciiTheme="minorEastAsia" w:eastAsiaTheme="minorEastAsia" w:hAnsiTheme="minorEastAsia"/>
        </w:rPr>
      </w:pPr>
      <w:bookmarkStart w:id="48" w:name="_Toc317164401"/>
      <w:r w:rsidRPr="00D522F1">
        <w:rPr>
          <w:rFonts w:asciiTheme="minorEastAsia" w:eastAsiaTheme="minorEastAsia" w:hAnsiTheme="minorEastAsia" w:hint="eastAsia"/>
        </w:rPr>
        <w:t>回行</w:t>
      </w:r>
      <w:bookmarkEnd w:id="48"/>
    </w:p>
    <w:p w14:paraId="706AA032" w14:textId="77777777" w:rsidR="00D9251F" w:rsidRPr="00D522F1" w:rsidRDefault="00D9251F" w:rsidP="00514EDA">
      <w:pPr>
        <w:pStyle w:val="afa"/>
        <w:numPr>
          <w:ilvl w:val="0"/>
          <w:numId w:val="5"/>
        </w:numPr>
        <w:ind w:firstLineChars="0"/>
        <w:rPr>
          <w:rFonts w:asciiTheme="minorEastAsia" w:eastAsiaTheme="minorEastAsia" w:hAnsiTheme="minorEastAsia"/>
        </w:rPr>
      </w:pPr>
      <w:r w:rsidRPr="00D522F1">
        <w:rPr>
          <w:rFonts w:asciiTheme="minorEastAsia" w:eastAsiaTheme="minorEastAsia" w:hAnsiTheme="minorEastAsia" w:hint="eastAsia"/>
        </w:rPr>
        <w:t>“{”和“}”都要另起一行；</w:t>
      </w:r>
    </w:p>
    <w:p w14:paraId="459087BD" w14:textId="77777777" w:rsidR="00514EDA" w:rsidRPr="00D522F1" w:rsidRDefault="000B50E4" w:rsidP="00514EDA">
      <w:pPr>
        <w:pStyle w:val="afa"/>
        <w:numPr>
          <w:ilvl w:val="0"/>
          <w:numId w:val="5"/>
        </w:numPr>
        <w:ind w:firstLineChars="0"/>
        <w:rPr>
          <w:rFonts w:asciiTheme="minorEastAsia" w:eastAsiaTheme="minorEastAsia" w:hAnsiTheme="minorEastAsia"/>
        </w:rPr>
      </w:pPr>
      <w:r w:rsidRPr="00D522F1">
        <w:rPr>
          <w:rFonts w:asciiTheme="minorEastAsia" w:eastAsiaTheme="minorEastAsia" w:hAnsiTheme="minorEastAsia" w:hint="eastAsia"/>
        </w:rPr>
        <w:t>实现文件中的方法之间要回行。</w:t>
      </w:r>
    </w:p>
    <w:p w14:paraId="54B434F3" w14:textId="77777777" w:rsidR="00A02A3F" w:rsidRPr="00D522F1" w:rsidRDefault="00A02A3F" w:rsidP="00D81F9F">
      <w:pPr>
        <w:pStyle w:val="3"/>
        <w:rPr>
          <w:rFonts w:asciiTheme="minorEastAsia" w:eastAsiaTheme="minorEastAsia" w:hAnsiTheme="minorEastAsia"/>
        </w:rPr>
      </w:pPr>
      <w:bookmarkStart w:id="49" w:name="_Toc317164402"/>
      <w:r w:rsidRPr="00D522F1">
        <w:rPr>
          <w:rFonts w:asciiTheme="minorEastAsia" w:eastAsiaTheme="minorEastAsia" w:hAnsiTheme="minorEastAsia" w:hint="eastAsia"/>
        </w:rPr>
        <w:t>方法的申明和定义</w:t>
      </w:r>
      <w:bookmarkEnd w:id="49"/>
    </w:p>
    <w:p w14:paraId="20603F92" w14:textId="77777777" w:rsidR="00F6561C" w:rsidRPr="00D522F1" w:rsidRDefault="00984369" w:rsidP="00D31382">
      <w:pPr>
        <w:pStyle w:val="afa"/>
        <w:numPr>
          <w:ilvl w:val="0"/>
          <w:numId w:val="3"/>
        </w:numPr>
        <w:ind w:firstLineChars="0"/>
        <w:rPr>
          <w:rFonts w:asciiTheme="minorEastAsia" w:eastAsiaTheme="minorEastAsia" w:hAnsiTheme="minorEastAsia"/>
        </w:rPr>
      </w:pPr>
      <w:r w:rsidRPr="00D522F1">
        <w:rPr>
          <w:rFonts w:asciiTheme="minorEastAsia" w:eastAsiaTheme="minorEastAsia" w:hAnsiTheme="minorEastAsia" w:hint="eastAsia"/>
        </w:rPr>
        <w:t>返回类型和“-”或是“+”号之间留一个空格；</w:t>
      </w:r>
    </w:p>
    <w:p w14:paraId="27739018" w14:textId="77777777" w:rsidR="00F6561C" w:rsidRPr="00D522F1" w:rsidRDefault="00F6561C" w:rsidP="00D31382">
      <w:pPr>
        <w:pStyle w:val="afa"/>
        <w:numPr>
          <w:ilvl w:val="0"/>
          <w:numId w:val="3"/>
        </w:numPr>
        <w:ind w:firstLineChars="0"/>
        <w:rPr>
          <w:rFonts w:asciiTheme="minorEastAsia" w:eastAsiaTheme="minorEastAsia" w:hAnsiTheme="minorEastAsia"/>
        </w:rPr>
      </w:pPr>
      <w:r w:rsidRPr="00424626">
        <w:rPr>
          <w:rFonts w:eastAsiaTheme="minorEastAsia"/>
        </w:rPr>
        <w:t>*</w:t>
      </w:r>
      <w:r w:rsidRPr="00D522F1">
        <w:rPr>
          <w:rFonts w:asciiTheme="minorEastAsia" w:eastAsiaTheme="minorEastAsia" w:hAnsiTheme="minorEastAsia" w:hint="eastAsia"/>
        </w:rPr>
        <w:t>符号前面留一个空格</w:t>
      </w:r>
    </w:p>
    <w:p w14:paraId="176BAA35" w14:textId="77777777" w:rsidR="00F6561C" w:rsidRPr="00D522F1" w:rsidRDefault="00211AEE" w:rsidP="00D31382">
      <w:pPr>
        <w:pStyle w:val="afa"/>
        <w:numPr>
          <w:ilvl w:val="0"/>
          <w:numId w:val="3"/>
        </w:numPr>
        <w:ind w:firstLineChars="0"/>
        <w:rPr>
          <w:rFonts w:asciiTheme="minorEastAsia" w:eastAsiaTheme="minorEastAsia" w:hAnsiTheme="minorEastAsia"/>
        </w:rPr>
      </w:pPr>
      <w:r w:rsidRPr="00D522F1">
        <w:rPr>
          <w:rFonts w:asciiTheme="minorEastAsia" w:eastAsiaTheme="minorEastAsia" w:hAnsiTheme="minorEastAsia" w:hint="eastAsia"/>
        </w:rPr>
        <w:t>参数列</w:t>
      </w:r>
      <w:r w:rsidR="00984369" w:rsidRPr="00D522F1">
        <w:rPr>
          <w:rFonts w:asciiTheme="minorEastAsia" w:eastAsiaTheme="minorEastAsia" w:hAnsiTheme="minorEastAsia" w:hint="eastAsia"/>
        </w:rPr>
        <w:t>表中的参数之间</w:t>
      </w:r>
      <w:r w:rsidRPr="00D522F1">
        <w:rPr>
          <w:rFonts w:asciiTheme="minorEastAsia" w:eastAsiaTheme="minorEastAsia" w:hAnsiTheme="minorEastAsia" w:hint="eastAsia"/>
        </w:rPr>
        <w:t>如果不换行只嵌入</w:t>
      </w:r>
      <w:r w:rsidR="00984369" w:rsidRPr="00D522F1">
        <w:rPr>
          <w:rFonts w:asciiTheme="minorEastAsia" w:eastAsiaTheme="minorEastAsia" w:hAnsiTheme="minorEastAsia" w:hint="eastAsia"/>
        </w:rPr>
        <w:t>一个空格；</w:t>
      </w:r>
    </w:p>
    <w:p w14:paraId="186D83A8" w14:textId="77777777" w:rsidR="00F6561C" w:rsidRPr="00D522F1" w:rsidRDefault="000414E3" w:rsidP="000414E3">
      <w:pPr>
        <w:ind w:left="420"/>
        <w:rPr>
          <w:rFonts w:asciiTheme="minorEastAsia" w:eastAsiaTheme="minorEastAsia" w:hAnsiTheme="minorEastAsia"/>
        </w:rPr>
      </w:pPr>
      <w:r w:rsidRPr="00D522F1">
        <w:rPr>
          <w:rFonts w:asciiTheme="minorEastAsia" w:eastAsiaTheme="minorEastAsia" w:hAnsiTheme="minorEastAsia" w:hint="eastAsia"/>
        </w:rPr>
        <w:t>举例如下：</w:t>
      </w:r>
    </w:p>
    <w:tbl>
      <w:tblPr>
        <w:tblStyle w:val="a5"/>
        <w:tblW w:w="0" w:type="auto"/>
        <w:jc w:val="center"/>
        <w:shd w:val="clear" w:color="auto" w:fill="D9D9D9" w:themeFill="background1" w:themeFillShade="D9"/>
        <w:tblLook w:val="04A0" w:firstRow="1" w:lastRow="0" w:firstColumn="1" w:lastColumn="0" w:noHBand="0" w:noVBand="1"/>
      </w:tblPr>
      <w:tblGrid>
        <w:gridCol w:w="7905"/>
      </w:tblGrid>
      <w:tr w:rsidR="00F6561C" w:rsidRPr="00D522F1" w14:paraId="5B42EE7E" w14:textId="77777777" w:rsidTr="00E20B9E">
        <w:trPr>
          <w:trHeight w:val="322"/>
          <w:jc w:val="center"/>
        </w:trPr>
        <w:tc>
          <w:tcPr>
            <w:tcW w:w="7905" w:type="dxa"/>
            <w:shd w:val="clear" w:color="auto" w:fill="D9D9D9" w:themeFill="background1" w:themeFillShade="D9"/>
            <w:vAlign w:val="center"/>
          </w:tcPr>
          <w:p w14:paraId="3C6073B0" w14:textId="77777777" w:rsidR="00F6561C" w:rsidRPr="004B48E6" w:rsidRDefault="00F6561C" w:rsidP="00E20B9E">
            <w:pPr>
              <w:spacing w:before="0" w:after="0" w:line="0" w:lineRule="atLeast"/>
              <w:jc w:val="left"/>
              <w:rPr>
                <w:rFonts w:ascii="Verdana" w:eastAsiaTheme="minorEastAsia" w:hAnsi="Verdana"/>
                <w:sz w:val="16"/>
                <w:szCs w:val="16"/>
              </w:rPr>
            </w:pPr>
            <w:r w:rsidRPr="004B48E6">
              <w:rPr>
                <w:rFonts w:ascii="Verdana" w:eastAsiaTheme="minorEastAsia" w:hAnsi="Verdana"/>
                <w:sz w:val="16"/>
                <w:szCs w:val="16"/>
              </w:rPr>
              <w:t>- (</w:t>
            </w:r>
            <w:proofErr w:type="gramStart"/>
            <w:r w:rsidRPr="004B48E6">
              <w:rPr>
                <w:rFonts w:ascii="Verdana" w:eastAsiaTheme="minorEastAsia" w:hAnsi="Verdana"/>
                <w:sz w:val="16"/>
                <w:szCs w:val="16"/>
              </w:rPr>
              <w:t>void</w:t>
            </w:r>
            <w:proofErr w:type="gramEnd"/>
            <w:r w:rsidRPr="004B48E6">
              <w:rPr>
                <w:rFonts w:ascii="Verdana" w:eastAsiaTheme="minorEastAsia" w:hAnsi="Verdana"/>
                <w:sz w:val="16"/>
                <w:szCs w:val="16"/>
              </w:rPr>
              <w:t>)loadSearchResult:(NSString *)</w:t>
            </w:r>
            <w:r w:rsidR="00211AEE" w:rsidRPr="004B48E6">
              <w:rPr>
                <w:rFonts w:ascii="Verdana" w:eastAsiaTheme="minorEastAsia" w:hAnsi="Verdana"/>
                <w:sz w:val="16"/>
                <w:szCs w:val="16"/>
              </w:rPr>
              <w:t>aS</w:t>
            </w:r>
            <w:r w:rsidRPr="004B48E6">
              <w:rPr>
                <w:rFonts w:ascii="Verdana" w:eastAsiaTheme="minorEastAsia" w:hAnsi="Verdana"/>
                <w:sz w:val="16"/>
                <w:szCs w:val="16"/>
              </w:rPr>
              <w:t>earchText dingID:(NSString *)aDingID;</w:t>
            </w:r>
          </w:p>
        </w:tc>
      </w:tr>
    </w:tbl>
    <w:p w14:paraId="31C44386" w14:textId="77777777" w:rsidR="00F6561C" w:rsidRPr="00D522F1" w:rsidRDefault="00522EBA" w:rsidP="00680F1F">
      <w:pPr>
        <w:pStyle w:val="ad"/>
      </w:pPr>
      <w:bookmarkStart w:id="50" w:name="_Toc317164465"/>
      <w:r>
        <w:t>图表</w:t>
      </w:r>
      <w:r>
        <w:t xml:space="preserve"> </w:t>
      </w:r>
      <w:r w:rsidR="000C34E0">
        <w:fldChar w:fldCharType="begin"/>
      </w:r>
      <w:r w:rsidR="003C215C">
        <w:instrText xml:space="preserve"> SEQ </w:instrText>
      </w:r>
      <w:r w:rsidR="003C215C">
        <w:instrText>图表</w:instrText>
      </w:r>
      <w:r w:rsidR="003C215C">
        <w:instrText xml:space="preserve"> \* ARABIC </w:instrText>
      </w:r>
      <w:r w:rsidR="000C34E0">
        <w:fldChar w:fldCharType="separate"/>
      </w:r>
      <w:r w:rsidR="00B11B1F">
        <w:rPr>
          <w:noProof/>
        </w:rPr>
        <w:t>13</w:t>
      </w:r>
      <w:r w:rsidR="000C34E0">
        <w:fldChar w:fldCharType="end"/>
      </w:r>
      <w:r>
        <w:rPr>
          <w:rFonts w:hint="eastAsia"/>
        </w:rPr>
        <w:t xml:space="preserve"> </w:t>
      </w:r>
      <w:r>
        <w:rPr>
          <w:rFonts w:hint="eastAsia"/>
        </w:rPr>
        <w:t>方法申明的格式</w:t>
      </w:r>
      <w:bookmarkEnd w:id="50"/>
    </w:p>
    <w:p w14:paraId="515F26CC" w14:textId="77777777" w:rsidR="00F6561C" w:rsidRPr="00D522F1" w:rsidRDefault="000B50E4" w:rsidP="00EE684B">
      <w:pPr>
        <w:pStyle w:val="afa"/>
        <w:numPr>
          <w:ilvl w:val="0"/>
          <w:numId w:val="8"/>
        </w:numPr>
        <w:ind w:firstLineChars="0"/>
        <w:rPr>
          <w:rFonts w:asciiTheme="minorEastAsia" w:eastAsiaTheme="minorEastAsia" w:hAnsiTheme="minorEastAsia"/>
        </w:rPr>
      </w:pPr>
      <w:r w:rsidRPr="00D522F1">
        <w:rPr>
          <w:rFonts w:asciiTheme="minorEastAsia" w:eastAsiaTheme="minorEastAsia" w:hAnsiTheme="minorEastAsia" w:hint="eastAsia"/>
        </w:rPr>
        <w:t>方法的声明和定义建议写在同一行。如果有大于三个参数或者参数的类型和参数名字比较长则可以回行。</w:t>
      </w:r>
    </w:p>
    <w:p w14:paraId="4A604603" w14:textId="77777777" w:rsidR="000B50E4" w:rsidRPr="00D522F1" w:rsidRDefault="000B50E4" w:rsidP="00EE684B">
      <w:pPr>
        <w:pStyle w:val="afa"/>
        <w:numPr>
          <w:ilvl w:val="1"/>
          <w:numId w:val="8"/>
        </w:numPr>
        <w:ind w:firstLineChars="0"/>
        <w:rPr>
          <w:rFonts w:asciiTheme="minorEastAsia" w:eastAsiaTheme="minorEastAsia" w:hAnsiTheme="minorEastAsia"/>
        </w:rPr>
      </w:pPr>
      <w:r w:rsidRPr="00D522F1">
        <w:rPr>
          <w:rFonts w:asciiTheme="minorEastAsia" w:eastAsiaTheme="minorEastAsia" w:hAnsiTheme="minorEastAsia" w:hint="eastAsia"/>
        </w:rPr>
        <w:t>多个参数回行，优先选择“：”对齐的方式；</w:t>
      </w:r>
    </w:p>
    <w:p w14:paraId="6A6ABC20" w14:textId="77777777" w:rsidR="00211AEE" w:rsidRPr="00D522F1" w:rsidRDefault="000B50E4" w:rsidP="00EE684B">
      <w:pPr>
        <w:pStyle w:val="afa"/>
        <w:numPr>
          <w:ilvl w:val="1"/>
          <w:numId w:val="8"/>
        </w:numPr>
        <w:ind w:firstLineChars="0"/>
        <w:rPr>
          <w:rFonts w:asciiTheme="minorEastAsia" w:eastAsiaTheme="minorEastAsia" w:hAnsiTheme="minorEastAsia"/>
        </w:rPr>
      </w:pPr>
      <w:r w:rsidRPr="00D522F1">
        <w:rPr>
          <w:rFonts w:asciiTheme="minorEastAsia" w:eastAsiaTheme="minorEastAsia" w:hAnsiTheme="minorEastAsia" w:hint="eastAsia"/>
        </w:rPr>
        <w:t>如果第一个参数的类型短，则以函数开头为起点缩进一个</w:t>
      </w:r>
      <w:r w:rsidRPr="00424626">
        <w:rPr>
          <w:rFonts w:eastAsiaTheme="minorEastAsia"/>
        </w:rPr>
        <w:t>tab</w:t>
      </w:r>
      <w:r w:rsidR="00061503" w:rsidRPr="00D522F1">
        <w:rPr>
          <w:rFonts w:asciiTheme="minorEastAsia" w:eastAsiaTheme="minorEastAsia" w:hAnsiTheme="minorEastAsia" w:hint="eastAsia"/>
        </w:rPr>
        <w:t>的方式对齐。</w:t>
      </w:r>
    </w:p>
    <w:p w14:paraId="1BC00C11" w14:textId="77777777" w:rsidR="00A02A3F" w:rsidRPr="00D522F1" w:rsidRDefault="00A02A3F" w:rsidP="00D81F9F">
      <w:pPr>
        <w:pStyle w:val="3"/>
        <w:rPr>
          <w:rFonts w:asciiTheme="minorEastAsia" w:eastAsiaTheme="minorEastAsia" w:hAnsiTheme="minorEastAsia"/>
        </w:rPr>
      </w:pPr>
      <w:bookmarkStart w:id="51" w:name="_Toc317164403"/>
      <w:r w:rsidRPr="00D522F1">
        <w:rPr>
          <w:rFonts w:asciiTheme="minorEastAsia" w:eastAsiaTheme="minorEastAsia" w:hAnsiTheme="minorEastAsia" w:hint="eastAsia"/>
        </w:rPr>
        <w:lastRenderedPageBreak/>
        <w:t>方法</w:t>
      </w:r>
      <w:r w:rsidR="00F6561C" w:rsidRPr="00D522F1">
        <w:rPr>
          <w:rFonts w:asciiTheme="minorEastAsia" w:eastAsiaTheme="minorEastAsia" w:hAnsiTheme="minorEastAsia" w:hint="eastAsia"/>
        </w:rPr>
        <w:t>调用</w:t>
      </w:r>
      <w:bookmarkEnd w:id="51"/>
    </w:p>
    <w:p w14:paraId="319BA5FE" w14:textId="77777777" w:rsidR="00061503" w:rsidRPr="00D522F1" w:rsidRDefault="00061503" w:rsidP="00EE684B">
      <w:pPr>
        <w:pStyle w:val="afa"/>
        <w:numPr>
          <w:ilvl w:val="0"/>
          <w:numId w:val="8"/>
        </w:numPr>
        <w:ind w:firstLineChars="0"/>
        <w:rPr>
          <w:rFonts w:asciiTheme="minorEastAsia" w:eastAsiaTheme="minorEastAsia" w:hAnsiTheme="minorEastAsia"/>
        </w:rPr>
      </w:pPr>
      <w:r w:rsidRPr="00D522F1">
        <w:rPr>
          <w:rFonts w:asciiTheme="minorEastAsia" w:eastAsiaTheme="minorEastAsia" w:hAnsiTheme="minorEastAsia" w:hint="eastAsia"/>
        </w:rPr>
        <w:t>和方法的声明对应；</w:t>
      </w:r>
    </w:p>
    <w:p w14:paraId="3B3BD57E" w14:textId="77777777" w:rsidR="00984369" w:rsidRPr="00D522F1" w:rsidRDefault="00061503" w:rsidP="00EE684B">
      <w:pPr>
        <w:pStyle w:val="afa"/>
        <w:numPr>
          <w:ilvl w:val="0"/>
          <w:numId w:val="8"/>
        </w:numPr>
        <w:ind w:firstLineChars="0"/>
        <w:rPr>
          <w:rFonts w:asciiTheme="minorEastAsia" w:eastAsiaTheme="minorEastAsia" w:hAnsiTheme="minorEastAsia"/>
          <w:color w:val="FF0000"/>
        </w:rPr>
      </w:pPr>
      <w:r w:rsidRPr="00D522F1">
        <w:rPr>
          <w:rFonts w:asciiTheme="minorEastAsia" w:eastAsiaTheme="minorEastAsia" w:hAnsiTheme="minorEastAsia" w:hint="eastAsia"/>
        </w:rPr>
        <w:t>尽量避免函数的参数是一个有几个参数的函数的调用方式。</w:t>
      </w:r>
    </w:p>
    <w:p w14:paraId="017A22E9" w14:textId="77777777" w:rsidR="00A02A3F" w:rsidRPr="00D522F1" w:rsidRDefault="00A02A3F" w:rsidP="00D81F9F">
      <w:pPr>
        <w:pStyle w:val="3"/>
        <w:rPr>
          <w:rFonts w:asciiTheme="minorEastAsia" w:eastAsiaTheme="minorEastAsia" w:hAnsiTheme="minorEastAsia"/>
        </w:rPr>
      </w:pPr>
      <w:bookmarkStart w:id="52" w:name="_Toc317164404"/>
      <w:r w:rsidRPr="00082AC1">
        <w:rPr>
          <w:rFonts w:eastAsiaTheme="minorEastAsia"/>
        </w:rPr>
        <w:t>@public</w:t>
      </w:r>
      <w:r w:rsidR="00BB1AEA" w:rsidRPr="00D522F1">
        <w:rPr>
          <w:rFonts w:asciiTheme="minorEastAsia" w:eastAsiaTheme="minorEastAsia" w:hAnsiTheme="minorEastAsia" w:hint="eastAsia"/>
        </w:rPr>
        <w:t>，</w:t>
      </w:r>
      <w:r w:rsidR="00884816" w:rsidRPr="00082AC1">
        <w:rPr>
          <w:rFonts w:eastAsiaTheme="minorEastAsia"/>
        </w:rPr>
        <w:t>@</w:t>
      </w:r>
      <w:r w:rsidRPr="00082AC1">
        <w:rPr>
          <w:rFonts w:eastAsiaTheme="minorEastAsia"/>
        </w:rPr>
        <w:t>private</w:t>
      </w:r>
      <w:r w:rsidR="00BB1AEA" w:rsidRPr="00D522F1">
        <w:rPr>
          <w:rFonts w:asciiTheme="minorEastAsia" w:eastAsiaTheme="minorEastAsia" w:hAnsiTheme="minorEastAsia" w:hint="eastAsia"/>
        </w:rPr>
        <w:t>，</w:t>
      </w:r>
      <w:r w:rsidR="00BB1AEA" w:rsidRPr="00082AC1">
        <w:rPr>
          <w:rFonts w:eastAsiaTheme="minorEastAsia"/>
        </w:rPr>
        <w:t>@package</w:t>
      </w:r>
      <w:r w:rsidR="00061503" w:rsidRPr="00D522F1">
        <w:rPr>
          <w:rFonts w:asciiTheme="minorEastAsia" w:eastAsiaTheme="minorEastAsia" w:hAnsiTheme="minorEastAsia" w:hint="eastAsia"/>
        </w:rPr>
        <w:t>和</w:t>
      </w:r>
      <w:r w:rsidR="00061503" w:rsidRPr="00082AC1">
        <w:rPr>
          <w:rFonts w:eastAsiaTheme="minorEastAsia"/>
        </w:rPr>
        <w:t>@optional</w:t>
      </w:r>
      <w:bookmarkEnd w:id="52"/>
    </w:p>
    <w:p w14:paraId="4599F9D8" w14:textId="4FF66F59" w:rsidR="009F6823" w:rsidRPr="00AB685B" w:rsidRDefault="00061503" w:rsidP="00EE684B">
      <w:pPr>
        <w:pStyle w:val="afa"/>
        <w:numPr>
          <w:ilvl w:val="0"/>
          <w:numId w:val="9"/>
        </w:numPr>
        <w:ind w:firstLineChars="0"/>
        <w:rPr>
          <w:rFonts w:eastAsiaTheme="minorEastAsia"/>
        </w:rPr>
      </w:pPr>
      <w:r w:rsidRPr="00AB685B">
        <w:rPr>
          <w:rFonts w:eastAsiaTheme="minorEastAsia" w:hAnsiTheme="minorEastAsia"/>
        </w:rPr>
        <w:t>类</w:t>
      </w:r>
      <w:r w:rsidR="0057635E" w:rsidRPr="00AB685B">
        <w:rPr>
          <w:rFonts w:eastAsiaTheme="minorEastAsia" w:hAnsiTheme="minorEastAsia"/>
        </w:rPr>
        <w:t>声明</w:t>
      </w:r>
      <w:r w:rsidRPr="00AB685B">
        <w:rPr>
          <w:rFonts w:eastAsiaTheme="minorEastAsia" w:hAnsiTheme="minorEastAsia"/>
        </w:rPr>
        <w:t>中</w:t>
      </w:r>
      <w:r w:rsidR="00884816" w:rsidRPr="00AB685B">
        <w:rPr>
          <w:rFonts w:eastAsiaTheme="minorEastAsia"/>
        </w:rPr>
        <w:t>@public</w:t>
      </w:r>
      <w:r w:rsidRPr="00AB685B">
        <w:rPr>
          <w:rFonts w:eastAsiaTheme="minorEastAsia" w:hAnsiTheme="minorEastAsia"/>
        </w:rPr>
        <w:t>，</w:t>
      </w:r>
      <w:r w:rsidR="00884816" w:rsidRPr="00AB685B">
        <w:rPr>
          <w:rFonts w:eastAsiaTheme="minorEastAsia"/>
        </w:rPr>
        <w:t>@private</w:t>
      </w:r>
      <w:r w:rsidRPr="00AB685B">
        <w:rPr>
          <w:rFonts w:eastAsiaTheme="minorEastAsia" w:hAnsiTheme="minorEastAsia"/>
        </w:rPr>
        <w:t>和</w:t>
      </w:r>
      <w:r w:rsidRPr="00AB685B">
        <w:rPr>
          <w:rFonts w:eastAsiaTheme="minorEastAsia"/>
        </w:rPr>
        <w:t>@package</w:t>
      </w:r>
      <w:r w:rsidRPr="00AB685B">
        <w:rPr>
          <w:rFonts w:eastAsiaTheme="minorEastAsia" w:hAnsiTheme="minorEastAsia"/>
        </w:rPr>
        <w:t>前面</w:t>
      </w:r>
      <w:r w:rsidR="00C10B48">
        <w:rPr>
          <w:rFonts w:eastAsiaTheme="minorEastAsia" w:hAnsiTheme="minorEastAsia" w:hint="eastAsia"/>
        </w:rPr>
        <w:t>不需要</w:t>
      </w:r>
      <w:r w:rsidR="00BB1AEA" w:rsidRPr="00AB685B">
        <w:rPr>
          <w:rFonts w:eastAsiaTheme="minorEastAsia" w:hAnsiTheme="minorEastAsia"/>
        </w:rPr>
        <w:t>加一个空格</w:t>
      </w:r>
      <w:r w:rsidR="0057635E" w:rsidRPr="00AB685B">
        <w:rPr>
          <w:rFonts w:eastAsiaTheme="minorEastAsia" w:hAnsiTheme="minorEastAsia"/>
        </w:rPr>
        <w:t>；</w:t>
      </w:r>
    </w:p>
    <w:p w14:paraId="3F12ABF6" w14:textId="77777777" w:rsidR="0057635E" w:rsidRPr="00D522F1" w:rsidRDefault="0057635E" w:rsidP="00EE684B">
      <w:pPr>
        <w:pStyle w:val="afa"/>
        <w:numPr>
          <w:ilvl w:val="0"/>
          <w:numId w:val="9"/>
        </w:numPr>
        <w:ind w:firstLineChars="0"/>
        <w:rPr>
          <w:rFonts w:asciiTheme="minorEastAsia" w:eastAsiaTheme="minorEastAsia" w:hAnsiTheme="minorEastAsia"/>
        </w:rPr>
      </w:pPr>
      <w:r w:rsidRPr="00AB685B">
        <w:rPr>
          <w:rFonts w:eastAsiaTheme="minorEastAsia"/>
        </w:rPr>
        <w:t>@optional</w:t>
      </w:r>
      <w:r w:rsidRPr="00AB685B">
        <w:rPr>
          <w:rFonts w:eastAsiaTheme="minorEastAsia"/>
        </w:rPr>
        <w:t>前面不加空格</w:t>
      </w:r>
      <w:r w:rsidRPr="00D522F1">
        <w:rPr>
          <w:rFonts w:asciiTheme="minorEastAsia" w:eastAsiaTheme="minorEastAsia" w:hAnsiTheme="minorEastAsia" w:hint="eastAsia"/>
        </w:rPr>
        <w:t>。</w:t>
      </w:r>
    </w:p>
    <w:p w14:paraId="4A5BCF2A" w14:textId="77777777" w:rsidR="00A02A3F" w:rsidRPr="00D522F1" w:rsidRDefault="00A02A3F" w:rsidP="00D81F9F">
      <w:pPr>
        <w:pStyle w:val="3"/>
        <w:rPr>
          <w:rFonts w:asciiTheme="minorEastAsia" w:eastAsiaTheme="minorEastAsia" w:hAnsiTheme="minorEastAsia"/>
        </w:rPr>
      </w:pPr>
      <w:bookmarkStart w:id="53" w:name="_Toc317164405"/>
      <w:r w:rsidRPr="00D522F1">
        <w:rPr>
          <w:rFonts w:asciiTheme="minorEastAsia" w:eastAsiaTheme="minorEastAsia" w:hAnsiTheme="minorEastAsia" w:hint="eastAsia"/>
        </w:rPr>
        <w:t>协议</w:t>
      </w:r>
      <w:bookmarkEnd w:id="53"/>
    </w:p>
    <w:p w14:paraId="3F274D15" w14:textId="77777777" w:rsidR="00A06C31" w:rsidRPr="00D522F1" w:rsidRDefault="00E20B9E" w:rsidP="00EE684B">
      <w:pPr>
        <w:pStyle w:val="afa"/>
        <w:numPr>
          <w:ilvl w:val="0"/>
          <w:numId w:val="6"/>
        </w:numPr>
        <w:ind w:firstLineChars="0"/>
        <w:rPr>
          <w:rFonts w:asciiTheme="minorEastAsia" w:eastAsiaTheme="minorEastAsia" w:hAnsiTheme="minorEastAsia"/>
        </w:rPr>
      </w:pPr>
      <w:r w:rsidRPr="00D522F1">
        <w:rPr>
          <w:rFonts w:asciiTheme="minorEastAsia" w:eastAsiaTheme="minorEastAsia" w:hAnsiTheme="minorEastAsia" w:hint="eastAsia"/>
        </w:rPr>
        <w:t>类型标识符和协议名之间的尖括号</w:t>
      </w:r>
      <w:r w:rsidR="000D143F" w:rsidRPr="00D522F1">
        <w:rPr>
          <w:rFonts w:asciiTheme="minorEastAsia" w:eastAsiaTheme="minorEastAsia" w:hAnsiTheme="minorEastAsia" w:hint="eastAsia"/>
        </w:rPr>
        <w:t>不能空格；</w:t>
      </w:r>
    </w:p>
    <w:p w14:paraId="61C4FBC3" w14:textId="77777777" w:rsidR="000D143F" w:rsidRPr="00D522F1" w:rsidRDefault="000D143F" w:rsidP="00EE684B">
      <w:pPr>
        <w:pStyle w:val="afa"/>
        <w:numPr>
          <w:ilvl w:val="0"/>
          <w:numId w:val="6"/>
        </w:numPr>
        <w:ind w:firstLineChars="0"/>
        <w:rPr>
          <w:rFonts w:asciiTheme="minorEastAsia" w:eastAsiaTheme="minorEastAsia" w:hAnsiTheme="minorEastAsia"/>
        </w:rPr>
      </w:pPr>
      <w:r w:rsidRPr="00D522F1">
        <w:rPr>
          <w:rFonts w:asciiTheme="minorEastAsia" w:eastAsiaTheme="minorEastAsia" w:hAnsiTheme="minorEastAsia" w:hint="eastAsia"/>
        </w:rPr>
        <w:t>多个协议之间以“,”+空格分隔。</w:t>
      </w:r>
    </w:p>
    <w:p w14:paraId="5CFB5F93" w14:textId="77777777" w:rsidR="00984369" w:rsidRPr="00D522F1" w:rsidRDefault="00A06C31" w:rsidP="00A06C31">
      <w:pPr>
        <w:ind w:left="420"/>
        <w:rPr>
          <w:rFonts w:asciiTheme="minorEastAsia" w:eastAsiaTheme="minorEastAsia" w:hAnsiTheme="minorEastAsia"/>
        </w:rPr>
      </w:pPr>
      <w:r w:rsidRPr="00D522F1">
        <w:rPr>
          <w:rFonts w:asciiTheme="minorEastAsia" w:eastAsiaTheme="minorEastAsia" w:hAnsiTheme="minorEastAsia" w:hint="eastAsia"/>
        </w:rPr>
        <w:t>举例如下：</w:t>
      </w:r>
    </w:p>
    <w:tbl>
      <w:tblPr>
        <w:tblStyle w:val="a5"/>
        <w:tblW w:w="0" w:type="auto"/>
        <w:jc w:val="center"/>
        <w:tblInd w:w="-617" w:type="dxa"/>
        <w:shd w:val="clear" w:color="auto" w:fill="D9D9D9" w:themeFill="background1" w:themeFillShade="D9"/>
        <w:tblLook w:val="04A0" w:firstRow="1" w:lastRow="0" w:firstColumn="1" w:lastColumn="0" w:noHBand="0" w:noVBand="1"/>
      </w:tblPr>
      <w:tblGrid>
        <w:gridCol w:w="8396"/>
      </w:tblGrid>
      <w:tr w:rsidR="00A06C31" w:rsidRPr="00353D6A" w14:paraId="52519BFB" w14:textId="77777777" w:rsidTr="00D472ED">
        <w:trPr>
          <w:trHeight w:val="273"/>
          <w:jc w:val="center"/>
        </w:trPr>
        <w:tc>
          <w:tcPr>
            <w:tcW w:w="8396" w:type="dxa"/>
            <w:shd w:val="clear" w:color="auto" w:fill="D9D9D9" w:themeFill="background1" w:themeFillShade="D9"/>
          </w:tcPr>
          <w:p w14:paraId="328E6E48" w14:textId="77777777" w:rsidR="00A06C31" w:rsidRPr="00353D6A" w:rsidRDefault="00A06C31" w:rsidP="00A06C31">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w:t>
            </w:r>
            <w:proofErr w:type="gramStart"/>
            <w:r w:rsidRPr="00353D6A">
              <w:rPr>
                <w:rFonts w:ascii="Verdana" w:eastAsiaTheme="minorEastAsia" w:hAnsi="Verdana" w:cs="Times New Roman"/>
                <w:kern w:val="2"/>
                <w:sz w:val="16"/>
                <w:szCs w:val="16"/>
              </w:rPr>
              <w:t>interface</w:t>
            </w:r>
            <w:proofErr w:type="gramEnd"/>
            <w:r w:rsidRPr="00353D6A">
              <w:rPr>
                <w:rFonts w:ascii="Verdana" w:eastAsiaTheme="minorEastAsia" w:hAnsi="Verdana" w:cs="Times New Roman"/>
                <w:color w:val="FF0000"/>
                <w:kern w:val="2"/>
                <w:sz w:val="16"/>
                <w:szCs w:val="16"/>
              </w:rPr>
              <w:t xml:space="preserve"> </w:t>
            </w:r>
            <w:r w:rsidRPr="00353D6A">
              <w:rPr>
                <w:rFonts w:ascii="Verdana" w:eastAsiaTheme="minorEastAsia" w:hAnsi="Verdana" w:cs="Times New Roman"/>
                <w:kern w:val="2"/>
                <w:sz w:val="16"/>
                <w:szCs w:val="16"/>
              </w:rPr>
              <w:t>HomePageViewController : UIViewController&lt;WebToolBarDelegate, UIWebViewDelegate&gt;</w:t>
            </w:r>
          </w:p>
          <w:p w14:paraId="1D299EDE" w14:textId="77777777" w:rsidR="00A06C31" w:rsidRPr="00353D6A" w:rsidRDefault="00A06C31" w:rsidP="00A06C31">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w:t>
            </w:r>
          </w:p>
          <w:p w14:paraId="60C074E7" w14:textId="77777777" w:rsidR="00A06C31" w:rsidRPr="00353D6A" w:rsidRDefault="00A06C31" w:rsidP="00A06C31">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w:t>
            </w:r>
          </w:p>
        </w:tc>
      </w:tr>
    </w:tbl>
    <w:p w14:paraId="1FD9D2C3" w14:textId="77777777" w:rsidR="00A06C31" w:rsidRPr="00D522F1" w:rsidRDefault="00A06C31" w:rsidP="00680F1F">
      <w:pPr>
        <w:pStyle w:val="ad"/>
      </w:pPr>
      <w:bookmarkStart w:id="54" w:name="_Toc317164466"/>
      <w:r w:rsidRPr="00D522F1">
        <w:rPr>
          <w:rFonts w:hint="eastAsia"/>
        </w:rPr>
        <w:t>图表</w:t>
      </w:r>
      <w:r w:rsidRPr="00D522F1">
        <w:rPr>
          <w:rFonts w:hint="eastAsia"/>
        </w:rPr>
        <w:t xml:space="preserve"> </w:t>
      </w:r>
      <w:r w:rsidR="000C34E0" w:rsidRPr="00D522F1">
        <w:fldChar w:fldCharType="begin"/>
      </w:r>
      <w:r w:rsidR="00D472ED" w:rsidRPr="00D522F1">
        <w:instrText xml:space="preserve"> SEQ </w:instrText>
      </w:r>
      <w:r w:rsidR="00D472ED" w:rsidRPr="00D522F1">
        <w:instrText>图表</w:instrText>
      </w:r>
      <w:r w:rsidR="00D472ED" w:rsidRPr="00D522F1">
        <w:instrText xml:space="preserve"> \* ARABIC </w:instrText>
      </w:r>
      <w:r w:rsidR="000C34E0" w:rsidRPr="00D522F1">
        <w:fldChar w:fldCharType="separate"/>
      </w:r>
      <w:r w:rsidR="00B11B1F">
        <w:rPr>
          <w:noProof/>
        </w:rPr>
        <w:t>14</w:t>
      </w:r>
      <w:r w:rsidR="000C34E0" w:rsidRPr="00D522F1">
        <w:rPr>
          <w:noProof/>
        </w:rPr>
        <w:fldChar w:fldCharType="end"/>
      </w:r>
      <w:r w:rsidRPr="00D522F1">
        <w:rPr>
          <w:rFonts w:hint="eastAsia"/>
        </w:rPr>
        <w:t xml:space="preserve"> </w:t>
      </w:r>
      <w:r w:rsidR="00522EBA">
        <w:rPr>
          <w:rFonts w:hint="eastAsia"/>
        </w:rPr>
        <w:t>协议格式</w:t>
      </w:r>
      <w:bookmarkEnd w:id="54"/>
    </w:p>
    <w:p w14:paraId="02774FDF" w14:textId="3CCBAA21" w:rsidR="00595942" w:rsidRPr="00D522F1" w:rsidRDefault="00652E65" w:rsidP="00EE684B">
      <w:pPr>
        <w:pStyle w:val="afa"/>
        <w:numPr>
          <w:ilvl w:val="0"/>
          <w:numId w:val="10"/>
        </w:numPr>
        <w:ind w:firstLineChars="0"/>
        <w:rPr>
          <w:rFonts w:asciiTheme="minorEastAsia" w:eastAsiaTheme="minorEastAsia" w:hAnsiTheme="minorEastAsia"/>
        </w:rPr>
      </w:pPr>
      <w:r>
        <w:rPr>
          <w:rFonts w:asciiTheme="minorEastAsia" w:eastAsiaTheme="minorEastAsia" w:hAnsiTheme="minorEastAsia" w:hint="eastAsia"/>
        </w:rPr>
        <w:t>多</w:t>
      </w:r>
      <w:r w:rsidR="00595942" w:rsidRPr="00D522F1">
        <w:rPr>
          <w:rFonts w:asciiTheme="minorEastAsia" w:eastAsiaTheme="minorEastAsia" w:hAnsiTheme="minorEastAsia" w:hint="eastAsia"/>
        </w:rPr>
        <w:t>个</w:t>
      </w:r>
      <w:r w:rsidR="00595942" w:rsidRPr="00AB685B">
        <w:rPr>
          <w:rFonts w:eastAsiaTheme="minorEastAsia"/>
        </w:rPr>
        <w:t>protocol</w:t>
      </w:r>
      <w:r>
        <w:rPr>
          <w:rFonts w:asciiTheme="minorEastAsia" w:eastAsiaTheme="minorEastAsia" w:hAnsiTheme="minorEastAsia" w:hint="eastAsia"/>
        </w:rPr>
        <w:t>造成一行超过110字符时要</w:t>
      </w:r>
      <w:r w:rsidR="002F17F0" w:rsidRPr="00D522F1">
        <w:rPr>
          <w:rFonts w:asciiTheme="minorEastAsia" w:eastAsiaTheme="minorEastAsia" w:hAnsiTheme="minorEastAsia" w:hint="eastAsia"/>
        </w:rPr>
        <w:t>手动</w:t>
      </w:r>
      <w:r w:rsidR="00595942" w:rsidRPr="00D522F1">
        <w:rPr>
          <w:rFonts w:asciiTheme="minorEastAsia" w:eastAsiaTheme="minorEastAsia" w:hAnsiTheme="minorEastAsia" w:hint="eastAsia"/>
        </w:rPr>
        <w:t>换行</w:t>
      </w:r>
    </w:p>
    <w:p w14:paraId="363FC700" w14:textId="77777777" w:rsidR="00A02A3F" w:rsidRPr="00D522F1" w:rsidRDefault="00A02A3F" w:rsidP="00D81F9F">
      <w:pPr>
        <w:pStyle w:val="3"/>
        <w:rPr>
          <w:rFonts w:asciiTheme="minorEastAsia" w:eastAsiaTheme="minorEastAsia" w:hAnsiTheme="minorEastAsia"/>
        </w:rPr>
      </w:pPr>
      <w:bookmarkStart w:id="55" w:name="_Toc317164406"/>
      <w:r w:rsidRPr="00D522F1">
        <w:rPr>
          <w:rFonts w:asciiTheme="minorEastAsia" w:eastAsiaTheme="minorEastAsia" w:hAnsiTheme="minorEastAsia" w:hint="eastAsia"/>
        </w:rPr>
        <w:t>程序块</w:t>
      </w:r>
      <w:bookmarkEnd w:id="55"/>
    </w:p>
    <w:p w14:paraId="47C20C31" w14:textId="06EE8C20" w:rsidR="00984369" w:rsidRPr="00D522F1" w:rsidRDefault="00871A81" w:rsidP="00EB0A52">
      <w:pPr>
        <w:pStyle w:val="afa"/>
        <w:numPr>
          <w:ilvl w:val="0"/>
          <w:numId w:val="4"/>
        </w:numPr>
        <w:ind w:firstLineChars="0"/>
        <w:rPr>
          <w:rFonts w:asciiTheme="minorEastAsia" w:eastAsiaTheme="minorEastAsia" w:hAnsiTheme="minorEastAsia"/>
        </w:rPr>
      </w:pPr>
      <w:r>
        <w:rPr>
          <w:rFonts w:asciiTheme="minorEastAsia" w:eastAsiaTheme="minorEastAsia" w:hAnsiTheme="minorEastAsia" w:hint="eastAsia"/>
        </w:rPr>
        <w:t>即便程序块能写在一行也需要{}分行写</w:t>
      </w:r>
      <w:r w:rsidR="00C46A4C" w:rsidRPr="00D522F1">
        <w:rPr>
          <w:rFonts w:asciiTheme="minorEastAsia" w:eastAsiaTheme="minorEastAsia" w:hAnsiTheme="minorEastAsia" w:hint="eastAsia"/>
        </w:rPr>
        <w:t>；</w:t>
      </w:r>
    </w:p>
    <w:p w14:paraId="7A5A7F53" w14:textId="77777777" w:rsidR="00EB0A52" w:rsidRPr="00D522F1" w:rsidRDefault="00EB0A52" w:rsidP="00EB0A52">
      <w:pPr>
        <w:pStyle w:val="afa"/>
        <w:numPr>
          <w:ilvl w:val="0"/>
          <w:numId w:val="4"/>
        </w:numPr>
        <w:ind w:firstLineChars="0"/>
        <w:rPr>
          <w:rFonts w:asciiTheme="minorEastAsia" w:eastAsiaTheme="minorEastAsia" w:hAnsiTheme="minorEastAsia"/>
        </w:rPr>
      </w:pPr>
      <w:r w:rsidRPr="00D522F1">
        <w:rPr>
          <w:rFonts w:asciiTheme="minorEastAsia" w:eastAsiaTheme="minorEastAsia" w:hAnsiTheme="minorEastAsia" w:hint="eastAsia"/>
        </w:rPr>
        <w:t>“</w:t>
      </w:r>
      <w:r w:rsidRPr="008E341F">
        <w:rPr>
          <w:rFonts w:eastAsiaTheme="minorEastAsia"/>
        </w:rPr>
        <w:t>^</w:t>
      </w:r>
      <w:r w:rsidRPr="00D522F1">
        <w:rPr>
          <w:rFonts w:asciiTheme="minorEastAsia" w:eastAsiaTheme="minorEastAsia" w:hAnsiTheme="minorEastAsia" w:hint="eastAsia"/>
        </w:rPr>
        <w:t>”和“</w:t>
      </w:r>
      <w:r w:rsidRPr="008E341F">
        <w:rPr>
          <w:rFonts w:eastAsiaTheme="minorEastAsia"/>
        </w:rPr>
        <w:t>{</w:t>
      </w:r>
      <w:r w:rsidRPr="00D522F1">
        <w:rPr>
          <w:rFonts w:asciiTheme="minorEastAsia" w:eastAsiaTheme="minorEastAsia" w:hAnsiTheme="minorEastAsia" w:hint="eastAsia"/>
        </w:rPr>
        <w:t>”分行写，如果有参数参数紧随“</w:t>
      </w:r>
      <w:r w:rsidRPr="008E341F">
        <w:rPr>
          <w:rFonts w:eastAsiaTheme="minorEastAsia"/>
        </w:rPr>
        <w:t>^</w:t>
      </w:r>
      <w:r w:rsidRPr="00D522F1">
        <w:rPr>
          <w:rFonts w:asciiTheme="minorEastAsia" w:eastAsiaTheme="minorEastAsia" w:hAnsiTheme="minorEastAsia" w:hint="eastAsia"/>
        </w:rPr>
        <w:t>”</w:t>
      </w:r>
      <w:r w:rsidR="00C46A4C" w:rsidRPr="00D522F1">
        <w:rPr>
          <w:rFonts w:asciiTheme="minorEastAsia" w:eastAsiaTheme="minorEastAsia" w:hAnsiTheme="minorEastAsia" w:hint="eastAsia"/>
        </w:rPr>
        <w:t>；</w:t>
      </w:r>
    </w:p>
    <w:p w14:paraId="7CD396F3" w14:textId="77777777" w:rsidR="00C46A4C" w:rsidRPr="00D522F1" w:rsidRDefault="00C46A4C" w:rsidP="00EB0A52">
      <w:pPr>
        <w:pStyle w:val="afa"/>
        <w:numPr>
          <w:ilvl w:val="0"/>
          <w:numId w:val="4"/>
        </w:numPr>
        <w:ind w:firstLineChars="0"/>
        <w:rPr>
          <w:rFonts w:asciiTheme="minorEastAsia" w:eastAsiaTheme="minorEastAsia" w:hAnsiTheme="minorEastAsia"/>
        </w:rPr>
      </w:pPr>
      <w:r w:rsidRPr="00D522F1">
        <w:rPr>
          <w:rFonts w:asciiTheme="minorEastAsia" w:eastAsiaTheme="minorEastAsia" w:hAnsiTheme="minorEastAsia" w:hint="eastAsia"/>
        </w:rPr>
        <w:t>如果程序块代码太大，可以单独抽出来。</w:t>
      </w:r>
    </w:p>
    <w:p w14:paraId="5C52D599" w14:textId="77777777" w:rsidR="00C46A4C" w:rsidRPr="00D522F1" w:rsidRDefault="00A06C31" w:rsidP="00A06C31">
      <w:pPr>
        <w:ind w:left="420"/>
        <w:rPr>
          <w:rFonts w:asciiTheme="minorEastAsia" w:eastAsiaTheme="minorEastAsia" w:hAnsiTheme="minorEastAsia"/>
        </w:rPr>
      </w:pPr>
      <w:r w:rsidRPr="00D522F1">
        <w:rPr>
          <w:rFonts w:asciiTheme="minorEastAsia" w:eastAsiaTheme="minorEastAsia" w:hAnsiTheme="minorEastAsia" w:hint="eastAsia"/>
        </w:rPr>
        <w:t>举例如下：</w:t>
      </w:r>
    </w:p>
    <w:tbl>
      <w:tblPr>
        <w:tblStyle w:val="a5"/>
        <w:tblW w:w="0" w:type="auto"/>
        <w:jc w:val="center"/>
        <w:tblInd w:w="-465" w:type="dxa"/>
        <w:shd w:val="clear" w:color="auto" w:fill="D9D9D9" w:themeFill="background1" w:themeFillShade="D9"/>
        <w:tblLook w:val="04A0" w:firstRow="1" w:lastRow="0" w:firstColumn="1" w:lastColumn="0" w:noHBand="0" w:noVBand="1"/>
      </w:tblPr>
      <w:tblGrid>
        <w:gridCol w:w="8392"/>
      </w:tblGrid>
      <w:tr w:rsidR="00C46A4C" w:rsidRPr="00D522F1" w14:paraId="5C14F826" w14:textId="77777777" w:rsidTr="00B3116A">
        <w:trPr>
          <w:trHeight w:val="273"/>
          <w:jc w:val="center"/>
        </w:trPr>
        <w:tc>
          <w:tcPr>
            <w:tcW w:w="8392" w:type="dxa"/>
            <w:shd w:val="clear" w:color="auto" w:fill="D9D9D9" w:themeFill="background1" w:themeFillShade="D9"/>
          </w:tcPr>
          <w:p w14:paraId="70D92905" w14:textId="77777777" w:rsidR="00C46A4C" w:rsidRPr="00353D6A" w:rsidRDefault="00C46A4C" w:rsidP="00C46A4C">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 The entire block fits on one line.</w:t>
            </w:r>
          </w:p>
          <w:p w14:paraId="5B2580CD" w14:textId="77777777" w:rsidR="00871A81" w:rsidRDefault="00C46A4C" w:rsidP="00C46A4C">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w:t>
            </w:r>
            <w:proofErr w:type="gramStart"/>
            <w:r w:rsidRPr="00353D6A">
              <w:rPr>
                <w:rFonts w:ascii="Verdana" w:eastAsiaTheme="minorEastAsia" w:hAnsi="Verdana" w:cs="Times New Roman"/>
                <w:kern w:val="2"/>
                <w:sz w:val="16"/>
                <w:szCs w:val="16"/>
              </w:rPr>
              <w:t>operation</w:t>
            </w:r>
            <w:proofErr w:type="gramEnd"/>
            <w:r w:rsidRPr="00353D6A">
              <w:rPr>
                <w:rFonts w:ascii="Verdana" w:eastAsiaTheme="minorEastAsia" w:hAnsi="Verdana" w:cs="Times New Roman"/>
                <w:kern w:val="2"/>
                <w:sz w:val="16"/>
                <w:szCs w:val="16"/>
              </w:rPr>
              <w:t xml:space="preserve"> setCompletionBlock:^</w:t>
            </w:r>
          </w:p>
          <w:p w14:paraId="6A3D248F" w14:textId="48CB2C3D" w:rsidR="00871A81" w:rsidRDefault="00C46A4C" w:rsidP="00C46A4C">
            <w:pPr>
              <w:pStyle w:val="HTML"/>
              <w:rPr>
                <w:rFonts w:ascii="Verdana" w:eastAsiaTheme="minorEastAsia" w:hAnsi="Verdana" w:cs="Times New Roman"/>
                <w:kern w:val="2"/>
                <w:sz w:val="16"/>
                <w:szCs w:val="16"/>
              </w:rPr>
            </w:pPr>
            <w:proofErr w:type="gramStart"/>
            <w:r w:rsidRPr="00353D6A">
              <w:rPr>
                <w:rFonts w:ascii="Verdana" w:eastAsiaTheme="minorEastAsia" w:hAnsi="Verdana" w:cs="Times New Roman"/>
                <w:kern w:val="2"/>
                <w:sz w:val="16"/>
                <w:szCs w:val="16"/>
              </w:rPr>
              <w:t xml:space="preserve">{ </w:t>
            </w:r>
            <w:proofErr w:type="gramEnd"/>
          </w:p>
          <w:p w14:paraId="7B756FBC" w14:textId="76E9B01E" w:rsidR="00871A81" w:rsidRDefault="00871A81" w:rsidP="00C46A4C">
            <w:pPr>
              <w:pStyle w:val="HTML"/>
              <w:rPr>
                <w:rFonts w:ascii="Verdana" w:eastAsiaTheme="minorEastAsia" w:hAnsi="Verdana" w:cs="Times New Roman"/>
                <w:kern w:val="2"/>
                <w:sz w:val="16"/>
                <w:szCs w:val="16"/>
              </w:rPr>
            </w:pPr>
            <w:r>
              <w:rPr>
                <w:rFonts w:ascii="Verdana" w:eastAsiaTheme="minorEastAsia" w:hAnsi="Verdana" w:cs="Times New Roman" w:hint="eastAsia"/>
                <w:kern w:val="2"/>
                <w:sz w:val="16"/>
                <w:szCs w:val="16"/>
              </w:rPr>
              <w:t xml:space="preserve">    </w:t>
            </w:r>
            <w:r w:rsidR="00C46A4C" w:rsidRPr="00353D6A">
              <w:rPr>
                <w:rFonts w:ascii="Verdana" w:eastAsiaTheme="minorEastAsia" w:hAnsi="Verdana" w:cs="Times New Roman"/>
                <w:kern w:val="2"/>
                <w:sz w:val="16"/>
                <w:szCs w:val="16"/>
              </w:rPr>
              <w:t>[</w:t>
            </w:r>
            <w:proofErr w:type="gramStart"/>
            <w:r w:rsidR="00C46A4C" w:rsidRPr="00353D6A">
              <w:rPr>
                <w:rFonts w:ascii="Verdana" w:eastAsiaTheme="minorEastAsia" w:hAnsi="Verdana" w:cs="Times New Roman"/>
                <w:kern w:val="2"/>
                <w:sz w:val="16"/>
                <w:szCs w:val="16"/>
              </w:rPr>
              <w:t>self</w:t>
            </w:r>
            <w:proofErr w:type="gramEnd"/>
            <w:r w:rsidR="00C46A4C" w:rsidRPr="00353D6A">
              <w:rPr>
                <w:rFonts w:ascii="Verdana" w:eastAsiaTheme="minorEastAsia" w:hAnsi="Verdana" w:cs="Times New Roman"/>
                <w:kern w:val="2"/>
                <w:sz w:val="16"/>
                <w:szCs w:val="16"/>
              </w:rPr>
              <w:t xml:space="preserve"> onOperationDone]; </w:t>
            </w:r>
          </w:p>
          <w:p w14:paraId="560787DF" w14:textId="634C7A8D" w:rsidR="00C46A4C" w:rsidRPr="00353D6A" w:rsidRDefault="00C46A4C" w:rsidP="00C46A4C">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w:t>
            </w:r>
          </w:p>
          <w:p w14:paraId="79F454F1" w14:textId="77777777" w:rsidR="00C46A4C" w:rsidRPr="00353D6A" w:rsidRDefault="00C46A4C" w:rsidP="00651A69">
            <w:pPr>
              <w:pStyle w:val="HTML"/>
              <w:rPr>
                <w:rFonts w:ascii="Verdana" w:eastAsiaTheme="minorEastAsia" w:hAnsi="Verdana" w:cs="Times New Roman"/>
                <w:kern w:val="2"/>
                <w:sz w:val="16"/>
                <w:szCs w:val="16"/>
              </w:rPr>
            </w:pPr>
          </w:p>
          <w:p w14:paraId="2D6BA713" w14:textId="77777777" w:rsidR="00C46A4C" w:rsidRPr="00353D6A" w:rsidRDefault="00C46A4C" w:rsidP="00C46A4C">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 An example where the parameter wraps and the block declaration fits</w:t>
            </w:r>
          </w:p>
          <w:p w14:paraId="15F551C1" w14:textId="77777777" w:rsidR="00C46A4C" w:rsidRPr="00353D6A" w:rsidRDefault="00C46A4C" w:rsidP="00C46A4C">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 xml:space="preserve">// </w:t>
            </w:r>
            <w:proofErr w:type="gramStart"/>
            <w:r w:rsidRPr="00353D6A">
              <w:rPr>
                <w:rFonts w:ascii="Verdana" w:eastAsiaTheme="minorEastAsia" w:hAnsi="Verdana" w:cs="Times New Roman"/>
                <w:kern w:val="2"/>
                <w:sz w:val="16"/>
                <w:szCs w:val="16"/>
              </w:rPr>
              <w:t>on</w:t>
            </w:r>
            <w:proofErr w:type="gramEnd"/>
            <w:r w:rsidRPr="00353D6A">
              <w:rPr>
                <w:rFonts w:ascii="Verdana" w:eastAsiaTheme="minorEastAsia" w:hAnsi="Verdana" w:cs="Times New Roman"/>
                <w:kern w:val="2"/>
                <w:sz w:val="16"/>
                <w:szCs w:val="16"/>
              </w:rPr>
              <w:t xml:space="preserve"> the same line. Note the spacing of |^(SessionWindow *window) {|</w:t>
            </w:r>
          </w:p>
          <w:p w14:paraId="7F4E2862" w14:textId="77777777" w:rsidR="00C46A4C" w:rsidRPr="00353D6A" w:rsidRDefault="00C46A4C" w:rsidP="00C46A4C">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 xml:space="preserve">// </w:t>
            </w:r>
            <w:proofErr w:type="gramStart"/>
            <w:r w:rsidRPr="00353D6A">
              <w:rPr>
                <w:rFonts w:ascii="Verdana" w:eastAsiaTheme="minorEastAsia" w:hAnsi="Verdana" w:cs="Times New Roman"/>
                <w:kern w:val="2"/>
                <w:sz w:val="16"/>
                <w:szCs w:val="16"/>
              </w:rPr>
              <w:t>compared</w:t>
            </w:r>
            <w:proofErr w:type="gramEnd"/>
            <w:r w:rsidRPr="00353D6A">
              <w:rPr>
                <w:rFonts w:ascii="Verdana" w:eastAsiaTheme="minorEastAsia" w:hAnsi="Verdana" w:cs="Times New Roman"/>
                <w:kern w:val="2"/>
                <w:sz w:val="16"/>
                <w:szCs w:val="16"/>
              </w:rPr>
              <w:t xml:space="preserve"> to |^{| above.</w:t>
            </w:r>
          </w:p>
          <w:p w14:paraId="74703E8B" w14:textId="77777777" w:rsidR="00C46A4C" w:rsidRPr="00353D6A" w:rsidRDefault="00C46A4C" w:rsidP="00C46A4C">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[[SessionService sharedService]</w:t>
            </w:r>
          </w:p>
          <w:p w14:paraId="111C5FF2" w14:textId="77777777" w:rsidR="00C46A4C" w:rsidRPr="00353D6A" w:rsidRDefault="00C46A4C" w:rsidP="00C46A4C">
            <w:pPr>
              <w:pStyle w:val="HTML"/>
              <w:ind w:firstLine="315"/>
              <w:rPr>
                <w:rFonts w:ascii="Verdana" w:eastAsiaTheme="minorEastAsia" w:hAnsi="Verdana" w:cs="Times New Roman"/>
                <w:kern w:val="2"/>
                <w:sz w:val="16"/>
                <w:szCs w:val="16"/>
              </w:rPr>
            </w:pPr>
            <w:proofErr w:type="gramStart"/>
            <w:r w:rsidRPr="00353D6A">
              <w:rPr>
                <w:rFonts w:ascii="Verdana" w:eastAsiaTheme="minorEastAsia" w:hAnsi="Verdana" w:cs="Times New Roman"/>
                <w:kern w:val="2"/>
                <w:sz w:val="16"/>
                <w:szCs w:val="16"/>
              </w:rPr>
              <w:t>loadWindowWithCompletionBlock</w:t>
            </w:r>
            <w:proofErr w:type="gramEnd"/>
            <w:r w:rsidRPr="00353D6A">
              <w:rPr>
                <w:rFonts w:ascii="Verdana" w:eastAsiaTheme="minorEastAsia" w:hAnsi="Verdana" w:cs="Times New Roman"/>
                <w:kern w:val="2"/>
                <w:sz w:val="16"/>
                <w:szCs w:val="16"/>
              </w:rPr>
              <w:t xml:space="preserve">:^(SessionWindow *window) </w:t>
            </w:r>
          </w:p>
          <w:p w14:paraId="08998DBA" w14:textId="77777777" w:rsidR="00C46A4C" w:rsidRPr="00353D6A" w:rsidRDefault="00C46A4C" w:rsidP="00C46A4C">
            <w:pPr>
              <w:pStyle w:val="HTML"/>
              <w:ind w:firstLine="315"/>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w:t>
            </w:r>
          </w:p>
          <w:p w14:paraId="05DEBEA3" w14:textId="77777777" w:rsidR="00C46A4C" w:rsidRPr="00353D6A" w:rsidRDefault="00C46A4C" w:rsidP="00595942">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 xml:space="preserve">        </w:t>
            </w:r>
            <w:proofErr w:type="gramStart"/>
            <w:r w:rsidRPr="00353D6A">
              <w:rPr>
                <w:rFonts w:ascii="Verdana" w:eastAsiaTheme="minorEastAsia" w:hAnsi="Verdana" w:cs="Times New Roman"/>
                <w:kern w:val="2"/>
                <w:sz w:val="16"/>
                <w:szCs w:val="16"/>
              </w:rPr>
              <w:t>if</w:t>
            </w:r>
            <w:proofErr w:type="gramEnd"/>
            <w:r w:rsidRPr="00353D6A">
              <w:rPr>
                <w:rFonts w:ascii="Verdana" w:eastAsiaTheme="minorEastAsia" w:hAnsi="Verdana" w:cs="Times New Roman"/>
                <w:kern w:val="2"/>
                <w:sz w:val="16"/>
                <w:szCs w:val="16"/>
              </w:rPr>
              <w:t xml:space="preserve"> (window) </w:t>
            </w:r>
          </w:p>
          <w:p w14:paraId="4D44312E" w14:textId="77777777" w:rsidR="00C46A4C" w:rsidRPr="00353D6A" w:rsidRDefault="00C46A4C" w:rsidP="00C46A4C">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 xml:space="preserve">          [</w:t>
            </w:r>
            <w:proofErr w:type="gramStart"/>
            <w:r w:rsidRPr="00353D6A">
              <w:rPr>
                <w:rFonts w:ascii="Verdana" w:eastAsiaTheme="minorEastAsia" w:hAnsi="Verdana" w:cs="Times New Roman"/>
                <w:kern w:val="2"/>
                <w:sz w:val="16"/>
                <w:szCs w:val="16"/>
              </w:rPr>
              <w:t>self</w:t>
            </w:r>
            <w:proofErr w:type="gramEnd"/>
            <w:r w:rsidRPr="00353D6A">
              <w:rPr>
                <w:rFonts w:ascii="Verdana" w:eastAsiaTheme="minorEastAsia" w:hAnsi="Verdana" w:cs="Times New Roman"/>
                <w:kern w:val="2"/>
                <w:sz w:val="16"/>
                <w:szCs w:val="16"/>
              </w:rPr>
              <w:t xml:space="preserve"> windowDidLoad:window];</w:t>
            </w:r>
          </w:p>
          <w:p w14:paraId="4C1F93DE" w14:textId="77777777" w:rsidR="00C46A4C" w:rsidRPr="00353D6A" w:rsidRDefault="00595942" w:rsidP="00595942">
            <w:pPr>
              <w:pStyle w:val="HTML"/>
              <w:ind w:firstLineChars="400" w:firstLine="640"/>
              <w:rPr>
                <w:rFonts w:ascii="Verdana" w:eastAsiaTheme="minorEastAsia" w:hAnsi="Verdana" w:cs="Times New Roman"/>
                <w:kern w:val="2"/>
                <w:sz w:val="16"/>
                <w:szCs w:val="16"/>
              </w:rPr>
            </w:pPr>
            <w:proofErr w:type="gramStart"/>
            <w:r w:rsidRPr="00353D6A">
              <w:rPr>
                <w:rFonts w:ascii="Verdana" w:eastAsiaTheme="minorEastAsia" w:hAnsi="Verdana" w:cs="Times New Roman"/>
                <w:kern w:val="2"/>
                <w:sz w:val="16"/>
                <w:szCs w:val="16"/>
              </w:rPr>
              <w:t>else</w:t>
            </w:r>
            <w:proofErr w:type="gramEnd"/>
          </w:p>
          <w:p w14:paraId="72788389" w14:textId="77777777" w:rsidR="00C46A4C" w:rsidRPr="00353D6A" w:rsidRDefault="00C46A4C" w:rsidP="00C46A4C">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 xml:space="preserve">          [</w:t>
            </w:r>
            <w:proofErr w:type="gramStart"/>
            <w:r w:rsidRPr="00353D6A">
              <w:rPr>
                <w:rFonts w:ascii="Verdana" w:eastAsiaTheme="minorEastAsia" w:hAnsi="Verdana" w:cs="Times New Roman"/>
                <w:kern w:val="2"/>
                <w:sz w:val="16"/>
                <w:szCs w:val="16"/>
              </w:rPr>
              <w:t>self</w:t>
            </w:r>
            <w:proofErr w:type="gramEnd"/>
            <w:r w:rsidRPr="00353D6A">
              <w:rPr>
                <w:rFonts w:ascii="Verdana" w:eastAsiaTheme="minorEastAsia" w:hAnsi="Verdana" w:cs="Times New Roman"/>
                <w:kern w:val="2"/>
                <w:sz w:val="16"/>
                <w:szCs w:val="16"/>
              </w:rPr>
              <w:t xml:space="preserve"> errorLoadingWindow];</w:t>
            </w:r>
          </w:p>
          <w:p w14:paraId="145B2173" w14:textId="77777777" w:rsidR="00C46A4C" w:rsidRPr="00353D6A" w:rsidRDefault="00C46A4C" w:rsidP="00C46A4C">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 xml:space="preserve">    }];</w:t>
            </w:r>
          </w:p>
          <w:p w14:paraId="071EE3DD" w14:textId="77777777" w:rsidR="00C46A4C" w:rsidRPr="00353D6A" w:rsidRDefault="00C46A4C" w:rsidP="00651A69">
            <w:pPr>
              <w:pStyle w:val="HTML"/>
              <w:rPr>
                <w:rFonts w:ascii="Verdana" w:eastAsiaTheme="minorEastAsia" w:hAnsi="Verdana" w:cs="Times New Roman"/>
                <w:kern w:val="2"/>
                <w:sz w:val="16"/>
                <w:szCs w:val="16"/>
              </w:rPr>
            </w:pPr>
          </w:p>
          <w:p w14:paraId="471859C5" w14:textId="77777777" w:rsidR="00146413" w:rsidRPr="00353D6A" w:rsidRDefault="00146413" w:rsidP="00146413">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 Large blocks can be declared out-of-line.</w:t>
            </w:r>
          </w:p>
          <w:p w14:paraId="0C38B528" w14:textId="77777777" w:rsidR="00146413" w:rsidRPr="00353D6A" w:rsidRDefault="00146413" w:rsidP="00146413">
            <w:pPr>
              <w:pStyle w:val="HTML"/>
              <w:rPr>
                <w:rFonts w:ascii="Verdana" w:eastAsiaTheme="minorEastAsia" w:hAnsi="Verdana" w:cs="Times New Roman"/>
                <w:kern w:val="2"/>
                <w:sz w:val="16"/>
                <w:szCs w:val="16"/>
              </w:rPr>
            </w:pPr>
            <w:proofErr w:type="gramStart"/>
            <w:r w:rsidRPr="00353D6A">
              <w:rPr>
                <w:rFonts w:ascii="Verdana" w:eastAsiaTheme="minorEastAsia" w:hAnsi="Verdana" w:cs="Times New Roman"/>
                <w:kern w:val="2"/>
                <w:sz w:val="16"/>
                <w:szCs w:val="16"/>
              </w:rPr>
              <w:t>void</w:t>
            </w:r>
            <w:proofErr w:type="gramEnd"/>
            <w:r w:rsidRPr="00353D6A">
              <w:rPr>
                <w:rFonts w:ascii="Verdana" w:eastAsiaTheme="minorEastAsia" w:hAnsi="Verdana" w:cs="Times New Roman"/>
                <w:kern w:val="2"/>
                <w:sz w:val="16"/>
                <w:szCs w:val="16"/>
              </w:rPr>
              <w:t xml:space="preserve"> (^largeBlock)(void) = ^</w:t>
            </w:r>
          </w:p>
          <w:p w14:paraId="768A8A28" w14:textId="77777777" w:rsidR="00146413" w:rsidRPr="00353D6A" w:rsidRDefault="00146413" w:rsidP="00146413">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w:t>
            </w:r>
          </w:p>
          <w:p w14:paraId="3BE31D70" w14:textId="77777777" w:rsidR="00146413" w:rsidRPr="00353D6A" w:rsidRDefault="00146413" w:rsidP="00146413">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 xml:space="preserve">    /</w:t>
            </w:r>
            <w:proofErr w:type="gramStart"/>
            <w:r w:rsidRPr="00353D6A">
              <w:rPr>
                <w:rFonts w:ascii="Verdana" w:eastAsiaTheme="minorEastAsia" w:hAnsi="Verdana" w:cs="Times New Roman"/>
                <w:kern w:val="2"/>
                <w:sz w:val="16"/>
                <w:szCs w:val="16"/>
              </w:rPr>
              <w:t>/ ...</w:t>
            </w:r>
            <w:proofErr w:type="gramEnd"/>
          </w:p>
          <w:p w14:paraId="12ED23BD" w14:textId="77777777" w:rsidR="00146413" w:rsidRPr="00353D6A" w:rsidRDefault="00146413" w:rsidP="00146413">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w:t>
            </w:r>
          </w:p>
          <w:p w14:paraId="2E80B92B" w14:textId="77777777" w:rsidR="00146413" w:rsidRPr="00353D6A" w:rsidRDefault="00146413" w:rsidP="00146413">
            <w:pPr>
              <w:pStyle w:val="HTML"/>
              <w:rPr>
                <w:rFonts w:ascii="Verdana" w:eastAsiaTheme="minorEastAsia" w:hAnsi="Verdana" w:cs="Times New Roman"/>
                <w:kern w:val="2"/>
                <w:sz w:val="16"/>
                <w:szCs w:val="16"/>
              </w:rPr>
            </w:pPr>
            <w:r w:rsidRPr="00353D6A">
              <w:rPr>
                <w:rFonts w:ascii="Verdana" w:eastAsiaTheme="minorEastAsia" w:hAnsi="Verdana" w:cs="Times New Roman"/>
                <w:kern w:val="2"/>
                <w:sz w:val="16"/>
                <w:szCs w:val="16"/>
              </w:rPr>
              <w:t>[</w:t>
            </w:r>
            <w:proofErr w:type="gramStart"/>
            <w:r w:rsidRPr="00353D6A">
              <w:rPr>
                <w:rFonts w:ascii="Verdana" w:eastAsiaTheme="minorEastAsia" w:hAnsi="Verdana" w:cs="Times New Roman"/>
                <w:kern w:val="2"/>
                <w:sz w:val="16"/>
                <w:szCs w:val="16"/>
              </w:rPr>
              <w:t>operationQueue</w:t>
            </w:r>
            <w:proofErr w:type="gramEnd"/>
            <w:r w:rsidRPr="00353D6A">
              <w:rPr>
                <w:rFonts w:ascii="Verdana" w:eastAsiaTheme="minorEastAsia" w:hAnsi="Verdana" w:cs="Times New Roman"/>
                <w:kern w:val="2"/>
                <w:sz w:val="16"/>
                <w:szCs w:val="16"/>
              </w:rPr>
              <w:t>_ addOperationWithBlock:largeBlock];</w:t>
            </w:r>
          </w:p>
          <w:p w14:paraId="1B4C603E" w14:textId="77777777" w:rsidR="00146413" w:rsidRPr="00353D6A" w:rsidRDefault="00146413" w:rsidP="00651A69">
            <w:pPr>
              <w:pStyle w:val="HTML"/>
              <w:rPr>
                <w:rFonts w:ascii="Verdana" w:eastAsiaTheme="minorEastAsia" w:hAnsi="Verdana" w:cs="Times New Roman"/>
                <w:kern w:val="2"/>
                <w:sz w:val="16"/>
                <w:szCs w:val="16"/>
              </w:rPr>
            </w:pPr>
          </w:p>
        </w:tc>
      </w:tr>
      <w:tr w:rsidR="00871A81" w:rsidRPr="00D522F1" w14:paraId="3561759C" w14:textId="77777777" w:rsidTr="00B3116A">
        <w:trPr>
          <w:trHeight w:val="273"/>
          <w:jc w:val="center"/>
        </w:trPr>
        <w:tc>
          <w:tcPr>
            <w:tcW w:w="8392" w:type="dxa"/>
            <w:shd w:val="clear" w:color="auto" w:fill="D9D9D9" w:themeFill="background1" w:themeFillShade="D9"/>
          </w:tcPr>
          <w:p w14:paraId="7961BB75" w14:textId="77777777" w:rsidR="00871A81" w:rsidRPr="00353D6A" w:rsidRDefault="00871A81" w:rsidP="00C46A4C">
            <w:pPr>
              <w:pStyle w:val="HTML"/>
              <w:rPr>
                <w:rFonts w:ascii="Verdana" w:eastAsiaTheme="minorEastAsia" w:hAnsi="Verdana" w:cs="Times New Roman"/>
                <w:kern w:val="2"/>
                <w:sz w:val="16"/>
                <w:szCs w:val="16"/>
              </w:rPr>
            </w:pPr>
          </w:p>
        </w:tc>
      </w:tr>
    </w:tbl>
    <w:p w14:paraId="2B80AA8A" w14:textId="77777777" w:rsidR="0081718B" w:rsidRPr="00D522F1" w:rsidRDefault="00C46A4C" w:rsidP="00680F1F">
      <w:pPr>
        <w:pStyle w:val="ad"/>
      </w:pPr>
      <w:bookmarkStart w:id="56" w:name="_Toc317164467"/>
      <w:r w:rsidRPr="00D522F1">
        <w:rPr>
          <w:rFonts w:hint="eastAsia"/>
        </w:rPr>
        <w:t>图表</w:t>
      </w:r>
      <w:r w:rsidRPr="00D522F1">
        <w:rPr>
          <w:rFonts w:hint="eastAsia"/>
        </w:rPr>
        <w:t xml:space="preserve"> </w:t>
      </w:r>
      <w:r w:rsidR="000C34E0" w:rsidRPr="00D522F1">
        <w:fldChar w:fldCharType="begin"/>
      </w:r>
      <w:r w:rsidR="00D472ED" w:rsidRPr="00D522F1">
        <w:instrText xml:space="preserve"> SEQ </w:instrText>
      </w:r>
      <w:r w:rsidR="00D472ED" w:rsidRPr="00D522F1">
        <w:instrText>图表</w:instrText>
      </w:r>
      <w:r w:rsidR="00D472ED" w:rsidRPr="00D522F1">
        <w:instrText xml:space="preserve"> \* ARABIC </w:instrText>
      </w:r>
      <w:r w:rsidR="000C34E0" w:rsidRPr="00D522F1">
        <w:fldChar w:fldCharType="separate"/>
      </w:r>
      <w:r w:rsidR="00B11B1F">
        <w:rPr>
          <w:noProof/>
        </w:rPr>
        <w:t>15</w:t>
      </w:r>
      <w:r w:rsidR="000C34E0" w:rsidRPr="00D522F1">
        <w:rPr>
          <w:noProof/>
        </w:rPr>
        <w:fldChar w:fldCharType="end"/>
      </w:r>
      <w:r w:rsidRPr="00D522F1">
        <w:rPr>
          <w:rFonts w:hint="eastAsia"/>
        </w:rPr>
        <w:t xml:space="preserve"> </w:t>
      </w:r>
      <w:r w:rsidR="002F17F0" w:rsidRPr="00D522F1">
        <w:rPr>
          <w:rFonts w:hint="eastAsia"/>
        </w:rPr>
        <w:t>程序块</w:t>
      </w:r>
      <w:bookmarkEnd w:id="56"/>
    </w:p>
    <w:p w14:paraId="021B36B8" w14:textId="77777777" w:rsidR="0081718B" w:rsidRPr="00D522F1" w:rsidRDefault="0081718B" w:rsidP="0081718B">
      <w:pPr>
        <w:pStyle w:val="3"/>
        <w:rPr>
          <w:rFonts w:asciiTheme="minorEastAsia" w:eastAsiaTheme="minorEastAsia" w:hAnsiTheme="minorEastAsia"/>
        </w:rPr>
      </w:pPr>
      <w:bookmarkStart w:id="57" w:name="_Toc317164407"/>
      <w:r w:rsidRPr="00D522F1">
        <w:rPr>
          <w:rFonts w:asciiTheme="minorEastAsia" w:eastAsiaTheme="minorEastAsia" w:hAnsiTheme="minorEastAsia" w:hint="eastAsia"/>
        </w:rPr>
        <w:t>没有实例变量的接口</w:t>
      </w:r>
      <w:bookmarkEnd w:id="57"/>
    </w:p>
    <w:p w14:paraId="690EE85D" w14:textId="77777777" w:rsidR="0081718B" w:rsidRPr="00D522F1" w:rsidRDefault="0081718B" w:rsidP="0081718B">
      <w:pPr>
        <w:ind w:firstLine="420"/>
        <w:rPr>
          <w:rFonts w:asciiTheme="minorEastAsia" w:eastAsiaTheme="minorEastAsia" w:hAnsiTheme="minorEastAsia"/>
        </w:rPr>
      </w:pPr>
      <w:r w:rsidRPr="00D522F1">
        <w:rPr>
          <w:rFonts w:asciiTheme="minorEastAsia" w:eastAsiaTheme="minorEastAsia" w:hAnsiTheme="minorEastAsia" w:hint="eastAsia"/>
        </w:rPr>
        <w:t>如果一个接口没有申明任何实例变量的话就可以忽略掉“</w:t>
      </w:r>
      <w:r w:rsidRPr="008E341F">
        <w:rPr>
          <w:rFonts w:eastAsiaTheme="minorEastAsia"/>
        </w:rPr>
        <w:t>{}</w:t>
      </w:r>
      <w:r w:rsidRPr="00D522F1">
        <w:rPr>
          <w:rFonts w:asciiTheme="minorEastAsia" w:eastAsiaTheme="minorEastAsia" w:hAnsiTheme="minorEastAsia" w:hint="eastAsia"/>
        </w:rPr>
        <w:t>”。</w:t>
      </w:r>
    </w:p>
    <w:tbl>
      <w:tblPr>
        <w:tblStyle w:val="a5"/>
        <w:tblW w:w="0" w:type="auto"/>
        <w:jc w:val="center"/>
        <w:tblInd w:w="-511" w:type="dxa"/>
        <w:shd w:val="clear" w:color="auto" w:fill="D9D9D9" w:themeFill="background1" w:themeFillShade="D9"/>
        <w:tblLook w:val="04A0" w:firstRow="1" w:lastRow="0" w:firstColumn="1" w:lastColumn="0" w:noHBand="0" w:noVBand="1"/>
      </w:tblPr>
      <w:tblGrid>
        <w:gridCol w:w="8290"/>
      </w:tblGrid>
      <w:tr w:rsidR="0081718B" w:rsidRPr="00D522F1" w14:paraId="33B5773C" w14:textId="77777777" w:rsidTr="0005492B">
        <w:trPr>
          <w:trHeight w:val="273"/>
          <w:jc w:val="center"/>
        </w:trPr>
        <w:tc>
          <w:tcPr>
            <w:tcW w:w="8290" w:type="dxa"/>
            <w:shd w:val="clear" w:color="auto" w:fill="D9D9D9" w:themeFill="background1" w:themeFillShade="D9"/>
          </w:tcPr>
          <w:p w14:paraId="7BF5287A" w14:textId="77777777" w:rsidR="0081718B" w:rsidRPr="008E341F" w:rsidRDefault="0081718B" w:rsidP="0005492B">
            <w:pPr>
              <w:pStyle w:val="HTML"/>
              <w:rPr>
                <w:rFonts w:ascii="Verdana" w:eastAsiaTheme="minorEastAsia" w:hAnsi="Verdana" w:cs="Times New Roman"/>
                <w:color w:val="000000" w:themeColor="text1"/>
                <w:kern w:val="2"/>
                <w:sz w:val="16"/>
                <w:szCs w:val="16"/>
              </w:rPr>
            </w:pPr>
            <w:r w:rsidRPr="008E341F">
              <w:rPr>
                <w:rFonts w:ascii="Verdana" w:eastAsiaTheme="minorEastAsia" w:hAnsi="Verdana" w:cs="Times New Roman"/>
                <w:color w:val="000000" w:themeColor="text1"/>
                <w:kern w:val="2"/>
                <w:sz w:val="16"/>
                <w:szCs w:val="16"/>
              </w:rPr>
              <w:t>@</w:t>
            </w:r>
            <w:proofErr w:type="gramStart"/>
            <w:r w:rsidRPr="008E341F">
              <w:rPr>
                <w:rFonts w:ascii="Verdana" w:eastAsiaTheme="minorEastAsia" w:hAnsi="Verdana" w:cs="Times New Roman"/>
                <w:color w:val="000000" w:themeColor="text1"/>
                <w:kern w:val="2"/>
                <w:sz w:val="16"/>
                <w:szCs w:val="16"/>
              </w:rPr>
              <w:t>interface</w:t>
            </w:r>
            <w:proofErr w:type="gramEnd"/>
            <w:r w:rsidRPr="008E341F">
              <w:rPr>
                <w:rFonts w:ascii="Verdana" w:eastAsiaTheme="minorEastAsia" w:hAnsi="Verdana" w:cs="Times New Roman"/>
                <w:color w:val="000000" w:themeColor="text1"/>
                <w:kern w:val="2"/>
                <w:sz w:val="16"/>
                <w:szCs w:val="16"/>
              </w:rPr>
              <w:t xml:space="preserve"> MyClass : NSObject</w:t>
            </w:r>
          </w:p>
          <w:p w14:paraId="071EC85C" w14:textId="77777777" w:rsidR="0081718B" w:rsidRPr="008E341F" w:rsidRDefault="0081718B" w:rsidP="0005492B">
            <w:pPr>
              <w:pStyle w:val="HTML"/>
              <w:rPr>
                <w:rFonts w:ascii="Verdana" w:eastAsiaTheme="minorEastAsia" w:hAnsi="Verdana" w:cs="Times New Roman"/>
                <w:color w:val="000000" w:themeColor="text1"/>
                <w:kern w:val="2"/>
                <w:sz w:val="16"/>
                <w:szCs w:val="16"/>
              </w:rPr>
            </w:pPr>
            <w:r w:rsidRPr="008E341F">
              <w:rPr>
                <w:rFonts w:ascii="Verdana" w:eastAsiaTheme="minorEastAsia" w:hAnsi="Verdana" w:cs="Times New Roman"/>
                <w:color w:val="000000" w:themeColor="text1"/>
                <w:kern w:val="2"/>
                <w:sz w:val="16"/>
                <w:szCs w:val="16"/>
              </w:rPr>
              <w:t>// Does a lot of stuff</w:t>
            </w:r>
          </w:p>
          <w:p w14:paraId="42F92499" w14:textId="77777777" w:rsidR="0081718B" w:rsidRPr="008E341F" w:rsidRDefault="0081718B" w:rsidP="0005492B">
            <w:pPr>
              <w:pStyle w:val="HTML"/>
              <w:rPr>
                <w:rFonts w:ascii="Verdana" w:eastAsiaTheme="minorEastAsia" w:hAnsi="Verdana" w:cs="Times New Roman"/>
                <w:color w:val="000000" w:themeColor="text1"/>
                <w:kern w:val="2"/>
                <w:sz w:val="16"/>
                <w:szCs w:val="16"/>
              </w:rPr>
            </w:pPr>
            <w:r w:rsidRPr="008E341F">
              <w:rPr>
                <w:rFonts w:ascii="Verdana" w:eastAsiaTheme="minorEastAsia" w:hAnsi="Verdana" w:cs="Times New Roman"/>
                <w:color w:val="000000" w:themeColor="text1"/>
                <w:kern w:val="2"/>
                <w:sz w:val="16"/>
                <w:szCs w:val="16"/>
              </w:rPr>
              <w:t>- (</w:t>
            </w:r>
            <w:proofErr w:type="gramStart"/>
            <w:r w:rsidRPr="008E341F">
              <w:rPr>
                <w:rFonts w:ascii="Verdana" w:eastAsiaTheme="minorEastAsia" w:hAnsi="Verdana" w:cs="Times New Roman"/>
                <w:color w:val="000000" w:themeColor="text1"/>
                <w:kern w:val="2"/>
                <w:sz w:val="16"/>
                <w:szCs w:val="16"/>
              </w:rPr>
              <w:t>void</w:t>
            </w:r>
            <w:proofErr w:type="gramEnd"/>
            <w:r w:rsidRPr="008E341F">
              <w:rPr>
                <w:rFonts w:ascii="Verdana" w:eastAsiaTheme="minorEastAsia" w:hAnsi="Verdana" w:cs="Times New Roman"/>
                <w:color w:val="000000" w:themeColor="text1"/>
                <w:kern w:val="2"/>
                <w:sz w:val="16"/>
                <w:szCs w:val="16"/>
              </w:rPr>
              <w:t>)fooBarBam;</w:t>
            </w:r>
          </w:p>
          <w:p w14:paraId="6AFDDDBE" w14:textId="77777777" w:rsidR="0081718B" w:rsidRPr="008E341F" w:rsidRDefault="0081718B" w:rsidP="0005492B">
            <w:pPr>
              <w:pStyle w:val="HTML"/>
              <w:rPr>
                <w:rFonts w:ascii="Verdana" w:eastAsiaTheme="minorEastAsia" w:hAnsi="Verdana" w:cs="Times New Roman"/>
                <w:color w:val="000000" w:themeColor="text1"/>
                <w:kern w:val="2"/>
                <w:sz w:val="16"/>
                <w:szCs w:val="16"/>
              </w:rPr>
            </w:pPr>
            <w:r w:rsidRPr="008E341F">
              <w:rPr>
                <w:rFonts w:ascii="Verdana" w:eastAsiaTheme="minorEastAsia" w:hAnsi="Verdana" w:cs="Times New Roman"/>
                <w:color w:val="000000" w:themeColor="text1"/>
                <w:kern w:val="2"/>
                <w:sz w:val="16"/>
                <w:szCs w:val="16"/>
              </w:rPr>
              <w:t>@</w:t>
            </w:r>
            <w:proofErr w:type="gramStart"/>
            <w:r w:rsidRPr="008E341F">
              <w:rPr>
                <w:rFonts w:ascii="Verdana" w:eastAsiaTheme="minorEastAsia" w:hAnsi="Verdana" w:cs="Times New Roman"/>
                <w:color w:val="000000" w:themeColor="text1"/>
                <w:kern w:val="2"/>
                <w:sz w:val="16"/>
                <w:szCs w:val="16"/>
              </w:rPr>
              <w:t>end</w:t>
            </w:r>
            <w:proofErr w:type="gramEnd"/>
          </w:p>
          <w:p w14:paraId="2830ABE6" w14:textId="77777777" w:rsidR="0081718B" w:rsidRPr="00353D6A" w:rsidRDefault="0081718B" w:rsidP="0005492B">
            <w:pPr>
              <w:pStyle w:val="HTML"/>
              <w:rPr>
                <w:rFonts w:ascii="Verdana" w:eastAsiaTheme="minorEastAsia" w:hAnsi="Verdana" w:cs="Times New Roman"/>
                <w:kern w:val="2"/>
                <w:sz w:val="16"/>
                <w:szCs w:val="16"/>
              </w:rPr>
            </w:pPr>
          </w:p>
          <w:p w14:paraId="6E3F635B" w14:textId="77777777" w:rsidR="0081718B" w:rsidRPr="008E341F" w:rsidRDefault="0081718B" w:rsidP="0005492B">
            <w:pPr>
              <w:pStyle w:val="HTML"/>
              <w:rPr>
                <w:rFonts w:ascii="Verdana" w:eastAsiaTheme="minorEastAsia" w:hAnsi="Verdana" w:cs="Times New Roman"/>
                <w:color w:val="000000" w:themeColor="text1"/>
                <w:kern w:val="2"/>
                <w:sz w:val="16"/>
                <w:szCs w:val="16"/>
              </w:rPr>
            </w:pPr>
            <w:r w:rsidRPr="008E341F">
              <w:rPr>
                <w:rFonts w:ascii="Verdana" w:eastAsiaTheme="minorEastAsia" w:hAnsi="Verdana" w:cs="Times New Roman"/>
                <w:color w:val="000000" w:themeColor="text1"/>
                <w:kern w:val="2"/>
                <w:sz w:val="16"/>
                <w:szCs w:val="16"/>
              </w:rPr>
              <w:t>@</w:t>
            </w:r>
            <w:proofErr w:type="gramStart"/>
            <w:r w:rsidRPr="008E341F">
              <w:rPr>
                <w:rFonts w:ascii="Verdana" w:eastAsiaTheme="minorEastAsia" w:hAnsi="Verdana" w:cs="Times New Roman"/>
                <w:color w:val="000000" w:themeColor="text1"/>
                <w:kern w:val="2"/>
                <w:sz w:val="16"/>
                <w:szCs w:val="16"/>
              </w:rPr>
              <w:t>interface</w:t>
            </w:r>
            <w:proofErr w:type="gramEnd"/>
            <w:r w:rsidRPr="008E341F">
              <w:rPr>
                <w:rFonts w:ascii="Verdana" w:eastAsiaTheme="minorEastAsia" w:hAnsi="Verdana" w:cs="Times New Roman"/>
                <w:color w:val="000000" w:themeColor="text1"/>
                <w:kern w:val="2"/>
                <w:sz w:val="16"/>
                <w:szCs w:val="16"/>
              </w:rPr>
              <w:t xml:space="preserve"> MyClass : NSObject </w:t>
            </w:r>
          </w:p>
          <w:p w14:paraId="10D37ADF" w14:textId="77777777" w:rsidR="0081718B" w:rsidRPr="008E341F" w:rsidRDefault="0081718B" w:rsidP="0005492B">
            <w:pPr>
              <w:pStyle w:val="HTML"/>
              <w:rPr>
                <w:rFonts w:ascii="Verdana" w:eastAsiaTheme="minorEastAsia" w:hAnsi="Verdana" w:cs="Times New Roman"/>
                <w:color w:val="000000" w:themeColor="text1"/>
                <w:kern w:val="2"/>
                <w:sz w:val="16"/>
                <w:szCs w:val="16"/>
              </w:rPr>
            </w:pPr>
            <w:r w:rsidRPr="008E341F">
              <w:rPr>
                <w:rFonts w:ascii="Verdana" w:eastAsiaTheme="minorEastAsia" w:hAnsi="Verdana" w:cs="Times New Roman"/>
                <w:color w:val="000000" w:themeColor="text1"/>
                <w:kern w:val="2"/>
                <w:sz w:val="16"/>
                <w:szCs w:val="16"/>
              </w:rPr>
              <w:t>{</w:t>
            </w:r>
          </w:p>
          <w:p w14:paraId="1C1D6434" w14:textId="77777777" w:rsidR="0081718B" w:rsidRPr="008E341F" w:rsidRDefault="0081718B" w:rsidP="0005492B">
            <w:pPr>
              <w:pStyle w:val="HTML"/>
              <w:rPr>
                <w:rFonts w:ascii="Verdana" w:eastAsiaTheme="minorEastAsia" w:hAnsi="Verdana" w:cs="Times New Roman"/>
                <w:color w:val="000000" w:themeColor="text1"/>
                <w:kern w:val="2"/>
                <w:sz w:val="16"/>
                <w:szCs w:val="16"/>
              </w:rPr>
            </w:pPr>
            <w:r w:rsidRPr="008E341F">
              <w:rPr>
                <w:rFonts w:ascii="Verdana" w:eastAsiaTheme="minorEastAsia" w:hAnsi="Verdana" w:cs="Times New Roman"/>
                <w:color w:val="000000" w:themeColor="text1"/>
                <w:kern w:val="2"/>
                <w:sz w:val="16"/>
                <w:szCs w:val="16"/>
              </w:rPr>
              <w:t>}</w:t>
            </w:r>
          </w:p>
          <w:p w14:paraId="2E99D24B" w14:textId="77777777" w:rsidR="0081718B" w:rsidRPr="008E341F" w:rsidRDefault="0081718B" w:rsidP="0005492B">
            <w:pPr>
              <w:pStyle w:val="HTML"/>
              <w:rPr>
                <w:rFonts w:ascii="Verdana" w:eastAsiaTheme="minorEastAsia" w:hAnsi="Verdana" w:cs="Times New Roman"/>
                <w:color w:val="000000" w:themeColor="text1"/>
                <w:kern w:val="2"/>
                <w:sz w:val="16"/>
                <w:szCs w:val="16"/>
              </w:rPr>
            </w:pPr>
            <w:r w:rsidRPr="008E341F">
              <w:rPr>
                <w:rFonts w:ascii="Verdana" w:eastAsiaTheme="minorEastAsia" w:hAnsi="Verdana" w:cs="Times New Roman"/>
                <w:color w:val="000000" w:themeColor="text1"/>
                <w:kern w:val="2"/>
                <w:sz w:val="16"/>
                <w:szCs w:val="16"/>
              </w:rPr>
              <w:t>// Does a lot of stuff</w:t>
            </w:r>
          </w:p>
          <w:p w14:paraId="5E2551F3" w14:textId="77777777" w:rsidR="0081718B" w:rsidRPr="008E341F" w:rsidRDefault="0081718B" w:rsidP="0005492B">
            <w:pPr>
              <w:pStyle w:val="HTML"/>
              <w:rPr>
                <w:rFonts w:ascii="Verdana" w:eastAsiaTheme="minorEastAsia" w:hAnsi="Verdana" w:cs="Times New Roman"/>
                <w:color w:val="000000" w:themeColor="text1"/>
                <w:kern w:val="2"/>
                <w:sz w:val="16"/>
                <w:szCs w:val="16"/>
              </w:rPr>
            </w:pPr>
            <w:r w:rsidRPr="008E341F">
              <w:rPr>
                <w:rFonts w:ascii="Verdana" w:eastAsiaTheme="minorEastAsia" w:hAnsi="Verdana" w:cs="Times New Roman"/>
                <w:color w:val="000000" w:themeColor="text1"/>
                <w:kern w:val="2"/>
                <w:sz w:val="16"/>
                <w:szCs w:val="16"/>
              </w:rPr>
              <w:t>- (</w:t>
            </w:r>
            <w:proofErr w:type="gramStart"/>
            <w:r w:rsidRPr="008E341F">
              <w:rPr>
                <w:rFonts w:ascii="Verdana" w:eastAsiaTheme="minorEastAsia" w:hAnsi="Verdana" w:cs="Times New Roman"/>
                <w:color w:val="000000" w:themeColor="text1"/>
                <w:kern w:val="2"/>
                <w:sz w:val="16"/>
                <w:szCs w:val="16"/>
              </w:rPr>
              <w:t>void</w:t>
            </w:r>
            <w:proofErr w:type="gramEnd"/>
            <w:r w:rsidRPr="008E341F">
              <w:rPr>
                <w:rFonts w:ascii="Verdana" w:eastAsiaTheme="minorEastAsia" w:hAnsi="Verdana" w:cs="Times New Roman"/>
                <w:color w:val="000000" w:themeColor="text1"/>
                <w:kern w:val="2"/>
                <w:sz w:val="16"/>
                <w:szCs w:val="16"/>
              </w:rPr>
              <w:t>)fooBarBam;</w:t>
            </w:r>
          </w:p>
          <w:p w14:paraId="58C5B4C9" w14:textId="77777777" w:rsidR="0081718B" w:rsidRPr="00353D6A" w:rsidRDefault="0081718B" w:rsidP="0005492B">
            <w:pPr>
              <w:pStyle w:val="HTML"/>
              <w:rPr>
                <w:rFonts w:ascii="Verdana" w:eastAsiaTheme="minorEastAsia" w:hAnsi="Verdana" w:cs="Times New Roman"/>
                <w:color w:val="FF0000"/>
                <w:kern w:val="2"/>
                <w:sz w:val="16"/>
                <w:szCs w:val="16"/>
              </w:rPr>
            </w:pPr>
            <w:r w:rsidRPr="008E341F">
              <w:rPr>
                <w:rFonts w:ascii="Verdana" w:eastAsiaTheme="minorEastAsia" w:hAnsi="Verdana" w:cs="Times New Roman"/>
                <w:color w:val="000000" w:themeColor="text1"/>
                <w:kern w:val="2"/>
                <w:sz w:val="16"/>
                <w:szCs w:val="16"/>
              </w:rPr>
              <w:t>@</w:t>
            </w:r>
            <w:proofErr w:type="gramStart"/>
            <w:r w:rsidRPr="008E341F">
              <w:rPr>
                <w:rFonts w:ascii="Verdana" w:eastAsiaTheme="minorEastAsia" w:hAnsi="Verdana" w:cs="Times New Roman"/>
                <w:color w:val="000000" w:themeColor="text1"/>
                <w:kern w:val="2"/>
                <w:sz w:val="16"/>
                <w:szCs w:val="16"/>
              </w:rPr>
              <w:t>end</w:t>
            </w:r>
            <w:proofErr w:type="gramEnd"/>
          </w:p>
        </w:tc>
      </w:tr>
    </w:tbl>
    <w:p w14:paraId="53AC0812" w14:textId="77777777" w:rsidR="0081718B" w:rsidRPr="007A5299" w:rsidRDefault="0081718B" w:rsidP="007A5299">
      <w:pPr>
        <w:pStyle w:val="ad"/>
      </w:pPr>
      <w:bookmarkStart w:id="58" w:name="_Toc317164468"/>
      <w:r w:rsidRPr="007A5299">
        <w:rPr>
          <w:rFonts w:hint="eastAsia"/>
        </w:rPr>
        <w:t>图表</w:t>
      </w:r>
      <w:r w:rsidRPr="007A5299">
        <w:rPr>
          <w:rFonts w:hint="eastAsia"/>
        </w:rPr>
        <w:t xml:space="preserve"> </w:t>
      </w:r>
      <w:r w:rsidR="000C34E0" w:rsidRPr="007A5299">
        <w:fldChar w:fldCharType="begin"/>
      </w:r>
      <w:r w:rsidRPr="007A5299">
        <w:instrText xml:space="preserve"> SEQ </w:instrText>
      </w:r>
      <w:r w:rsidRPr="007A5299">
        <w:instrText>图表</w:instrText>
      </w:r>
      <w:r w:rsidRPr="007A5299">
        <w:instrText xml:space="preserve"> \* ARABIC </w:instrText>
      </w:r>
      <w:r w:rsidR="000C34E0" w:rsidRPr="007A5299">
        <w:fldChar w:fldCharType="separate"/>
      </w:r>
      <w:r w:rsidR="00B11B1F">
        <w:rPr>
          <w:noProof/>
        </w:rPr>
        <w:t>16</w:t>
      </w:r>
      <w:r w:rsidR="000C34E0" w:rsidRPr="007A5299">
        <w:fldChar w:fldCharType="end"/>
      </w:r>
      <w:r w:rsidR="008E341F" w:rsidRPr="007A5299">
        <w:rPr>
          <w:rFonts w:hint="eastAsia"/>
        </w:rPr>
        <w:t xml:space="preserve"> </w:t>
      </w:r>
      <w:r w:rsidR="008E341F" w:rsidRPr="007A5299">
        <w:rPr>
          <w:rFonts w:hint="eastAsia"/>
        </w:rPr>
        <w:t>特殊接口声明</w:t>
      </w:r>
      <w:bookmarkEnd w:id="58"/>
    </w:p>
    <w:p w14:paraId="09BE7B20" w14:textId="77777777" w:rsidR="00F6561C" w:rsidRPr="00D522F1" w:rsidRDefault="00F6561C" w:rsidP="00F6561C">
      <w:pPr>
        <w:pStyle w:val="2"/>
        <w:rPr>
          <w:rFonts w:asciiTheme="minorEastAsia" w:eastAsiaTheme="minorEastAsia" w:hAnsiTheme="minorEastAsia"/>
        </w:rPr>
      </w:pPr>
      <w:bookmarkStart w:id="59" w:name="_Toc317164408"/>
      <w:r w:rsidRPr="00D522F1">
        <w:rPr>
          <w:rFonts w:asciiTheme="minorEastAsia" w:eastAsiaTheme="minorEastAsia" w:hAnsiTheme="minorEastAsia" w:hint="eastAsia"/>
        </w:rPr>
        <w:t>文件布局</w:t>
      </w:r>
      <w:bookmarkEnd w:id="59"/>
    </w:p>
    <w:p w14:paraId="6B863345" w14:textId="77777777" w:rsidR="009B3D5D" w:rsidRPr="00D522F1" w:rsidRDefault="009B3D5D" w:rsidP="009B3D5D">
      <w:pPr>
        <w:ind w:firstLine="420"/>
        <w:rPr>
          <w:rFonts w:asciiTheme="minorEastAsia" w:eastAsiaTheme="minorEastAsia" w:hAnsiTheme="minorEastAsia"/>
        </w:rPr>
      </w:pPr>
      <w:r w:rsidRPr="00D522F1">
        <w:rPr>
          <w:rFonts w:asciiTheme="minorEastAsia" w:eastAsiaTheme="minorEastAsia" w:hAnsiTheme="minorEastAsia" w:hint="eastAsia"/>
        </w:rPr>
        <w:t>文件布局的合理性对提高可阅读性有很大的影响。总体原则如下：</w:t>
      </w:r>
    </w:p>
    <w:p w14:paraId="1669C432" w14:textId="77777777" w:rsidR="009B3D5D" w:rsidRPr="00D522F1" w:rsidRDefault="009B3D5D" w:rsidP="00EE684B">
      <w:pPr>
        <w:pStyle w:val="afa"/>
        <w:numPr>
          <w:ilvl w:val="0"/>
          <w:numId w:val="10"/>
        </w:numPr>
        <w:ind w:firstLineChars="0"/>
        <w:rPr>
          <w:rFonts w:asciiTheme="minorEastAsia" w:eastAsiaTheme="minorEastAsia" w:hAnsiTheme="minorEastAsia"/>
        </w:rPr>
      </w:pPr>
      <w:r w:rsidRPr="00D522F1">
        <w:rPr>
          <w:rFonts w:asciiTheme="minorEastAsia" w:eastAsiaTheme="minorEastAsia" w:hAnsiTheme="minorEastAsia" w:hint="eastAsia"/>
        </w:rPr>
        <w:t>功能区要明确清晰，一目了然；</w:t>
      </w:r>
    </w:p>
    <w:p w14:paraId="72987BD1" w14:textId="77777777" w:rsidR="009B3D5D" w:rsidRPr="00D522F1" w:rsidRDefault="009B3D5D" w:rsidP="00EE684B">
      <w:pPr>
        <w:pStyle w:val="afa"/>
        <w:numPr>
          <w:ilvl w:val="0"/>
          <w:numId w:val="10"/>
        </w:numPr>
        <w:ind w:firstLineChars="0"/>
        <w:rPr>
          <w:rFonts w:asciiTheme="minorEastAsia" w:eastAsiaTheme="minorEastAsia" w:hAnsiTheme="minorEastAsia"/>
        </w:rPr>
      </w:pPr>
      <w:r w:rsidRPr="00D522F1">
        <w:rPr>
          <w:rFonts w:asciiTheme="minorEastAsia" w:eastAsiaTheme="minorEastAsia" w:hAnsiTheme="minorEastAsia" w:hint="eastAsia"/>
        </w:rPr>
        <w:t>私有方法以分类的方式在实现文件中声明和实现；</w:t>
      </w:r>
    </w:p>
    <w:p w14:paraId="5ED2EFF8" w14:textId="77777777" w:rsidR="009B3D5D" w:rsidRPr="00D522F1" w:rsidRDefault="009B3D5D" w:rsidP="00EE684B">
      <w:pPr>
        <w:pStyle w:val="afa"/>
        <w:numPr>
          <w:ilvl w:val="0"/>
          <w:numId w:val="10"/>
        </w:numPr>
        <w:ind w:firstLineChars="0"/>
        <w:rPr>
          <w:rFonts w:asciiTheme="minorEastAsia" w:eastAsiaTheme="minorEastAsia" w:hAnsiTheme="minorEastAsia"/>
        </w:rPr>
      </w:pPr>
      <w:r w:rsidRPr="00D522F1">
        <w:rPr>
          <w:rFonts w:asciiTheme="minorEastAsia" w:eastAsiaTheme="minorEastAsia" w:hAnsiTheme="minorEastAsia" w:hint="eastAsia"/>
        </w:rPr>
        <w:t>私有方法和其调用者放在一个功能区，并紧随调用者。</w:t>
      </w:r>
    </w:p>
    <w:p w14:paraId="5D4CDE6D" w14:textId="77777777" w:rsidR="009B3D5D" w:rsidRPr="00D522F1" w:rsidRDefault="009B3D5D" w:rsidP="009B3D5D">
      <w:pPr>
        <w:pStyle w:val="3"/>
        <w:rPr>
          <w:rFonts w:asciiTheme="minorEastAsia" w:eastAsiaTheme="minorEastAsia" w:hAnsiTheme="minorEastAsia"/>
        </w:rPr>
      </w:pPr>
      <w:bookmarkStart w:id="60" w:name="_Toc317164409"/>
      <w:r w:rsidRPr="00D522F1">
        <w:rPr>
          <w:rFonts w:asciiTheme="minorEastAsia" w:eastAsiaTheme="minorEastAsia" w:hAnsiTheme="minorEastAsia" w:hint="eastAsia"/>
        </w:rPr>
        <w:t>头文件布局</w:t>
      </w:r>
      <w:bookmarkEnd w:id="60"/>
    </w:p>
    <w:p w14:paraId="68FDD390" w14:textId="77777777" w:rsidR="00D6145D" w:rsidRPr="00D522F1" w:rsidRDefault="002F17F0" w:rsidP="00D6145D">
      <w:pPr>
        <w:rPr>
          <w:rFonts w:asciiTheme="minorEastAsia" w:eastAsiaTheme="minorEastAsia" w:hAnsiTheme="minorEastAsia"/>
        </w:rPr>
      </w:pPr>
      <w:r w:rsidRPr="00D522F1">
        <w:rPr>
          <w:rFonts w:asciiTheme="minorEastAsia" w:eastAsiaTheme="minorEastAsia" w:hAnsiTheme="minorEastAsia" w:hint="eastAsia"/>
        </w:rPr>
        <w:t>综合目前所遇到的情况举一个例子如下：</w:t>
      </w:r>
    </w:p>
    <w:tbl>
      <w:tblPr>
        <w:tblStyle w:val="a5"/>
        <w:tblW w:w="0" w:type="auto"/>
        <w:jc w:val="center"/>
        <w:tblInd w:w="-1203" w:type="dxa"/>
        <w:shd w:val="clear" w:color="auto" w:fill="D9D9D9" w:themeFill="background1" w:themeFillShade="D9"/>
        <w:tblLook w:val="04A0" w:firstRow="1" w:lastRow="0" w:firstColumn="1" w:lastColumn="0" w:noHBand="0" w:noVBand="1"/>
      </w:tblPr>
      <w:tblGrid>
        <w:gridCol w:w="10009"/>
      </w:tblGrid>
      <w:tr w:rsidR="00D6145D" w:rsidRPr="00D522F1" w14:paraId="6435659D" w14:textId="77777777" w:rsidTr="0082074E">
        <w:trPr>
          <w:trHeight w:val="273"/>
          <w:jc w:val="center"/>
        </w:trPr>
        <w:tc>
          <w:tcPr>
            <w:tcW w:w="10009" w:type="dxa"/>
            <w:shd w:val="clear" w:color="auto" w:fill="D9D9D9" w:themeFill="background1" w:themeFillShade="D9"/>
          </w:tcPr>
          <w:p w14:paraId="6CAA1E97"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55647A8B"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  HomePageViewController.h</w:t>
            </w:r>
            <w:proofErr w:type="gramEnd"/>
          </w:p>
          <w:p w14:paraId="0ABE11B9"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  BaiduSearch</w:t>
            </w:r>
            <w:proofErr w:type="gramEnd"/>
          </w:p>
          <w:p w14:paraId="38BA96E9"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693C4507"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  Created</w:t>
            </w:r>
            <w:proofErr w:type="gramEnd"/>
            <w:r w:rsidRPr="0047357D">
              <w:rPr>
                <w:rFonts w:ascii="Verdana" w:eastAsiaTheme="minorEastAsia" w:hAnsi="Verdana" w:cs="Times New Roman"/>
                <w:kern w:val="2"/>
                <w:sz w:val="16"/>
                <w:szCs w:val="16"/>
              </w:rPr>
              <w:t xml:space="preserve"> by naonao on 6/7/11.</w:t>
            </w:r>
          </w:p>
          <w:p w14:paraId="48311C52"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  Copyright</w:t>
            </w:r>
            <w:proofErr w:type="gramEnd"/>
            <w:r w:rsidRPr="0047357D">
              <w:rPr>
                <w:rFonts w:ascii="Verdana" w:eastAsiaTheme="minorEastAsia" w:hAnsi="Verdana" w:cs="Times New Roman"/>
                <w:kern w:val="2"/>
                <w:sz w:val="16"/>
                <w:szCs w:val="16"/>
              </w:rPr>
              <w:t xml:space="preserve"> 2011 Baidu Inc. All rights reserved.</w:t>
            </w:r>
          </w:p>
          <w:p w14:paraId="1F185C85"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04A20EEC" w14:textId="77777777" w:rsidR="00EB678C" w:rsidRPr="0047357D" w:rsidRDefault="00EB678C" w:rsidP="00EB678C">
            <w:pPr>
              <w:pStyle w:val="HTML"/>
              <w:rPr>
                <w:rFonts w:ascii="Verdana" w:eastAsiaTheme="minorEastAsia" w:hAnsi="Verdana" w:cs="Times New Roman"/>
                <w:kern w:val="2"/>
                <w:sz w:val="16"/>
                <w:szCs w:val="16"/>
              </w:rPr>
            </w:pPr>
          </w:p>
          <w:p w14:paraId="54D5749F"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lastRenderedPageBreak/>
              <w:t>#</w:t>
            </w:r>
            <w:proofErr w:type="gramStart"/>
            <w:r w:rsidRPr="0047357D">
              <w:rPr>
                <w:rFonts w:ascii="Verdana" w:eastAsiaTheme="minorEastAsia" w:hAnsi="Verdana" w:cs="Times New Roman"/>
                <w:kern w:val="2"/>
                <w:sz w:val="16"/>
                <w:szCs w:val="16"/>
              </w:rPr>
              <w:t>import</w:t>
            </w:r>
            <w:proofErr w:type="gramEnd"/>
            <w:r w:rsidRPr="0047357D">
              <w:rPr>
                <w:rFonts w:ascii="Verdana" w:eastAsiaTheme="minorEastAsia" w:hAnsi="Verdana" w:cs="Times New Roman"/>
                <w:kern w:val="2"/>
                <w:sz w:val="16"/>
                <w:szCs w:val="16"/>
              </w:rPr>
              <w:t xml:space="preserve"> &lt;UIKit/UIKit.h&gt;</w:t>
            </w:r>
          </w:p>
          <w:p w14:paraId="1BE7CB9C"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import</w:t>
            </w:r>
            <w:proofErr w:type="gramEnd"/>
            <w:r w:rsidRPr="0047357D">
              <w:rPr>
                <w:rFonts w:ascii="Verdana" w:eastAsiaTheme="minorEastAsia" w:hAnsi="Verdana" w:cs="Times New Roman"/>
                <w:kern w:val="2"/>
                <w:sz w:val="16"/>
                <w:szCs w:val="16"/>
              </w:rPr>
              <w:t xml:space="preserve"> &lt;CoreLocation/CoreLocation.h&gt;</w:t>
            </w:r>
          </w:p>
          <w:p w14:paraId="267ADCF7" w14:textId="77777777" w:rsidR="00D6145D"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import</w:t>
            </w:r>
            <w:proofErr w:type="gramEnd"/>
            <w:r w:rsidRPr="0047357D">
              <w:rPr>
                <w:rFonts w:ascii="Verdana" w:eastAsiaTheme="minorEastAsia" w:hAnsi="Verdana" w:cs="Times New Roman"/>
                <w:kern w:val="2"/>
                <w:sz w:val="16"/>
                <w:szCs w:val="16"/>
              </w:rPr>
              <w:t xml:space="preserve"> "WebToolBarController.h"</w:t>
            </w:r>
          </w:p>
          <w:p w14:paraId="527BB989" w14:textId="77777777" w:rsidR="00EB678C" w:rsidRPr="0047357D" w:rsidRDefault="00EB678C" w:rsidP="00EB678C">
            <w:pPr>
              <w:pStyle w:val="HTML"/>
              <w:rPr>
                <w:rFonts w:ascii="Verdana" w:eastAsiaTheme="minorEastAsia" w:hAnsi="Verdana" w:cs="Times New Roman"/>
                <w:kern w:val="2"/>
                <w:sz w:val="16"/>
                <w:szCs w:val="16"/>
              </w:rPr>
            </w:pPr>
          </w:p>
          <w:p w14:paraId="0BE815E9" w14:textId="77777777" w:rsidR="000F3C1F" w:rsidRPr="0047357D" w:rsidRDefault="000F3C1F" w:rsidP="000F3C1F">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#define ANIMATION</w:t>
            </w:r>
            <w:r w:rsidR="00A4032D" w:rsidRPr="0047357D">
              <w:rPr>
                <w:rFonts w:ascii="Verdana" w:eastAsiaTheme="minorEastAsia" w:hAnsi="Verdana" w:cs="Times New Roman"/>
                <w:kern w:val="2"/>
                <w:sz w:val="16"/>
                <w:szCs w:val="16"/>
              </w:rPr>
              <w:t>_</w:t>
            </w:r>
            <w:r w:rsidRPr="0047357D">
              <w:rPr>
                <w:rFonts w:ascii="Verdana" w:eastAsiaTheme="minorEastAsia" w:hAnsi="Verdana" w:cs="Times New Roman"/>
                <w:kern w:val="2"/>
                <w:sz w:val="16"/>
                <w:szCs w:val="16"/>
              </w:rPr>
              <w:t xml:space="preserve">TIME        </w:t>
            </w:r>
            <w:r w:rsidR="00A4032D" w:rsidRPr="0047357D">
              <w:rPr>
                <w:rFonts w:ascii="Verdana" w:eastAsiaTheme="minorEastAsia" w:hAnsi="Verdana" w:cs="Times New Roman"/>
                <w:kern w:val="2"/>
                <w:sz w:val="16"/>
                <w:szCs w:val="16"/>
              </w:rPr>
              <w:t xml:space="preserve">  </w:t>
            </w:r>
            <w:r w:rsidR="0082074E" w:rsidRPr="0047357D">
              <w:rPr>
                <w:rFonts w:ascii="Verdana" w:eastAsiaTheme="minorEastAsia" w:hAnsi="Verdana" w:cs="Times New Roman"/>
                <w:kern w:val="2"/>
                <w:sz w:val="16"/>
                <w:szCs w:val="16"/>
              </w:rPr>
              <w:t xml:space="preserve"> </w:t>
            </w:r>
            <w:r w:rsidRPr="0047357D">
              <w:rPr>
                <w:rFonts w:ascii="Verdana" w:eastAsiaTheme="minorEastAsia" w:hAnsi="Verdana" w:cs="Times New Roman"/>
                <w:kern w:val="2"/>
                <w:sz w:val="16"/>
                <w:szCs w:val="16"/>
              </w:rPr>
              <w:t>0.5</w:t>
            </w:r>
            <w:r w:rsidR="00A4032D" w:rsidRPr="0047357D">
              <w:rPr>
                <w:rFonts w:ascii="Verdana" w:eastAsiaTheme="minorEastAsia" w:hAnsi="Verdana" w:cs="Times New Roman"/>
                <w:kern w:val="2"/>
                <w:sz w:val="16"/>
                <w:szCs w:val="16"/>
              </w:rPr>
              <w:t xml:space="preserve">     // </w:t>
            </w:r>
            <w:r w:rsidR="00A4032D" w:rsidRPr="0047357D">
              <w:rPr>
                <w:rFonts w:ascii="Verdana" w:eastAsiaTheme="minorEastAsia" w:hAnsiTheme="minorEastAsia" w:cs="Times New Roman"/>
                <w:kern w:val="2"/>
                <w:sz w:val="16"/>
                <w:szCs w:val="16"/>
              </w:rPr>
              <w:t>动画持续时间</w:t>
            </w:r>
          </w:p>
          <w:p w14:paraId="619D3022" w14:textId="77777777" w:rsidR="000F3C1F" w:rsidRPr="0047357D" w:rsidRDefault="000F3C1F" w:rsidP="000F3C1F">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#define POP</w:t>
            </w:r>
            <w:r w:rsidR="00A4032D" w:rsidRPr="0047357D">
              <w:rPr>
                <w:rFonts w:ascii="Verdana" w:eastAsiaTheme="minorEastAsia" w:hAnsi="Verdana" w:cs="Times New Roman"/>
                <w:kern w:val="2"/>
                <w:sz w:val="16"/>
                <w:szCs w:val="16"/>
              </w:rPr>
              <w:t>_</w:t>
            </w:r>
            <w:r w:rsidRPr="0047357D">
              <w:rPr>
                <w:rFonts w:ascii="Verdana" w:eastAsiaTheme="minorEastAsia" w:hAnsi="Verdana" w:cs="Times New Roman"/>
                <w:kern w:val="2"/>
                <w:sz w:val="16"/>
                <w:szCs w:val="16"/>
              </w:rPr>
              <w:t>ADDVIEW</w:t>
            </w:r>
            <w:r w:rsidR="00A4032D" w:rsidRPr="0047357D">
              <w:rPr>
                <w:rFonts w:ascii="Verdana" w:eastAsiaTheme="minorEastAsia" w:hAnsi="Verdana" w:cs="Times New Roman"/>
                <w:kern w:val="2"/>
                <w:sz w:val="16"/>
                <w:szCs w:val="16"/>
              </w:rPr>
              <w:t>_</w:t>
            </w:r>
            <w:r w:rsidRPr="0047357D">
              <w:rPr>
                <w:rFonts w:ascii="Verdana" w:eastAsiaTheme="minorEastAsia" w:hAnsi="Verdana" w:cs="Times New Roman"/>
                <w:kern w:val="2"/>
                <w:sz w:val="16"/>
                <w:szCs w:val="16"/>
              </w:rPr>
              <w:t xml:space="preserve">KEEPTIME </w:t>
            </w:r>
            <w:r w:rsidR="00A4032D" w:rsidRPr="0047357D">
              <w:rPr>
                <w:rFonts w:ascii="Verdana" w:eastAsiaTheme="minorEastAsia" w:hAnsi="Verdana" w:cs="Times New Roman"/>
                <w:kern w:val="2"/>
                <w:sz w:val="16"/>
                <w:szCs w:val="16"/>
              </w:rPr>
              <w:t xml:space="preserve"> </w:t>
            </w:r>
            <w:r w:rsidRPr="0047357D">
              <w:rPr>
                <w:rFonts w:ascii="Verdana" w:eastAsiaTheme="minorEastAsia" w:hAnsi="Verdana" w:cs="Times New Roman"/>
                <w:kern w:val="2"/>
                <w:sz w:val="16"/>
                <w:szCs w:val="16"/>
              </w:rPr>
              <w:t>3.0</w:t>
            </w:r>
            <w:r w:rsidR="00A4032D" w:rsidRPr="0047357D">
              <w:rPr>
                <w:rFonts w:ascii="Verdana" w:eastAsiaTheme="minorEastAsia" w:hAnsi="Verdana" w:cs="Times New Roman"/>
                <w:kern w:val="2"/>
                <w:sz w:val="16"/>
                <w:szCs w:val="16"/>
              </w:rPr>
              <w:t xml:space="preserve">     // </w:t>
            </w:r>
            <w:r w:rsidR="00A4032D" w:rsidRPr="0047357D">
              <w:rPr>
                <w:rFonts w:ascii="Verdana" w:eastAsiaTheme="minorEastAsia" w:hAnsiTheme="minorEastAsia" w:cs="Times New Roman"/>
                <w:kern w:val="2"/>
                <w:sz w:val="16"/>
                <w:szCs w:val="16"/>
              </w:rPr>
              <w:t>弹出</w:t>
            </w:r>
            <w:r w:rsidR="00A4032D" w:rsidRPr="0047357D">
              <w:rPr>
                <w:rFonts w:ascii="Verdana" w:eastAsiaTheme="minorEastAsia" w:hAnsi="Verdana" w:cs="Times New Roman"/>
                <w:kern w:val="2"/>
                <w:sz w:val="16"/>
                <w:szCs w:val="16"/>
              </w:rPr>
              <w:t>View</w:t>
            </w:r>
            <w:r w:rsidR="00A4032D" w:rsidRPr="0047357D">
              <w:rPr>
                <w:rFonts w:ascii="Verdana" w:eastAsiaTheme="minorEastAsia" w:hAnsiTheme="minorEastAsia" w:cs="Times New Roman"/>
                <w:kern w:val="2"/>
                <w:sz w:val="16"/>
                <w:szCs w:val="16"/>
              </w:rPr>
              <w:t>持续时间</w:t>
            </w:r>
          </w:p>
          <w:p w14:paraId="664C73CC" w14:textId="77777777" w:rsidR="000F3C1F" w:rsidRPr="0047357D" w:rsidRDefault="000F3C1F" w:rsidP="000F3C1F">
            <w:pPr>
              <w:pStyle w:val="HTML"/>
              <w:rPr>
                <w:rFonts w:ascii="Verdana" w:eastAsiaTheme="minorEastAsia" w:hAnsi="Verdana" w:cs="Times New Roman"/>
                <w:kern w:val="2"/>
                <w:sz w:val="16"/>
                <w:szCs w:val="16"/>
              </w:rPr>
            </w:pPr>
          </w:p>
          <w:p w14:paraId="1E034515" w14:textId="77777777" w:rsidR="000F3C1F" w:rsidRPr="0047357D" w:rsidRDefault="000F3C1F" w:rsidP="000F3C1F">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r w:rsidR="00A4032D" w:rsidRPr="0047357D">
              <w:rPr>
                <w:rFonts w:ascii="Verdana" w:eastAsiaTheme="minorEastAsia" w:hAnsi="Verdana" w:cs="Times New Roman"/>
                <w:kern w:val="2"/>
                <w:sz w:val="16"/>
                <w:szCs w:val="16"/>
              </w:rPr>
              <w:t xml:space="preserve"> </w:t>
            </w:r>
            <w:r w:rsidRPr="0047357D">
              <w:rPr>
                <w:rFonts w:ascii="Verdana" w:eastAsiaTheme="minorEastAsia" w:hAnsiTheme="minorEastAsia" w:cs="Times New Roman"/>
                <w:kern w:val="2"/>
                <w:sz w:val="16"/>
                <w:szCs w:val="16"/>
              </w:rPr>
              <w:t>标识工具条上按钮内型</w:t>
            </w:r>
          </w:p>
          <w:p w14:paraId="7E7E06A6" w14:textId="77777777" w:rsidR="00A4032D" w:rsidRPr="0047357D" w:rsidRDefault="000F3C1F" w:rsidP="000F3C1F">
            <w:pPr>
              <w:pStyle w:val="HTML"/>
              <w:rPr>
                <w:rFonts w:ascii="Verdana" w:eastAsiaTheme="minorEastAsia" w:hAnsi="Verdana" w:cs="Times New Roman"/>
                <w:kern w:val="2"/>
                <w:sz w:val="16"/>
                <w:szCs w:val="16"/>
              </w:rPr>
            </w:pPr>
            <w:proofErr w:type="gramStart"/>
            <w:r w:rsidRPr="0047357D">
              <w:rPr>
                <w:rFonts w:ascii="Verdana" w:eastAsiaTheme="minorEastAsia" w:hAnsi="Verdana" w:cs="Times New Roman"/>
                <w:kern w:val="2"/>
                <w:sz w:val="16"/>
                <w:szCs w:val="16"/>
              </w:rPr>
              <w:t>enum</w:t>
            </w:r>
            <w:proofErr w:type="gramEnd"/>
            <w:r w:rsidRPr="0047357D">
              <w:rPr>
                <w:rFonts w:ascii="Verdana" w:eastAsiaTheme="minorEastAsia" w:hAnsi="Verdana" w:cs="Times New Roman"/>
                <w:kern w:val="2"/>
                <w:sz w:val="16"/>
                <w:szCs w:val="16"/>
              </w:rPr>
              <w:t xml:space="preserve"> </w:t>
            </w:r>
            <w:r w:rsidR="00A4032D" w:rsidRPr="0047357D">
              <w:rPr>
                <w:rFonts w:ascii="Verdana" w:eastAsiaTheme="minorEastAsia" w:hAnsi="Verdana" w:cs="Times New Roman"/>
                <w:kern w:val="2"/>
                <w:sz w:val="16"/>
                <w:szCs w:val="16"/>
              </w:rPr>
              <w:t>TToolbarItem</w:t>
            </w:r>
          </w:p>
          <w:p w14:paraId="43D20E35" w14:textId="77777777" w:rsidR="00A4032D" w:rsidRPr="0047357D" w:rsidRDefault="000F3C1F" w:rsidP="00A4032D">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6C77E37D" w14:textId="77777777" w:rsidR="00A4032D" w:rsidRPr="0047357D" w:rsidRDefault="00A4032D" w:rsidP="00A4032D">
            <w:pPr>
              <w:pStyle w:val="HTML"/>
              <w:ind w:firstLineChars="200" w:firstLine="32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E</w:t>
            </w:r>
            <w:r w:rsidR="000F3C1F" w:rsidRPr="0047357D">
              <w:rPr>
                <w:rFonts w:ascii="Verdana" w:eastAsiaTheme="minorEastAsia" w:hAnsi="Verdana" w:cs="Times New Roman"/>
                <w:kern w:val="2"/>
                <w:sz w:val="16"/>
                <w:szCs w:val="16"/>
              </w:rPr>
              <w:t>I</w:t>
            </w:r>
            <w:r w:rsidRPr="0047357D">
              <w:rPr>
                <w:rFonts w:ascii="Verdana" w:eastAsiaTheme="minorEastAsia" w:hAnsi="Verdana" w:cs="Times New Roman"/>
                <w:kern w:val="2"/>
                <w:sz w:val="16"/>
                <w:szCs w:val="16"/>
              </w:rPr>
              <w:t>temBack</w:t>
            </w:r>
            <w:r w:rsidR="000F3C1F" w:rsidRPr="0047357D">
              <w:rPr>
                <w:rFonts w:ascii="Verdana" w:eastAsiaTheme="minorEastAsia" w:hAnsi="Verdana" w:cs="Times New Roman"/>
                <w:kern w:val="2"/>
                <w:sz w:val="16"/>
                <w:szCs w:val="16"/>
              </w:rPr>
              <w:t>,</w:t>
            </w:r>
            <w:r w:rsidRPr="0047357D">
              <w:rPr>
                <w:rFonts w:ascii="Verdana" w:eastAsiaTheme="minorEastAsia" w:hAnsi="Verdana" w:cs="Times New Roman"/>
                <w:kern w:val="2"/>
                <w:sz w:val="16"/>
                <w:szCs w:val="16"/>
              </w:rPr>
              <w:t xml:space="preserve"> </w:t>
            </w:r>
          </w:p>
          <w:p w14:paraId="4E5F2340" w14:textId="77777777" w:rsidR="00A4032D" w:rsidRPr="0047357D" w:rsidRDefault="00A4032D" w:rsidP="00A4032D">
            <w:pPr>
              <w:pStyle w:val="HTML"/>
              <w:ind w:firstLineChars="200" w:firstLine="32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EItem</w:t>
            </w:r>
            <w:r w:rsidR="000F3C1F" w:rsidRPr="0047357D">
              <w:rPr>
                <w:rFonts w:ascii="Verdana" w:eastAsiaTheme="minorEastAsia" w:hAnsi="Verdana" w:cs="Times New Roman"/>
                <w:kern w:val="2"/>
                <w:sz w:val="16"/>
                <w:szCs w:val="16"/>
              </w:rPr>
              <w:t>F</w:t>
            </w:r>
            <w:r w:rsidRPr="0047357D">
              <w:rPr>
                <w:rFonts w:ascii="Verdana" w:eastAsiaTheme="minorEastAsia" w:hAnsi="Verdana" w:cs="Times New Roman"/>
                <w:kern w:val="2"/>
                <w:sz w:val="16"/>
                <w:szCs w:val="16"/>
              </w:rPr>
              <w:t>orward</w:t>
            </w:r>
            <w:r w:rsidR="000F3C1F" w:rsidRPr="0047357D">
              <w:rPr>
                <w:rFonts w:ascii="Verdana" w:eastAsiaTheme="minorEastAsia" w:hAnsi="Verdana" w:cs="Times New Roman"/>
                <w:kern w:val="2"/>
                <w:sz w:val="16"/>
                <w:szCs w:val="16"/>
              </w:rPr>
              <w:t>,</w:t>
            </w:r>
          </w:p>
          <w:p w14:paraId="32D83D5F" w14:textId="77777777" w:rsidR="00A4032D" w:rsidRPr="0047357D" w:rsidRDefault="00A4032D" w:rsidP="00A4032D">
            <w:pPr>
              <w:pStyle w:val="HTML"/>
              <w:ind w:firstLineChars="200" w:firstLine="32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EItemRefresh</w:t>
            </w:r>
            <w:r w:rsidR="000F3C1F" w:rsidRPr="0047357D">
              <w:rPr>
                <w:rFonts w:ascii="Verdana" w:eastAsiaTheme="minorEastAsia" w:hAnsi="Verdana" w:cs="Times New Roman"/>
                <w:kern w:val="2"/>
                <w:sz w:val="16"/>
                <w:szCs w:val="16"/>
              </w:rPr>
              <w:t>,</w:t>
            </w:r>
          </w:p>
          <w:p w14:paraId="2CB7274D" w14:textId="77777777" w:rsidR="000F3C1F" w:rsidRPr="0047357D" w:rsidRDefault="00A4032D" w:rsidP="00A4032D">
            <w:pPr>
              <w:pStyle w:val="HTML"/>
              <w:ind w:firstLineChars="200" w:firstLine="32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EItem</w:t>
            </w:r>
            <w:r w:rsidR="000F3C1F" w:rsidRPr="0047357D">
              <w:rPr>
                <w:rFonts w:ascii="Verdana" w:eastAsiaTheme="minorEastAsia" w:hAnsi="Verdana" w:cs="Times New Roman"/>
                <w:kern w:val="2"/>
                <w:sz w:val="16"/>
                <w:szCs w:val="16"/>
              </w:rPr>
              <w:t>S</w:t>
            </w:r>
            <w:r w:rsidRPr="0047357D">
              <w:rPr>
                <w:rFonts w:ascii="Verdana" w:eastAsiaTheme="minorEastAsia" w:hAnsi="Verdana" w:cs="Times New Roman"/>
                <w:kern w:val="2"/>
                <w:sz w:val="16"/>
                <w:szCs w:val="16"/>
              </w:rPr>
              <w:t>earch</w:t>
            </w:r>
            <w:r w:rsidR="000F3C1F" w:rsidRPr="0047357D">
              <w:rPr>
                <w:rFonts w:ascii="Verdana" w:eastAsiaTheme="minorEastAsia" w:hAnsi="Verdana" w:cs="Times New Roman"/>
                <w:kern w:val="2"/>
                <w:sz w:val="16"/>
                <w:szCs w:val="16"/>
              </w:rPr>
              <w:t>,</w:t>
            </w:r>
          </w:p>
          <w:p w14:paraId="096B7AE2" w14:textId="77777777" w:rsidR="000F3C1F" w:rsidRPr="0047357D" w:rsidRDefault="000F3C1F" w:rsidP="000F3C1F">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r w:rsidR="00A4032D" w:rsidRPr="0047357D">
              <w:rPr>
                <w:rFonts w:ascii="Verdana" w:eastAsiaTheme="minorEastAsia" w:hAnsi="Verdana" w:cs="Times New Roman"/>
                <w:kern w:val="2"/>
                <w:sz w:val="16"/>
                <w:szCs w:val="16"/>
              </w:rPr>
              <w:t>EItem</w:t>
            </w:r>
            <w:r w:rsidRPr="0047357D">
              <w:rPr>
                <w:rFonts w:ascii="Verdana" w:eastAsiaTheme="minorEastAsia" w:hAnsi="Verdana" w:cs="Times New Roman"/>
                <w:kern w:val="2"/>
                <w:sz w:val="16"/>
                <w:szCs w:val="16"/>
              </w:rPr>
              <w:t>F</w:t>
            </w:r>
            <w:r w:rsidR="00A4032D" w:rsidRPr="0047357D">
              <w:rPr>
                <w:rFonts w:ascii="Verdana" w:eastAsiaTheme="minorEastAsia" w:hAnsi="Verdana" w:cs="Times New Roman"/>
                <w:kern w:val="2"/>
                <w:sz w:val="16"/>
                <w:szCs w:val="16"/>
              </w:rPr>
              <w:t>ullscreen</w:t>
            </w:r>
          </w:p>
          <w:p w14:paraId="7B55F5A2" w14:textId="77777777" w:rsidR="000F3C1F" w:rsidRPr="0047357D" w:rsidRDefault="000F3C1F" w:rsidP="000F3C1F">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2BBD3746" w14:textId="77777777" w:rsidR="000F3C1F" w:rsidRPr="0047357D" w:rsidRDefault="000F3C1F" w:rsidP="000F3C1F">
            <w:pPr>
              <w:pStyle w:val="HTML"/>
              <w:rPr>
                <w:rFonts w:ascii="Verdana" w:eastAsiaTheme="minorEastAsia" w:hAnsi="Verdana" w:cs="Times New Roman"/>
                <w:kern w:val="2"/>
                <w:sz w:val="16"/>
                <w:szCs w:val="16"/>
              </w:rPr>
            </w:pPr>
          </w:p>
          <w:p w14:paraId="767CAE3A"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class</w:t>
            </w:r>
            <w:proofErr w:type="gramEnd"/>
            <w:r w:rsidRPr="0047357D">
              <w:rPr>
                <w:rFonts w:ascii="Verdana" w:eastAsiaTheme="minorEastAsia" w:hAnsi="Verdana" w:cs="Times New Roman"/>
                <w:kern w:val="2"/>
                <w:sz w:val="16"/>
                <w:szCs w:val="16"/>
              </w:rPr>
              <w:t xml:space="preserve"> SearchResultViewController;</w:t>
            </w:r>
          </w:p>
          <w:p w14:paraId="2834D059"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class</w:t>
            </w:r>
            <w:proofErr w:type="gramEnd"/>
            <w:r w:rsidRPr="0047357D">
              <w:rPr>
                <w:rFonts w:ascii="Verdana" w:eastAsiaTheme="minorEastAsia" w:hAnsi="Verdana" w:cs="Times New Roman"/>
                <w:kern w:val="2"/>
                <w:sz w:val="16"/>
                <w:szCs w:val="16"/>
              </w:rPr>
              <w:t xml:space="preserve"> CustomUiWebViewController;</w:t>
            </w:r>
          </w:p>
          <w:p w14:paraId="0D29A1C1" w14:textId="77777777" w:rsidR="00EB678C" w:rsidRDefault="00EB678C" w:rsidP="00EB678C">
            <w:pPr>
              <w:pStyle w:val="HTML"/>
              <w:rPr>
                <w:rFonts w:ascii="Verdana" w:eastAsiaTheme="minorEastAsia" w:hAnsi="Verdana" w:cs="Times New Roman"/>
                <w:kern w:val="2"/>
                <w:sz w:val="16"/>
                <w:szCs w:val="16"/>
              </w:rPr>
            </w:pPr>
          </w:p>
          <w:p w14:paraId="37E77D1B" w14:textId="3AF8C5E9" w:rsidR="00D563AE" w:rsidRDefault="00D563AE" w:rsidP="00EB678C">
            <w:pPr>
              <w:pStyle w:val="HTML"/>
              <w:rPr>
                <w:rFonts w:ascii="Verdana" w:eastAsiaTheme="minorEastAsia" w:hAnsi="Verdana" w:cs="Times New Roman"/>
                <w:kern w:val="2"/>
                <w:sz w:val="16"/>
                <w:szCs w:val="16"/>
              </w:rPr>
            </w:pPr>
            <w:r>
              <w:rPr>
                <w:rFonts w:ascii="Verdana" w:eastAsiaTheme="minorEastAsia" w:hAnsi="Verdana" w:cs="Times New Roman" w:hint="eastAsia"/>
                <w:kern w:val="2"/>
                <w:sz w:val="16"/>
                <w:szCs w:val="16"/>
              </w:rPr>
              <w:t>@</w:t>
            </w:r>
            <w:proofErr w:type="gramStart"/>
            <w:r>
              <w:rPr>
                <w:rFonts w:ascii="Verdana" w:eastAsiaTheme="minorEastAsia" w:hAnsi="Verdana" w:cs="Times New Roman" w:hint="eastAsia"/>
                <w:kern w:val="2"/>
                <w:sz w:val="16"/>
                <w:szCs w:val="16"/>
              </w:rPr>
              <w:t>protocol</w:t>
            </w:r>
            <w:proofErr w:type="gramEnd"/>
            <w:r>
              <w:rPr>
                <w:rFonts w:ascii="Verdana" w:eastAsiaTheme="minorEastAsia" w:hAnsi="Verdana" w:cs="Times New Roman" w:hint="eastAsia"/>
                <w:kern w:val="2"/>
                <w:sz w:val="16"/>
                <w:szCs w:val="16"/>
              </w:rPr>
              <w:t xml:space="preserve"> </w:t>
            </w:r>
            <w:r>
              <w:rPr>
                <w:rFonts w:ascii="Verdana" w:eastAsiaTheme="minorEastAsia" w:hAnsi="Verdana" w:cs="Times New Roman"/>
                <w:kern w:val="2"/>
                <w:sz w:val="16"/>
                <w:szCs w:val="16"/>
              </w:rPr>
              <w:t>…</w:t>
            </w:r>
          </w:p>
          <w:p w14:paraId="60159AFB" w14:textId="77777777" w:rsidR="00D563AE" w:rsidRPr="0047357D" w:rsidRDefault="00D563AE" w:rsidP="00EB678C">
            <w:pPr>
              <w:pStyle w:val="HTML"/>
              <w:rPr>
                <w:rFonts w:ascii="Verdana" w:eastAsiaTheme="minorEastAsia" w:hAnsi="Verdana" w:cs="Times New Roman"/>
                <w:kern w:val="2"/>
                <w:sz w:val="16"/>
                <w:szCs w:val="16"/>
              </w:rPr>
            </w:pPr>
          </w:p>
          <w:p w14:paraId="6F5D2A22"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r w:rsidR="00C35F5F" w:rsidRPr="0047357D">
              <w:rPr>
                <w:rFonts w:ascii="Verdana" w:eastAsiaTheme="minorEastAsia" w:hAnsi="Verdana" w:cs="Times New Roman"/>
                <w:kern w:val="2"/>
                <w:sz w:val="16"/>
                <w:szCs w:val="16"/>
              </w:rPr>
              <w:t xml:space="preserve">  </w:t>
            </w:r>
            <w:r w:rsidRPr="0047357D">
              <w:rPr>
                <w:rFonts w:ascii="Verdana" w:eastAsiaTheme="minorEastAsia" w:hAnsiTheme="minorEastAsia" w:cs="Times New Roman"/>
                <w:kern w:val="2"/>
                <w:sz w:val="16"/>
                <w:szCs w:val="16"/>
              </w:rPr>
              <w:t>遵循工具栏，</w:t>
            </w:r>
            <w:r w:rsidRPr="0047357D">
              <w:rPr>
                <w:rFonts w:ascii="Verdana" w:eastAsiaTheme="minorEastAsia" w:hAnsi="Verdana" w:cs="Times New Roman"/>
                <w:kern w:val="2"/>
                <w:sz w:val="16"/>
                <w:szCs w:val="16"/>
              </w:rPr>
              <w:t>WebView</w:t>
            </w:r>
            <w:r w:rsidRPr="0047357D">
              <w:rPr>
                <w:rFonts w:ascii="Verdana" w:eastAsiaTheme="minorEastAsia" w:hAnsiTheme="minorEastAsia" w:cs="Times New Roman"/>
                <w:kern w:val="2"/>
                <w:sz w:val="16"/>
                <w:szCs w:val="16"/>
              </w:rPr>
              <w:t>和地理位置管理协议，管理其他视图控制器</w:t>
            </w:r>
          </w:p>
          <w:p w14:paraId="642656CE"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interface</w:t>
            </w:r>
            <w:proofErr w:type="gramEnd"/>
            <w:r w:rsidRPr="0047357D">
              <w:rPr>
                <w:rFonts w:ascii="Verdana" w:eastAsiaTheme="minorEastAsia" w:hAnsi="Verdana" w:cs="Times New Roman"/>
                <w:kern w:val="2"/>
                <w:sz w:val="16"/>
                <w:szCs w:val="16"/>
              </w:rPr>
              <w:t xml:space="preserve"> HomePageViewController : UIViewController&lt;WebToolBarDelegate</w:t>
            </w:r>
            <w:r w:rsidR="0082074E" w:rsidRPr="0047357D">
              <w:rPr>
                <w:rFonts w:ascii="Verdana" w:eastAsiaTheme="minorEastAsia" w:hAnsi="Verdana" w:cs="Times New Roman"/>
                <w:kern w:val="2"/>
                <w:sz w:val="16"/>
                <w:szCs w:val="16"/>
              </w:rPr>
              <w:t>, UIWebViewDelegate</w:t>
            </w:r>
            <w:r w:rsidRPr="0047357D">
              <w:rPr>
                <w:rFonts w:ascii="Verdana" w:eastAsiaTheme="minorEastAsia" w:hAnsi="Verdana" w:cs="Times New Roman"/>
                <w:kern w:val="2"/>
                <w:sz w:val="16"/>
                <w:szCs w:val="16"/>
              </w:rPr>
              <w:t>&gt;</w:t>
            </w:r>
          </w:p>
          <w:p w14:paraId="2DDD11CD"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1500ADB5" w14:textId="77777777" w:rsidR="00A4032D" w:rsidRPr="0047357D" w:rsidRDefault="00A4032D" w:rsidP="00A4032D">
            <w:pPr>
              <w:pStyle w:val="HTML"/>
              <w:ind w:firstLineChars="200" w:firstLine="320"/>
              <w:rPr>
                <w:rFonts w:ascii="Verdana" w:eastAsiaTheme="minorEastAsia" w:hAnsi="Verdana" w:cs="Times New Roman"/>
                <w:kern w:val="2"/>
                <w:sz w:val="16"/>
                <w:szCs w:val="16"/>
              </w:rPr>
            </w:pPr>
            <w:proofErr w:type="gramStart"/>
            <w:r w:rsidRPr="0047357D">
              <w:rPr>
                <w:rFonts w:ascii="Verdana" w:eastAsiaTheme="minorEastAsia" w:hAnsi="Verdana" w:cs="Times New Roman"/>
                <w:kern w:val="2"/>
                <w:sz w:val="16"/>
                <w:szCs w:val="16"/>
              </w:rPr>
              <w:t>id</w:t>
            </w:r>
            <w:proofErr w:type="gramEnd"/>
            <w:r w:rsidRPr="0047357D">
              <w:rPr>
                <w:rFonts w:ascii="Verdana" w:eastAsiaTheme="minorEastAsia" w:hAnsi="Verdana" w:cs="Times New Roman"/>
                <w:kern w:val="2"/>
                <w:sz w:val="16"/>
                <w:szCs w:val="16"/>
              </w:rPr>
              <w:t>&lt;WebToolBarDelegate&gt; delegate;</w:t>
            </w:r>
          </w:p>
          <w:p w14:paraId="5614B020" w14:textId="77777777" w:rsidR="00A4032D" w:rsidRPr="0047357D" w:rsidRDefault="00A4032D" w:rsidP="00EB678C">
            <w:pPr>
              <w:pStyle w:val="HTML"/>
              <w:rPr>
                <w:rFonts w:ascii="Verdana" w:eastAsiaTheme="minorEastAsia" w:hAnsi="Verdana" w:cs="Times New Roman"/>
                <w:kern w:val="2"/>
                <w:sz w:val="16"/>
                <w:szCs w:val="16"/>
              </w:rPr>
            </w:pPr>
          </w:p>
          <w:p w14:paraId="72B59E61"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 </w:t>
            </w:r>
            <w:r w:rsidRPr="0047357D">
              <w:rPr>
                <w:rFonts w:ascii="Verdana" w:eastAsiaTheme="minorEastAsia" w:hAnsiTheme="minorEastAsia" w:cs="Times New Roman"/>
                <w:kern w:val="2"/>
                <w:sz w:val="16"/>
                <w:szCs w:val="16"/>
              </w:rPr>
              <w:t>地理位置信息</w:t>
            </w:r>
          </w:p>
          <w:p w14:paraId="3C89D883"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CLLocationManager *</w:t>
            </w:r>
            <w:r w:rsidR="00EE444C" w:rsidRPr="0047357D">
              <w:rPr>
                <w:rFonts w:ascii="Verdana" w:eastAsiaTheme="minorEastAsia" w:hAnsi="Verdana" w:cs="Times New Roman"/>
                <w:kern w:val="2"/>
                <w:sz w:val="16"/>
                <w:szCs w:val="16"/>
              </w:rPr>
              <w:t>_</w:t>
            </w:r>
            <w:r w:rsidRPr="0047357D">
              <w:rPr>
                <w:rFonts w:ascii="Verdana" w:eastAsiaTheme="minorEastAsia" w:hAnsi="Verdana" w:cs="Times New Roman"/>
                <w:kern w:val="2"/>
                <w:sz w:val="16"/>
                <w:szCs w:val="16"/>
              </w:rPr>
              <w:t>locationManager;</w:t>
            </w:r>
            <w:r w:rsidR="00EE444C" w:rsidRPr="0047357D">
              <w:rPr>
                <w:rFonts w:ascii="Verdana" w:eastAsiaTheme="minorEastAsia" w:hAnsi="Verdana" w:cs="Times New Roman"/>
                <w:kern w:val="2"/>
                <w:sz w:val="16"/>
                <w:szCs w:val="16"/>
              </w:rPr>
              <w:t xml:space="preserve"> // </w:t>
            </w:r>
            <w:r w:rsidR="00EE444C" w:rsidRPr="0047357D">
              <w:rPr>
                <w:rFonts w:ascii="Verdana" w:eastAsiaTheme="minorEastAsia" w:hAnsiTheme="minorEastAsia" w:cs="Times New Roman"/>
                <w:kern w:val="2"/>
                <w:sz w:val="16"/>
                <w:szCs w:val="16"/>
              </w:rPr>
              <w:t>注释</w:t>
            </w:r>
          </w:p>
          <w:p w14:paraId="0F43FB60"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CLLocation *</w:t>
            </w:r>
            <w:r w:rsidR="00EE444C" w:rsidRPr="0047357D">
              <w:rPr>
                <w:rFonts w:ascii="Verdana" w:eastAsiaTheme="minorEastAsia" w:hAnsi="Verdana" w:cs="Times New Roman"/>
                <w:kern w:val="2"/>
                <w:sz w:val="16"/>
                <w:szCs w:val="16"/>
              </w:rPr>
              <w:t>_</w:t>
            </w:r>
            <w:r w:rsidRPr="0047357D">
              <w:rPr>
                <w:rFonts w:ascii="Verdana" w:eastAsiaTheme="minorEastAsia" w:hAnsi="Verdana" w:cs="Times New Roman"/>
                <w:kern w:val="2"/>
                <w:sz w:val="16"/>
                <w:szCs w:val="16"/>
              </w:rPr>
              <w:t>currentLocation;</w:t>
            </w:r>
          </w:p>
          <w:p w14:paraId="3E0F46ED"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BOOL updatingLocationFlag;</w:t>
            </w:r>
          </w:p>
          <w:p w14:paraId="6B20BCA6"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p>
          <w:p w14:paraId="61F2223D"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r w:rsidR="007E26FC" w:rsidRPr="0047357D">
              <w:rPr>
                <w:rFonts w:ascii="Verdana" w:eastAsiaTheme="minorEastAsia" w:hAnsi="Verdana" w:cs="Times New Roman"/>
                <w:kern w:val="2"/>
                <w:sz w:val="16"/>
                <w:szCs w:val="16"/>
              </w:rPr>
              <w:t xml:space="preserve"> </w:t>
            </w:r>
            <w:r w:rsidRPr="0047357D">
              <w:rPr>
                <w:rFonts w:ascii="Verdana" w:eastAsiaTheme="minorEastAsia" w:hAnsi="Verdana" w:cs="Times New Roman"/>
                <w:kern w:val="2"/>
                <w:sz w:val="16"/>
                <w:szCs w:val="16"/>
              </w:rPr>
              <w:t>OCR</w:t>
            </w:r>
          </w:p>
          <w:p w14:paraId="21187AC5"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OCRTabBarController *</w:t>
            </w:r>
            <w:r w:rsidR="00EE444C" w:rsidRPr="0047357D">
              <w:rPr>
                <w:rFonts w:ascii="Verdana" w:eastAsiaTheme="minorEastAsia" w:hAnsi="Verdana" w:cs="Times New Roman"/>
                <w:kern w:val="2"/>
                <w:sz w:val="16"/>
                <w:szCs w:val="16"/>
              </w:rPr>
              <w:t>_</w:t>
            </w:r>
            <w:r w:rsidRPr="0047357D">
              <w:rPr>
                <w:rFonts w:ascii="Verdana" w:eastAsiaTheme="minorEastAsia" w:hAnsi="Verdana" w:cs="Times New Roman"/>
                <w:kern w:val="2"/>
                <w:sz w:val="16"/>
                <w:szCs w:val="16"/>
              </w:rPr>
              <w:t>tabBarController;</w:t>
            </w:r>
          </w:p>
          <w:p w14:paraId="432A8DAA"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UIImageView *</w:t>
            </w:r>
            <w:r w:rsidR="009B3D5D" w:rsidRPr="0047357D">
              <w:rPr>
                <w:rFonts w:ascii="Verdana" w:eastAsiaTheme="minorEastAsia" w:hAnsi="Verdana" w:cs="Times New Roman"/>
                <w:kern w:val="2"/>
                <w:sz w:val="16"/>
                <w:szCs w:val="16"/>
              </w:rPr>
              <w:t>_</w:t>
            </w:r>
            <w:r w:rsidRPr="0047357D">
              <w:rPr>
                <w:rFonts w:ascii="Verdana" w:eastAsiaTheme="minorEastAsia" w:hAnsi="Verdana" w:cs="Times New Roman"/>
                <w:kern w:val="2"/>
                <w:sz w:val="16"/>
                <w:szCs w:val="16"/>
              </w:rPr>
              <w:t xml:space="preserve">dialog; // </w:t>
            </w:r>
            <w:r w:rsidRPr="0047357D">
              <w:rPr>
                <w:rFonts w:ascii="Verdana" w:eastAsiaTheme="minorEastAsia" w:hAnsiTheme="minorEastAsia" w:cs="Times New Roman"/>
                <w:kern w:val="2"/>
                <w:sz w:val="16"/>
                <w:szCs w:val="16"/>
              </w:rPr>
              <w:t>没有检测到摄像头</w:t>
            </w:r>
          </w:p>
          <w:p w14:paraId="52899224" w14:textId="77777777" w:rsidR="00EB678C" w:rsidRPr="0047357D" w:rsidRDefault="00EB678C" w:rsidP="00EB678C">
            <w:pPr>
              <w:pStyle w:val="HTML"/>
              <w:ind w:firstLine="315"/>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BOOL fromOCRView;</w:t>
            </w:r>
          </w:p>
          <w:p w14:paraId="02B851B0" w14:textId="77777777" w:rsidR="00EB678C" w:rsidRPr="0047357D" w:rsidRDefault="00EB678C" w:rsidP="008819E6">
            <w:pPr>
              <w:pStyle w:val="HTML"/>
              <w:rPr>
                <w:rFonts w:ascii="Verdana" w:eastAsiaTheme="minorEastAsia" w:hAnsi="Verdana" w:cs="Times New Roman"/>
                <w:kern w:val="2"/>
                <w:sz w:val="16"/>
                <w:szCs w:val="16"/>
              </w:rPr>
            </w:pPr>
          </w:p>
          <w:p w14:paraId="742281E9" w14:textId="77777777" w:rsidR="00EB678C" w:rsidRPr="0047357D" w:rsidRDefault="00EB678C" w:rsidP="00EB678C">
            <w:pPr>
              <w:pStyle w:val="HTML"/>
              <w:ind w:firstLine="315"/>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NSString *_searchResultUrlString; </w:t>
            </w:r>
            <w:r w:rsidR="008819E6" w:rsidRPr="0047357D">
              <w:rPr>
                <w:rFonts w:ascii="Verdana" w:eastAsiaTheme="minorEastAsia" w:hAnsi="Verdana" w:cs="Times New Roman"/>
                <w:kern w:val="2"/>
                <w:sz w:val="16"/>
                <w:szCs w:val="16"/>
              </w:rPr>
              <w:t xml:space="preserve">// </w:t>
            </w:r>
            <w:r w:rsidR="000F3C1F" w:rsidRPr="0047357D">
              <w:rPr>
                <w:rFonts w:ascii="Verdana" w:eastAsiaTheme="minorEastAsia" w:hAnsiTheme="minorEastAsia" w:cs="Times New Roman"/>
                <w:kern w:val="2"/>
                <w:sz w:val="16"/>
                <w:szCs w:val="16"/>
              </w:rPr>
              <w:t>图片搜索报内存警告时记录</w:t>
            </w:r>
            <w:r w:rsidR="008819E6" w:rsidRPr="0047357D">
              <w:rPr>
                <w:rFonts w:ascii="Verdana" w:eastAsiaTheme="minorEastAsia" w:hAnsiTheme="minorEastAsia" w:cs="Times New Roman"/>
                <w:kern w:val="2"/>
                <w:sz w:val="16"/>
                <w:szCs w:val="16"/>
              </w:rPr>
              <w:t>搜索结果页面中可见页面的</w:t>
            </w:r>
            <w:r w:rsidR="008819E6" w:rsidRPr="0047357D">
              <w:rPr>
                <w:rFonts w:ascii="Verdana" w:eastAsiaTheme="minorEastAsia" w:hAnsi="Verdana" w:cs="Times New Roman"/>
                <w:kern w:val="2"/>
                <w:sz w:val="16"/>
                <w:szCs w:val="16"/>
              </w:rPr>
              <w:t>url</w:t>
            </w:r>
          </w:p>
          <w:p w14:paraId="6ADEB198"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7C4FFEFD" w14:textId="77777777" w:rsidR="00EB678C" w:rsidRPr="0047357D" w:rsidRDefault="00EB678C" w:rsidP="00EB678C">
            <w:pPr>
              <w:pStyle w:val="HTML"/>
              <w:rPr>
                <w:rFonts w:ascii="Verdana" w:eastAsiaTheme="minorEastAsia" w:hAnsi="Verdana" w:cs="Times New Roman"/>
                <w:kern w:val="2"/>
                <w:sz w:val="16"/>
                <w:szCs w:val="16"/>
              </w:rPr>
            </w:pPr>
          </w:p>
          <w:p w14:paraId="35B4E4E3"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property</w:t>
            </w:r>
            <w:proofErr w:type="gramEnd"/>
            <w:r w:rsidRPr="0047357D">
              <w:rPr>
                <w:rFonts w:ascii="Verdana" w:eastAsiaTheme="minorEastAsia" w:hAnsi="Verdana" w:cs="Times New Roman"/>
                <w:kern w:val="2"/>
                <w:sz w:val="16"/>
                <w:szCs w:val="16"/>
              </w:rPr>
              <w:t xml:space="preserve"> (nonatomic, retain) CLLocationManager *</w:t>
            </w:r>
            <w:r w:rsidR="009B3D5D" w:rsidRPr="0047357D">
              <w:rPr>
                <w:rFonts w:ascii="Verdana" w:eastAsiaTheme="minorEastAsia" w:hAnsi="Verdana" w:cs="Times New Roman"/>
                <w:kern w:val="2"/>
                <w:sz w:val="16"/>
                <w:szCs w:val="16"/>
              </w:rPr>
              <w:t>_</w:t>
            </w:r>
            <w:r w:rsidRPr="0047357D">
              <w:rPr>
                <w:rFonts w:ascii="Verdana" w:eastAsiaTheme="minorEastAsia" w:hAnsi="Verdana" w:cs="Times New Roman"/>
                <w:kern w:val="2"/>
                <w:sz w:val="16"/>
                <w:szCs w:val="16"/>
              </w:rPr>
              <w:t>locationManager;</w:t>
            </w:r>
          </w:p>
          <w:p w14:paraId="77BDB17A"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property</w:t>
            </w:r>
            <w:proofErr w:type="gramEnd"/>
            <w:r w:rsidRPr="0047357D">
              <w:rPr>
                <w:rFonts w:ascii="Verdana" w:eastAsiaTheme="minorEastAsia" w:hAnsi="Verdana" w:cs="Times New Roman"/>
                <w:kern w:val="2"/>
                <w:sz w:val="16"/>
                <w:szCs w:val="16"/>
              </w:rPr>
              <w:t xml:space="preserve"> (nonatomic, retain) CLLocation *</w:t>
            </w:r>
            <w:r w:rsidR="009B3D5D" w:rsidRPr="0047357D">
              <w:rPr>
                <w:rFonts w:ascii="Verdana" w:eastAsiaTheme="minorEastAsia" w:hAnsi="Verdana" w:cs="Times New Roman"/>
                <w:kern w:val="2"/>
                <w:sz w:val="16"/>
                <w:szCs w:val="16"/>
              </w:rPr>
              <w:t>_</w:t>
            </w:r>
            <w:r w:rsidRPr="0047357D">
              <w:rPr>
                <w:rFonts w:ascii="Verdana" w:eastAsiaTheme="minorEastAsia" w:hAnsi="Verdana" w:cs="Times New Roman"/>
                <w:kern w:val="2"/>
                <w:sz w:val="16"/>
                <w:szCs w:val="16"/>
              </w:rPr>
              <w:t>currentLocation;</w:t>
            </w:r>
          </w:p>
          <w:p w14:paraId="434E8D6E" w14:textId="77777777" w:rsidR="00EB678C" w:rsidRPr="0047357D" w:rsidRDefault="00EB678C" w:rsidP="00EB678C">
            <w:pPr>
              <w:pStyle w:val="HTML"/>
              <w:rPr>
                <w:rFonts w:ascii="Verdana" w:eastAsiaTheme="minorEastAsia" w:hAnsi="Verdana" w:cs="Times New Roman"/>
                <w:kern w:val="2"/>
                <w:sz w:val="16"/>
                <w:szCs w:val="16"/>
              </w:rPr>
            </w:pPr>
          </w:p>
          <w:p w14:paraId="5A3414C3"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(HomePageViewController *)sharedInstance;  // </w:t>
            </w:r>
            <w:r w:rsidRPr="0047357D">
              <w:rPr>
                <w:rFonts w:ascii="Verdana" w:eastAsiaTheme="minorEastAsia" w:hAnsiTheme="minorEastAsia" w:cs="Times New Roman"/>
                <w:kern w:val="2"/>
                <w:sz w:val="16"/>
                <w:szCs w:val="16"/>
              </w:rPr>
              <w:t>本项目中，首页是单例</w:t>
            </w:r>
          </w:p>
          <w:p w14:paraId="1B0D6B36" w14:textId="77777777" w:rsidR="00EB678C" w:rsidRPr="0047357D" w:rsidRDefault="00EB678C" w:rsidP="00EB678C">
            <w:pPr>
              <w:pStyle w:val="HTML"/>
              <w:rPr>
                <w:rFonts w:ascii="Verdana" w:eastAsiaTheme="minorEastAsia" w:hAnsi="Verdana" w:cs="Times New Roman"/>
                <w:kern w:val="2"/>
                <w:sz w:val="16"/>
                <w:szCs w:val="16"/>
              </w:rPr>
            </w:pPr>
          </w:p>
          <w:p w14:paraId="6CD6BF72" w14:textId="77777777" w:rsidR="00EE444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r w:rsidR="008E341F">
              <w:rPr>
                <w:rFonts w:ascii="Verdana" w:eastAsiaTheme="minorEastAsia" w:hAnsi="Verdana" w:cs="Times New Roman" w:hint="eastAsia"/>
                <w:kern w:val="2"/>
                <w:sz w:val="16"/>
                <w:szCs w:val="16"/>
              </w:rPr>
              <w:t>--</w:t>
            </w:r>
            <w:r w:rsidRPr="0047357D">
              <w:rPr>
                <w:rFonts w:ascii="Verdana" w:eastAsiaTheme="minorEastAsia" w:hAnsiTheme="minorEastAsia" w:cs="Times New Roman"/>
                <w:kern w:val="2"/>
                <w:sz w:val="16"/>
                <w:szCs w:val="16"/>
              </w:rPr>
              <w:t>搜索结果页相关</w:t>
            </w:r>
          </w:p>
          <w:p w14:paraId="422FE7FB"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)loadSearchResultWithURL:(NSString *)searchURL;</w:t>
            </w:r>
          </w:p>
          <w:p w14:paraId="42E34F5E"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)loadSearchResult:(NSString *)searchTxt;</w:t>
            </w:r>
          </w:p>
          <w:p w14:paraId="2568920E"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)loadSearchResult:(NSString *)searchTxt widgetId:(NSString*)aDingId;</w:t>
            </w:r>
          </w:p>
          <w:p w14:paraId="37B7F2CF" w14:textId="77777777" w:rsidR="00EB678C" w:rsidRPr="0047357D" w:rsidRDefault="00EB678C" w:rsidP="00EB678C">
            <w:pPr>
              <w:pStyle w:val="HTML"/>
              <w:rPr>
                <w:rFonts w:ascii="Verdana" w:eastAsiaTheme="minorEastAsia" w:hAnsi="Verdana" w:cs="Times New Roman"/>
                <w:kern w:val="2"/>
                <w:sz w:val="16"/>
                <w:szCs w:val="16"/>
              </w:rPr>
            </w:pPr>
          </w:p>
          <w:p w14:paraId="26EAD33B"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r w:rsidR="008E341F">
              <w:rPr>
                <w:rFonts w:ascii="Verdana" w:eastAsiaTheme="minorEastAsia" w:hAnsi="Verdana" w:cs="Times New Roman" w:hint="eastAsia"/>
                <w:kern w:val="2"/>
                <w:sz w:val="16"/>
                <w:szCs w:val="16"/>
              </w:rPr>
              <w:t>--</w:t>
            </w:r>
            <w:r w:rsidRPr="0047357D">
              <w:rPr>
                <w:rFonts w:ascii="Verdana" w:eastAsiaTheme="minorEastAsia" w:hAnsi="Verdana" w:cs="Times New Roman"/>
                <w:kern w:val="2"/>
                <w:sz w:val="16"/>
                <w:szCs w:val="16"/>
              </w:rPr>
              <w:t>OCR</w:t>
            </w:r>
          </w:p>
          <w:p w14:paraId="19B644B8"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)goOCRView;</w:t>
            </w:r>
          </w:p>
          <w:p w14:paraId="007708DC"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)closeOCRView;</w:t>
            </w:r>
          </w:p>
          <w:p w14:paraId="719B945E" w14:textId="77777777" w:rsidR="00EB678C" w:rsidRPr="0047357D" w:rsidRDefault="00EB678C" w:rsidP="00EB678C">
            <w:pPr>
              <w:pStyle w:val="HTML"/>
              <w:rPr>
                <w:rFonts w:ascii="Verdana" w:eastAsiaTheme="minorEastAsia" w:hAnsi="Verdana" w:cs="Times New Roman"/>
                <w:kern w:val="2"/>
                <w:sz w:val="16"/>
                <w:szCs w:val="16"/>
              </w:rPr>
            </w:pPr>
          </w:p>
          <w:p w14:paraId="7897E00B" w14:textId="77777777" w:rsidR="00EB678C" w:rsidRPr="0047357D" w:rsidRDefault="00EB678C" w:rsidP="00EB678C">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end</w:t>
            </w:r>
            <w:proofErr w:type="gramEnd"/>
            <w:r w:rsidR="00A4032D" w:rsidRPr="0047357D">
              <w:rPr>
                <w:rFonts w:ascii="Verdana" w:eastAsiaTheme="minorEastAsia" w:hAnsi="Verdana" w:cs="Times New Roman"/>
                <w:kern w:val="2"/>
                <w:sz w:val="16"/>
                <w:szCs w:val="16"/>
              </w:rPr>
              <w:t xml:space="preserve"> // HomePageViewController</w:t>
            </w:r>
          </w:p>
          <w:p w14:paraId="6957B130" w14:textId="77777777" w:rsidR="008E341F" w:rsidRPr="0047357D" w:rsidRDefault="008E341F" w:rsidP="00503E39">
            <w:pPr>
              <w:pStyle w:val="HTML"/>
              <w:rPr>
                <w:rFonts w:ascii="Verdana" w:eastAsiaTheme="minorEastAsia" w:hAnsi="Verdana" w:cs="Times New Roman"/>
                <w:kern w:val="2"/>
                <w:sz w:val="16"/>
                <w:szCs w:val="16"/>
              </w:rPr>
            </w:pPr>
          </w:p>
        </w:tc>
      </w:tr>
    </w:tbl>
    <w:p w14:paraId="6F881671" w14:textId="77777777" w:rsidR="00F6561C" w:rsidRPr="00D522F1" w:rsidRDefault="00D6145D" w:rsidP="00680F1F">
      <w:pPr>
        <w:pStyle w:val="ad"/>
      </w:pPr>
      <w:bookmarkStart w:id="61" w:name="_Toc317164469"/>
      <w:r w:rsidRPr="00D522F1">
        <w:rPr>
          <w:rFonts w:hint="eastAsia"/>
        </w:rPr>
        <w:lastRenderedPageBreak/>
        <w:t>图表</w:t>
      </w:r>
      <w:r w:rsidRPr="00D522F1">
        <w:rPr>
          <w:rFonts w:hint="eastAsia"/>
        </w:rPr>
        <w:t xml:space="preserve"> </w:t>
      </w:r>
      <w:r w:rsidR="000C34E0" w:rsidRPr="00D522F1">
        <w:fldChar w:fldCharType="begin"/>
      </w:r>
      <w:r w:rsidR="00D472ED" w:rsidRPr="00D522F1">
        <w:instrText xml:space="preserve"> SEQ </w:instrText>
      </w:r>
      <w:r w:rsidR="00D472ED" w:rsidRPr="00D522F1">
        <w:instrText>图表</w:instrText>
      </w:r>
      <w:r w:rsidR="00D472ED" w:rsidRPr="00D522F1">
        <w:instrText xml:space="preserve"> \* ARABIC </w:instrText>
      </w:r>
      <w:r w:rsidR="000C34E0" w:rsidRPr="00D522F1">
        <w:fldChar w:fldCharType="separate"/>
      </w:r>
      <w:r w:rsidR="00B11B1F">
        <w:rPr>
          <w:noProof/>
        </w:rPr>
        <w:t>17</w:t>
      </w:r>
      <w:r w:rsidR="000C34E0" w:rsidRPr="00D522F1">
        <w:rPr>
          <w:noProof/>
        </w:rPr>
        <w:fldChar w:fldCharType="end"/>
      </w:r>
      <w:r w:rsidR="009B3D5D" w:rsidRPr="00D522F1">
        <w:rPr>
          <w:rFonts w:hint="eastAsia"/>
        </w:rPr>
        <w:t xml:space="preserve"> </w:t>
      </w:r>
      <w:r w:rsidR="009B3D5D" w:rsidRPr="00D522F1">
        <w:rPr>
          <w:rFonts w:hint="eastAsia"/>
        </w:rPr>
        <w:t>头文件布局</w:t>
      </w:r>
      <w:bookmarkEnd w:id="61"/>
    </w:p>
    <w:p w14:paraId="52D1E828" w14:textId="77777777" w:rsidR="009B3D5D" w:rsidRPr="00D522F1" w:rsidRDefault="00F6561C" w:rsidP="009B3D5D">
      <w:pPr>
        <w:pStyle w:val="3"/>
        <w:rPr>
          <w:rFonts w:asciiTheme="minorEastAsia" w:eastAsiaTheme="minorEastAsia" w:hAnsiTheme="minorEastAsia"/>
        </w:rPr>
      </w:pPr>
      <w:bookmarkStart w:id="62" w:name="_Toc317164410"/>
      <w:r w:rsidRPr="00D522F1">
        <w:rPr>
          <w:rFonts w:asciiTheme="minorEastAsia" w:eastAsiaTheme="minorEastAsia" w:hAnsiTheme="minorEastAsia" w:hint="eastAsia"/>
        </w:rPr>
        <w:t>实现文件布局</w:t>
      </w:r>
      <w:bookmarkEnd w:id="62"/>
    </w:p>
    <w:tbl>
      <w:tblPr>
        <w:tblStyle w:val="a5"/>
        <w:tblW w:w="0" w:type="auto"/>
        <w:jc w:val="center"/>
        <w:tblInd w:w="-1272" w:type="dxa"/>
        <w:shd w:val="clear" w:color="auto" w:fill="D9D9D9" w:themeFill="background1" w:themeFillShade="D9"/>
        <w:tblLook w:val="04A0" w:firstRow="1" w:lastRow="0" w:firstColumn="1" w:lastColumn="0" w:noHBand="0" w:noVBand="1"/>
      </w:tblPr>
      <w:tblGrid>
        <w:gridCol w:w="10010"/>
      </w:tblGrid>
      <w:tr w:rsidR="0019097E" w:rsidRPr="00D522F1" w14:paraId="22CB5B11" w14:textId="77777777" w:rsidTr="0082074E">
        <w:trPr>
          <w:trHeight w:val="273"/>
          <w:jc w:val="center"/>
        </w:trPr>
        <w:tc>
          <w:tcPr>
            <w:tcW w:w="10010" w:type="dxa"/>
            <w:shd w:val="clear" w:color="auto" w:fill="D9D9D9" w:themeFill="background1" w:themeFillShade="D9"/>
          </w:tcPr>
          <w:p w14:paraId="59C43127"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569E9137"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  HomePageViewController.m</w:t>
            </w:r>
            <w:proofErr w:type="gramEnd"/>
          </w:p>
          <w:p w14:paraId="1C35C1FA"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  BaiduSearch</w:t>
            </w:r>
            <w:proofErr w:type="gramEnd"/>
          </w:p>
          <w:p w14:paraId="555F42E0"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429567E9" w14:textId="77777777" w:rsidR="007E33D1"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  Created</w:t>
            </w:r>
            <w:proofErr w:type="gramEnd"/>
            <w:r w:rsidRPr="0047357D">
              <w:rPr>
                <w:rFonts w:ascii="Verdana" w:eastAsiaTheme="minorEastAsia" w:hAnsi="Verdana" w:cs="Times New Roman"/>
                <w:kern w:val="2"/>
                <w:sz w:val="16"/>
                <w:szCs w:val="16"/>
              </w:rPr>
              <w:t xml:space="preserve"> by naonao on 6/7/11.</w:t>
            </w:r>
          </w:p>
          <w:p w14:paraId="78C03BFE" w14:textId="77777777" w:rsidR="007E33D1" w:rsidRPr="0047357D" w:rsidRDefault="007E33D1"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Modified by </w:t>
            </w:r>
            <w:r w:rsidR="00AC04C1" w:rsidRPr="0047357D">
              <w:rPr>
                <w:rFonts w:ascii="Verdana" w:eastAsiaTheme="minorEastAsia" w:hAnsi="Verdana" w:cs="Times New Roman"/>
                <w:kern w:val="2"/>
                <w:sz w:val="16"/>
                <w:szCs w:val="16"/>
              </w:rPr>
              <w:t xml:space="preserve">xyz on 12/11/12 </w:t>
            </w:r>
            <w:r w:rsidR="00AC04C1" w:rsidRPr="0047357D">
              <w:rPr>
                <w:rFonts w:ascii="Verdana" w:eastAsiaTheme="minorEastAsia" w:hAnsiTheme="minorEastAsia" w:cs="Times New Roman"/>
                <w:kern w:val="2"/>
                <w:sz w:val="16"/>
                <w:szCs w:val="16"/>
              </w:rPr>
              <w:t>增加了</w:t>
            </w:r>
            <w:r w:rsidR="00AC04C1" w:rsidRPr="0047357D">
              <w:rPr>
                <w:rFonts w:ascii="Verdana" w:eastAsiaTheme="minorEastAsia" w:hAnsi="Verdana" w:cs="Times New Roman"/>
                <w:kern w:val="2"/>
                <w:sz w:val="16"/>
                <w:szCs w:val="16"/>
              </w:rPr>
              <w:t>OCR</w:t>
            </w:r>
            <w:r w:rsidR="00AC04C1" w:rsidRPr="0047357D">
              <w:rPr>
                <w:rFonts w:ascii="Verdana" w:eastAsiaTheme="minorEastAsia" w:hAnsiTheme="minorEastAsia" w:cs="Times New Roman"/>
                <w:kern w:val="2"/>
                <w:sz w:val="16"/>
                <w:szCs w:val="16"/>
              </w:rPr>
              <w:t>功能</w:t>
            </w:r>
          </w:p>
          <w:p w14:paraId="01CA8420"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  Copyright</w:t>
            </w:r>
            <w:proofErr w:type="gramEnd"/>
            <w:r w:rsidRPr="0047357D">
              <w:rPr>
                <w:rFonts w:ascii="Verdana" w:eastAsiaTheme="minorEastAsia" w:hAnsi="Verdana" w:cs="Times New Roman"/>
                <w:kern w:val="2"/>
                <w:sz w:val="16"/>
                <w:szCs w:val="16"/>
              </w:rPr>
              <w:t xml:space="preserve"> 2011 Baidu Inc. All rights reserved.</w:t>
            </w:r>
          </w:p>
          <w:p w14:paraId="513B750C"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71063AC1" w14:textId="77777777" w:rsidR="0019097E" w:rsidRPr="0047357D" w:rsidRDefault="0019097E" w:rsidP="0019097E">
            <w:pPr>
              <w:pStyle w:val="HTML"/>
              <w:rPr>
                <w:rFonts w:ascii="Verdana" w:eastAsiaTheme="minorEastAsia" w:hAnsi="Verdana" w:cs="Times New Roman"/>
                <w:kern w:val="2"/>
                <w:sz w:val="16"/>
                <w:szCs w:val="16"/>
              </w:rPr>
            </w:pPr>
          </w:p>
          <w:p w14:paraId="4DE368D3" w14:textId="77777777" w:rsidR="00750649" w:rsidRPr="0047357D" w:rsidRDefault="00750649" w:rsidP="00750649">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import</w:t>
            </w:r>
            <w:proofErr w:type="gramEnd"/>
            <w:r w:rsidRPr="0047357D">
              <w:rPr>
                <w:rFonts w:ascii="Verdana" w:eastAsiaTheme="minorEastAsia" w:hAnsi="Verdana" w:cs="Times New Roman"/>
                <w:kern w:val="2"/>
                <w:sz w:val="16"/>
                <w:szCs w:val="16"/>
              </w:rPr>
              <w:t xml:space="preserve"> &lt;Cocoa/Cocoa.h&gt;</w:t>
            </w:r>
          </w:p>
          <w:p w14:paraId="283958B2" w14:textId="77777777" w:rsidR="00750649" w:rsidRPr="0047357D" w:rsidRDefault="00750649"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include</w:t>
            </w:r>
            <w:proofErr w:type="gramEnd"/>
            <w:r w:rsidRPr="0047357D">
              <w:rPr>
                <w:rFonts w:ascii="Verdana" w:eastAsiaTheme="minorEastAsia" w:hAnsi="Verdana" w:cs="Times New Roman"/>
                <w:kern w:val="2"/>
                <w:sz w:val="16"/>
                <w:szCs w:val="16"/>
              </w:rPr>
              <w:t xml:space="preserve"> &lt;CoreFoundation/CoreFoundation.h&gt;</w:t>
            </w:r>
          </w:p>
          <w:p w14:paraId="3B0C69AC"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import</w:t>
            </w:r>
            <w:proofErr w:type="gramEnd"/>
            <w:r w:rsidRPr="0047357D">
              <w:rPr>
                <w:rFonts w:ascii="Verdana" w:eastAsiaTheme="minorEastAsia" w:hAnsi="Verdana" w:cs="Times New Roman"/>
                <w:kern w:val="2"/>
                <w:sz w:val="16"/>
                <w:szCs w:val="16"/>
              </w:rPr>
              <w:t xml:space="preserve"> "HomePageViewController.h"</w:t>
            </w:r>
          </w:p>
          <w:p w14:paraId="663ED07C"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import</w:t>
            </w:r>
            <w:proofErr w:type="gramEnd"/>
            <w:r w:rsidRPr="0047357D">
              <w:rPr>
                <w:rFonts w:ascii="Verdana" w:eastAsiaTheme="minorEastAsia" w:hAnsi="Verdana" w:cs="Times New Roman"/>
                <w:kern w:val="2"/>
                <w:sz w:val="16"/>
                <w:szCs w:val="16"/>
              </w:rPr>
              <w:t xml:space="preserve"> "SearchBarViewController.h"</w:t>
            </w:r>
          </w:p>
          <w:p w14:paraId="12D11F8F" w14:textId="77777777" w:rsidR="00750649" w:rsidRPr="0047357D" w:rsidRDefault="00750649" w:rsidP="00750649">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include</w:t>
            </w:r>
            <w:proofErr w:type="gramEnd"/>
            <w:r w:rsidRPr="0047357D">
              <w:rPr>
                <w:rFonts w:ascii="Verdana" w:eastAsiaTheme="minorEastAsia" w:hAnsi="Verdana" w:cs="Times New Roman"/>
                <w:kern w:val="2"/>
                <w:sz w:val="16"/>
                <w:szCs w:val="16"/>
              </w:rPr>
              <w:t xml:space="preserve"> "base/basictypes.h"</w:t>
            </w:r>
          </w:p>
          <w:p w14:paraId="7BB463BF" w14:textId="77777777" w:rsidR="0019097E" w:rsidRPr="0047357D" w:rsidRDefault="0019097E" w:rsidP="0019097E">
            <w:pPr>
              <w:pStyle w:val="HTML"/>
              <w:rPr>
                <w:rFonts w:ascii="Verdana" w:eastAsiaTheme="minorEastAsia" w:hAnsi="Verdana" w:cs="Times New Roman"/>
                <w:kern w:val="2"/>
                <w:sz w:val="16"/>
                <w:szCs w:val="16"/>
              </w:rPr>
            </w:pPr>
          </w:p>
          <w:p w14:paraId="52752684" w14:textId="5173EB7F"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interface</w:t>
            </w:r>
            <w:proofErr w:type="gramEnd"/>
            <w:r w:rsidRPr="0047357D">
              <w:rPr>
                <w:rFonts w:ascii="Verdana" w:eastAsiaTheme="minorEastAsia" w:hAnsi="Verdana" w:cs="Times New Roman"/>
                <w:kern w:val="2"/>
                <w:sz w:val="16"/>
                <w:szCs w:val="16"/>
              </w:rPr>
              <w:t xml:space="preserve"> HomePageViewController ()</w:t>
            </w:r>
          </w:p>
          <w:p w14:paraId="735367C6" w14:textId="77777777" w:rsidR="003355FA" w:rsidRPr="0047357D" w:rsidRDefault="003355FA" w:rsidP="0019097E">
            <w:pPr>
              <w:pStyle w:val="HTML"/>
              <w:rPr>
                <w:rFonts w:ascii="Verdana" w:eastAsiaTheme="minorEastAsia" w:hAnsi="Verdana" w:cs="Times New Roman"/>
                <w:kern w:val="2"/>
                <w:sz w:val="16"/>
                <w:szCs w:val="16"/>
              </w:rPr>
            </w:pPr>
          </w:p>
          <w:p w14:paraId="61C0FE41"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r w:rsidRPr="0047357D">
              <w:rPr>
                <w:rFonts w:ascii="Verdana" w:eastAsiaTheme="minorEastAsia" w:hAnsiTheme="minorEastAsia" w:cs="Times New Roman"/>
                <w:kern w:val="2"/>
                <w:sz w:val="16"/>
                <w:szCs w:val="16"/>
              </w:rPr>
              <w:t>首页</w:t>
            </w:r>
            <w:r w:rsidRPr="0047357D">
              <w:rPr>
                <w:rFonts w:ascii="Verdana" w:eastAsiaTheme="minorEastAsia" w:hAnsi="Verdana" w:cs="Times New Roman"/>
                <w:kern w:val="2"/>
                <w:sz w:val="16"/>
                <w:szCs w:val="16"/>
              </w:rPr>
              <w:t>Ding</w:t>
            </w:r>
            <w:r w:rsidRPr="0047357D">
              <w:rPr>
                <w:rFonts w:ascii="Verdana" w:eastAsiaTheme="minorEastAsia" w:hAnsiTheme="minorEastAsia" w:cs="Times New Roman"/>
                <w:kern w:val="2"/>
                <w:sz w:val="16"/>
                <w:szCs w:val="16"/>
              </w:rPr>
              <w:t>更新</w:t>
            </w:r>
            <w:r w:rsidR="003355FA" w:rsidRPr="0047357D">
              <w:rPr>
                <w:rFonts w:ascii="Verdana" w:eastAsiaTheme="minorEastAsia" w:hAnsiTheme="minorEastAsia" w:cs="Times New Roman"/>
                <w:kern w:val="2"/>
                <w:sz w:val="16"/>
                <w:szCs w:val="16"/>
              </w:rPr>
              <w:t>相关接口</w:t>
            </w:r>
          </w:p>
          <w:p w14:paraId="43E6F009"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)updateCurDingViewIfNeeded;</w:t>
            </w:r>
          </w:p>
          <w:p w14:paraId="0D935CBE"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)stopGettingLocationInfo;</w:t>
            </w:r>
          </w:p>
          <w:p w14:paraId="6959A5D6"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)startUpdatingLocation;</w:t>
            </w:r>
          </w:p>
          <w:p w14:paraId="2F3BE127" w14:textId="77777777" w:rsidR="0019097E" w:rsidRPr="0047357D" w:rsidRDefault="0019097E" w:rsidP="0019097E">
            <w:pPr>
              <w:pStyle w:val="HTML"/>
              <w:rPr>
                <w:rFonts w:ascii="Verdana" w:eastAsiaTheme="minorEastAsia" w:hAnsi="Verdana" w:cs="Times New Roman"/>
                <w:kern w:val="2"/>
                <w:sz w:val="16"/>
                <w:szCs w:val="16"/>
              </w:rPr>
            </w:pPr>
          </w:p>
          <w:p w14:paraId="273969EA"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r w:rsidR="003355FA" w:rsidRPr="0047357D">
              <w:rPr>
                <w:rFonts w:ascii="Verdana" w:eastAsiaTheme="minorEastAsia" w:hAnsiTheme="minorEastAsia" w:cs="Times New Roman"/>
                <w:kern w:val="2"/>
                <w:sz w:val="16"/>
                <w:szCs w:val="16"/>
              </w:rPr>
              <w:t>地理位置相关接口</w:t>
            </w:r>
          </w:p>
          <w:p w14:paraId="60A0FA31"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BOOL)isUpdatingLocationInfo</w:t>
            </w:r>
            <w:proofErr w:type="gramEnd"/>
            <w:r w:rsidRPr="0047357D">
              <w:rPr>
                <w:rFonts w:ascii="Verdana" w:eastAsiaTheme="minorEastAsia" w:hAnsi="Verdana" w:cs="Times New Roman"/>
                <w:kern w:val="2"/>
                <w:sz w:val="16"/>
                <w:szCs w:val="16"/>
              </w:rPr>
              <w:t>;</w:t>
            </w:r>
          </w:p>
          <w:p w14:paraId="1AAB0EE2"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)saveUpdatingLocationInfo;</w:t>
            </w:r>
          </w:p>
          <w:p w14:paraId="2F66A8DA" w14:textId="77777777" w:rsidR="0019097E" w:rsidRPr="0047357D" w:rsidRDefault="0019097E" w:rsidP="0019097E">
            <w:pPr>
              <w:pStyle w:val="HTML"/>
              <w:rPr>
                <w:rFonts w:ascii="Verdana" w:eastAsiaTheme="minorEastAsia" w:hAnsi="Verdana" w:cs="Times New Roman"/>
                <w:kern w:val="2"/>
                <w:sz w:val="16"/>
                <w:szCs w:val="16"/>
              </w:rPr>
            </w:pPr>
          </w:p>
          <w:p w14:paraId="1068883E" w14:textId="77777777" w:rsidR="0019097E" w:rsidRPr="0047357D" w:rsidRDefault="0019097E" w:rsidP="0019097E">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end</w:t>
            </w:r>
            <w:proofErr w:type="gramEnd"/>
            <w:r w:rsidR="003355FA" w:rsidRPr="0047357D">
              <w:rPr>
                <w:rFonts w:ascii="Verdana" w:eastAsiaTheme="minorEastAsia" w:hAnsi="Verdana" w:cs="Times New Roman"/>
                <w:kern w:val="2"/>
                <w:sz w:val="16"/>
                <w:szCs w:val="16"/>
              </w:rPr>
              <w:t xml:space="preserve"> // HomePageViewController</w:t>
            </w:r>
          </w:p>
          <w:p w14:paraId="153F6C39" w14:textId="77777777" w:rsidR="003355FA" w:rsidRPr="0047357D" w:rsidRDefault="003355FA" w:rsidP="0019097E">
            <w:pPr>
              <w:pStyle w:val="HTML"/>
              <w:rPr>
                <w:rFonts w:ascii="Verdana" w:eastAsiaTheme="minorEastAsia" w:hAnsi="Verdana" w:cs="Times New Roman"/>
                <w:kern w:val="2"/>
                <w:sz w:val="16"/>
                <w:szCs w:val="16"/>
              </w:rPr>
            </w:pPr>
          </w:p>
          <w:p w14:paraId="2DBDF7CD"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implementation</w:t>
            </w:r>
            <w:proofErr w:type="gramEnd"/>
            <w:r w:rsidRPr="0047357D">
              <w:rPr>
                <w:rFonts w:ascii="Verdana" w:eastAsiaTheme="minorEastAsia" w:hAnsi="Verdana" w:cs="Times New Roman"/>
                <w:kern w:val="2"/>
                <w:sz w:val="16"/>
                <w:szCs w:val="16"/>
              </w:rPr>
              <w:t xml:space="preserve"> HomePageViewController</w:t>
            </w:r>
          </w:p>
          <w:p w14:paraId="4DD62EFE" w14:textId="77777777" w:rsidR="003355FA" w:rsidRPr="0047357D" w:rsidRDefault="003355FA" w:rsidP="003355FA">
            <w:pPr>
              <w:pStyle w:val="HTML"/>
              <w:rPr>
                <w:rFonts w:ascii="Verdana" w:eastAsiaTheme="minorEastAsia" w:hAnsi="Verdana" w:cs="Times New Roman"/>
                <w:kern w:val="2"/>
                <w:sz w:val="16"/>
                <w:szCs w:val="16"/>
              </w:rPr>
            </w:pPr>
          </w:p>
          <w:p w14:paraId="2CD5A6C8" w14:textId="77777777" w:rsidR="003355FA"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pragma</w:t>
            </w:r>
            <w:proofErr w:type="gramEnd"/>
            <w:r w:rsidRPr="0047357D">
              <w:rPr>
                <w:rFonts w:ascii="Verdana" w:eastAsiaTheme="minorEastAsia" w:hAnsi="Verdana" w:cs="Times New Roman"/>
                <w:kern w:val="2"/>
                <w:sz w:val="16"/>
                <w:szCs w:val="16"/>
              </w:rPr>
              <w:t xml:space="preserve"> mark </w:t>
            </w:r>
            <w:r w:rsidR="00DD1736" w:rsidRPr="0047357D">
              <w:rPr>
                <w:rFonts w:ascii="Verdana" w:eastAsiaTheme="minorEastAsia" w:hAnsi="Verdana" w:cs="Times New Roman"/>
                <w:kern w:val="2"/>
                <w:sz w:val="16"/>
                <w:szCs w:val="16"/>
              </w:rPr>
              <w:t xml:space="preserve">- </w:t>
            </w:r>
            <w:r w:rsidRPr="0047357D">
              <w:rPr>
                <w:rFonts w:ascii="Verdana" w:eastAsiaTheme="minorEastAsia" w:hAnsi="Verdana" w:cs="Times New Roman"/>
                <w:kern w:val="2"/>
                <w:sz w:val="16"/>
                <w:szCs w:val="16"/>
              </w:rPr>
              <w:t>alloc &amp; dealloc</w:t>
            </w:r>
          </w:p>
          <w:p w14:paraId="1B6C1EB3" w14:textId="77777777" w:rsidR="0047357D" w:rsidRPr="0047357D" w:rsidRDefault="0047357D" w:rsidP="003355FA">
            <w:pPr>
              <w:pStyle w:val="HTML"/>
              <w:rPr>
                <w:rFonts w:ascii="Verdana" w:eastAsiaTheme="minorEastAsia" w:hAnsi="Verdana" w:cs="Times New Roman"/>
                <w:kern w:val="2"/>
                <w:sz w:val="16"/>
                <w:szCs w:val="16"/>
              </w:rPr>
            </w:pPr>
          </w:p>
          <w:p w14:paraId="1DE27CEA"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(HomePageViewController *</w:t>
            </w:r>
            <w:proofErr w:type="gramStart"/>
            <w:r w:rsidRPr="0047357D">
              <w:rPr>
                <w:rFonts w:ascii="Verdana" w:eastAsiaTheme="minorEastAsia" w:hAnsi="Verdana" w:cs="Times New Roman"/>
                <w:kern w:val="2"/>
                <w:sz w:val="16"/>
                <w:szCs w:val="16"/>
              </w:rPr>
              <w:t>)sharedInstance</w:t>
            </w:r>
            <w:proofErr w:type="gramEnd"/>
          </w:p>
          <w:p w14:paraId="14DEE637"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46329137" w14:textId="77777777" w:rsidR="003355FA" w:rsidRPr="0047357D" w:rsidRDefault="003355FA" w:rsidP="003355FA">
            <w:pPr>
              <w:pStyle w:val="HTML"/>
              <w:ind w:firstLineChars="200" w:firstLine="320"/>
              <w:rPr>
                <w:rFonts w:ascii="Verdana" w:eastAsiaTheme="minorEastAsia" w:hAnsi="Verdana" w:cs="Times New Roman"/>
                <w:kern w:val="2"/>
                <w:sz w:val="16"/>
                <w:szCs w:val="16"/>
              </w:rPr>
            </w:pPr>
            <w:proofErr w:type="gramStart"/>
            <w:r w:rsidRPr="0047357D">
              <w:rPr>
                <w:rFonts w:ascii="Verdana" w:eastAsiaTheme="minorEastAsia" w:hAnsi="Verdana" w:cs="Times New Roman"/>
                <w:kern w:val="2"/>
                <w:sz w:val="16"/>
                <w:szCs w:val="16"/>
              </w:rPr>
              <w:t>static</w:t>
            </w:r>
            <w:proofErr w:type="gramEnd"/>
            <w:r w:rsidRPr="0047357D">
              <w:rPr>
                <w:rFonts w:ascii="Verdana" w:eastAsiaTheme="minorEastAsia" w:hAnsi="Verdana" w:cs="Times New Roman"/>
                <w:kern w:val="2"/>
                <w:sz w:val="16"/>
                <w:szCs w:val="16"/>
              </w:rPr>
              <w:t xml:space="preserve"> HomePageViewController *_sharedInstance = nil;</w:t>
            </w:r>
          </w:p>
          <w:p w14:paraId="1CF9BE87" w14:textId="77777777" w:rsidR="003355FA" w:rsidRPr="0047357D" w:rsidRDefault="003355FA" w:rsidP="003355FA">
            <w:pPr>
              <w:pStyle w:val="HTML"/>
              <w:ind w:firstLineChars="200" w:firstLine="320"/>
              <w:rPr>
                <w:rFonts w:ascii="Verdana" w:eastAsiaTheme="minorEastAsia" w:hAnsi="Verdana" w:cs="Times New Roman"/>
                <w:kern w:val="2"/>
                <w:sz w:val="16"/>
                <w:szCs w:val="16"/>
              </w:rPr>
            </w:pPr>
            <w:proofErr w:type="gramStart"/>
            <w:r w:rsidRPr="0047357D">
              <w:rPr>
                <w:rFonts w:ascii="Verdana" w:eastAsiaTheme="minorEastAsia" w:hAnsi="Verdana" w:cs="Times New Roman"/>
                <w:kern w:val="2"/>
                <w:sz w:val="16"/>
                <w:szCs w:val="16"/>
              </w:rPr>
              <w:t>if</w:t>
            </w:r>
            <w:proofErr w:type="gramEnd"/>
            <w:r w:rsidRPr="0047357D">
              <w:rPr>
                <w:rFonts w:ascii="Verdana" w:eastAsiaTheme="minorEastAsia" w:hAnsi="Verdana" w:cs="Times New Roman"/>
                <w:kern w:val="2"/>
                <w:sz w:val="16"/>
                <w:szCs w:val="16"/>
              </w:rPr>
              <w:t xml:space="preserve"> (_sharedInstance == nil)</w:t>
            </w:r>
          </w:p>
          <w:p w14:paraId="340F08D3" w14:textId="77777777" w:rsidR="003355FA" w:rsidRPr="0047357D" w:rsidRDefault="003355FA" w:rsidP="003355FA">
            <w:pPr>
              <w:pStyle w:val="HTML"/>
              <w:ind w:firstLineChars="400" w:firstLine="64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_</w:t>
            </w:r>
            <w:proofErr w:type="gramStart"/>
            <w:r w:rsidRPr="0047357D">
              <w:rPr>
                <w:rFonts w:ascii="Verdana" w:eastAsiaTheme="minorEastAsia" w:hAnsi="Verdana" w:cs="Times New Roman"/>
                <w:kern w:val="2"/>
                <w:sz w:val="16"/>
                <w:szCs w:val="16"/>
              </w:rPr>
              <w:t>sharedInstance</w:t>
            </w:r>
            <w:proofErr w:type="gramEnd"/>
            <w:r w:rsidRPr="0047357D">
              <w:rPr>
                <w:rFonts w:ascii="Verdana" w:eastAsiaTheme="minorEastAsia" w:hAnsi="Verdana" w:cs="Times New Roman"/>
                <w:kern w:val="2"/>
                <w:sz w:val="16"/>
                <w:szCs w:val="16"/>
              </w:rPr>
              <w:t xml:space="preserve"> = [[HomePageViewController alloc] initWithNibName:nil bundle:nil];</w:t>
            </w:r>
          </w:p>
          <w:p w14:paraId="3FD260F1" w14:textId="77777777" w:rsidR="003355FA" w:rsidRPr="0047357D" w:rsidRDefault="003355FA" w:rsidP="003355FA">
            <w:pPr>
              <w:pStyle w:val="HTML"/>
              <w:ind w:firstLineChars="200" w:firstLine="320"/>
              <w:rPr>
                <w:rFonts w:ascii="Verdana" w:eastAsiaTheme="minorEastAsia" w:hAnsi="Verdana" w:cs="Times New Roman"/>
                <w:kern w:val="2"/>
                <w:sz w:val="16"/>
                <w:szCs w:val="16"/>
              </w:rPr>
            </w:pPr>
            <w:proofErr w:type="gramStart"/>
            <w:r w:rsidRPr="0047357D">
              <w:rPr>
                <w:rFonts w:ascii="Verdana" w:eastAsiaTheme="minorEastAsia" w:hAnsi="Verdana" w:cs="Times New Roman"/>
                <w:kern w:val="2"/>
                <w:sz w:val="16"/>
                <w:szCs w:val="16"/>
              </w:rPr>
              <w:t>return</w:t>
            </w:r>
            <w:proofErr w:type="gramEnd"/>
            <w:r w:rsidRPr="0047357D">
              <w:rPr>
                <w:rFonts w:ascii="Verdana" w:eastAsiaTheme="minorEastAsia" w:hAnsi="Verdana" w:cs="Times New Roman"/>
                <w:kern w:val="2"/>
                <w:sz w:val="16"/>
                <w:szCs w:val="16"/>
              </w:rPr>
              <w:t xml:space="preserve"> _sharedInstance;</w:t>
            </w:r>
          </w:p>
          <w:p w14:paraId="04DDD2AC"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4CE7D126" w14:textId="77777777" w:rsidR="003355FA" w:rsidRPr="0047357D" w:rsidRDefault="003355FA" w:rsidP="003355FA">
            <w:pPr>
              <w:pStyle w:val="HTML"/>
              <w:rPr>
                <w:rFonts w:ascii="Verdana" w:eastAsiaTheme="minorEastAsia" w:hAnsi="Verdana" w:cs="Times New Roman"/>
                <w:kern w:val="2"/>
                <w:sz w:val="16"/>
                <w:szCs w:val="16"/>
              </w:rPr>
            </w:pPr>
          </w:p>
          <w:p w14:paraId="744F6F46"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 xml:space="preserve">)dealloc </w:t>
            </w:r>
          </w:p>
          <w:p w14:paraId="266CD3C8" w14:textId="77777777" w:rsidR="007E33D1"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3805632B" w14:textId="77777777" w:rsidR="003355FA" w:rsidRPr="0047357D" w:rsidRDefault="003355FA" w:rsidP="003355FA">
            <w:pPr>
              <w:pStyle w:val="HTML"/>
              <w:ind w:firstLineChars="200" w:firstLine="32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widgetSettingViewController</w:t>
            </w:r>
            <w:proofErr w:type="gramEnd"/>
            <w:r w:rsidRPr="0047357D">
              <w:rPr>
                <w:rFonts w:ascii="Verdana" w:eastAsiaTheme="minorEastAsia" w:hAnsi="Verdana" w:cs="Times New Roman"/>
                <w:kern w:val="2"/>
                <w:sz w:val="16"/>
                <w:szCs w:val="16"/>
              </w:rPr>
              <w:t xml:space="preserve"> release];</w:t>
            </w:r>
          </w:p>
          <w:p w14:paraId="41BA3559" w14:textId="77777777" w:rsidR="003355FA" w:rsidRPr="0047357D" w:rsidRDefault="003355FA" w:rsidP="003355FA">
            <w:pPr>
              <w:pStyle w:val="HTML"/>
              <w:ind w:firstLineChars="200" w:firstLine="32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backgroundView</w:t>
            </w:r>
            <w:proofErr w:type="gramEnd"/>
            <w:r w:rsidRPr="0047357D">
              <w:rPr>
                <w:rFonts w:ascii="Verdana" w:eastAsiaTheme="minorEastAsia" w:hAnsi="Verdana" w:cs="Times New Roman"/>
                <w:kern w:val="2"/>
                <w:sz w:val="16"/>
                <w:szCs w:val="16"/>
              </w:rPr>
              <w:t xml:space="preserve"> release];</w:t>
            </w:r>
          </w:p>
          <w:p w14:paraId="1F9D712C" w14:textId="77777777" w:rsidR="003355FA" w:rsidRPr="0047357D" w:rsidRDefault="007E33D1"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p>
          <w:p w14:paraId="760B76A7"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proofErr w:type="gramStart"/>
            <w:r w:rsidRPr="0047357D">
              <w:rPr>
                <w:rFonts w:ascii="Verdana" w:eastAsiaTheme="minorEastAsia" w:hAnsi="Verdana" w:cs="Times New Roman"/>
                <w:kern w:val="2"/>
                <w:sz w:val="16"/>
                <w:szCs w:val="16"/>
              </w:rPr>
              <w:t>super</w:t>
            </w:r>
            <w:proofErr w:type="gramEnd"/>
            <w:r w:rsidRPr="0047357D">
              <w:rPr>
                <w:rFonts w:ascii="Verdana" w:eastAsiaTheme="minorEastAsia" w:hAnsi="Verdana" w:cs="Times New Roman"/>
                <w:kern w:val="2"/>
                <w:sz w:val="16"/>
                <w:szCs w:val="16"/>
              </w:rPr>
              <w:t xml:space="preserve"> dealloc];</w:t>
            </w:r>
          </w:p>
          <w:p w14:paraId="30D3E46C"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4BEED189" w14:textId="77777777" w:rsidR="003355FA" w:rsidRPr="0047357D" w:rsidRDefault="003355FA" w:rsidP="003355FA">
            <w:pPr>
              <w:pStyle w:val="HTML"/>
              <w:rPr>
                <w:rFonts w:ascii="Verdana" w:eastAsiaTheme="minorEastAsia" w:hAnsi="Verdana" w:cs="Times New Roman"/>
                <w:kern w:val="2"/>
                <w:sz w:val="16"/>
                <w:szCs w:val="16"/>
              </w:rPr>
            </w:pPr>
          </w:p>
          <w:p w14:paraId="23E9477E"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id</w:t>
            </w:r>
            <w:proofErr w:type="gramEnd"/>
            <w:r w:rsidRPr="0047357D">
              <w:rPr>
                <w:rFonts w:ascii="Verdana" w:eastAsiaTheme="minorEastAsia" w:hAnsi="Verdana" w:cs="Times New Roman"/>
                <w:kern w:val="2"/>
                <w:sz w:val="16"/>
                <w:szCs w:val="16"/>
              </w:rPr>
              <w:t xml:space="preserve">)initWithNibName:(NSString *)nibNameOrNil bundle:(NSBundle *)nibBundleOrNil </w:t>
            </w:r>
          </w:p>
          <w:p w14:paraId="476874A1"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0D4F25C0"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proofErr w:type="gramStart"/>
            <w:r w:rsidRPr="0047357D">
              <w:rPr>
                <w:rFonts w:ascii="Verdana" w:eastAsiaTheme="minorEastAsia" w:hAnsi="Verdana" w:cs="Times New Roman"/>
                <w:kern w:val="2"/>
                <w:sz w:val="16"/>
                <w:szCs w:val="16"/>
              </w:rPr>
              <w:t>self</w:t>
            </w:r>
            <w:proofErr w:type="gramEnd"/>
            <w:r w:rsidRPr="0047357D">
              <w:rPr>
                <w:rFonts w:ascii="Verdana" w:eastAsiaTheme="minorEastAsia" w:hAnsi="Verdana" w:cs="Times New Roman"/>
                <w:kern w:val="2"/>
                <w:sz w:val="16"/>
                <w:szCs w:val="16"/>
              </w:rPr>
              <w:t xml:space="preserve"> = [super initWithNibName:nibNameOrNil bundle:nibBundleOrNil];</w:t>
            </w:r>
          </w:p>
          <w:p w14:paraId="3067E163"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proofErr w:type="gramStart"/>
            <w:r w:rsidRPr="0047357D">
              <w:rPr>
                <w:rFonts w:ascii="Verdana" w:eastAsiaTheme="minorEastAsia" w:hAnsi="Verdana" w:cs="Times New Roman"/>
                <w:kern w:val="2"/>
                <w:sz w:val="16"/>
                <w:szCs w:val="16"/>
              </w:rPr>
              <w:t>if</w:t>
            </w:r>
            <w:proofErr w:type="gramEnd"/>
            <w:r w:rsidRPr="0047357D">
              <w:rPr>
                <w:rFonts w:ascii="Verdana" w:eastAsiaTheme="minorEastAsia" w:hAnsi="Verdana" w:cs="Times New Roman"/>
                <w:kern w:val="2"/>
                <w:sz w:val="16"/>
                <w:szCs w:val="16"/>
              </w:rPr>
              <w:t xml:space="preserve"> (self) </w:t>
            </w:r>
          </w:p>
          <w:p w14:paraId="1C3E5401"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[DingLocalManager sharedInstance];</w:t>
            </w:r>
          </w:p>
          <w:p w14:paraId="1E297751"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proofErr w:type="gramStart"/>
            <w:r w:rsidRPr="0047357D">
              <w:rPr>
                <w:rFonts w:ascii="Verdana" w:eastAsiaTheme="minorEastAsia" w:hAnsi="Verdana" w:cs="Times New Roman"/>
                <w:kern w:val="2"/>
                <w:sz w:val="16"/>
                <w:szCs w:val="16"/>
              </w:rPr>
              <w:t>return</w:t>
            </w:r>
            <w:proofErr w:type="gramEnd"/>
            <w:r w:rsidRPr="0047357D">
              <w:rPr>
                <w:rFonts w:ascii="Verdana" w:eastAsiaTheme="minorEastAsia" w:hAnsi="Verdana" w:cs="Times New Roman"/>
                <w:kern w:val="2"/>
                <w:sz w:val="16"/>
                <w:szCs w:val="16"/>
              </w:rPr>
              <w:t xml:space="preserve"> self;</w:t>
            </w:r>
          </w:p>
          <w:p w14:paraId="37D326CF"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3A849882" w14:textId="77777777" w:rsidR="003355FA" w:rsidRPr="0047357D" w:rsidRDefault="003355FA" w:rsidP="003355FA">
            <w:pPr>
              <w:pStyle w:val="HTML"/>
              <w:rPr>
                <w:rFonts w:ascii="Verdana" w:eastAsiaTheme="minorEastAsia" w:hAnsi="Verdana" w:cs="Times New Roman"/>
                <w:kern w:val="2"/>
                <w:sz w:val="16"/>
                <w:szCs w:val="16"/>
              </w:rPr>
            </w:pPr>
          </w:p>
          <w:p w14:paraId="0BDB8DBE"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pragma</w:t>
            </w:r>
            <w:proofErr w:type="gramEnd"/>
            <w:r w:rsidRPr="0047357D">
              <w:rPr>
                <w:rFonts w:ascii="Verdana" w:eastAsiaTheme="minorEastAsia" w:hAnsi="Verdana" w:cs="Times New Roman"/>
                <w:kern w:val="2"/>
                <w:sz w:val="16"/>
                <w:szCs w:val="16"/>
              </w:rPr>
              <w:t xml:space="preserve"> mark</w:t>
            </w:r>
            <w:r w:rsidR="00685D56" w:rsidRPr="0047357D">
              <w:rPr>
                <w:rFonts w:ascii="Verdana" w:eastAsiaTheme="minorEastAsia" w:hAnsi="Verdana" w:cs="Times New Roman"/>
                <w:kern w:val="2"/>
                <w:sz w:val="16"/>
                <w:szCs w:val="16"/>
              </w:rPr>
              <w:t xml:space="preserve"> - View lifecycle</w:t>
            </w:r>
          </w:p>
          <w:p w14:paraId="00D975B0"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)loadView</w:t>
            </w:r>
          </w:p>
          <w:p w14:paraId="3184953D"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465E16C2"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229BEE67" w14:textId="77777777" w:rsidR="003355FA" w:rsidRPr="0047357D" w:rsidRDefault="003355FA" w:rsidP="003355FA">
            <w:pPr>
              <w:pStyle w:val="HTML"/>
              <w:rPr>
                <w:rFonts w:ascii="Verdana" w:eastAsiaTheme="minorEastAsia" w:hAnsi="Verdana" w:cs="Times New Roman"/>
                <w:kern w:val="2"/>
                <w:sz w:val="16"/>
                <w:szCs w:val="16"/>
              </w:rPr>
            </w:pPr>
          </w:p>
          <w:p w14:paraId="5315A003"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)viewDidLoad</w:t>
            </w:r>
          </w:p>
          <w:p w14:paraId="7FA86E93"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7BA6F549" w14:textId="77777777" w:rsidR="003355FA" w:rsidRPr="0047357D" w:rsidRDefault="003355FA" w:rsidP="003355FA">
            <w:pPr>
              <w:pStyle w:val="HTML"/>
              <w:rPr>
                <w:rFonts w:ascii="Verdana" w:eastAsiaTheme="minorEastAsia" w:hAnsi="Verdana"/>
              </w:rPr>
            </w:pPr>
            <w:r w:rsidRPr="0047357D">
              <w:rPr>
                <w:rFonts w:ascii="Verdana" w:eastAsiaTheme="minorEastAsia" w:hAnsi="Verdana" w:cs="Times New Roman"/>
                <w:kern w:val="2"/>
                <w:sz w:val="16"/>
                <w:szCs w:val="16"/>
              </w:rPr>
              <w:t>}</w:t>
            </w:r>
            <w:r w:rsidRPr="0047357D">
              <w:rPr>
                <w:rFonts w:ascii="Verdana" w:eastAsiaTheme="minorEastAsia" w:hAnsi="Verdana"/>
              </w:rPr>
              <w:t xml:space="preserve"> </w:t>
            </w:r>
          </w:p>
          <w:p w14:paraId="4F1CE356" w14:textId="77777777" w:rsidR="003355FA" w:rsidRPr="0047357D" w:rsidRDefault="003355FA" w:rsidP="003355FA">
            <w:pPr>
              <w:pStyle w:val="HTML"/>
              <w:rPr>
                <w:rFonts w:ascii="Verdana" w:eastAsiaTheme="minorEastAsia" w:hAnsi="Verdana"/>
              </w:rPr>
            </w:pPr>
          </w:p>
          <w:p w14:paraId="224A30C9"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 xml:space="preserve">)viewWillAppear:(BOOL)animated </w:t>
            </w:r>
          </w:p>
          <w:p w14:paraId="133E60FF"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5B1BBF2C"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proofErr w:type="gramStart"/>
            <w:r w:rsidRPr="0047357D">
              <w:rPr>
                <w:rFonts w:ascii="Verdana" w:eastAsiaTheme="minorEastAsia" w:hAnsi="Verdana" w:cs="Times New Roman"/>
                <w:kern w:val="2"/>
                <w:sz w:val="16"/>
                <w:szCs w:val="16"/>
              </w:rPr>
              <w:t>super</w:t>
            </w:r>
            <w:proofErr w:type="gramEnd"/>
            <w:r w:rsidRPr="0047357D">
              <w:rPr>
                <w:rFonts w:ascii="Verdana" w:eastAsiaTheme="minorEastAsia" w:hAnsi="Verdana" w:cs="Times New Roman"/>
                <w:kern w:val="2"/>
                <w:sz w:val="16"/>
                <w:szCs w:val="16"/>
              </w:rPr>
              <w:t xml:space="preserve"> viewWillAppear:animated];</w:t>
            </w:r>
          </w:p>
          <w:p w14:paraId="5281DF16"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5B58429B" w14:textId="77777777" w:rsidR="003355FA" w:rsidRPr="0047357D" w:rsidRDefault="003355FA" w:rsidP="003355FA">
            <w:pPr>
              <w:pStyle w:val="HTML"/>
              <w:rPr>
                <w:rFonts w:ascii="Verdana" w:eastAsiaTheme="minorEastAsia" w:hAnsi="Verdana" w:cs="Times New Roman"/>
                <w:kern w:val="2"/>
                <w:sz w:val="16"/>
                <w:szCs w:val="16"/>
              </w:rPr>
            </w:pPr>
          </w:p>
          <w:p w14:paraId="64001890"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 xml:space="preserve">)viewDidAppear:(BOOL)animated </w:t>
            </w:r>
          </w:p>
          <w:p w14:paraId="72BB277F"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10E73584" w14:textId="77777777" w:rsidR="003355FA" w:rsidRPr="0047357D" w:rsidRDefault="003355FA" w:rsidP="003355FA">
            <w:pPr>
              <w:pStyle w:val="HTML"/>
              <w:ind w:firstLineChars="200" w:firstLine="320"/>
              <w:rPr>
                <w:rFonts w:ascii="Verdana" w:eastAsiaTheme="minorEastAsia" w:hAnsi="Verdana" w:cs="Times New Roman"/>
                <w:kern w:val="2"/>
                <w:sz w:val="16"/>
                <w:szCs w:val="16"/>
              </w:rPr>
            </w:pPr>
            <w:proofErr w:type="gramStart"/>
            <w:r w:rsidRPr="0047357D">
              <w:rPr>
                <w:rFonts w:ascii="Verdana" w:eastAsiaTheme="minorEastAsia" w:hAnsi="Verdana" w:cs="Times New Roman"/>
                <w:kern w:val="2"/>
                <w:sz w:val="16"/>
                <w:szCs w:val="16"/>
              </w:rPr>
              <w:t>if</w:t>
            </w:r>
            <w:proofErr w:type="gramEnd"/>
            <w:r w:rsidRPr="0047357D">
              <w:rPr>
                <w:rFonts w:ascii="Verdana" w:eastAsiaTheme="minorEastAsia" w:hAnsi="Verdana" w:cs="Times New Roman"/>
                <w:kern w:val="2"/>
                <w:sz w:val="16"/>
                <w:szCs w:val="16"/>
              </w:rPr>
              <w:t xml:space="preserve"> (!updatingLocationFlag) </w:t>
            </w:r>
          </w:p>
          <w:p w14:paraId="10FCBE88" w14:textId="77777777" w:rsidR="003355FA" w:rsidRPr="0047357D" w:rsidRDefault="003355FA" w:rsidP="003355FA">
            <w:pPr>
              <w:pStyle w:val="HTML"/>
              <w:ind w:firstLineChars="400" w:firstLine="64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lastRenderedPageBreak/>
              <w:t>[</w:t>
            </w:r>
            <w:proofErr w:type="gramStart"/>
            <w:r w:rsidRPr="0047357D">
              <w:rPr>
                <w:rFonts w:ascii="Verdana" w:eastAsiaTheme="minorEastAsia" w:hAnsi="Verdana" w:cs="Times New Roman"/>
                <w:kern w:val="2"/>
                <w:sz w:val="16"/>
                <w:szCs w:val="16"/>
              </w:rPr>
              <w:t>self</w:t>
            </w:r>
            <w:proofErr w:type="gramEnd"/>
            <w:r w:rsidRPr="0047357D">
              <w:rPr>
                <w:rFonts w:ascii="Verdana" w:eastAsiaTheme="minorEastAsia" w:hAnsi="Verdana" w:cs="Times New Roman"/>
                <w:kern w:val="2"/>
                <w:sz w:val="16"/>
                <w:szCs w:val="16"/>
              </w:rPr>
              <w:t xml:space="preserve"> updateCurDingViewIfNeeded];</w:t>
            </w:r>
          </w:p>
          <w:p w14:paraId="4B261603"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0F274A2F" w14:textId="77777777" w:rsidR="003355FA" w:rsidRPr="0047357D" w:rsidRDefault="003355FA" w:rsidP="003355FA">
            <w:pPr>
              <w:pStyle w:val="HTML"/>
              <w:rPr>
                <w:rFonts w:ascii="Verdana" w:eastAsiaTheme="minorEastAsia" w:hAnsi="Verdana" w:cs="Times New Roman"/>
                <w:kern w:val="2"/>
                <w:sz w:val="16"/>
                <w:szCs w:val="16"/>
              </w:rPr>
            </w:pPr>
          </w:p>
          <w:p w14:paraId="71559F6C" w14:textId="77777777" w:rsidR="003355FA"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pragma</w:t>
            </w:r>
            <w:proofErr w:type="gramEnd"/>
            <w:r w:rsidRPr="0047357D">
              <w:rPr>
                <w:rFonts w:ascii="Verdana" w:eastAsiaTheme="minorEastAsia" w:hAnsi="Verdana" w:cs="Times New Roman"/>
                <w:kern w:val="2"/>
                <w:sz w:val="16"/>
                <w:szCs w:val="16"/>
              </w:rPr>
              <w:t xml:space="preserve"> mark </w:t>
            </w:r>
            <w:r w:rsidR="00AC04C1" w:rsidRPr="0047357D">
              <w:rPr>
                <w:rFonts w:ascii="Verdana" w:eastAsiaTheme="minorEastAsia" w:hAnsi="Verdana" w:cs="Times New Roman"/>
                <w:kern w:val="2"/>
                <w:sz w:val="16"/>
                <w:szCs w:val="16"/>
              </w:rPr>
              <w:t xml:space="preserve">- </w:t>
            </w:r>
            <w:r w:rsidRPr="0047357D">
              <w:rPr>
                <w:rFonts w:ascii="Verdana" w:eastAsiaTheme="minorEastAsia" w:hAnsi="Verdana" w:cs="Times New Roman"/>
                <w:kern w:val="2"/>
                <w:sz w:val="16"/>
                <w:szCs w:val="16"/>
              </w:rPr>
              <w:t>ToolBar methods</w:t>
            </w:r>
          </w:p>
          <w:p w14:paraId="7CD1F4D5" w14:textId="77777777" w:rsidR="0047357D" w:rsidRPr="0047357D" w:rsidRDefault="0047357D" w:rsidP="003355FA">
            <w:pPr>
              <w:pStyle w:val="HTML"/>
              <w:rPr>
                <w:rFonts w:ascii="Verdana" w:eastAsiaTheme="minorEastAsia" w:hAnsi="Verdana" w:cs="Times New Roman"/>
                <w:kern w:val="2"/>
                <w:sz w:val="16"/>
                <w:szCs w:val="16"/>
              </w:rPr>
            </w:pPr>
          </w:p>
          <w:p w14:paraId="1DAA804C"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)goSetting</w:t>
            </w:r>
          </w:p>
          <w:p w14:paraId="3108B342"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35D1C80A"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4BF3F209" w14:textId="77777777" w:rsidR="003355FA" w:rsidRPr="0047357D" w:rsidRDefault="003355FA" w:rsidP="003355FA">
            <w:pPr>
              <w:pStyle w:val="HTML"/>
              <w:rPr>
                <w:rFonts w:ascii="Verdana" w:eastAsiaTheme="minorEastAsia" w:hAnsi="Verdana" w:cs="Times New Roman"/>
                <w:kern w:val="2"/>
                <w:sz w:val="16"/>
                <w:szCs w:val="16"/>
              </w:rPr>
            </w:pPr>
          </w:p>
          <w:p w14:paraId="68992B45"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r w:rsidRPr="0047357D">
              <w:rPr>
                <w:rFonts w:ascii="Verdana" w:eastAsiaTheme="minorEastAsia" w:hAnsiTheme="minorEastAsia" w:cs="Times New Roman"/>
                <w:kern w:val="2"/>
                <w:sz w:val="16"/>
                <w:szCs w:val="16"/>
              </w:rPr>
              <w:t>切换到</w:t>
            </w:r>
            <w:r w:rsidRPr="0047357D">
              <w:rPr>
                <w:rFonts w:ascii="Verdana" w:eastAsiaTheme="minorEastAsia" w:hAnsi="Verdana" w:cs="Times New Roman"/>
                <w:kern w:val="2"/>
                <w:sz w:val="16"/>
                <w:szCs w:val="16"/>
              </w:rPr>
              <w:t>help</w:t>
            </w:r>
            <w:r w:rsidRPr="0047357D">
              <w:rPr>
                <w:rFonts w:ascii="Verdana" w:eastAsiaTheme="minorEastAsia" w:hAnsiTheme="minorEastAsia" w:cs="Times New Roman"/>
                <w:kern w:val="2"/>
                <w:sz w:val="16"/>
                <w:szCs w:val="16"/>
              </w:rPr>
              <w:t>视图</w:t>
            </w:r>
          </w:p>
          <w:p w14:paraId="571DD466"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)goHelp</w:t>
            </w:r>
          </w:p>
          <w:p w14:paraId="2E6A4132"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3D53E378"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564A574C" w14:textId="77777777" w:rsidR="003355FA" w:rsidRPr="0047357D" w:rsidRDefault="003355FA" w:rsidP="003355FA">
            <w:pPr>
              <w:pStyle w:val="HTML"/>
              <w:rPr>
                <w:rFonts w:ascii="Verdana" w:eastAsiaTheme="minorEastAsia" w:hAnsi="Verdana" w:cs="Times New Roman"/>
                <w:kern w:val="2"/>
                <w:sz w:val="16"/>
                <w:szCs w:val="16"/>
              </w:rPr>
            </w:pPr>
          </w:p>
          <w:p w14:paraId="7D03DD3E" w14:textId="77777777" w:rsidR="003355FA"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pragma</w:t>
            </w:r>
            <w:proofErr w:type="gramEnd"/>
            <w:r w:rsidRPr="0047357D">
              <w:rPr>
                <w:rFonts w:ascii="Verdana" w:eastAsiaTheme="minorEastAsia" w:hAnsi="Verdana" w:cs="Times New Roman"/>
                <w:kern w:val="2"/>
                <w:sz w:val="16"/>
                <w:szCs w:val="16"/>
              </w:rPr>
              <w:t xml:space="preserve"> mark </w:t>
            </w:r>
            <w:r w:rsidR="00685D56" w:rsidRPr="0047357D">
              <w:rPr>
                <w:rFonts w:ascii="Verdana" w:eastAsiaTheme="minorEastAsia" w:hAnsi="Verdana" w:cs="Times New Roman"/>
                <w:kern w:val="2"/>
                <w:sz w:val="16"/>
                <w:szCs w:val="16"/>
              </w:rPr>
              <w:t xml:space="preserve">- </w:t>
            </w:r>
            <w:r w:rsidRPr="0047357D">
              <w:rPr>
                <w:rFonts w:ascii="Verdana" w:eastAsiaTheme="minorEastAsia" w:hAnsi="Verdana" w:cs="Times New Roman"/>
                <w:kern w:val="2"/>
                <w:sz w:val="16"/>
                <w:szCs w:val="16"/>
              </w:rPr>
              <w:t>location service delegate</w:t>
            </w:r>
          </w:p>
          <w:p w14:paraId="184B7D2D" w14:textId="77777777" w:rsidR="0047357D" w:rsidRPr="0047357D" w:rsidRDefault="0047357D" w:rsidP="003355FA">
            <w:pPr>
              <w:pStyle w:val="HTML"/>
              <w:rPr>
                <w:rFonts w:ascii="Verdana" w:eastAsiaTheme="minorEastAsia" w:hAnsi="Verdana" w:cs="Times New Roman"/>
                <w:kern w:val="2"/>
                <w:sz w:val="16"/>
                <w:szCs w:val="16"/>
              </w:rPr>
            </w:pPr>
          </w:p>
          <w:p w14:paraId="230DDF52"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 xml:space="preserve">)locationManager:(CLLocationManager *)manager didFailWithError:(NSError *)error </w:t>
            </w:r>
          </w:p>
          <w:p w14:paraId="663D1A90"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5130F4FB"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 </w:t>
            </w:r>
            <w:r w:rsidRPr="0047357D">
              <w:rPr>
                <w:rFonts w:ascii="Verdana" w:eastAsiaTheme="minorEastAsia" w:hAnsiTheme="minorEastAsia" w:cs="Times New Roman"/>
                <w:kern w:val="2"/>
                <w:sz w:val="16"/>
                <w:szCs w:val="16"/>
              </w:rPr>
              <w:t>只要出错就停止获取；取消定时器；更新丁信息</w:t>
            </w:r>
          </w:p>
          <w:p w14:paraId="5E3325E3"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proofErr w:type="gramStart"/>
            <w:r w:rsidRPr="0047357D">
              <w:rPr>
                <w:rFonts w:ascii="Verdana" w:eastAsiaTheme="minorEastAsia" w:hAnsi="Verdana" w:cs="Times New Roman"/>
                <w:kern w:val="2"/>
                <w:sz w:val="16"/>
                <w:szCs w:val="16"/>
              </w:rPr>
              <w:t>self</w:t>
            </w:r>
            <w:proofErr w:type="gramEnd"/>
            <w:r w:rsidRPr="0047357D">
              <w:rPr>
                <w:rFonts w:ascii="Verdana" w:eastAsiaTheme="minorEastAsia" w:hAnsi="Verdana" w:cs="Times New Roman"/>
                <w:kern w:val="2"/>
                <w:sz w:val="16"/>
                <w:szCs w:val="16"/>
              </w:rPr>
              <w:t xml:space="preserve"> stopGettingLocationInfo];</w:t>
            </w:r>
          </w:p>
          <w:p w14:paraId="6B415419"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[NSObject cancelPreviousPerformRequestsWithTarget</w:t>
            </w:r>
            <w:proofErr w:type="gramStart"/>
            <w:r w:rsidRPr="0047357D">
              <w:rPr>
                <w:rFonts w:ascii="Verdana" w:eastAsiaTheme="minorEastAsia" w:hAnsi="Verdana" w:cs="Times New Roman"/>
                <w:kern w:val="2"/>
                <w:sz w:val="16"/>
                <w:szCs w:val="16"/>
              </w:rPr>
              <w:t>:self</w:t>
            </w:r>
            <w:proofErr w:type="gramEnd"/>
            <w:r w:rsidRPr="0047357D">
              <w:rPr>
                <w:rFonts w:ascii="Verdana" w:eastAsiaTheme="minorEastAsia" w:hAnsi="Verdana" w:cs="Times New Roman"/>
                <w:kern w:val="2"/>
                <w:sz w:val="16"/>
                <w:szCs w:val="16"/>
              </w:rPr>
              <w:t xml:space="preserve"> selector:@selector(stopGettingLocationInfo:) object:nil];</w:t>
            </w:r>
          </w:p>
          <w:p w14:paraId="44442CBB"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proofErr w:type="gramStart"/>
            <w:r w:rsidRPr="0047357D">
              <w:rPr>
                <w:rFonts w:ascii="Verdana" w:eastAsiaTheme="minorEastAsia" w:hAnsi="Verdana" w:cs="Times New Roman"/>
                <w:kern w:val="2"/>
                <w:sz w:val="16"/>
                <w:szCs w:val="16"/>
              </w:rPr>
              <w:t>self</w:t>
            </w:r>
            <w:proofErr w:type="gramEnd"/>
            <w:r w:rsidRPr="0047357D">
              <w:rPr>
                <w:rFonts w:ascii="Verdana" w:eastAsiaTheme="minorEastAsia" w:hAnsi="Verdana" w:cs="Times New Roman"/>
                <w:kern w:val="2"/>
                <w:sz w:val="16"/>
                <w:szCs w:val="16"/>
              </w:rPr>
              <w:t xml:space="preserve"> updateCurDingViewIfNeeded];   </w:t>
            </w:r>
          </w:p>
          <w:p w14:paraId="0674E046" w14:textId="77777777" w:rsidR="003355FA" w:rsidRPr="0047357D" w:rsidRDefault="003355FA"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4CCC84D7" w14:textId="77777777" w:rsidR="00273273" w:rsidRPr="0047357D" w:rsidRDefault="00273273" w:rsidP="003355FA">
            <w:pPr>
              <w:pStyle w:val="HTML"/>
              <w:rPr>
                <w:rFonts w:ascii="Verdana" w:eastAsiaTheme="minorEastAsia" w:hAnsi="Verdana" w:cs="Times New Roman"/>
                <w:kern w:val="2"/>
                <w:sz w:val="16"/>
                <w:szCs w:val="16"/>
              </w:rPr>
            </w:pPr>
          </w:p>
          <w:p w14:paraId="5D111AC6" w14:textId="77777777" w:rsidR="00C35F5F" w:rsidRPr="0047357D" w:rsidRDefault="00C35F5F" w:rsidP="003355FA">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r w:rsidRPr="0047357D">
              <w:rPr>
                <w:rFonts w:ascii="Verdana" w:eastAsiaTheme="minorEastAsia" w:hAnsiTheme="minorEastAsia" w:cs="Times New Roman"/>
                <w:kern w:val="2"/>
                <w:sz w:val="16"/>
                <w:szCs w:val="16"/>
              </w:rPr>
              <w:t>私有方法</w:t>
            </w:r>
          </w:p>
          <w:p w14:paraId="743D02A1" w14:textId="77777777" w:rsidR="00273273" w:rsidRPr="0047357D" w:rsidRDefault="00273273" w:rsidP="00273273">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w:t>
            </w:r>
            <w:proofErr w:type="gramStart"/>
            <w:r w:rsidRPr="0047357D">
              <w:rPr>
                <w:rFonts w:ascii="Verdana" w:eastAsiaTheme="minorEastAsia" w:hAnsi="Verdana" w:cs="Times New Roman"/>
                <w:kern w:val="2"/>
                <w:sz w:val="16"/>
                <w:szCs w:val="16"/>
              </w:rPr>
              <w:t>void</w:t>
            </w:r>
            <w:proofErr w:type="gramEnd"/>
            <w:r w:rsidRPr="0047357D">
              <w:rPr>
                <w:rFonts w:ascii="Verdana" w:eastAsiaTheme="minorEastAsia" w:hAnsi="Verdana" w:cs="Times New Roman"/>
                <w:kern w:val="2"/>
                <w:sz w:val="16"/>
                <w:szCs w:val="16"/>
              </w:rPr>
              <w:t>)saveUpdatingLocationInfo</w:t>
            </w:r>
          </w:p>
          <w:p w14:paraId="639ADF7C" w14:textId="77777777" w:rsidR="00273273" w:rsidRPr="0047357D" w:rsidRDefault="00273273" w:rsidP="00273273">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477C81C5" w14:textId="77777777" w:rsidR="00273273" w:rsidRPr="0047357D" w:rsidRDefault="00273273" w:rsidP="00273273">
            <w:pPr>
              <w:pStyle w:val="HTML"/>
              <w:ind w:firstLineChars="200" w:firstLine="32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NSString *filePath = [FilePathManager getLocationInfoUpdatingTime];</w:t>
            </w:r>
          </w:p>
          <w:p w14:paraId="0E8B47B9" w14:textId="77777777" w:rsidR="00273273" w:rsidRPr="0047357D" w:rsidRDefault="00273273" w:rsidP="00273273">
            <w:pPr>
              <w:pStyle w:val="HTML"/>
              <w:ind w:firstLineChars="200" w:firstLine="320"/>
              <w:rPr>
                <w:rFonts w:ascii="Verdana" w:eastAsiaTheme="minorEastAsia" w:hAnsi="Verdana" w:cs="Times New Roman"/>
                <w:kern w:val="2"/>
                <w:sz w:val="16"/>
                <w:szCs w:val="16"/>
              </w:rPr>
            </w:pPr>
            <w:proofErr w:type="gramStart"/>
            <w:r w:rsidRPr="0047357D">
              <w:rPr>
                <w:rFonts w:ascii="Verdana" w:eastAsiaTheme="minorEastAsia" w:hAnsi="Verdana" w:cs="Times New Roman"/>
                <w:kern w:val="2"/>
                <w:sz w:val="16"/>
                <w:szCs w:val="16"/>
              </w:rPr>
              <w:t>if</w:t>
            </w:r>
            <w:proofErr w:type="gramEnd"/>
            <w:r w:rsidRPr="0047357D">
              <w:rPr>
                <w:rFonts w:ascii="Verdana" w:eastAsiaTheme="minorEastAsia" w:hAnsi="Verdana" w:cs="Times New Roman"/>
                <w:kern w:val="2"/>
                <w:sz w:val="16"/>
                <w:szCs w:val="16"/>
              </w:rPr>
              <w:t xml:space="preserve"> ([[NSFileManager defaultManager] fileExistsAtPath:filePath])</w:t>
            </w:r>
          </w:p>
          <w:p w14:paraId="104B3FEE" w14:textId="77777777" w:rsidR="00273273" w:rsidRPr="0047357D" w:rsidRDefault="00273273" w:rsidP="00273273">
            <w:pPr>
              <w:pStyle w:val="HTML"/>
              <w:ind w:firstLineChars="200" w:firstLine="32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31E03805" w14:textId="77777777" w:rsidR="00273273" w:rsidRPr="0047357D" w:rsidRDefault="00273273" w:rsidP="00273273">
            <w:pPr>
              <w:pStyle w:val="HTML"/>
              <w:ind w:firstLineChars="400" w:firstLine="64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NSMutableDictionary *locationInfoDict = [[NSMutableDictionary alloc] initWithContentsOfFile</w:t>
            </w:r>
            <w:proofErr w:type="gramStart"/>
            <w:r w:rsidRPr="0047357D">
              <w:rPr>
                <w:rFonts w:ascii="Verdana" w:eastAsiaTheme="minorEastAsia" w:hAnsi="Verdana" w:cs="Times New Roman"/>
                <w:kern w:val="2"/>
                <w:sz w:val="16"/>
                <w:szCs w:val="16"/>
              </w:rPr>
              <w:t>:filePath</w:t>
            </w:r>
            <w:proofErr w:type="gramEnd"/>
            <w:r w:rsidRPr="0047357D">
              <w:rPr>
                <w:rFonts w:ascii="Verdana" w:eastAsiaTheme="minorEastAsia" w:hAnsi="Verdana" w:cs="Times New Roman"/>
                <w:kern w:val="2"/>
                <w:sz w:val="16"/>
                <w:szCs w:val="16"/>
              </w:rPr>
              <w:t>];</w:t>
            </w:r>
          </w:p>
          <w:p w14:paraId="01D1F841" w14:textId="77777777" w:rsidR="00DD1736" w:rsidRPr="0047357D" w:rsidRDefault="00DD1736" w:rsidP="00273273">
            <w:pPr>
              <w:pStyle w:val="HTML"/>
              <w:ind w:firstLineChars="400" w:firstLine="64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6F2D8052" w14:textId="77777777" w:rsidR="00273273" w:rsidRPr="0047357D" w:rsidRDefault="00273273" w:rsidP="00273273">
            <w:pPr>
              <w:pStyle w:val="HTML"/>
              <w:ind w:firstLineChars="400" w:firstLine="640"/>
              <w:rPr>
                <w:rFonts w:ascii="Verdana" w:eastAsiaTheme="minorEastAsia" w:hAnsi="Verdana" w:cs="Times New Roman"/>
                <w:kern w:val="2"/>
                <w:sz w:val="16"/>
                <w:szCs w:val="16"/>
              </w:rPr>
            </w:pPr>
            <w:proofErr w:type="gramStart"/>
            <w:r w:rsidRPr="0047357D">
              <w:rPr>
                <w:rFonts w:ascii="Verdana" w:eastAsiaTheme="minorEastAsia" w:hAnsi="Verdana" w:cs="Times New Roman"/>
                <w:kern w:val="2"/>
                <w:sz w:val="16"/>
                <w:szCs w:val="16"/>
              </w:rPr>
              <w:t>if</w:t>
            </w:r>
            <w:proofErr w:type="gramEnd"/>
            <w:r w:rsidRPr="0047357D">
              <w:rPr>
                <w:rFonts w:ascii="Verdana" w:eastAsiaTheme="minorEastAsia" w:hAnsi="Verdana" w:cs="Times New Roman"/>
                <w:kern w:val="2"/>
                <w:sz w:val="16"/>
                <w:szCs w:val="16"/>
              </w:rPr>
              <w:t xml:space="preserve"> (locationInfoDict)</w:t>
            </w:r>
            <w:r w:rsidR="00DD1736" w:rsidRPr="0047357D">
              <w:rPr>
                <w:rFonts w:ascii="Verdana" w:eastAsiaTheme="minorEastAsia" w:hAnsi="Verdana" w:cs="Times New Roman"/>
                <w:kern w:val="2"/>
                <w:sz w:val="16"/>
                <w:szCs w:val="16"/>
              </w:rPr>
              <w:t xml:space="preserve"> //</w:t>
            </w:r>
          </w:p>
          <w:p w14:paraId="3FA0B829" w14:textId="77777777" w:rsidR="00273273" w:rsidRPr="0047357D" w:rsidRDefault="00273273" w:rsidP="00273273">
            <w:pPr>
              <w:pStyle w:val="HTML"/>
              <w:tabs>
                <w:tab w:val="clear" w:pos="916"/>
                <w:tab w:val="left" w:pos="610"/>
              </w:tabs>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ab/>
              <w:t>{</w:t>
            </w:r>
          </w:p>
          <w:p w14:paraId="13C5DCBB" w14:textId="77777777" w:rsidR="00273273" w:rsidRPr="0047357D" w:rsidRDefault="00273273" w:rsidP="00273273">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proofErr w:type="gramStart"/>
            <w:r w:rsidRPr="0047357D">
              <w:rPr>
                <w:rFonts w:ascii="Verdana" w:eastAsiaTheme="minorEastAsia" w:hAnsi="Verdana" w:cs="Times New Roman"/>
                <w:kern w:val="2"/>
                <w:sz w:val="16"/>
                <w:szCs w:val="16"/>
              </w:rPr>
              <w:t>locationInfoDict</w:t>
            </w:r>
            <w:proofErr w:type="gramEnd"/>
            <w:r w:rsidRPr="0047357D">
              <w:rPr>
                <w:rFonts w:ascii="Verdana" w:eastAsiaTheme="minorEastAsia" w:hAnsi="Verdana" w:cs="Times New Roman"/>
                <w:kern w:val="2"/>
                <w:sz w:val="16"/>
                <w:szCs w:val="16"/>
              </w:rPr>
              <w:t xml:space="preserve"> setValue:[NSDate date] forKey:@"updatingtime"];</w:t>
            </w:r>
          </w:p>
          <w:p w14:paraId="28B1B1A0" w14:textId="77777777" w:rsidR="00273273" w:rsidRPr="0047357D" w:rsidRDefault="00273273" w:rsidP="00273273">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proofErr w:type="gramStart"/>
            <w:r w:rsidRPr="0047357D">
              <w:rPr>
                <w:rFonts w:ascii="Verdana" w:eastAsiaTheme="minorEastAsia" w:hAnsi="Verdana" w:cs="Times New Roman"/>
                <w:kern w:val="2"/>
                <w:sz w:val="16"/>
                <w:szCs w:val="16"/>
              </w:rPr>
              <w:t>locationInfoDict</w:t>
            </w:r>
            <w:proofErr w:type="gramEnd"/>
            <w:r w:rsidRPr="0047357D">
              <w:rPr>
                <w:rFonts w:ascii="Verdana" w:eastAsiaTheme="minorEastAsia" w:hAnsi="Verdana" w:cs="Times New Roman"/>
                <w:kern w:val="2"/>
                <w:sz w:val="16"/>
                <w:szCs w:val="16"/>
              </w:rPr>
              <w:t xml:space="preserve"> writeToFile:filePath atomically:NO];</w:t>
            </w:r>
          </w:p>
          <w:p w14:paraId="43F809BD" w14:textId="77777777" w:rsidR="00273273" w:rsidRPr="0047357D" w:rsidRDefault="00273273" w:rsidP="00273273">
            <w:pPr>
              <w:pStyle w:val="HTML"/>
              <w:tabs>
                <w:tab w:val="clear" w:pos="916"/>
                <w:tab w:val="left" w:pos="610"/>
              </w:tabs>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ab/>
              <w:t>} // if (</w:t>
            </w:r>
            <w:r w:rsidR="00DD1736" w:rsidRPr="0047357D">
              <w:rPr>
                <w:rFonts w:ascii="Verdana" w:eastAsiaTheme="minorEastAsia" w:hAnsi="Verdana" w:cs="Times New Roman"/>
                <w:kern w:val="2"/>
                <w:sz w:val="16"/>
                <w:szCs w:val="16"/>
              </w:rPr>
              <w:t>locationInfoDict</w:t>
            </w:r>
            <w:r w:rsidRPr="0047357D">
              <w:rPr>
                <w:rFonts w:ascii="Verdana" w:eastAsiaTheme="minorEastAsia" w:hAnsi="Verdana" w:cs="Times New Roman"/>
                <w:kern w:val="2"/>
                <w:sz w:val="16"/>
                <w:szCs w:val="16"/>
              </w:rPr>
              <w:t>)</w:t>
            </w:r>
            <w:r w:rsidR="00DD1736" w:rsidRPr="0047357D">
              <w:rPr>
                <w:rFonts w:ascii="Verdana" w:eastAsiaTheme="minorEastAsia" w:hAnsi="Verdana" w:cs="Times New Roman"/>
                <w:kern w:val="2"/>
                <w:sz w:val="16"/>
                <w:szCs w:val="16"/>
              </w:rPr>
              <w:t xml:space="preserve">   </w:t>
            </w:r>
            <w:r w:rsidR="00DD1736" w:rsidRPr="0047357D">
              <w:rPr>
                <w:rFonts w:ascii="Verdana" w:eastAsiaTheme="minorEastAsia" w:hAnsiTheme="minorEastAsia" w:cs="Times New Roman"/>
                <w:kern w:val="2"/>
                <w:sz w:val="16"/>
                <w:szCs w:val="16"/>
              </w:rPr>
              <w:t>超过半屏就上注释</w:t>
            </w:r>
          </w:p>
          <w:p w14:paraId="1D9A5D7F" w14:textId="77777777" w:rsidR="00273273" w:rsidRPr="0047357D" w:rsidRDefault="00273273" w:rsidP="00273273">
            <w:pPr>
              <w:pStyle w:val="HTML"/>
              <w:ind w:firstLineChars="300" w:firstLine="48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 [</w:t>
            </w:r>
            <w:proofErr w:type="gramStart"/>
            <w:r w:rsidRPr="0047357D">
              <w:rPr>
                <w:rFonts w:ascii="Verdana" w:eastAsiaTheme="minorEastAsia" w:hAnsi="Verdana" w:cs="Times New Roman"/>
                <w:kern w:val="2"/>
                <w:sz w:val="16"/>
                <w:szCs w:val="16"/>
              </w:rPr>
              <w:t>locationInfoDict</w:t>
            </w:r>
            <w:proofErr w:type="gramEnd"/>
            <w:r w:rsidRPr="0047357D">
              <w:rPr>
                <w:rFonts w:ascii="Verdana" w:eastAsiaTheme="minorEastAsia" w:hAnsi="Verdana" w:cs="Times New Roman"/>
                <w:kern w:val="2"/>
                <w:sz w:val="16"/>
                <w:szCs w:val="16"/>
              </w:rPr>
              <w:t xml:space="preserve"> release];</w:t>
            </w:r>
          </w:p>
          <w:p w14:paraId="46018FB4" w14:textId="77777777" w:rsidR="00273273" w:rsidRPr="0047357D" w:rsidRDefault="00273273" w:rsidP="00273273">
            <w:pPr>
              <w:pStyle w:val="HTML"/>
              <w:ind w:firstLineChars="200" w:firstLine="32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44F2B991" w14:textId="77777777" w:rsidR="00273273" w:rsidRPr="0047357D" w:rsidRDefault="00273273" w:rsidP="00273273">
            <w:pPr>
              <w:pStyle w:val="HTML"/>
              <w:ind w:firstLineChars="200" w:firstLine="32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 xml:space="preserve">else // </w:t>
            </w:r>
            <w:r w:rsidRPr="0047357D">
              <w:rPr>
                <w:rFonts w:ascii="Verdana" w:eastAsiaTheme="minorEastAsia" w:hAnsiTheme="minorEastAsia" w:cs="Times New Roman"/>
                <w:kern w:val="2"/>
                <w:sz w:val="16"/>
                <w:szCs w:val="16"/>
              </w:rPr>
              <w:t>第一次启动程序</w:t>
            </w:r>
          </w:p>
          <w:p w14:paraId="2EC5CCF6" w14:textId="77777777" w:rsidR="00273273" w:rsidRPr="0047357D" w:rsidRDefault="00273273" w:rsidP="00273273">
            <w:pPr>
              <w:pStyle w:val="HTML"/>
              <w:ind w:firstLineChars="200" w:firstLine="32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7554D8AC" w14:textId="77777777" w:rsidR="00273273" w:rsidRPr="0047357D" w:rsidRDefault="00273273" w:rsidP="00273273">
            <w:pPr>
              <w:pStyle w:val="HTML"/>
              <w:ind w:firstLineChars="400" w:firstLine="64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NSMutableDictionary *locationInfoDict = [[NSMutableDictionary alloc] init];</w:t>
            </w:r>
          </w:p>
          <w:p w14:paraId="5309407C" w14:textId="77777777" w:rsidR="00273273" w:rsidRPr="0047357D" w:rsidRDefault="00273273" w:rsidP="00273273">
            <w:pPr>
              <w:pStyle w:val="HTML"/>
              <w:ind w:firstLineChars="400" w:firstLine="64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locationInfoDict</w:t>
            </w:r>
            <w:proofErr w:type="gramEnd"/>
            <w:r w:rsidRPr="0047357D">
              <w:rPr>
                <w:rFonts w:ascii="Verdana" w:eastAsiaTheme="minorEastAsia" w:hAnsi="Verdana" w:cs="Times New Roman"/>
                <w:kern w:val="2"/>
                <w:sz w:val="16"/>
                <w:szCs w:val="16"/>
              </w:rPr>
              <w:t xml:space="preserve"> setValue:[NSDate date] forKey:@"updatingtime"];</w:t>
            </w:r>
          </w:p>
          <w:p w14:paraId="24FBB495" w14:textId="77777777" w:rsidR="00273273" w:rsidRPr="0047357D" w:rsidRDefault="00273273" w:rsidP="00273273">
            <w:pPr>
              <w:pStyle w:val="HTML"/>
              <w:ind w:firstLineChars="400" w:firstLine="64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roofErr w:type="gramStart"/>
            <w:r w:rsidRPr="0047357D">
              <w:rPr>
                <w:rFonts w:ascii="Verdana" w:eastAsiaTheme="minorEastAsia" w:hAnsi="Verdana" w:cs="Times New Roman"/>
                <w:kern w:val="2"/>
                <w:sz w:val="16"/>
                <w:szCs w:val="16"/>
              </w:rPr>
              <w:t>locationInfoDict</w:t>
            </w:r>
            <w:proofErr w:type="gramEnd"/>
            <w:r w:rsidRPr="0047357D">
              <w:rPr>
                <w:rFonts w:ascii="Verdana" w:eastAsiaTheme="minorEastAsia" w:hAnsi="Verdana" w:cs="Times New Roman"/>
                <w:kern w:val="2"/>
                <w:sz w:val="16"/>
                <w:szCs w:val="16"/>
              </w:rPr>
              <w:t xml:space="preserve"> writeToFile:filePath atomically:NO];</w:t>
            </w:r>
          </w:p>
          <w:p w14:paraId="674B824E" w14:textId="77777777" w:rsidR="00273273" w:rsidRPr="0047357D" w:rsidRDefault="00273273" w:rsidP="00273273">
            <w:pPr>
              <w:pStyle w:val="HTML"/>
              <w:ind w:firstLineChars="400" w:firstLine="64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lastRenderedPageBreak/>
              <w:t>[</w:t>
            </w:r>
            <w:proofErr w:type="gramStart"/>
            <w:r w:rsidRPr="0047357D">
              <w:rPr>
                <w:rFonts w:ascii="Verdana" w:eastAsiaTheme="minorEastAsia" w:hAnsi="Verdana" w:cs="Times New Roman"/>
                <w:kern w:val="2"/>
                <w:sz w:val="16"/>
                <w:szCs w:val="16"/>
              </w:rPr>
              <w:t>locationInfoDict</w:t>
            </w:r>
            <w:proofErr w:type="gramEnd"/>
            <w:r w:rsidRPr="0047357D">
              <w:rPr>
                <w:rFonts w:ascii="Verdana" w:eastAsiaTheme="minorEastAsia" w:hAnsi="Verdana" w:cs="Times New Roman"/>
                <w:kern w:val="2"/>
                <w:sz w:val="16"/>
                <w:szCs w:val="16"/>
              </w:rPr>
              <w:t xml:space="preserve"> release];</w:t>
            </w:r>
          </w:p>
          <w:p w14:paraId="56D2E3CB" w14:textId="77777777" w:rsidR="00273273" w:rsidRPr="0047357D" w:rsidRDefault="00273273" w:rsidP="00273273">
            <w:pPr>
              <w:pStyle w:val="HTML"/>
              <w:ind w:firstLineChars="200" w:firstLine="320"/>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p w14:paraId="7379CD71" w14:textId="77777777" w:rsidR="00273273" w:rsidRPr="0047357D" w:rsidRDefault="00273273" w:rsidP="00273273">
            <w:pPr>
              <w:pStyle w:val="HTML"/>
              <w:rPr>
                <w:rFonts w:ascii="Verdana" w:eastAsiaTheme="minorEastAsia" w:hAnsi="Verdana" w:cs="Times New Roman"/>
                <w:kern w:val="2"/>
                <w:sz w:val="16"/>
                <w:szCs w:val="16"/>
              </w:rPr>
            </w:pPr>
            <w:r w:rsidRPr="0047357D">
              <w:rPr>
                <w:rFonts w:ascii="Verdana" w:eastAsiaTheme="minorEastAsia" w:hAnsi="Verdana" w:cs="Times New Roman"/>
                <w:kern w:val="2"/>
                <w:sz w:val="16"/>
                <w:szCs w:val="16"/>
              </w:rPr>
              <w:t>}</w:t>
            </w:r>
          </w:p>
        </w:tc>
      </w:tr>
    </w:tbl>
    <w:p w14:paraId="6E716E1E" w14:textId="77777777" w:rsidR="00A06C31" w:rsidRDefault="0019097E" w:rsidP="00680F1F">
      <w:pPr>
        <w:pStyle w:val="ad"/>
      </w:pPr>
      <w:bookmarkStart w:id="63" w:name="_Toc317164470"/>
      <w:r w:rsidRPr="00D522F1">
        <w:rPr>
          <w:rFonts w:hint="eastAsia"/>
        </w:rPr>
        <w:lastRenderedPageBreak/>
        <w:t>图表</w:t>
      </w:r>
      <w:r w:rsidRPr="00D522F1">
        <w:rPr>
          <w:rFonts w:hint="eastAsia"/>
        </w:rPr>
        <w:t xml:space="preserve"> </w:t>
      </w:r>
      <w:r w:rsidR="000C34E0" w:rsidRPr="00D522F1">
        <w:fldChar w:fldCharType="begin"/>
      </w:r>
      <w:r w:rsidR="00D472ED" w:rsidRPr="00D522F1">
        <w:instrText xml:space="preserve"> SEQ </w:instrText>
      </w:r>
      <w:r w:rsidR="00D472ED" w:rsidRPr="00D522F1">
        <w:instrText>图表</w:instrText>
      </w:r>
      <w:r w:rsidR="00D472ED" w:rsidRPr="00D522F1">
        <w:instrText xml:space="preserve"> \* ARABIC </w:instrText>
      </w:r>
      <w:r w:rsidR="000C34E0" w:rsidRPr="00D522F1">
        <w:fldChar w:fldCharType="separate"/>
      </w:r>
      <w:r w:rsidR="00B11B1F">
        <w:rPr>
          <w:noProof/>
        </w:rPr>
        <w:t>18</w:t>
      </w:r>
      <w:r w:rsidR="000C34E0" w:rsidRPr="00D522F1">
        <w:rPr>
          <w:noProof/>
        </w:rPr>
        <w:fldChar w:fldCharType="end"/>
      </w:r>
      <w:r w:rsidRPr="00D522F1">
        <w:rPr>
          <w:rFonts w:hint="eastAsia"/>
        </w:rPr>
        <w:t xml:space="preserve"> </w:t>
      </w:r>
      <w:r w:rsidR="009B3D5D" w:rsidRPr="00D522F1">
        <w:rPr>
          <w:rFonts w:hint="eastAsia"/>
        </w:rPr>
        <w:t>实现文件</w:t>
      </w:r>
      <w:bookmarkEnd w:id="63"/>
    </w:p>
    <w:p w14:paraId="109A7807" w14:textId="77777777" w:rsidR="00405BD4" w:rsidRPr="00405BD4" w:rsidRDefault="00405BD4" w:rsidP="00405BD4">
      <w:pPr>
        <w:pStyle w:val="2"/>
        <w:rPr>
          <w:rFonts w:asciiTheme="minorEastAsia" w:eastAsiaTheme="minorEastAsia" w:hAnsiTheme="minorEastAsia"/>
        </w:rPr>
      </w:pPr>
      <w:bookmarkStart w:id="64" w:name="_Toc317164411"/>
      <w:r w:rsidRPr="00405BD4">
        <w:rPr>
          <w:rFonts w:asciiTheme="minorEastAsia" w:eastAsiaTheme="minorEastAsia" w:hAnsiTheme="minorEastAsia" w:hint="eastAsia"/>
        </w:rPr>
        <w:t>分类管理</w:t>
      </w:r>
      <w:bookmarkEnd w:id="64"/>
    </w:p>
    <w:p w14:paraId="10FB533A" w14:textId="77777777" w:rsidR="00405BD4" w:rsidRDefault="006D4431" w:rsidP="006D4431">
      <w:pPr>
        <w:ind w:firstLine="420"/>
      </w:pPr>
      <w:r>
        <w:rPr>
          <w:rFonts w:hint="eastAsia"/>
        </w:rPr>
        <w:t>把一些同性质的资源、方法通过分类、归档以便于集中管理便于维护并且以免发生冲突。</w:t>
      </w:r>
    </w:p>
    <w:p w14:paraId="14B491C5" w14:textId="77777777" w:rsidR="006D4431" w:rsidRDefault="006D4431" w:rsidP="003D4571">
      <w:pPr>
        <w:pStyle w:val="3"/>
      </w:pPr>
      <w:bookmarkStart w:id="65" w:name="_Toc317164412"/>
      <w:r w:rsidRPr="006D4431">
        <w:rPr>
          <w:rFonts w:hint="eastAsia"/>
        </w:rPr>
        <w:t>本地化字符串</w:t>
      </w:r>
      <w:bookmarkEnd w:id="65"/>
    </w:p>
    <w:p w14:paraId="6E48E0CB" w14:textId="77777777" w:rsidR="00DA302D" w:rsidRDefault="006F2D77" w:rsidP="006F2D77">
      <w:pPr>
        <w:ind w:firstLine="420"/>
      </w:pPr>
      <w:r w:rsidRPr="006F2D77">
        <w:rPr>
          <w:rFonts w:hint="eastAsia"/>
        </w:rPr>
        <w:t>在</w:t>
      </w:r>
      <w:r w:rsidRPr="006F2D77">
        <w:rPr>
          <w:rFonts w:hint="eastAsia"/>
        </w:rPr>
        <w:t>Xcode</w:t>
      </w:r>
      <w:r w:rsidRPr="006F2D77">
        <w:rPr>
          <w:rFonts w:hint="eastAsia"/>
        </w:rPr>
        <w:t>中，本地化的字符串均定义在</w:t>
      </w:r>
      <w:r w:rsidRPr="006F2D77">
        <w:rPr>
          <w:rFonts w:hint="eastAsia"/>
        </w:rPr>
        <w:t>Localizable.strings</w:t>
      </w:r>
      <w:r w:rsidR="00E82096">
        <w:rPr>
          <w:rFonts w:hint="eastAsia"/>
        </w:rPr>
        <w:t>文件中</w:t>
      </w:r>
      <w:r w:rsidRPr="006F2D77">
        <w:rPr>
          <w:rFonts w:hint="eastAsia"/>
        </w:rPr>
        <w:t>，使用时采用</w:t>
      </w:r>
      <w:r w:rsidRPr="006F2D77">
        <w:rPr>
          <w:rFonts w:hint="eastAsia"/>
        </w:rPr>
        <w:t>NSLocalizedString</w:t>
      </w:r>
      <w:r w:rsidRPr="006F2D77">
        <w:rPr>
          <w:rFonts w:hint="eastAsia"/>
        </w:rPr>
        <w:t>接口调用</w:t>
      </w:r>
      <w:r w:rsidR="00E82096">
        <w:rPr>
          <w:rFonts w:hint="eastAsia"/>
        </w:rPr>
        <w:t>。遵循以下的规则：</w:t>
      </w:r>
    </w:p>
    <w:p w14:paraId="7CE4CEB8" w14:textId="77777777" w:rsidR="00E82096" w:rsidRDefault="00E82096" w:rsidP="00D61B1C">
      <w:pPr>
        <w:pStyle w:val="afa"/>
        <w:numPr>
          <w:ilvl w:val="0"/>
          <w:numId w:val="43"/>
        </w:numPr>
        <w:ind w:firstLineChars="0"/>
      </w:pPr>
      <w:r>
        <w:rPr>
          <w:rFonts w:hint="eastAsia"/>
        </w:rPr>
        <w:t>Localizable.strings</w:t>
      </w:r>
      <w:r>
        <w:rPr>
          <w:rFonts w:hint="eastAsia"/>
        </w:rPr>
        <w:t>中定义的本地化字符</w:t>
      </w:r>
      <w:r w:rsidR="00AC2C4D">
        <w:rPr>
          <w:rFonts w:hint="eastAsia"/>
        </w:rPr>
        <w:t>串按照功能分块组织，块与块之间间隔一行，块之前添加注释进行说明；</w:t>
      </w:r>
    </w:p>
    <w:p w14:paraId="70DB5629" w14:textId="77777777" w:rsidR="00E82096" w:rsidRDefault="00E82096" w:rsidP="00D61B1C">
      <w:pPr>
        <w:pStyle w:val="afa"/>
        <w:numPr>
          <w:ilvl w:val="0"/>
          <w:numId w:val="43"/>
        </w:numPr>
        <w:ind w:firstLineChars="0"/>
      </w:pPr>
      <w:r>
        <w:rPr>
          <w:rFonts w:hint="eastAsia"/>
        </w:rPr>
        <w:t>公用的本地化字符串应该统一定义到</w:t>
      </w:r>
      <w:r>
        <w:rPr>
          <w:rFonts w:hint="eastAsia"/>
        </w:rPr>
        <w:t>Common</w:t>
      </w:r>
      <w:r w:rsidR="00AC2C4D">
        <w:rPr>
          <w:rFonts w:hint="eastAsia"/>
        </w:rPr>
        <w:t>块中，放置在文件最上面；</w:t>
      </w:r>
    </w:p>
    <w:p w14:paraId="298563B3" w14:textId="77777777" w:rsidR="00E82096" w:rsidRDefault="00E82096" w:rsidP="00D61B1C">
      <w:pPr>
        <w:pStyle w:val="afa"/>
        <w:numPr>
          <w:ilvl w:val="0"/>
          <w:numId w:val="43"/>
        </w:numPr>
        <w:ind w:firstLineChars="0"/>
      </w:pPr>
      <w:r>
        <w:rPr>
          <w:rFonts w:hint="eastAsia"/>
        </w:rPr>
        <w:t>本地化字符串的定义按照</w:t>
      </w:r>
      <w:r>
        <w:rPr>
          <w:rFonts w:hint="eastAsia"/>
        </w:rPr>
        <w:t>key-value</w:t>
      </w:r>
      <w:r>
        <w:rPr>
          <w:rFonts w:hint="eastAsia"/>
        </w:rPr>
        <w:t>形式。</w:t>
      </w:r>
      <w:r>
        <w:rPr>
          <w:rFonts w:hint="eastAsia"/>
        </w:rPr>
        <w:t>Key</w:t>
      </w:r>
      <w:r>
        <w:rPr>
          <w:rFonts w:hint="eastAsia"/>
        </w:rPr>
        <w:t>命名规则为</w:t>
      </w:r>
      <w:r w:rsidR="00AC2C4D">
        <w:rPr>
          <w:rFonts w:hint="eastAsia"/>
        </w:rPr>
        <w:t>“</w:t>
      </w:r>
      <w:r>
        <w:rPr>
          <w:rFonts w:hint="eastAsia"/>
        </w:rPr>
        <w:t>String+</w:t>
      </w:r>
      <w:r>
        <w:rPr>
          <w:rFonts w:hint="eastAsia"/>
        </w:rPr>
        <w:t>功能名</w:t>
      </w:r>
      <w:r>
        <w:rPr>
          <w:rFonts w:hint="eastAsia"/>
        </w:rPr>
        <w:t>+</w:t>
      </w:r>
      <w:r w:rsidR="00AC2C4D">
        <w:rPr>
          <w:rFonts w:hint="eastAsia"/>
        </w:rPr>
        <w:t>字符串名”；</w:t>
      </w:r>
    </w:p>
    <w:p w14:paraId="7D4E86CA" w14:textId="77777777" w:rsidR="00E82096" w:rsidRDefault="00E82096" w:rsidP="00D61B1C">
      <w:pPr>
        <w:pStyle w:val="afa"/>
        <w:numPr>
          <w:ilvl w:val="0"/>
          <w:numId w:val="43"/>
        </w:numPr>
        <w:ind w:firstLineChars="0"/>
      </w:pPr>
      <w:r>
        <w:rPr>
          <w:rFonts w:hint="eastAsia"/>
        </w:rPr>
        <w:t>必须保证文件中</w:t>
      </w:r>
      <w:r>
        <w:rPr>
          <w:rFonts w:hint="eastAsia"/>
        </w:rPr>
        <w:t>key</w:t>
      </w:r>
      <w:r w:rsidR="00AC2C4D">
        <w:rPr>
          <w:rFonts w:hint="eastAsia"/>
        </w:rPr>
        <w:t>值的唯一性；</w:t>
      </w:r>
    </w:p>
    <w:p w14:paraId="4895FF80" w14:textId="77777777" w:rsidR="00AC2C4D" w:rsidRDefault="00AC2C4D" w:rsidP="00AC2C4D">
      <w:pPr>
        <w:ind w:left="420"/>
      </w:pPr>
      <w:r>
        <w:rPr>
          <w:rFonts w:hint="eastAsia"/>
        </w:rPr>
        <w:t>举例如下：</w:t>
      </w:r>
    </w:p>
    <w:tbl>
      <w:tblPr>
        <w:tblStyle w:val="a5"/>
        <w:tblW w:w="0" w:type="auto"/>
        <w:jc w:val="center"/>
        <w:tblInd w:w="-298" w:type="dxa"/>
        <w:shd w:val="clear" w:color="auto" w:fill="D9D9D9" w:themeFill="background1" w:themeFillShade="D9"/>
        <w:tblLook w:val="04A0" w:firstRow="1" w:lastRow="0" w:firstColumn="1" w:lastColumn="0" w:noHBand="0" w:noVBand="1"/>
      </w:tblPr>
      <w:tblGrid>
        <w:gridCol w:w="8203"/>
      </w:tblGrid>
      <w:tr w:rsidR="00AC2C4D" w:rsidRPr="00D522F1" w14:paraId="5D51BD7D" w14:textId="77777777" w:rsidTr="00B11B1F">
        <w:trPr>
          <w:trHeight w:val="273"/>
          <w:jc w:val="center"/>
        </w:trPr>
        <w:tc>
          <w:tcPr>
            <w:tcW w:w="8203" w:type="dxa"/>
            <w:shd w:val="clear" w:color="auto" w:fill="D9D9D9" w:themeFill="background1" w:themeFillShade="D9"/>
          </w:tcPr>
          <w:p w14:paraId="3D779EC0" w14:textId="77777777" w:rsidR="005124B2" w:rsidRPr="005124B2" w:rsidRDefault="005124B2" w:rsidP="005124B2">
            <w:pPr>
              <w:pStyle w:val="HTML"/>
              <w:rPr>
                <w:rFonts w:ascii="Verdana" w:eastAsiaTheme="minorEastAsia" w:hAnsi="Verdana" w:cs="Times New Roman"/>
                <w:kern w:val="2"/>
                <w:sz w:val="16"/>
                <w:szCs w:val="16"/>
              </w:rPr>
            </w:pPr>
            <w:r w:rsidRPr="005124B2">
              <w:rPr>
                <w:rFonts w:ascii="Verdana" w:eastAsiaTheme="minorEastAsia" w:hAnsi="Verdana" w:cs="Times New Roman" w:hint="eastAsia"/>
                <w:kern w:val="2"/>
                <w:sz w:val="16"/>
                <w:szCs w:val="16"/>
              </w:rPr>
              <w:t>//</w:t>
            </w:r>
            <w:r>
              <w:rPr>
                <w:rFonts w:ascii="Verdana" w:eastAsiaTheme="minorEastAsia" w:hAnsi="Verdana" w:cs="Times New Roman" w:hint="eastAsia"/>
                <w:kern w:val="2"/>
                <w:sz w:val="16"/>
                <w:szCs w:val="16"/>
              </w:rPr>
              <w:t xml:space="preserve"> </w:t>
            </w:r>
            <w:r w:rsidRPr="005124B2">
              <w:rPr>
                <w:rFonts w:ascii="Verdana" w:eastAsiaTheme="minorEastAsia" w:hAnsi="Verdana" w:cs="Times New Roman" w:hint="eastAsia"/>
                <w:kern w:val="2"/>
                <w:sz w:val="16"/>
                <w:szCs w:val="16"/>
              </w:rPr>
              <w:t>公共字符串</w:t>
            </w:r>
          </w:p>
          <w:p w14:paraId="31121001" w14:textId="77777777" w:rsidR="005124B2" w:rsidRPr="005124B2" w:rsidRDefault="005124B2" w:rsidP="005124B2">
            <w:pPr>
              <w:pStyle w:val="HTML"/>
              <w:rPr>
                <w:rFonts w:ascii="Verdana" w:eastAsiaTheme="minorEastAsia" w:hAnsi="Verdana" w:cs="Times New Roman"/>
                <w:kern w:val="2"/>
                <w:sz w:val="16"/>
                <w:szCs w:val="16"/>
              </w:rPr>
            </w:pPr>
            <w:r w:rsidRPr="005124B2">
              <w:rPr>
                <w:rFonts w:ascii="Verdana" w:eastAsiaTheme="minorEastAsia" w:hAnsi="Verdana" w:cs="Times New Roman" w:hint="eastAsia"/>
                <w:kern w:val="2"/>
                <w:sz w:val="16"/>
                <w:szCs w:val="16"/>
              </w:rPr>
              <w:t>"StringCommonFinish" = "</w:t>
            </w:r>
            <w:r w:rsidRPr="005124B2">
              <w:rPr>
                <w:rFonts w:ascii="Verdana" w:eastAsiaTheme="minorEastAsia" w:hAnsi="Verdana" w:cs="Times New Roman" w:hint="eastAsia"/>
                <w:kern w:val="2"/>
                <w:sz w:val="16"/>
                <w:szCs w:val="16"/>
              </w:rPr>
              <w:t>完成</w:t>
            </w:r>
            <w:r w:rsidRPr="005124B2">
              <w:rPr>
                <w:rFonts w:ascii="Verdana" w:eastAsiaTheme="minorEastAsia" w:hAnsi="Verdana" w:cs="Times New Roman" w:hint="eastAsia"/>
                <w:kern w:val="2"/>
                <w:sz w:val="16"/>
                <w:szCs w:val="16"/>
              </w:rPr>
              <w:t>";</w:t>
            </w:r>
          </w:p>
          <w:p w14:paraId="1CFCD18E" w14:textId="77777777" w:rsidR="005124B2" w:rsidRPr="005124B2" w:rsidRDefault="005124B2" w:rsidP="005124B2">
            <w:pPr>
              <w:pStyle w:val="HTML"/>
              <w:rPr>
                <w:rFonts w:ascii="Verdana" w:eastAsiaTheme="minorEastAsia" w:hAnsi="Verdana" w:cs="Times New Roman"/>
                <w:kern w:val="2"/>
                <w:sz w:val="16"/>
                <w:szCs w:val="16"/>
              </w:rPr>
            </w:pPr>
            <w:r w:rsidRPr="005124B2">
              <w:rPr>
                <w:rFonts w:ascii="Verdana" w:eastAsiaTheme="minorEastAsia" w:hAnsi="Verdana" w:cs="Times New Roman" w:hint="eastAsia"/>
                <w:kern w:val="2"/>
                <w:sz w:val="16"/>
                <w:szCs w:val="16"/>
              </w:rPr>
              <w:t>"StringCommonCancel" = "</w:t>
            </w:r>
            <w:r w:rsidRPr="005124B2">
              <w:rPr>
                <w:rFonts w:ascii="Verdana" w:eastAsiaTheme="minorEastAsia" w:hAnsi="Verdana" w:cs="Times New Roman" w:hint="eastAsia"/>
                <w:kern w:val="2"/>
                <w:sz w:val="16"/>
                <w:szCs w:val="16"/>
              </w:rPr>
              <w:t>取消</w:t>
            </w:r>
            <w:r w:rsidRPr="005124B2">
              <w:rPr>
                <w:rFonts w:ascii="Verdana" w:eastAsiaTheme="minorEastAsia" w:hAnsi="Verdana" w:cs="Times New Roman" w:hint="eastAsia"/>
                <w:kern w:val="2"/>
                <w:sz w:val="16"/>
                <w:szCs w:val="16"/>
              </w:rPr>
              <w:t>";</w:t>
            </w:r>
          </w:p>
          <w:p w14:paraId="29FFEA3C" w14:textId="77777777" w:rsidR="005124B2" w:rsidRPr="005124B2" w:rsidRDefault="005124B2" w:rsidP="005124B2">
            <w:pPr>
              <w:pStyle w:val="HTML"/>
              <w:rPr>
                <w:rFonts w:ascii="Verdana" w:eastAsiaTheme="minorEastAsia" w:hAnsi="Verdana" w:cs="Times New Roman"/>
                <w:kern w:val="2"/>
                <w:sz w:val="16"/>
                <w:szCs w:val="16"/>
              </w:rPr>
            </w:pPr>
            <w:r w:rsidRPr="005124B2">
              <w:rPr>
                <w:rFonts w:ascii="Verdana" w:eastAsiaTheme="minorEastAsia" w:hAnsi="Verdana" w:cs="Times New Roman" w:hint="eastAsia"/>
                <w:kern w:val="2"/>
                <w:sz w:val="16"/>
                <w:szCs w:val="16"/>
              </w:rPr>
              <w:t>"StringCommonEdit" = "</w:t>
            </w:r>
            <w:r w:rsidRPr="005124B2">
              <w:rPr>
                <w:rFonts w:ascii="Verdana" w:eastAsiaTheme="minorEastAsia" w:hAnsi="Verdana" w:cs="Times New Roman" w:hint="eastAsia"/>
                <w:kern w:val="2"/>
                <w:sz w:val="16"/>
                <w:szCs w:val="16"/>
              </w:rPr>
              <w:t>编辑</w:t>
            </w:r>
            <w:r w:rsidRPr="005124B2">
              <w:rPr>
                <w:rFonts w:ascii="Verdana" w:eastAsiaTheme="minorEastAsia" w:hAnsi="Verdana" w:cs="Times New Roman" w:hint="eastAsia"/>
                <w:kern w:val="2"/>
                <w:sz w:val="16"/>
                <w:szCs w:val="16"/>
              </w:rPr>
              <w:t>";</w:t>
            </w:r>
          </w:p>
          <w:p w14:paraId="59C9DBBC" w14:textId="77777777" w:rsidR="005124B2" w:rsidRPr="005124B2" w:rsidRDefault="005124B2" w:rsidP="005124B2">
            <w:pPr>
              <w:pStyle w:val="HTML"/>
              <w:rPr>
                <w:rFonts w:ascii="Verdana" w:eastAsiaTheme="minorEastAsia" w:hAnsi="Verdana" w:cs="Times New Roman"/>
                <w:kern w:val="2"/>
                <w:sz w:val="16"/>
                <w:szCs w:val="16"/>
              </w:rPr>
            </w:pPr>
          </w:p>
          <w:p w14:paraId="2FFF9044" w14:textId="77777777" w:rsidR="005124B2" w:rsidRPr="005124B2" w:rsidRDefault="005124B2" w:rsidP="005124B2">
            <w:pPr>
              <w:pStyle w:val="HTML"/>
              <w:rPr>
                <w:rFonts w:ascii="Verdana" w:eastAsiaTheme="minorEastAsia" w:hAnsi="Verdana" w:cs="Times New Roman"/>
                <w:kern w:val="2"/>
                <w:sz w:val="16"/>
                <w:szCs w:val="16"/>
              </w:rPr>
            </w:pPr>
            <w:r w:rsidRPr="005124B2">
              <w:rPr>
                <w:rFonts w:ascii="Verdana" w:eastAsiaTheme="minorEastAsia" w:hAnsi="Verdana" w:cs="Times New Roman" w:hint="eastAsia"/>
                <w:kern w:val="2"/>
                <w:sz w:val="16"/>
                <w:szCs w:val="16"/>
              </w:rPr>
              <w:t>//</w:t>
            </w:r>
            <w:r>
              <w:rPr>
                <w:rFonts w:ascii="Verdana" w:eastAsiaTheme="minorEastAsia" w:hAnsi="Verdana" w:cs="Times New Roman" w:hint="eastAsia"/>
                <w:kern w:val="2"/>
                <w:sz w:val="16"/>
                <w:szCs w:val="16"/>
              </w:rPr>
              <w:t xml:space="preserve"> </w:t>
            </w:r>
            <w:r w:rsidRPr="005124B2">
              <w:rPr>
                <w:rFonts w:ascii="Verdana" w:eastAsiaTheme="minorEastAsia" w:hAnsi="Verdana" w:cs="Times New Roman" w:hint="eastAsia"/>
                <w:kern w:val="2"/>
                <w:sz w:val="16"/>
                <w:szCs w:val="16"/>
              </w:rPr>
              <w:t>OCR</w:t>
            </w:r>
            <w:r w:rsidRPr="005124B2">
              <w:rPr>
                <w:rFonts w:ascii="Verdana" w:eastAsiaTheme="minorEastAsia" w:hAnsi="Verdana" w:cs="Times New Roman" w:hint="eastAsia"/>
                <w:kern w:val="2"/>
                <w:sz w:val="16"/>
                <w:szCs w:val="16"/>
              </w:rPr>
              <w:t>错误提示</w:t>
            </w:r>
          </w:p>
          <w:p w14:paraId="7A4E59CA" w14:textId="77777777" w:rsidR="005124B2" w:rsidRPr="005124B2" w:rsidRDefault="005124B2" w:rsidP="005124B2">
            <w:pPr>
              <w:pStyle w:val="HTML"/>
              <w:rPr>
                <w:rFonts w:ascii="Verdana" w:eastAsiaTheme="minorEastAsia" w:hAnsi="Verdana" w:cs="Times New Roman"/>
                <w:kern w:val="2"/>
                <w:sz w:val="16"/>
                <w:szCs w:val="16"/>
              </w:rPr>
            </w:pPr>
            <w:r w:rsidRPr="005124B2">
              <w:rPr>
                <w:rFonts w:ascii="Verdana" w:eastAsiaTheme="minorEastAsia" w:hAnsi="Verdana" w:cs="Times New Roman" w:hint="eastAsia"/>
                <w:kern w:val="2"/>
                <w:sz w:val="16"/>
                <w:szCs w:val="16"/>
              </w:rPr>
              <w:t>"StringOCRErrorNodevice" = "</w:t>
            </w:r>
            <w:r w:rsidRPr="005124B2">
              <w:rPr>
                <w:rFonts w:ascii="Verdana" w:eastAsiaTheme="minorEastAsia" w:hAnsi="Verdana" w:cs="Times New Roman" w:hint="eastAsia"/>
                <w:kern w:val="2"/>
                <w:sz w:val="16"/>
                <w:szCs w:val="16"/>
              </w:rPr>
              <w:t>没有检测到摄像头</w:t>
            </w:r>
            <w:r w:rsidRPr="005124B2">
              <w:rPr>
                <w:rFonts w:ascii="Verdana" w:eastAsiaTheme="minorEastAsia" w:hAnsi="Verdana" w:cs="Times New Roman" w:hint="eastAsia"/>
                <w:kern w:val="2"/>
                <w:sz w:val="16"/>
                <w:szCs w:val="16"/>
              </w:rPr>
              <w:t>";</w:t>
            </w:r>
          </w:p>
          <w:p w14:paraId="2AD79976" w14:textId="77777777" w:rsidR="005124B2" w:rsidRPr="005124B2" w:rsidRDefault="005124B2" w:rsidP="005124B2">
            <w:pPr>
              <w:pStyle w:val="HTML"/>
              <w:rPr>
                <w:rFonts w:ascii="Verdana" w:eastAsiaTheme="minorEastAsia" w:hAnsi="Verdana" w:cs="Times New Roman"/>
                <w:kern w:val="2"/>
                <w:sz w:val="16"/>
                <w:szCs w:val="16"/>
              </w:rPr>
            </w:pPr>
            <w:r w:rsidRPr="005124B2">
              <w:rPr>
                <w:rFonts w:ascii="Verdana" w:eastAsiaTheme="minorEastAsia" w:hAnsi="Verdana" w:cs="Times New Roman" w:hint="eastAsia"/>
                <w:kern w:val="2"/>
                <w:sz w:val="16"/>
                <w:szCs w:val="16"/>
              </w:rPr>
              <w:t>"StringOCRErrorNetError" = "</w:t>
            </w:r>
            <w:r w:rsidRPr="005124B2">
              <w:rPr>
                <w:rFonts w:ascii="Verdana" w:eastAsiaTheme="minorEastAsia" w:hAnsi="Verdana" w:cs="Times New Roman" w:hint="eastAsia"/>
                <w:kern w:val="2"/>
                <w:sz w:val="16"/>
                <w:szCs w:val="16"/>
              </w:rPr>
              <w:t>网络连接错误，请重试</w:t>
            </w:r>
            <w:r w:rsidRPr="005124B2">
              <w:rPr>
                <w:rFonts w:ascii="Verdana" w:eastAsiaTheme="minorEastAsia" w:hAnsi="Verdana" w:cs="Times New Roman" w:hint="eastAsia"/>
                <w:kern w:val="2"/>
                <w:sz w:val="16"/>
                <w:szCs w:val="16"/>
              </w:rPr>
              <w:t>";</w:t>
            </w:r>
          </w:p>
          <w:p w14:paraId="2C27201B" w14:textId="77777777" w:rsidR="005124B2" w:rsidRPr="005124B2" w:rsidRDefault="005124B2" w:rsidP="005124B2">
            <w:pPr>
              <w:pStyle w:val="HTML"/>
              <w:rPr>
                <w:rFonts w:ascii="Verdana" w:eastAsiaTheme="minorEastAsia" w:hAnsi="Verdana" w:cs="Times New Roman"/>
                <w:kern w:val="2"/>
                <w:sz w:val="16"/>
                <w:szCs w:val="16"/>
              </w:rPr>
            </w:pPr>
            <w:r w:rsidRPr="005124B2">
              <w:rPr>
                <w:rFonts w:ascii="Verdana" w:eastAsiaTheme="minorEastAsia" w:hAnsi="Verdana" w:cs="Times New Roman" w:hint="eastAsia"/>
                <w:kern w:val="2"/>
                <w:sz w:val="16"/>
                <w:szCs w:val="16"/>
              </w:rPr>
              <w:t>"StringOCRErrorNoNetwork" = "</w:t>
            </w:r>
            <w:r w:rsidRPr="005124B2">
              <w:rPr>
                <w:rFonts w:ascii="Verdana" w:eastAsiaTheme="minorEastAsia" w:hAnsi="Verdana" w:cs="Times New Roman" w:hint="eastAsia"/>
                <w:kern w:val="2"/>
                <w:sz w:val="16"/>
                <w:szCs w:val="16"/>
              </w:rPr>
              <w:t>没有网络连接</w:t>
            </w:r>
            <w:r w:rsidRPr="005124B2">
              <w:rPr>
                <w:rFonts w:ascii="Verdana" w:eastAsiaTheme="minorEastAsia" w:hAnsi="Verdana" w:cs="Times New Roman" w:hint="eastAsia"/>
                <w:kern w:val="2"/>
                <w:sz w:val="16"/>
                <w:szCs w:val="16"/>
              </w:rPr>
              <w:t>";</w:t>
            </w:r>
          </w:p>
          <w:p w14:paraId="74077649" w14:textId="77777777" w:rsidR="00AC2C4D" w:rsidRPr="00DB49B1" w:rsidRDefault="005124B2" w:rsidP="005124B2">
            <w:pPr>
              <w:pStyle w:val="HTML"/>
              <w:rPr>
                <w:rFonts w:ascii="Verdana" w:eastAsiaTheme="minorEastAsia" w:hAnsi="Verdana" w:cs="Times New Roman"/>
                <w:kern w:val="2"/>
                <w:sz w:val="16"/>
                <w:szCs w:val="16"/>
              </w:rPr>
            </w:pPr>
            <w:r w:rsidRPr="005124B2">
              <w:rPr>
                <w:rFonts w:ascii="Verdana" w:eastAsiaTheme="minorEastAsia" w:hAnsi="Verdana" w:cs="Times New Roman" w:hint="eastAsia"/>
                <w:kern w:val="2"/>
                <w:sz w:val="16"/>
                <w:szCs w:val="16"/>
              </w:rPr>
              <w:t>"StringOCRErrorCantRecongnize" = "</w:t>
            </w:r>
            <w:r w:rsidRPr="005124B2">
              <w:rPr>
                <w:rFonts w:ascii="Verdana" w:eastAsiaTheme="minorEastAsia" w:hAnsi="Verdana" w:cs="Times New Roman" w:hint="eastAsia"/>
                <w:kern w:val="2"/>
                <w:sz w:val="16"/>
                <w:szCs w:val="16"/>
              </w:rPr>
              <w:t>识别失败，请再试试</w:t>
            </w:r>
            <w:r w:rsidRPr="005124B2">
              <w:rPr>
                <w:rFonts w:ascii="Verdana" w:eastAsiaTheme="minorEastAsia" w:hAnsi="Verdana" w:cs="Times New Roman" w:hint="eastAsia"/>
                <w:kern w:val="2"/>
                <w:sz w:val="16"/>
                <w:szCs w:val="16"/>
              </w:rPr>
              <w:t>";</w:t>
            </w:r>
          </w:p>
        </w:tc>
      </w:tr>
    </w:tbl>
    <w:p w14:paraId="23DF3EB3" w14:textId="77777777" w:rsidR="00AC2C4D" w:rsidRPr="005124B2" w:rsidRDefault="00AC2C4D" w:rsidP="00680F1F">
      <w:pPr>
        <w:pStyle w:val="ad"/>
        <w:rPr>
          <w:rFonts w:asciiTheme="minorEastAsia" w:eastAsiaTheme="minorEastAsia" w:hAnsiTheme="minorEastAsia"/>
        </w:rPr>
      </w:pPr>
      <w:bookmarkStart w:id="66" w:name="_Toc317164471"/>
      <w:r>
        <w:t>图表</w:t>
      </w:r>
      <w:r>
        <w:t xml:space="preserve"> </w:t>
      </w:r>
      <w:r w:rsidR="000C34E0">
        <w:fldChar w:fldCharType="begin"/>
      </w:r>
      <w:r>
        <w:instrText xml:space="preserve"> SEQ </w:instrText>
      </w:r>
      <w:r>
        <w:instrText>图表</w:instrText>
      </w:r>
      <w:r>
        <w:instrText xml:space="preserve"> \* ARABIC </w:instrText>
      </w:r>
      <w:r w:rsidR="000C34E0">
        <w:fldChar w:fldCharType="separate"/>
      </w:r>
      <w:r w:rsidR="00B11B1F">
        <w:rPr>
          <w:noProof/>
        </w:rPr>
        <w:t>19</w:t>
      </w:r>
      <w:r w:rsidR="000C34E0">
        <w:fldChar w:fldCharType="end"/>
      </w:r>
      <w:r>
        <w:rPr>
          <w:rFonts w:hint="eastAsia"/>
        </w:rPr>
        <w:t xml:space="preserve"> </w:t>
      </w:r>
      <w:r>
        <w:rPr>
          <w:rFonts w:hint="eastAsia"/>
        </w:rPr>
        <w:t>本地化字符串</w:t>
      </w:r>
      <w:bookmarkEnd w:id="66"/>
    </w:p>
    <w:p w14:paraId="46752E25" w14:textId="2A7F9E4A" w:rsidR="006D4431" w:rsidRDefault="006D4431" w:rsidP="003D4571">
      <w:pPr>
        <w:pStyle w:val="3"/>
      </w:pPr>
      <w:bookmarkStart w:id="67" w:name="_Toc317164413"/>
      <w:r w:rsidRPr="006D4431">
        <w:rPr>
          <w:rFonts w:hint="eastAsia"/>
        </w:rPr>
        <w:t>Javascript</w:t>
      </w:r>
      <w:r w:rsidRPr="006D4431">
        <w:rPr>
          <w:rFonts w:hint="eastAsia"/>
        </w:rPr>
        <w:t>语句管理</w:t>
      </w:r>
      <w:bookmarkEnd w:id="67"/>
      <w:r w:rsidR="00AE222B">
        <w:rPr>
          <w:rFonts w:hint="eastAsia"/>
        </w:rPr>
        <w:t>（待定）</w:t>
      </w:r>
    </w:p>
    <w:p w14:paraId="18782878" w14:textId="77777777" w:rsidR="00614674" w:rsidRDefault="00AE4418" w:rsidP="00AE4418">
      <w:pPr>
        <w:ind w:firstLine="420"/>
      </w:pPr>
      <w:r w:rsidRPr="00AE4418">
        <w:rPr>
          <w:rFonts w:hint="eastAsia"/>
        </w:rPr>
        <w:t>JS</w:t>
      </w:r>
      <w:r w:rsidRPr="00AE4418">
        <w:rPr>
          <w:rFonts w:hint="eastAsia"/>
        </w:rPr>
        <w:t>脚本主要分为两类：一类是简单的</w:t>
      </w:r>
      <w:r w:rsidRPr="00AE4418">
        <w:rPr>
          <w:rFonts w:hint="eastAsia"/>
        </w:rPr>
        <w:t>JS</w:t>
      </w:r>
      <w:r w:rsidRPr="00AE4418">
        <w:rPr>
          <w:rFonts w:hint="eastAsia"/>
        </w:rPr>
        <w:t>语句，一般为</w:t>
      </w:r>
      <w:r w:rsidRPr="00AE4418">
        <w:rPr>
          <w:rFonts w:hint="eastAsia"/>
        </w:rPr>
        <w:t>JS</w:t>
      </w:r>
      <w:r w:rsidRPr="00AE4418">
        <w:rPr>
          <w:rFonts w:hint="eastAsia"/>
        </w:rPr>
        <w:t>的</w:t>
      </w:r>
      <w:r w:rsidRPr="00AE4418">
        <w:rPr>
          <w:rFonts w:hint="eastAsia"/>
        </w:rPr>
        <w:t>API</w:t>
      </w:r>
      <w:r w:rsidRPr="00AE4418">
        <w:rPr>
          <w:rFonts w:hint="eastAsia"/>
        </w:rPr>
        <w:t>；另一类为代码中自定义的</w:t>
      </w:r>
      <w:r w:rsidRPr="00AE4418">
        <w:rPr>
          <w:rFonts w:hint="eastAsia"/>
        </w:rPr>
        <w:t>JS</w:t>
      </w:r>
      <w:r w:rsidRPr="00AE4418">
        <w:rPr>
          <w:rFonts w:hint="eastAsia"/>
        </w:rPr>
        <w:t>函数。</w:t>
      </w:r>
    </w:p>
    <w:p w14:paraId="54B55411" w14:textId="77777777" w:rsidR="00903FD2" w:rsidRDefault="00327B6B" w:rsidP="00327B6B">
      <w:pPr>
        <w:pStyle w:val="4"/>
      </w:pPr>
      <w:r>
        <w:rPr>
          <w:rFonts w:hint="eastAsia"/>
        </w:rPr>
        <w:t>简单</w:t>
      </w:r>
      <w:r>
        <w:rPr>
          <w:rFonts w:hint="eastAsia"/>
        </w:rPr>
        <w:t>Javascript</w:t>
      </w:r>
      <w:r>
        <w:rPr>
          <w:rFonts w:hint="eastAsia"/>
        </w:rPr>
        <w:t>语句</w:t>
      </w:r>
    </w:p>
    <w:p w14:paraId="4B66ED29" w14:textId="77777777" w:rsidR="00F76679" w:rsidRDefault="00F76679" w:rsidP="00D61B1C">
      <w:pPr>
        <w:pStyle w:val="afa"/>
        <w:numPr>
          <w:ilvl w:val="0"/>
          <w:numId w:val="44"/>
        </w:numPr>
        <w:ind w:firstLineChars="0"/>
      </w:pPr>
      <w:r>
        <w:rPr>
          <w:rFonts w:hint="eastAsia"/>
        </w:rPr>
        <w:t>所有</w:t>
      </w:r>
      <w:r>
        <w:rPr>
          <w:rFonts w:hint="eastAsia"/>
        </w:rPr>
        <w:t>JS</w:t>
      </w:r>
      <w:r w:rsidR="00823877">
        <w:rPr>
          <w:rFonts w:hint="eastAsia"/>
        </w:rPr>
        <w:t>语句定义为宏，统一定义到一个单独的头文件中；</w:t>
      </w:r>
    </w:p>
    <w:p w14:paraId="46A527B1" w14:textId="77777777" w:rsidR="00F76679" w:rsidRDefault="00F76679" w:rsidP="00D61B1C">
      <w:pPr>
        <w:pStyle w:val="afa"/>
        <w:numPr>
          <w:ilvl w:val="0"/>
          <w:numId w:val="44"/>
        </w:numPr>
        <w:ind w:firstLineChars="0"/>
      </w:pPr>
      <w:r>
        <w:rPr>
          <w:rFonts w:hint="eastAsia"/>
        </w:rPr>
        <w:t>代码中需要</w:t>
      </w:r>
      <w:r>
        <w:rPr>
          <w:rFonts w:hint="eastAsia"/>
        </w:rPr>
        <w:t>JS</w:t>
      </w:r>
      <w:r>
        <w:rPr>
          <w:rFonts w:hint="eastAsia"/>
        </w:rPr>
        <w:t>语句时均使用定义好的宏，不应该直接写相应的</w:t>
      </w:r>
      <w:r>
        <w:rPr>
          <w:rFonts w:hint="eastAsia"/>
        </w:rPr>
        <w:t>JS</w:t>
      </w:r>
      <w:r w:rsidR="00823877">
        <w:rPr>
          <w:rFonts w:hint="eastAsia"/>
        </w:rPr>
        <w:t>语句；</w:t>
      </w:r>
    </w:p>
    <w:p w14:paraId="48F09D6C" w14:textId="77777777" w:rsidR="00F76679" w:rsidRDefault="00F76679" w:rsidP="00D61B1C">
      <w:pPr>
        <w:pStyle w:val="afa"/>
        <w:numPr>
          <w:ilvl w:val="0"/>
          <w:numId w:val="44"/>
        </w:numPr>
        <w:ind w:firstLineChars="0"/>
      </w:pPr>
      <w:r>
        <w:rPr>
          <w:rFonts w:hint="eastAsia"/>
        </w:rPr>
        <w:t>JS</w:t>
      </w:r>
      <w:r>
        <w:rPr>
          <w:rFonts w:hint="eastAsia"/>
        </w:rPr>
        <w:t>语句对应的宏定义规则为</w:t>
      </w:r>
      <w:r>
        <w:rPr>
          <w:rFonts w:hint="eastAsia"/>
        </w:rPr>
        <w:t>KJS+</w:t>
      </w:r>
      <w:r>
        <w:rPr>
          <w:rFonts w:hint="eastAsia"/>
        </w:rPr>
        <w:t>函数名。函数名的生成规则：取整个代码</w:t>
      </w:r>
      <w:r w:rsidR="00823877">
        <w:rPr>
          <w:rFonts w:hint="eastAsia"/>
        </w:rPr>
        <w:t>首尾两个单词的全部，中间单词的首字母，将点号变为下划线进行相连；</w:t>
      </w:r>
    </w:p>
    <w:p w14:paraId="51D41632" w14:textId="77777777" w:rsidR="00327B6B" w:rsidRDefault="00823877" w:rsidP="00D61B1C">
      <w:pPr>
        <w:pStyle w:val="afa"/>
        <w:numPr>
          <w:ilvl w:val="0"/>
          <w:numId w:val="44"/>
        </w:numPr>
        <w:ind w:firstLineChars="0"/>
      </w:pPr>
      <w:r>
        <w:rPr>
          <w:rFonts w:hint="eastAsia"/>
        </w:rPr>
        <w:t>定义按照接口功能分块组织；</w:t>
      </w:r>
    </w:p>
    <w:p w14:paraId="50644D76" w14:textId="77777777" w:rsidR="00DA35FC" w:rsidRDefault="00DA35FC" w:rsidP="00DA35FC">
      <w:pPr>
        <w:ind w:left="420"/>
      </w:pPr>
      <w:r>
        <w:rPr>
          <w:rFonts w:hint="eastAsia"/>
        </w:rPr>
        <w:t>举例如下：</w:t>
      </w:r>
    </w:p>
    <w:tbl>
      <w:tblPr>
        <w:tblStyle w:val="a5"/>
        <w:tblW w:w="0" w:type="auto"/>
        <w:jc w:val="center"/>
        <w:tblInd w:w="-298" w:type="dxa"/>
        <w:shd w:val="clear" w:color="auto" w:fill="D9D9D9" w:themeFill="background1" w:themeFillShade="D9"/>
        <w:tblLook w:val="04A0" w:firstRow="1" w:lastRow="0" w:firstColumn="1" w:lastColumn="0" w:noHBand="0" w:noVBand="1"/>
      </w:tblPr>
      <w:tblGrid>
        <w:gridCol w:w="8203"/>
      </w:tblGrid>
      <w:tr w:rsidR="00823877" w:rsidRPr="00D522F1" w14:paraId="718C8498" w14:textId="77777777" w:rsidTr="00B11B1F">
        <w:trPr>
          <w:trHeight w:val="273"/>
          <w:jc w:val="center"/>
        </w:trPr>
        <w:tc>
          <w:tcPr>
            <w:tcW w:w="8203" w:type="dxa"/>
            <w:shd w:val="clear" w:color="auto" w:fill="D9D9D9" w:themeFill="background1" w:themeFillShade="D9"/>
          </w:tcPr>
          <w:p w14:paraId="32FC84C8" w14:textId="77777777" w:rsidR="00823877" w:rsidRPr="00823877" w:rsidRDefault="00823877" w:rsidP="00823877">
            <w:pPr>
              <w:pStyle w:val="HTML"/>
              <w:rPr>
                <w:rFonts w:ascii="Verdana" w:eastAsiaTheme="minorEastAsia" w:hAnsi="Verdana" w:cs="Times New Roman"/>
                <w:kern w:val="2"/>
                <w:sz w:val="16"/>
                <w:szCs w:val="16"/>
              </w:rPr>
            </w:pPr>
            <w:r w:rsidRPr="00823877">
              <w:rPr>
                <w:rFonts w:ascii="Verdana" w:eastAsiaTheme="minorEastAsia" w:hAnsi="Verdana" w:cs="Times New Roman"/>
                <w:kern w:val="2"/>
                <w:sz w:val="16"/>
                <w:szCs w:val="16"/>
              </w:rPr>
              <w:lastRenderedPageBreak/>
              <w:t>#</w:t>
            </w:r>
            <w:proofErr w:type="gramStart"/>
            <w:r w:rsidRPr="00823877">
              <w:rPr>
                <w:rFonts w:ascii="Verdana" w:eastAsiaTheme="minorEastAsia" w:hAnsi="Verdana" w:cs="Times New Roman"/>
                <w:kern w:val="2"/>
                <w:sz w:val="16"/>
                <w:szCs w:val="16"/>
              </w:rPr>
              <w:t>pragma</w:t>
            </w:r>
            <w:proofErr w:type="gramEnd"/>
            <w:r w:rsidRPr="00823877">
              <w:rPr>
                <w:rFonts w:ascii="Verdana" w:eastAsiaTheme="minorEastAsia" w:hAnsi="Verdana" w:cs="Times New Roman"/>
                <w:kern w:val="2"/>
                <w:sz w:val="16"/>
                <w:szCs w:val="16"/>
              </w:rPr>
              <w:t xml:space="preserve"> mark - JavaScript Document Object</w:t>
            </w:r>
          </w:p>
          <w:p w14:paraId="1C7EA920" w14:textId="77777777" w:rsidR="00823877" w:rsidRPr="00823877" w:rsidRDefault="00823877" w:rsidP="00823877">
            <w:pPr>
              <w:pStyle w:val="HTML"/>
              <w:rPr>
                <w:rFonts w:ascii="Verdana" w:eastAsiaTheme="minorEastAsia" w:hAnsi="Verdana" w:cs="Times New Roman"/>
                <w:kern w:val="2"/>
                <w:sz w:val="16"/>
                <w:szCs w:val="16"/>
              </w:rPr>
            </w:pPr>
          </w:p>
          <w:p w14:paraId="422AFA81" w14:textId="77777777" w:rsidR="00823877" w:rsidRPr="00823877" w:rsidRDefault="00823877" w:rsidP="00823877">
            <w:pPr>
              <w:pStyle w:val="HTML"/>
              <w:rPr>
                <w:rFonts w:ascii="Verdana" w:eastAsiaTheme="minorEastAsia" w:hAnsi="Verdana" w:cs="Times New Roman"/>
                <w:kern w:val="2"/>
                <w:sz w:val="16"/>
                <w:szCs w:val="16"/>
              </w:rPr>
            </w:pPr>
            <w:r w:rsidRPr="00823877">
              <w:rPr>
                <w:rFonts w:ascii="Verdana" w:eastAsiaTheme="minorEastAsia" w:hAnsi="Verdana" w:cs="Times New Roman" w:hint="eastAsia"/>
                <w:kern w:val="2"/>
                <w:sz w:val="16"/>
                <w:szCs w:val="16"/>
              </w:rPr>
              <w:t>#define KJSDOCUMENT_URL           @"document.URL" //</w:t>
            </w:r>
            <w:r w:rsidR="00913E8D">
              <w:rPr>
                <w:rFonts w:ascii="Verdana" w:eastAsiaTheme="minorEastAsia" w:hAnsi="Verdana" w:cs="Times New Roman" w:hint="eastAsia"/>
                <w:kern w:val="2"/>
                <w:sz w:val="16"/>
                <w:szCs w:val="16"/>
              </w:rPr>
              <w:t xml:space="preserve"> </w:t>
            </w:r>
            <w:r w:rsidRPr="00823877">
              <w:rPr>
                <w:rFonts w:ascii="Verdana" w:eastAsiaTheme="minorEastAsia" w:hAnsi="Verdana" w:cs="Times New Roman" w:hint="eastAsia"/>
                <w:kern w:val="2"/>
                <w:sz w:val="16"/>
                <w:szCs w:val="16"/>
              </w:rPr>
              <w:t>得到当前页面的</w:t>
            </w:r>
          </w:p>
          <w:p w14:paraId="05D90474" w14:textId="77777777" w:rsidR="00823877" w:rsidRPr="00DB49B1" w:rsidRDefault="00823877" w:rsidP="00823877">
            <w:pPr>
              <w:pStyle w:val="HTML"/>
              <w:rPr>
                <w:rFonts w:ascii="Verdana" w:eastAsiaTheme="minorEastAsia" w:hAnsi="Verdana" w:cs="Times New Roman"/>
                <w:kern w:val="2"/>
                <w:sz w:val="16"/>
                <w:szCs w:val="16"/>
              </w:rPr>
            </w:pPr>
            <w:r w:rsidRPr="00823877">
              <w:rPr>
                <w:rFonts w:ascii="Verdana" w:eastAsiaTheme="minorEastAsia" w:hAnsi="Verdana" w:cs="Times New Roman"/>
                <w:kern w:val="2"/>
                <w:sz w:val="16"/>
                <w:szCs w:val="16"/>
              </w:rPr>
              <w:t>#</w:t>
            </w:r>
            <w:proofErr w:type="gramStart"/>
            <w:r w:rsidRPr="00823877">
              <w:rPr>
                <w:rFonts w:ascii="Verdana" w:eastAsiaTheme="minorEastAsia" w:hAnsi="Verdana" w:cs="Times New Roman"/>
                <w:kern w:val="2"/>
                <w:sz w:val="16"/>
                <w:szCs w:val="16"/>
              </w:rPr>
              <w:t>define</w:t>
            </w:r>
            <w:proofErr w:type="gramEnd"/>
            <w:r w:rsidRPr="00823877">
              <w:rPr>
                <w:rFonts w:ascii="Verdana" w:eastAsiaTheme="minorEastAsia" w:hAnsi="Verdana" w:cs="Times New Roman"/>
                <w:kern w:val="2"/>
                <w:sz w:val="16"/>
                <w:szCs w:val="16"/>
              </w:rPr>
              <w:t xml:space="preserve"> KJSDOCUMENT_AE_BLUR     </w:t>
            </w:r>
            <w:r>
              <w:rPr>
                <w:rFonts w:ascii="Verdana" w:eastAsiaTheme="minorEastAsia" w:hAnsi="Verdana" w:cs="Times New Roman" w:hint="eastAsia"/>
                <w:kern w:val="2"/>
                <w:sz w:val="16"/>
                <w:szCs w:val="16"/>
              </w:rPr>
              <w:t xml:space="preserve"> </w:t>
            </w:r>
            <w:r w:rsidRPr="00823877">
              <w:rPr>
                <w:rFonts w:ascii="Verdana" w:eastAsiaTheme="minorEastAsia" w:hAnsi="Verdana" w:cs="Times New Roman"/>
                <w:kern w:val="2"/>
                <w:sz w:val="16"/>
                <w:szCs w:val="16"/>
              </w:rPr>
              <w:t>@"document.activeElement.blur();"</w:t>
            </w:r>
          </w:p>
        </w:tc>
      </w:tr>
    </w:tbl>
    <w:p w14:paraId="36C7ACBC" w14:textId="77777777" w:rsidR="00823877" w:rsidRPr="00680F1F" w:rsidRDefault="00823877" w:rsidP="00680F1F">
      <w:pPr>
        <w:pStyle w:val="ad"/>
        <w:rPr>
          <w:rFonts w:eastAsiaTheme="minorEastAsia"/>
        </w:rPr>
      </w:pPr>
      <w:bookmarkStart w:id="68" w:name="_Toc317164472"/>
      <w:r w:rsidRPr="00680F1F">
        <w:t>图表</w:t>
      </w:r>
      <w:r w:rsidRPr="00680F1F">
        <w:t xml:space="preserve"> </w:t>
      </w:r>
      <w:r w:rsidR="000C34E0" w:rsidRPr="00680F1F">
        <w:fldChar w:fldCharType="begin"/>
      </w:r>
      <w:r w:rsidRPr="00680F1F">
        <w:instrText xml:space="preserve"> SEQ </w:instrText>
      </w:r>
      <w:r w:rsidRPr="00680F1F">
        <w:instrText>图表</w:instrText>
      </w:r>
      <w:r w:rsidRPr="00680F1F">
        <w:instrText xml:space="preserve"> \* ARABIC </w:instrText>
      </w:r>
      <w:r w:rsidR="000C34E0" w:rsidRPr="00680F1F">
        <w:fldChar w:fldCharType="separate"/>
      </w:r>
      <w:r w:rsidR="00B11B1F">
        <w:rPr>
          <w:noProof/>
        </w:rPr>
        <w:t>20</w:t>
      </w:r>
      <w:r w:rsidR="000C34E0" w:rsidRPr="00680F1F">
        <w:fldChar w:fldCharType="end"/>
      </w:r>
      <w:r w:rsidR="004E36D6" w:rsidRPr="00680F1F">
        <w:t xml:space="preserve"> </w:t>
      </w:r>
      <w:r w:rsidR="004E36D6" w:rsidRPr="00680F1F">
        <w:t>简单</w:t>
      </w:r>
      <w:r w:rsidR="004E36D6" w:rsidRPr="00680F1F">
        <w:t>JS</w:t>
      </w:r>
      <w:r w:rsidR="004E36D6" w:rsidRPr="00680F1F">
        <w:t>语句</w:t>
      </w:r>
      <w:bookmarkEnd w:id="68"/>
    </w:p>
    <w:p w14:paraId="253A8955" w14:textId="77777777" w:rsidR="00327B6B" w:rsidRDefault="00327B6B" w:rsidP="00327B6B">
      <w:pPr>
        <w:pStyle w:val="4"/>
      </w:pPr>
      <w:r>
        <w:rPr>
          <w:rFonts w:hint="eastAsia"/>
        </w:rPr>
        <w:t>Javascript</w:t>
      </w:r>
      <w:r>
        <w:rPr>
          <w:rFonts w:hint="eastAsia"/>
        </w:rPr>
        <w:t>函数</w:t>
      </w:r>
    </w:p>
    <w:p w14:paraId="697431BF" w14:textId="77777777" w:rsidR="001B193F" w:rsidRDefault="008B47E0" w:rsidP="00D61B1C">
      <w:pPr>
        <w:pStyle w:val="afa"/>
        <w:numPr>
          <w:ilvl w:val="0"/>
          <w:numId w:val="45"/>
        </w:numPr>
        <w:ind w:firstLineChars="0"/>
      </w:pPr>
      <w:r>
        <w:rPr>
          <w:rFonts w:hint="eastAsia"/>
        </w:rPr>
        <w:t>函数调用是随用随读取，降低内存使用量；</w:t>
      </w:r>
    </w:p>
    <w:p w14:paraId="29A565B3" w14:textId="77777777" w:rsidR="001B193F" w:rsidRDefault="001B193F" w:rsidP="00D61B1C">
      <w:pPr>
        <w:pStyle w:val="afa"/>
        <w:numPr>
          <w:ilvl w:val="0"/>
          <w:numId w:val="45"/>
        </w:numPr>
        <w:ind w:firstLineChars="0"/>
      </w:pPr>
      <w:r>
        <w:rPr>
          <w:rFonts w:hint="eastAsia"/>
        </w:rPr>
        <w:t>定义统一的接口，以便代码中需要</w:t>
      </w:r>
      <w:r>
        <w:rPr>
          <w:rFonts w:hint="eastAsia"/>
        </w:rPr>
        <w:t>JS</w:t>
      </w:r>
      <w:r w:rsidR="008B47E0">
        <w:rPr>
          <w:rFonts w:hint="eastAsia"/>
        </w:rPr>
        <w:t>支持之处调用。接口统一定义到一个接口类中，按功能块划分；</w:t>
      </w:r>
    </w:p>
    <w:p w14:paraId="493B3A6D" w14:textId="77777777" w:rsidR="00680F1F" w:rsidRPr="00680F1F" w:rsidRDefault="001B193F" w:rsidP="00D61B1C">
      <w:pPr>
        <w:pStyle w:val="afa"/>
        <w:numPr>
          <w:ilvl w:val="0"/>
          <w:numId w:val="45"/>
        </w:numPr>
        <w:ind w:firstLineChars="0"/>
      </w:pPr>
      <w:r>
        <w:rPr>
          <w:rFonts w:hint="eastAsia"/>
        </w:rPr>
        <w:t>接口命名统一采用</w:t>
      </w:r>
      <w:r>
        <w:rPr>
          <w:rFonts w:hint="eastAsia"/>
        </w:rPr>
        <w:t>C</w:t>
      </w:r>
      <w:r>
        <w:rPr>
          <w:rFonts w:hint="eastAsia"/>
        </w:rPr>
        <w:t>函数风格，函数前缀统一使用</w:t>
      </w:r>
      <w:r>
        <w:rPr>
          <w:rFonts w:hint="eastAsia"/>
        </w:rPr>
        <w:t>JS</w:t>
      </w:r>
      <w:r w:rsidR="008B47E0">
        <w:rPr>
          <w:rFonts w:hint="eastAsia"/>
        </w:rPr>
        <w:t>；</w:t>
      </w:r>
    </w:p>
    <w:p w14:paraId="7B9233D0" w14:textId="77777777" w:rsidR="006D4431" w:rsidRPr="006D4431" w:rsidRDefault="006D4431" w:rsidP="003D4571">
      <w:pPr>
        <w:pStyle w:val="3"/>
      </w:pPr>
      <w:bookmarkStart w:id="69" w:name="_Toc317164415"/>
      <w:r w:rsidRPr="006D4431">
        <w:rPr>
          <w:rFonts w:hint="eastAsia"/>
        </w:rPr>
        <w:t>资源管理</w:t>
      </w:r>
      <w:bookmarkEnd w:id="69"/>
    </w:p>
    <w:p w14:paraId="32DA9F9F" w14:textId="77777777" w:rsidR="009E5C22" w:rsidRDefault="009E5C22" w:rsidP="00D61B1C">
      <w:pPr>
        <w:pStyle w:val="afa"/>
        <w:numPr>
          <w:ilvl w:val="0"/>
          <w:numId w:val="47"/>
        </w:numPr>
        <w:ind w:firstLineChars="0"/>
      </w:pPr>
      <w:r>
        <w:rPr>
          <w:rFonts w:hint="eastAsia"/>
        </w:rPr>
        <w:t>项目工程中的</w:t>
      </w:r>
      <w:r>
        <w:rPr>
          <w:rFonts w:hint="eastAsia"/>
        </w:rPr>
        <w:t>Resources</w:t>
      </w:r>
      <w:r w:rsidR="00435CDA">
        <w:rPr>
          <w:rFonts w:hint="eastAsia"/>
        </w:rPr>
        <w:t>目录结构必须与本地文件目录一一对应；</w:t>
      </w:r>
    </w:p>
    <w:p w14:paraId="082A777F" w14:textId="77777777" w:rsidR="009E5C22" w:rsidRDefault="009E5C22" w:rsidP="00D61B1C">
      <w:pPr>
        <w:pStyle w:val="afa"/>
        <w:numPr>
          <w:ilvl w:val="0"/>
          <w:numId w:val="47"/>
        </w:numPr>
        <w:ind w:firstLineChars="0"/>
      </w:pPr>
      <w:r>
        <w:rPr>
          <w:rFonts w:hint="eastAsia"/>
        </w:rPr>
        <w:t>Resources</w:t>
      </w:r>
      <w:r>
        <w:rPr>
          <w:rFonts w:hint="eastAsia"/>
        </w:rPr>
        <w:t>中相同类型（图片，音频，视频等）</w:t>
      </w:r>
      <w:r w:rsidR="009256BC">
        <w:rPr>
          <w:rFonts w:hint="eastAsia"/>
        </w:rPr>
        <w:t>的文件创建不同的文件夹进行管理，创建工程自动生成的文件位置不变；</w:t>
      </w:r>
    </w:p>
    <w:p w14:paraId="603709B8" w14:textId="77777777" w:rsidR="009E5C22" w:rsidRDefault="009E5C22" w:rsidP="00D61B1C">
      <w:pPr>
        <w:pStyle w:val="afa"/>
        <w:numPr>
          <w:ilvl w:val="0"/>
          <w:numId w:val="47"/>
        </w:numPr>
        <w:ind w:firstLineChars="0"/>
      </w:pPr>
      <w:r>
        <w:rPr>
          <w:rFonts w:hint="eastAsia"/>
        </w:rPr>
        <w:t>对于在同一文件</w:t>
      </w:r>
      <w:r w:rsidR="0024287A">
        <w:rPr>
          <w:rFonts w:hint="eastAsia"/>
        </w:rPr>
        <w:t>夹中的文件必须按照功能进行组织，尽量与代码中的目录结构保持一致；</w:t>
      </w:r>
    </w:p>
    <w:p w14:paraId="3A7CB5BB" w14:textId="77777777" w:rsidR="009E5C22" w:rsidRDefault="00F715F1" w:rsidP="00D61B1C">
      <w:pPr>
        <w:pStyle w:val="afa"/>
        <w:numPr>
          <w:ilvl w:val="0"/>
          <w:numId w:val="47"/>
        </w:numPr>
        <w:ind w:firstLineChars="0"/>
      </w:pPr>
      <w:r>
        <w:rPr>
          <w:rFonts w:hint="eastAsia"/>
        </w:rPr>
        <w:t>文件或文件夹排序按照名称的字母序排序；</w:t>
      </w:r>
    </w:p>
    <w:p w14:paraId="10559860" w14:textId="77777777" w:rsidR="006D4431" w:rsidRPr="00405BD4" w:rsidRDefault="009E5C22" w:rsidP="00D61B1C">
      <w:pPr>
        <w:pStyle w:val="afa"/>
        <w:numPr>
          <w:ilvl w:val="0"/>
          <w:numId w:val="47"/>
        </w:numPr>
        <w:ind w:firstLineChars="0"/>
      </w:pPr>
      <w:r>
        <w:rPr>
          <w:rFonts w:hint="eastAsia"/>
        </w:rPr>
        <w:t>Xib</w:t>
      </w:r>
      <w:r>
        <w:rPr>
          <w:rFonts w:hint="eastAsia"/>
        </w:rPr>
        <w:t>文件的命名与其对应的</w:t>
      </w:r>
      <w:r>
        <w:rPr>
          <w:rFonts w:hint="eastAsia"/>
        </w:rPr>
        <w:t>UIViewController</w:t>
      </w:r>
      <w:r w:rsidR="00204B8C">
        <w:rPr>
          <w:rFonts w:hint="eastAsia"/>
        </w:rPr>
        <w:t>类名相同；</w:t>
      </w:r>
    </w:p>
    <w:p w14:paraId="3EC356F8" w14:textId="77777777" w:rsidR="00A06C31" w:rsidRPr="00D522F1" w:rsidRDefault="00A06C31" w:rsidP="00A06C31">
      <w:pPr>
        <w:pStyle w:val="2"/>
        <w:rPr>
          <w:rFonts w:asciiTheme="minorEastAsia" w:eastAsiaTheme="minorEastAsia" w:hAnsiTheme="minorEastAsia"/>
        </w:rPr>
      </w:pPr>
      <w:bookmarkStart w:id="70" w:name="_Toc317164416"/>
      <w:r w:rsidRPr="00D522F1">
        <w:rPr>
          <w:rFonts w:asciiTheme="minorEastAsia" w:eastAsiaTheme="minorEastAsia" w:hAnsiTheme="minorEastAsia" w:hint="eastAsia"/>
        </w:rPr>
        <w:t>代码质量控制</w:t>
      </w:r>
      <w:bookmarkEnd w:id="70"/>
    </w:p>
    <w:p w14:paraId="66EC357E" w14:textId="77777777" w:rsidR="00D6145D" w:rsidRPr="00D522F1" w:rsidRDefault="00BC16B4" w:rsidP="00BC16B4">
      <w:pPr>
        <w:pStyle w:val="3"/>
        <w:rPr>
          <w:rFonts w:asciiTheme="minorEastAsia" w:eastAsiaTheme="minorEastAsia" w:hAnsiTheme="minorEastAsia"/>
        </w:rPr>
      </w:pPr>
      <w:bookmarkStart w:id="71" w:name="_Toc317164417"/>
      <w:r w:rsidRPr="00D522F1">
        <w:rPr>
          <w:rFonts w:asciiTheme="minorEastAsia" w:eastAsiaTheme="minorEastAsia" w:hAnsiTheme="minorEastAsia" w:hint="eastAsia"/>
        </w:rPr>
        <w:t>成员变量</w:t>
      </w:r>
      <w:r w:rsidR="00647FD9" w:rsidRPr="00D522F1">
        <w:rPr>
          <w:rFonts w:asciiTheme="minorEastAsia" w:eastAsiaTheme="minorEastAsia" w:hAnsiTheme="minorEastAsia" w:hint="eastAsia"/>
        </w:rPr>
        <w:t>访问属性</w:t>
      </w:r>
      <w:bookmarkEnd w:id="71"/>
    </w:p>
    <w:p w14:paraId="0ECD14F8" w14:textId="77777777" w:rsidR="00065F58" w:rsidRPr="00D522F1" w:rsidRDefault="00647FD9" w:rsidP="009B3D5D">
      <w:pPr>
        <w:ind w:firstLine="420"/>
        <w:rPr>
          <w:rFonts w:asciiTheme="minorEastAsia" w:eastAsiaTheme="minorEastAsia" w:hAnsiTheme="minorEastAsia"/>
        </w:rPr>
      </w:pPr>
      <w:r w:rsidRPr="00D522F1">
        <w:rPr>
          <w:rFonts w:asciiTheme="minorEastAsia" w:eastAsiaTheme="minorEastAsia" w:hAnsiTheme="minorEastAsia" w:hint="eastAsia"/>
        </w:rPr>
        <w:t>成员变量的访问属性要严格控制，是</w:t>
      </w:r>
      <w:r w:rsidRPr="008E341F">
        <w:rPr>
          <w:rFonts w:eastAsiaTheme="minorEastAsia"/>
        </w:rPr>
        <w:t>@private</w:t>
      </w:r>
      <w:r w:rsidRPr="00D522F1">
        <w:rPr>
          <w:rFonts w:asciiTheme="minorEastAsia" w:eastAsiaTheme="minorEastAsia" w:hAnsiTheme="minorEastAsia" w:hint="eastAsia"/>
        </w:rPr>
        <w:t>的就不能申明为</w:t>
      </w:r>
      <w:r w:rsidRPr="008E341F">
        <w:rPr>
          <w:rFonts w:eastAsiaTheme="minorEastAsia"/>
        </w:rPr>
        <w:t>@protected</w:t>
      </w:r>
      <w:r w:rsidR="00DD1E75" w:rsidRPr="00D522F1">
        <w:rPr>
          <w:rFonts w:asciiTheme="minorEastAsia" w:eastAsiaTheme="minorEastAsia" w:hAnsiTheme="minorEastAsia" w:hint="eastAsia"/>
        </w:rPr>
        <w:t>。</w:t>
      </w:r>
      <w:r w:rsidR="0081718B" w:rsidRPr="00D522F1">
        <w:rPr>
          <w:rFonts w:asciiTheme="minorEastAsia" w:eastAsiaTheme="minorEastAsia" w:hAnsiTheme="minorEastAsia" w:hint="eastAsia"/>
        </w:rPr>
        <w:t>在设计一个类的时候要做充分考虑。</w:t>
      </w:r>
    </w:p>
    <w:p w14:paraId="6CAA1AAC" w14:textId="77777777" w:rsidR="0081718B" w:rsidRPr="00D522F1" w:rsidRDefault="0081718B" w:rsidP="0081718B">
      <w:pPr>
        <w:pStyle w:val="3"/>
        <w:rPr>
          <w:rFonts w:asciiTheme="minorEastAsia" w:eastAsiaTheme="minorEastAsia" w:hAnsiTheme="minorEastAsia"/>
        </w:rPr>
      </w:pPr>
      <w:bookmarkStart w:id="72" w:name="_Toc317164418"/>
      <w:r w:rsidRPr="00D522F1">
        <w:rPr>
          <w:rFonts w:asciiTheme="minorEastAsia" w:eastAsiaTheme="minorEastAsia" w:hAnsiTheme="minorEastAsia" w:hint="eastAsia"/>
        </w:rPr>
        <w:t>构造器</w:t>
      </w:r>
      <w:bookmarkEnd w:id="72"/>
    </w:p>
    <w:p w14:paraId="54CE3B9C" w14:textId="77777777" w:rsidR="001F4668" w:rsidRPr="00D522F1" w:rsidRDefault="001F4668" w:rsidP="00EE684B">
      <w:pPr>
        <w:pStyle w:val="afa"/>
        <w:numPr>
          <w:ilvl w:val="0"/>
          <w:numId w:val="11"/>
        </w:numPr>
        <w:ind w:firstLineChars="0"/>
        <w:rPr>
          <w:rFonts w:asciiTheme="minorEastAsia" w:eastAsiaTheme="minorEastAsia" w:hAnsiTheme="minorEastAsia"/>
        </w:rPr>
      </w:pPr>
      <w:r w:rsidRPr="00D522F1">
        <w:rPr>
          <w:rFonts w:asciiTheme="minorEastAsia" w:eastAsiaTheme="minorEastAsia" w:hAnsiTheme="minorEastAsia" w:hint="eastAsia"/>
        </w:rPr>
        <w:t>子类指定的构造器调用父类指定的构造器；</w:t>
      </w:r>
    </w:p>
    <w:p w14:paraId="06D1A4B8" w14:textId="77777777" w:rsidR="001F4668" w:rsidRPr="00EB3467" w:rsidRDefault="001F4668" w:rsidP="00EE684B">
      <w:pPr>
        <w:pStyle w:val="afa"/>
        <w:numPr>
          <w:ilvl w:val="0"/>
          <w:numId w:val="11"/>
        </w:numPr>
        <w:ind w:firstLineChars="0"/>
        <w:rPr>
          <w:rFonts w:eastAsiaTheme="minorEastAsia"/>
        </w:rPr>
      </w:pPr>
      <w:r w:rsidRPr="00D522F1">
        <w:rPr>
          <w:rFonts w:asciiTheme="minorEastAsia" w:eastAsiaTheme="minorEastAsia" w:hAnsiTheme="minorEastAsia" w:hint="eastAsia"/>
        </w:rPr>
        <w:t>把父类指定的构造器返回值赋</w:t>
      </w:r>
      <w:r w:rsidRPr="00EB3467">
        <w:rPr>
          <w:rFonts w:eastAsiaTheme="minorEastAsia" w:hAnsiTheme="minorEastAsia"/>
        </w:rPr>
        <w:t>值给</w:t>
      </w:r>
      <w:r w:rsidRPr="00EB3467">
        <w:rPr>
          <w:rFonts w:eastAsiaTheme="minorEastAsia"/>
        </w:rPr>
        <w:t>self</w:t>
      </w:r>
      <w:r w:rsidRPr="00EB3467">
        <w:rPr>
          <w:rFonts w:eastAsiaTheme="minorEastAsia" w:hAnsiTheme="minorEastAsia"/>
        </w:rPr>
        <w:t>；</w:t>
      </w:r>
    </w:p>
    <w:p w14:paraId="33A8E08A" w14:textId="77777777" w:rsidR="001F4668" w:rsidRPr="00D522F1" w:rsidRDefault="001F4668" w:rsidP="00EE684B">
      <w:pPr>
        <w:pStyle w:val="afa"/>
        <w:numPr>
          <w:ilvl w:val="0"/>
          <w:numId w:val="11"/>
        </w:numPr>
        <w:ind w:firstLineChars="0"/>
        <w:rPr>
          <w:rFonts w:asciiTheme="minorEastAsia" w:eastAsiaTheme="minorEastAsia" w:hAnsiTheme="minorEastAsia"/>
        </w:rPr>
      </w:pPr>
      <w:r w:rsidRPr="00EB3467">
        <w:rPr>
          <w:rFonts w:eastAsiaTheme="minorEastAsia" w:hAnsiTheme="minorEastAsia"/>
        </w:rPr>
        <w:t>加入</w:t>
      </w:r>
      <w:r w:rsidR="0005492B" w:rsidRPr="00EB3467">
        <w:rPr>
          <w:rFonts w:eastAsiaTheme="minorEastAsia" w:hAnsiTheme="minorEastAsia"/>
        </w:rPr>
        <w:t>判断</w:t>
      </w:r>
      <w:r w:rsidRPr="00EB3467">
        <w:rPr>
          <w:rFonts w:eastAsiaTheme="minorEastAsia" w:hAnsiTheme="minorEastAsia"/>
        </w:rPr>
        <w:t>父类指定的构造器返回的值是</w:t>
      </w:r>
      <w:r w:rsidRPr="00EB3467">
        <w:rPr>
          <w:rFonts w:eastAsiaTheme="minorEastAsia"/>
        </w:rPr>
        <w:t>nil</w:t>
      </w:r>
      <w:r w:rsidRPr="00EB3467">
        <w:rPr>
          <w:rFonts w:eastAsiaTheme="minorEastAsia" w:hAnsiTheme="minorEastAsia"/>
        </w:rPr>
        <w:t>则不</w:t>
      </w:r>
      <w:r w:rsidRPr="00D522F1">
        <w:rPr>
          <w:rFonts w:asciiTheme="minorEastAsia" w:eastAsiaTheme="minorEastAsia" w:hAnsiTheme="minorEastAsia" w:hint="eastAsia"/>
        </w:rPr>
        <w:t>要访问实例变量；</w:t>
      </w:r>
    </w:p>
    <w:p w14:paraId="70BAE2B9" w14:textId="77777777" w:rsidR="001F4668" w:rsidRPr="00D522F1" w:rsidRDefault="001F4668" w:rsidP="00EE684B">
      <w:pPr>
        <w:pStyle w:val="afa"/>
        <w:numPr>
          <w:ilvl w:val="0"/>
          <w:numId w:val="11"/>
        </w:numPr>
        <w:ind w:firstLineChars="0"/>
        <w:rPr>
          <w:rFonts w:asciiTheme="minorEastAsia" w:eastAsiaTheme="minorEastAsia" w:hAnsiTheme="minorEastAsia"/>
        </w:rPr>
      </w:pPr>
      <w:r w:rsidRPr="00D522F1">
        <w:rPr>
          <w:rFonts w:asciiTheme="minorEastAsia" w:eastAsiaTheme="minorEastAsia" w:hAnsiTheme="minorEastAsia" w:hint="eastAsia"/>
        </w:rPr>
        <w:t>在覆写的父类指定的构造器中调用子类指定的构造器；</w:t>
      </w:r>
    </w:p>
    <w:p w14:paraId="4C98D62E" w14:textId="77777777" w:rsidR="001F4668" w:rsidRPr="00D522F1" w:rsidRDefault="001F4668" w:rsidP="00EE684B">
      <w:pPr>
        <w:pStyle w:val="afa"/>
        <w:numPr>
          <w:ilvl w:val="0"/>
          <w:numId w:val="11"/>
        </w:numPr>
        <w:ind w:firstLineChars="0"/>
        <w:rPr>
          <w:rFonts w:asciiTheme="minorEastAsia" w:eastAsiaTheme="minorEastAsia" w:hAnsiTheme="minorEastAsia"/>
        </w:rPr>
      </w:pPr>
      <w:r w:rsidRPr="00D522F1">
        <w:rPr>
          <w:rFonts w:asciiTheme="minorEastAsia" w:eastAsiaTheme="minorEastAsia" w:hAnsiTheme="minorEastAsia" w:hint="eastAsia"/>
        </w:rPr>
        <w:t>在子类化时，确保每个非指定的构造器都要调用指定的构造器。</w:t>
      </w:r>
    </w:p>
    <w:p w14:paraId="1E5D9009" w14:textId="77777777" w:rsidR="00BC16B4" w:rsidRPr="00D522F1" w:rsidRDefault="00BC16B4" w:rsidP="0081718B">
      <w:pPr>
        <w:pStyle w:val="4"/>
        <w:rPr>
          <w:rFonts w:asciiTheme="minorEastAsia" w:eastAsiaTheme="minorEastAsia" w:hAnsiTheme="minorEastAsia"/>
        </w:rPr>
      </w:pPr>
      <w:r w:rsidRPr="00D522F1">
        <w:rPr>
          <w:rFonts w:asciiTheme="minorEastAsia" w:eastAsiaTheme="minorEastAsia" w:hAnsiTheme="minorEastAsia" w:hint="eastAsia"/>
        </w:rPr>
        <w:t>明确指定</w:t>
      </w:r>
      <w:r w:rsidR="00DB73CB" w:rsidRPr="00D522F1">
        <w:rPr>
          <w:rFonts w:asciiTheme="minorEastAsia" w:eastAsiaTheme="minorEastAsia" w:hAnsiTheme="minorEastAsia" w:hint="eastAsia"/>
        </w:rPr>
        <w:t>构造</w:t>
      </w:r>
      <w:r w:rsidRPr="00D522F1">
        <w:rPr>
          <w:rFonts w:asciiTheme="minorEastAsia" w:eastAsiaTheme="minorEastAsia" w:hAnsiTheme="minorEastAsia" w:hint="eastAsia"/>
        </w:rPr>
        <w:t>器</w:t>
      </w:r>
    </w:p>
    <w:p w14:paraId="066B5D46" w14:textId="77777777" w:rsidR="00651A69" w:rsidRPr="00D522F1" w:rsidRDefault="00C91E03" w:rsidP="00DB73CB">
      <w:pPr>
        <w:ind w:firstLine="420"/>
        <w:rPr>
          <w:rFonts w:asciiTheme="minorEastAsia" w:eastAsiaTheme="minorEastAsia" w:hAnsiTheme="minorEastAsia"/>
        </w:rPr>
      </w:pPr>
      <w:r w:rsidRPr="00D522F1">
        <w:rPr>
          <w:rFonts w:asciiTheme="minorEastAsia" w:eastAsiaTheme="minorEastAsia" w:hAnsiTheme="minorEastAsia" w:hint="eastAsia"/>
        </w:rPr>
        <w:t>一个类可以有多个构造器，也可以有多个指定的构造器。在声明一个类时，</w:t>
      </w:r>
      <w:r w:rsidR="00651A69" w:rsidRPr="00D522F1">
        <w:rPr>
          <w:rFonts w:asciiTheme="minorEastAsia" w:eastAsiaTheme="minorEastAsia" w:hAnsiTheme="minorEastAsia" w:hint="eastAsia"/>
        </w:rPr>
        <w:t>特别</w:t>
      </w:r>
      <w:r w:rsidRPr="00D522F1">
        <w:rPr>
          <w:rFonts w:asciiTheme="minorEastAsia" w:eastAsiaTheme="minorEastAsia" w:hAnsiTheme="minorEastAsia" w:hint="eastAsia"/>
        </w:rPr>
        <w:t>的</w:t>
      </w:r>
      <w:r w:rsidR="00651A69" w:rsidRPr="00D522F1">
        <w:rPr>
          <w:rFonts w:asciiTheme="minorEastAsia" w:eastAsiaTheme="minorEastAsia" w:hAnsiTheme="minorEastAsia" w:hint="eastAsia"/>
        </w:rPr>
        <w:t>如果这个类</w:t>
      </w:r>
      <w:r w:rsidRPr="00D522F1">
        <w:rPr>
          <w:rFonts w:asciiTheme="minorEastAsia" w:eastAsiaTheme="minorEastAsia" w:hAnsiTheme="minorEastAsia" w:hint="eastAsia"/>
        </w:rPr>
        <w:t>会被继承</w:t>
      </w:r>
      <w:r w:rsidR="00DB73CB" w:rsidRPr="00D522F1">
        <w:rPr>
          <w:rFonts w:asciiTheme="minorEastAsia" w:eastAsiaTheme="minorEastAsia" w:hAnsiTheme="minorEastAsia" w:hint="eastAsia"/>
        </w:rPr>
        <w:t>，明确指定的构造器</w:t>
      </w:r>
      <w:r w:rsidRPr="00D522F1">
        <w:rPr>
          <w:rFonts w:asciiTheme="minorEastAsia" w:eastAsiaTheme="minorEastAsia" w:hAnsiTheme="minorEastAsia" w:hint="eastAsia"/>
        </w:rPr>
        <w:t>可以</w:t>
      </w:r>
      <w:r w:rsidR="00DB73CB" w:rsidRPr="00D522F1">
        <w:rPr>
          <w:rFonts w:asciiTheme="minorEastAsia" w:eastAsiaTheme="minorEastAsia" w:hAnsiTheme="minorEastAsia" w:hint="eastAsia"/>
        </w:rPr>
        <w:t>确保被子类的构造器调用</w:t>
      </w:r>
      <w:r w:rsidR="00C35F5F" w:rsidRPr="00D522F1">
        <w:rPr>
          <w:rFonts w:asciiTheme="minorEastAsia" w:eastAsiaTheme="minorEastAsia" w:hAnsiTheme="minorEastAsia" w:hint="eastAsia"/>
        </w:rPr>
        <w:t>。</w:t>
      </w:r>
    </w:p>
    <w:p w14:paraId="5FE5FC27" w14:textId="77777777" w:rsidR="00BC16B4" w:rsidRPr="00D522F1" w:rsidRDefault="00DD1E75" w:rsidP="0081718B">
      <w:pPr>
        <w:pStyle w:val="4"/>
        <w:rPr>
          <w:rFonts w:asciiTheme="minorEastAsia" w:eastAsiaTheme="minorEastAsia" w:hAnsiTheme="minorEastAsia"/>
        </w:rPr>
      </w:pPr>
      <w:r w:rsidRPr="00D522F1">
        <w:rPr>
          <w:rFonts w:asciiTheme="minorEastAsia" w:eastAsiaTheme="minorEastAsia" w:hAnsiTheme="minorEastAsia" w:hint="eastAsia"/>
        </w:rPr>
        <w:t>覆写指定的构造</w:t>
      </w:r>
      <w:r w:rsidR="00BC16B4" w:rsidRPr="00D522F1">
        <w:rPr>
          <w:rFonts w:asciiTheme="minorEastAsia" w:eastAsiaTheme="minorEastAsia" w:hAnsiTheme="minorEastAsia" w:hint="eastAsia"/>
        </w:rPr>
        <w:t>器</w:t>
      </w:r>
    </w:p>
    <w:p w14:paraId="15074714" w14:textId="77777777" w:rsidR="00DB73CB" w:rsidRPr="00D522F1" w:rsidRDefault="00DD1E75" w:rsidP="00DB73CB">
      <w:pPr>
        <w:ind w:firstLine="420"/>
        <w:rPr>
          <w:rFonts w:asciiTheme="minorEastAsia" w:eastAsiaTheme="minorEastAsia" w:hAnsiTheme="minorEastAsia"/>
        </w:rPr>
      </w:pPr>
      <w:r w:rsidRPr="00D522F1">
        <w:rPr>
          <w:rFonts w:asciiTheme="minorEastAsia" w:eastAsiaTheme="minorEastAsia" w:hAnsiTheme="minorEastAsia" w:hint="eastAsia"/>
        </w:rPr>
        <w:t>如果子类需要一个初始化方法，那么确保</w:t>
      </w:r>
      <w:r w:rsidR="00FE11A4" w:rsidRPr="00D522F1">
        <w:rPr>
          <w:rFonts w:asciiTheme="minorEastAsia" w:eastAsiaTheme="minorEastAsia" w:hAnsiTheme="minorEastAsia" w:hint="eastAsia"/>
        </w:rPr>
        <w:t>要覆写父类指定的构造器。否则可能会有情况导致子类</w:t>
      </w:r>
      <w:r w:rsidR="00DB73CB" w:rsidRPr="00D522F1">
        <w:rPr>
          <w:rFonts w:asciiTheme="minorEastAsia" w:eastAsiaTheme="minorEastAsia" w:hAnsiTheme="minorEastAsia" w:hint="eastAsia"/>
        </w:rPr>
        <w:t>的构造器没有被调用。</w:t>
      </w:r>
    </w:p>
    <w:tbl>
      <w:tblPr>
        <w:tblStyle w:val="a5"/>
        <w:tblW w:w="0" w:type="auto"/>
        <w:jc w:val="center"/>
        <w:tblInd w:w="-511" w:type="dxa"/>
        <w:shd w:val="clear" w:color="auto" w:fill="D9D9D9" w:themeFill="background1" w:themeFillShade="D9"/>
        <w:tblLook w:val="04A0" w:firstRow="1" w:lastRow="0" w:firstColumn="1" w:lastColumn="0" w:noHBand="0" w:noVBand="1"/>
      </w:tblPr>
      <w:tblGrid>
        <w:gridCol w:w="8290"/>
      </w:tblGrid>
      <w:tr w:rsidR="00D14002" w:rsidRPr="00533F52" w14:paraId="45E3CBC0" w14:textId="77777777" w:rsidTr="0005492B">
        <w:trPr>
          <w:trHeight w:val="273"/>
          <w:jc w:val="center"/>
        </w:trPr>
        <w:tc>
          <w:tcPr>
            <w:tcW w:w="8290" w:type="dxa"/>
            <w:shd w:val="clear" w:color="auto" w:fill="D9D9D9" w:themeFill="background1" w:themeFillShade="D9"/>
          </w:tcPr>
          <w:p w14:paraId="533E74C0"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lastRenderedPageBreak/>
              <w:t>@</w:t>
            </w:r>
            <w:proofErr w:type="gramStart"/>
            <w:r w:rsidRPr="00533F52">
              <w:rPr>
                <w:rFonts w:ascii="Verdana" w:eastAsiaTheme="minorEastAsia" w:hAnsi="Verdana" w:cs="Times New Roman"/>
                <w:kern w:val="2"/>
                <w:sz w:val="16"/>
                <w:szCs w:val="16"/>
              </w:rPr>
              <w:t>interface</w:t>
            </w:r>
            <w:proofErr w:type="gramEnd"/>
            <w:r w:rsidRPr="00533F52">
              <w:rPr>
                <w:rFonts w:ascii="Verdana" w:eastAsiaTheme="minorEastAsia" w:hAnsi="Verdana" w:cs="Times New Roman"/>
                <w:kern w:val="2"/>
                <w:sz w:val="16"/>
                <w:szCs w:val="16"/>
              </w:rPr>
              <w:t xml:space="preserve"> MYCircle : NSObject </w:t>
            </w:r>
          </w:p>
          <w:p w14:paraId="1E11C337"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w:t>
            </w:r>
          </w:p>
          <w:p w14:paraId="2A7AEA2D" w14:textId="77777777" w:rsidR="00D14002" w:rsidRPr="00533F52" w:rsidRDefault="00D14002" w:rsidP="00D14002">
            <w:pPr>
              <w:pStyle w:val="HTML"/>
              <w:ind w:firstLineChars="200" w:firstLine="320"/>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NSPoint center;</w:t>
            </w:r>
          </w:p>
          <w:p w14:paraId="487687FB" w14:textId="77777777" w:rsidR="00D14002" w:rsidRPr="00533F52" w:rsidRDefault="00D14002" w:rsidP="00D14002">
            <w:pPr>
              <w:pStyle w:val="HTML"/>
              <w:ind w:firstLineChars="200" w:firstLine="320"/>
              <w:rPr>
                <w:rFonts w:ascii="Verdana" w:eastAsiaTheme="minorEastAsia" w:hAnsi="Verdana" w:cs="Times New Roman"/>
                <w:kern w:val="2"/>
                <w:sz w:val="16"/>
                <w:szCs w:val="16"/>
              </w:rPr>
            </w:pPr>
            <w:proofErr w:type="gramStart"/>
            <w:r w:rsidRPr="00533F52">
              <w:rPr>
                <w:rFonts w:ascii="Verdana" w:eastAsiaTheme="minorEastAsia" w:hAnsi="Verdana" w:cs="Times New Roman"/>
                <w:kern w:val="2"/>
                <w:sz w:val="16"/>
                <w:szCs w:val="16"/>
              </w:rPr>
              <w:t>float</w:t>
            </w:r>
            <w:proofErr w:type="gramEnd"/>
            <w:r w:rsidRPr="00533F52">
              <w:rPr>
                <w:rFonts w:ascii="Verdana" w:eastAsiaTheme="minorEastAsia" w:hAnsi="Verdana" w:cs="Times New Roman"/>
                <w:kern w:val="2"/>
                <w:sz w:val="16"/>
                <w:szCs w:val="16"/>
              </w:rPr>
              <w:t xml:space="preserve">   radius; </w:t>
            </w:r>
          </w:p>
          <w:p w14:paraId="064B748A"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w:t>
            </w:r>
          </w:p>
          <w:p w14:paraId="17C28922" w14:textId="77777777" w:rsidR="00D14002" w:rsidRPr="00533F52" w:rsidRDefault="00D14002" w:rsidP="00D14002">
            <w:pPr>
              <w:pStyle w:val="HTML"/>
              <w:rPr>
                <w:rFonts w:ascii="Verdana" w:eastAsiaTheme="minorEastAsia" w:hAnsi="Verdana" w:cs="Times New Roman"/>
                <w:kern w:val="2"/>
                <w:sz w:val="16"/>
                <w:szCs w:val="16"/>
              </w:rPr>
            </w:pPr>
          </w:p>
          <w:p w14:paraId="1D139D45"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 xml:space="preserve">// Designated Initializer </w:t>
            </w:r>
          </w:p>
          <w:p w14:paraId="14851139"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 (</w:t>
            </w:r>
            <w:proofErr w:type="gramStart"/>
            <w:r w:rsidRPr="00533F52">
              <w:rPr>
                <w:rFonts w:ascii="Verdana" w:eastAsiaTheme="minorEastAsia" w:hAnsi="Verdana" w:cs="Times New Roman"/>
                <w:kern w:val="2"/>
                <w:sz w:val="16"/>
                <w:szCs w:val="16"/>
              </w:rPr>
              <w:t>id</w:t>
            </w:r>
            <w:proofErr w:type="gramEnd"/>
            <w:r w:rsidRPr="00533F52">
              <w:rPr>
                <w:rFonts w:ascii="Verdana" w:eastAsiaTheme="minorEastAsia" w:hAnsi="Verdana" w:cs="Times New Roman"/>
                <w:kern w:val="2"/>
                <w:sz w:val="16"/>
                <w:szCs w:val="16"/>
              </w:rPr>
              <w:t>)initWithCenter:(NSPoint)aPoint radius:(float)aRadius;</w:t>
            </w:r>
          </w:p>
          <w:p w14:paraId="4FF2712D"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w:t>
            </w:r>
            <w:proofErr w:type="gramStart"/>
            <w:r w:rsidRPr="00533F52">
              <w:rPr>
                <w:rFonts w:ascii="Verdana" w:eastAsiaTheme="minorEastAsia" w:hAnsi="Verdana" w:cs="Times New Roman"/>
                <w:kern w:val="2"/>
                <w:sz w:val="16"/>
                <w:szCs w:val="16"/>
              </w:rPr>
              <w:t>end</w:t>
            </w:r>
            <w:proofErr w:type="gramEnd"/>
            <w:r w:rsidRPr="00533F52">
              <w:rPr>
                <w:rFonts w:ascii="Verdana" w:eastAsiaTheme="minorEastAsia" w:hAnsi="Verdana" w:cs="Times New Roman"/>
                <w:kern w:val="2"/>
                <w:sz w:val="16"/>
                <w:szCs w:val="16"/>
              </w:rPr>
              <w:t xml:space="preserve"> </w:t>
            </w:r>
          </w:p>
          <w:p w14:paraId="22ECB167" w14:textId="77777777" w:rsidR="00D14002" w:rsidRPr="00533F52" w:rsidRDefault="00D14002" w:rsidP="00D14002">
            <w:pPr>
              <w:pStyle w:val="HTML"/>
              <w:rPr>
                <w:rFonts w:ascii="Verdana" w:eastAsiaTheme="minorEastAsia" w:hAnsi="Verdana" w:cs="Times New Roman"/>
                <w:kern w:val="2"/>
                <w:sz w:val="16"/>
                <w:szCs w:val="16"/>
              </w:rPr>
            </w:pPr>
          </w:p>
          <w:p w14:paraId="6D5E7F07"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w:t>
            </w:r>
            <w:proofErr w:type="gramStart"/>
            <w:r w:rsidRPr="00533F52">
              <w:rPr>
                <w:rFonts w:ascii="Verdana" w:eastAsiaTheme="minorEastAsia" w:hAnsi="Verdana" w:cs="Times New Roman"/>
                <w:kern w:val="2"/>
                <w:sz w:val="16"/>
                <w:szCs w:val="16"/>
              </w:rPr>
              <w:t>implementation</w:t>
            </w:r>
            <w:proofErr w:type="gramEnd"/>
            <w:r w:rsidRPr="00533F52">
              <w:rPr>
                <w:rFonts w:ascii="Verdana" w:eastAsiaTheme="minorEastAsia" w:hAnsi="Verdana" w:cs="Times New Roman"/>
                <w:kern w:val="2"/>
                <w:sz w:val="16"/>
                <w:szCs w:val="16"/>
              </w:rPr>
              <w:t xml:space="preserve"> MYCircle</w:t>
            </w:r>
          </w:p>
          <w:p w14:paraId="5D3C1BBD" w14:textId="77777777" w:rsidR="00D14002" w:rsidRPr="00533F52" w:rsidRDefault="00D14002" w:rsidP="00D14002">
            <w:pPr>
              <w:pStyle w:val="HTML"/>
              <w:rPr>
                <w:rFonts w:ascii="Verdana" w:eastAsiaTheme="minorEastAsia" w:hAnsi="Verdana" w:cs="Times New Roman"/>
                <w:kern w:val="2"/>
                <w:sz w:val="16"/>
                <w:szCs w:val="16"/>
              </w:rPr>
            </w:pPr>
          </w:p>
          <w:p w14:paraId="66010696"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 xml:space="preserve">// Designated Initializer </w:t>
            </w:r>
          </w:p>
          <w:p w14:paraId="50669C08"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 (</w:t>
            </w:r>
            <w:proofErr w:type="gramStart"/>
            <w:r w:rsidRPr="00533F52">
              <w:rPr>
                <w:rFonts w:ascii="Verdana" w:eastAsiaTheme="minorEastAsia" w:hAnsi="Verdana" w:cs="Times New Roman"/>
                <w:kern w:val="2"/>
                <w:sz w:val="16"/>
                <w:szCs w:val="16"/>
              </w:rPr>
              <w:t>id</w:t>
            </w:r>
            <w:proofErr w:type="gramEnd"/>
            <w:r w:rsidRPr="00533F52">
              <w:rPr>
                <w:rFonts w:ascii="Verdana" w:eastAsiaTheme="minorEastAsia" w:hAnsi="Verdana" w:cs="Times New Roman"/>
                <w:kern w:val="2"/>
                <w:sz w:val="16"/>
                <w:szCs w:val="16"/>
              </w:rPr>
              <w:t xml:space="preserve">)initWithCenter:(NSPoint)aPoint radius:(float)aRadius </w:t>
            </w:r>
          </w:p>
          <w:p w14:paraId="0B7CBC32"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w:t>
            </w:r>
          </w:p>
          <w:p w14:paraId="4B4C831C" w14:textId="77777777" w:rsidR="00D14002" w:rsidRPr="00533F52" w:rsidRDefault="00D14002" w:rsidP="00D14002">
            <w:pPr>
              <w:pStyle w:val="HTML"/>
              <w:ind w:firstLineChars="200" w:firstLine="320"/>
              <w:rPr>
                <w:rFonts w:ascii="Verdana" w:eastAsiaTheme="minorEastAsia" w:hAnsi="Verdana" w:cs="Times New Roman"/>
                <w:kern w:val="2"/>
                <w:sz w:val="16"/>
                <w:szCs w:val="16"/>
              </w:rPr>
            </w:pPr>
            <w:proofErr w:type="gramStart"/>
            <w:r w:rsidRPr="00533F52">
              <w:rPr>
                <w:rFonts w:ascii="Verdana" w:eastAsiaTheme="minorEastAsia" w:hAnsi="Verdana" w:cs="Times New Roman"/>
                <w:kern w:val="2"/>
                <w:sz w:val="16"/>
                <w:szCs w:val="16"/>
              </w:rPr>
              <w:t>self</w:t>
            </w:r>
            <w:proofErr w:type="gramEnd"/>
            <w:r w:rsidRPr="00533F52">
              <w:rPr>
                <w:rFonts w:ascii="Verdana" w:eastAsiaTheme="minorEastAsia" w:hAnsi="Verdana" w:cs="Times New Roman"/>
                <w:kern w:val="2"/>
                <w:sz w:val="16"/>
                <w:szCs w:val="16"/>
              </w:rPr>
              <w:t xml:space="preserve"> = [super init];</w:t>
            </w:r>
          </w:p>
          <w:p w14:paraId="514EA4CF" w14:textId="77777777" w:rsidR="00D14002" w:rsidRPr="00533F52" w:rsidRDefault="00D14002" w:rsidP="00D14002">
            <w:pPr>
              <w:pStyle w:val="HTML"/>
              <w:ind w:firstLineChars="200" w:firstLine="320"/>
              <w:rPr>
                <w:rFonts w:ascii="Verdana" w:eastAsiaTheme="minorEastAsia" w:hAnsi="Verdana" w:cs="Times New Roman"/>
                <w:kern w:val="2"/>
                <w:sz w:val="16"/>
                <w:szCs w:val="16"/>
              </w:rPr>
            </w:pPr>
            <w:proofErr w:type="gramStart"/>
            <w:r w:rsidRPr="00533F52">
              <w:rPr>
                <w:rFonts w:ascii="Verdana" w:eastAsiaTheme="minorEastAsia" w:hAnsi="Verdana" w:cs="Times New Roman"/>
                <w:kern w:val="2"/>
                <w:sz w:val="16"/>
                <w:szCs w:val="16"/>
              </w:rPr>
              <w:t>if</w:t>
            </w:r>
            <w:proofErr w:type="gramEnd"/>
            <w:r w:rsidRPr="00533F52">
              <w:rPr>
                <w:rFonts w:ascii="Verdana" w:eastAsiaTheme="minorEastAsia" w:hAnsi="Verdana" w:cs="Times New Roman"/>
                <w:kern w:val="2"/>
                <w:sz w:val="16"/>
                <w:szCs w:val="16"/>
              </w:rPr>
              <w:t xml:space="preserve"> (nil != self) </w:t>
            </w:r>
          </w:p>
          <w:p w14:paraId="511578A8" w14:textId="77777777" w:rsidR="00D14002" w:rsidRPr="00533F52" w:rsidRDefault="00D14002" w:rsidP="00D14002">
            <w:pPr>
              <w:pStyle w:val="HTML"/>
              <w:ind w:firstLineChars="200" w:firstLine="320"/>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w:t>
            </w:r>
          </w:p>
          <w:p w14:paraId="3FC2AE9B" w14:textId="77777777" w:rsidR="00D14002" w:rsidRPr="00533F52" w:rsidRDefault="00D14002" w:rsidP="00D14002">
            <w:pPr>
              <w:pStyle w:val="HTML"/>
              <w:ind w:firstLineChars="400" w:firstLine="640"/>
              <w:rPr>
                <w:rFonts w:ascii="Verdana" w:eastAsiaTheme="minorEastAsia" w:hAnsi="Verdana" w:cs="Times New Roman"/>
                <w:kern w:val="2"/>
                <w:sz w:val="16"/>
                <w:szCs w:val="16"/>
              </w:rPr>
            </w:pPr>
            <w:proofErr w:type="gramStart"/>
            <w:r w:rsidRPr="00533F52">
              <w:rPr>
                <w:rFonts w:ascii="Verdana" w:eastAsiaTheme="minorEastAsia" w:hAnsi="Verdana" w:cs="Times New Roman"/>
                <w:kern w:val="2"/>
                <w:sz w:val="16"/>
                <w:szCs w:val="16"/>
              </w:rPr>
              <w:t>center</w:t>
            </w:r>
            <w:proofErr w:type="gramEnd"/>
            <w:r w:rsidRPr="00533F52">
              <w:rPr>
                <w:rFonts w:ascii="Verdana" w:eastAsiaTheme="minorEastAsia" w:hAnsi="Verdana" w:cs="Times New Roman"/>
                <w:kern w:val="2"/>
                <w:sz w:val="16"/>
                <w:szCs w:val="16"/>
              </w:rPr>
              <w:t xml:space="preserve"> = aPoint;</w:t>
            </w:r>
          </w:p>
          <w:p w14:paraId="2AB14787" w14:textId="77777777" w:rsidR="00D14002" w:rsidRPr="00533F52" w:rsidRDefault="00D14002" w:rsidP="00D14002">
            <w:pPr>
              <w:pStyle w:val="HTML"/>
              <w:ind w:firstLineChars="400" w:firstLine="640"/>
              <w:rPr>
                <w:rFonts w:ascii="Verdana" w:eastAsiaTheme="minorEastAsia" w:hAnsi="Verdana" w:cs="Times New Roman"/>
                <w:kern w:val="2"/>
                <w:sz w:val="16"/>
                <w:szCs w:val="16"/>
              </w:rPr>
            </w:pPr>
            <w:proofErr w:type="gramStart"/>
            <w:r w:rsidRPr="00533F52">
              <w:rPr>
                <w:rFonts w:ascii="Verdana" w:eastAsiaTheme="minorEastAsia" w:hAnsi="Verdana" w:cs="Times New Roman"/>
                <w:kern w:val="2"/>
                <w:sz w:val="16"/>
                <w:szCs w:val="16"/>
              </w:rPr>
              <w:t>radius</w:t>
            </w:r>
            <w:proofErr w:type="gramEnd"/>
            <w:r w:rsidRPr="00533F52">
              <w:rPr>
                <w:rFonts w:ascii="Verdana" w:eastAsiaTheme="minorEastAsia" w:hAnsi="Verdana" w:cs="Times New Roman"/>
                <w:kern w:val="2"/>
                <w:sz w:val="16"/>
                <w:szCs w:val="16"/>
              </w:rPr>
              <w:t xml:space="preserve"> = aRadius; </w:t>
            </w:r>
          </w:p>
          <w:p w14:paraId="6E11CA00" w14:textId="77777777" w:rsidR="00D14002" w:rsidRPr="00533F52" w:rsidRDefault="00D14002" w:rsidP="00D14002">
            <w:pPr>
              <w:pStyle w:val="HTML"/>
              <w:ind w:firstLineChars="200" w:firstLine="320"/>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w:t>
            </w:r>
          </w:p>
          <w:p w14:paraId="3B7F588A" w14:textId="77777777" w:rsidR="00D14002" w:rsidRPr="00533F52" w:rsidRDefault="00D14002" w:rsidP="00D14002">
            <w:pPr>
              <w:pStyle w:val="HTML"/>
              <w:rPr>
                <w:rFonts w:ascii="Verdana" w:eastAsiaTheme="minorEastAsia" w:hAnsi="Verdana" w:cs="Times New Roman"/>
                <w:kern w:val="2"/>
                <w:sz w:val="16"/>
                <w:szCs w:val="16"/>
              </w:rPr>
            </w:pPr>
          </w:p>
          <w:p w14:paraId="1F746766" w14:textId="77777777" w:rsidR="00D14002" w:rsidRPr="00533F52" w:rsidRDefault="00D14002" w:rsidP="001F4668">
            <w:pPr>
              <w:pStyle w:val="HTML"/>
              <w:ind w:firstLineChars="200" w:firstLine="320"/>
              <w:rPr>
                <w:rFonts w:ascii="Verdana" w:eastAsiaTheme="minorEastAsia" w:hAnsi="Verdana" w:cs="Times New Roman"/>
                <w:kern w:val="2"/>
                <w:sz w:val="16"/>
                <w:szCs w:val="16"/>
              </w:rPr>
            </w:pPr>
            <w:proofErr w:type="gramStart"/>
            <w:r w:rsidRPr="00533F52">
              <w:rPr>
                <w:rFonts w:ascii="Verdana" w:eastAsiaTheme="minorEastAsia" w:hAnsi="Verdana" w:cs="Times New Roman"/>
                <w:kern w:val="2"/>
                <w:sz w:val="16"/>
                <w:szCs w:val="16"/>
              </w:rPr>
              <w:t>return</w:t>
            </w:r>
            <w:proofErr w:type="gramEnd"/>
            <w:r w:rsidRPr="00533F52">
              <w:rPr>
                <w:rFonts w:ascii="Verdana" w:eastAsiaTheme="minorEastAsia" w:hAnsi="Verdana" w:cs="Times New Roman"/>
                <w:kern w:val="2"/>
                <w:sz w:val="16"/>
                <w:szCs w:val="16"/>
              </w:rPr>
              <w:t xml:space="preserve"> self; </w:t>
            </w:r>
          </w:p>
          <w:p w14:paraId="4FAF6F8C"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w:t>
            </w:r>
          </w:p>
          <w:p w14:paraId="1857303E" w14:textId="77777777" w:rsidR="00D14002" w:rsidRPr="00533F52" w:rsidRDefault="00D14002" w:rsidP="00D14002">
            <w:pPr>
              <w:pStyle w:val="HTML"/>
              <w:rPr>
                <w:rFonts w:ascii="Verdana" w:eastAsiaTheme="minorEastAsia" w:hAnsi="Verdana" w:cs="Times New Roman"/>
                <w:kern w:val="2"/>
                <w:sz w:val="16"/>
                <w:szCs w:val="16"/>
              </w:rPr>
            </w:pPr>
          </w:p>
          <w:p w14:paraId="63E280F4"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w:t>
            </w:r>
            <w:proofErr w:type="gramStart"/>
            <w:r w:rsidRPr="00533F52">
              <w:rPr>
                <w:rFonts w:ascii="Verdana" w:eastAsiaTheme="minorEastAsia" w:hAnsi="Verdana" w:cs="Times New Roman"/>
                <w:kern w:val="2"/>
                <w:sz w:val="16"/>
                <w:szCs w:val="16"/>
              </w:rPr>
              <w:t>end</w:t>
            </w:r>
            <w:proofErr w:type="gramEnd"/>
          </w:p>
          <w:p w14:paraId="037A06F5" w14:textId="77777777" w:rsidR="00D14002" w:rsidRPr="00533F52" w:rsidRDefault="00D14002" w:rsidP="00D14002">
            <w:pPr>
              <w:pStyle w:val="HTML"/>
              <w:rPr>
                <w:rFonts w:ascii="Verdana" w:eastAsiaTheme="minorEastAsia" w:hAnsi="Verdana" w:cs="Times New Roman"/>
                <w:kern w:val="2"/>
                <w:sz w:val="16"/>
                <w:szCs w:val="16"/>
              </w:rPr>
            </w:pPr>
          </w:p>
          <w:p w14:paraId="7B699135"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 xml:space="preserve">// Overriden inherited Designated Initializer </w:t>
            </w:r>
          </w:p>
          <w:p w14:paraId="1BF4A4E7"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 (</w:t>
            </w:r>
            <w:proofErr w:type="gramStart"/>
            <w:r w:rsidRPr="00533F52">
              <w:rPr>
                <w:rFonts w:ascii="Verdana" w:eastAsiaTheme="minorEastAsia" w:hAnsi="Verdana" w:cs="Times New Roman"/>
                <w:kern w:val="2"/>
                <w:sz w:val="16"/>
                <w:szCs w:val="16"/>
              </w:rPr>
              <w:t>id</w:t>
            </w:r>
            <w:proofErr w:type="gramEnd"/>
            <w:r w:rsidRPr="00533F52">
              <w:rPr>
                <w:rFonts w:ascii="Verdana" w:eastAsiaTheme="minorEastAsia" w:hAnsi="Verdana" w:cs="Times New Roman"/>
                <w:kern w:val="2"/>
                <w:sz w:val="16"/>
                <w:szCs w:val="16"/>
              </w:rPr>
              <w:t>)init</w:t>
            </w:r>
          </w:p>
          <w:p w14:paraId="1366F522"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w:t>
            </w:r>
          </w:p>
          <w:p w14:paraId="6FD6CA34" w14:textId="77777777" w:rsidR="00D14002" w:rsidRPr="00533F52" w:rsidRDefault="00D14002" w:rsidP="00D14002">
            <w:pPr>
              <w:pStyle w:val="HTML"/>
              <w:ind w:firstLineChars="200" w:firstLine="320"/>
              <w:rPr>
                <w:rFonts w:ascii="Verdana" w:eastAsiaTheme="minorEastAsia" w:hAnsi="Verdana" w:cs="Times New Roman"/>
                <w:kern w:val="2"/>
                <w:sz w:val="16"/>
                <w:szCs w:val="16"/>
              </w:rPr>
            </w:pPr>
            <w:proofErr w:type="gramStart"/>
            <w:r w:rsidRPr="00533F52">
              <w:rPr>
                <w:rFonts w:ascii="Verdana" w:eastAsiaTheme="minorEastAsia" w:hAnsi="Verdana" w:cs="Times New Roman"/>
                <w:kern w:val="2"/>
                <w:sz w:val="16"/>
                <w:szCs w:val="16"/>
              </w:rPr>
              <w:t>static</w:t>
            </w:r>
            <w:proofErr w:type="gramEnd"/>
            <w:r w:rsidRPr="00533F52">
              <w:rPr>
                <w:rFonts w:ascii="Verdana" w:eastAsiaTheme="minorEastAsia" w:hAnsi="Verdana" w:cs="Times New Roman"/>
                <w:kern w:val="2"/>
                <w:sz w:val="16"/>
                <w:szCs w:val="16"/>
              </w:rPr>
              <w:t xml:space="preserve"> const float MYDefaultRadius = 1.0f;</w:t>
            </w:r>
          </w:p>
          <w:p w14:paraId="1E181737" w14:textId="77777777" w:rsidR="00D14002" w:rsidRPr="00533F52" w:rsidRDefault="00D14002" w:rsidP="00D14002">
            <w:pPr>
              <w:pStyle w:val="HTML"/>
              <w:ind w:firstLineChars="200" w:firstLine="320"/>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 xml:space="preserve">// </w:t>
            </w:r>
            <w:proofErr w:type="gramStart"/>
            <w:r w:rsidRPr="00533F52">
              <w:rPr>
                <w:rFonts w:ascii="Verdana" w:eastAsiaTheme="minorEastAsia" w:hAnsi="Verdana" w:cs="Times New Roman"/>
                <w:kern w:val="2"/>
                <w:sz w:val="16"/>
                <w:szCs w:val="16"/>
              </w:rPr>
              <w:t>call</w:t>
            </w:r>
            <w:proofErr w:type="gramEnd"/>
            <w:r w:rsidRPr="00533F52">
              <w:rPr>
                <w:rFonts w:ascii="Verdana" w:eastAsiaTheme="minorEastAsia" w:hAnsi="Verdana" w:cs="Times New Roman"/>
                <w:kern w:val="2"/>
                <w:sz w:val="16"/>
                <w:szCs w:val="16"/>
              </w:rPr>
              <w:t xml:space="preserve"> Designated Initializer with default arguments</w:t>
            </w:r>
          </w:p>
          <w:p w14:paraId="1D3F693B" w14:textId="77777777" w:rsidR="00D14002" w:rsidRPr="00533F52" w:rsidRDefault="00D14002" w:rsidP="00D14002">
            <w:pPr>
              <w:pStyle w:val="HTML"/>
              <w:ind w:firstLineChars="200" w:firstLine="320"/>
              <w:rPr>
                <w:rFonts w:ascii="Verdana" w:eastAsiaTheme="minorEastAsia" w:hAnsi="Verdana" w:cs="Times New Roman"/>
                <w:kern w:val="2"/>
                <w:sz w:val="16"/>
                <w:szCs w:val="16"/>
              </w:rPr>
            </w:pPr>
            <w:proofErr w:type="gramStart"/>
            <w:r w:rsidRPr="00533F52">
              <w:rPr>
                <w:rFonts w:ascii="Verdana" w:eastAsiaTheme="minorEastAsia" w:hAnsi="Verdana" w:cs="Times New Roman"/>
                <w:kern w:val="2"/>
                <w:sz w:val="16"/>
                <w:szCs w:val="16"/>
              </w:rPr>
              <w:t>return</w:t>
            </w:r>
            <w:proofErr w:type="gramEnd"/>
            <w:r w:rsidRPr="00533F52">
              <w:rPr>
                <w:rFonts w:ascii="Verdana" w:eastAsiaTheme="minorEastAsia" w:hAnsi="Verdana" w:cs="Times New Roman"/>
                <w:kern w:val="2"/>
                <w:sz w:val="16"/>
                <w:szCs w:val="16"/>
              </w:rPr>
              <w:t xml:space="preserve"> [self initWithCenter:NSZeroPoint radius:MYDefaultRadius]; </w:t>
            </w:r>
          </w:p>
          <w:p w14:paraId="24B4C484" w14:textId="77777777" w:rsidR="00D14002" w:rsidRPr="00533F52" w:rsidRDefault="00D14002" w:rsidP="00D14002">
            <w:pPr>
              <w:pStyle w:val="HTML"/>
              <w:rPr>
                <w:rFonts w:ascii="Verdana" w:eastAsiaTheme="minorEastAsia" w:hAnsi="Verdana" w:cs="Times New Roman"/>
                <w:kern w:val="2"/>
                <w:sz w:val="16"/>
                <w:szCs w:val="16"/>
              </w:rPr>
            </w:pPr>
            <w:r w:rsidRPr="00533F52">
              <w:rPr>
                <w:rFonts w:ascii="Verdana" w:eastAsiaTheme="minorEastAsia" w:hAnsi="Verdana" w:cs="Times New Roman"/>
                <w:kern w:val="2"/>
                <w:sz w:val="16"/>
                <w:szCs w:val="16"/>
              </w:rPr>
              <w:t>}</w:t>
            </w:r>
          </w:p>
        </w:tc>
      </w:tr>
    </w:tbl>
    <w:p w14:paraId="4F0C6FBF" w14:textId="77777777" w:rsidR="00D14002" w:rsidRPr="00D522F1" w:rsidRDefault="00D14002" w:rsidP="00680F1F">
      <w:pPr>
        <w:pStyle w:val="ad"/>
      </w:pPr>
      <w:bookmarkStart w:id="73" w:name="_Toc317164474"/>
      <w:r w:rsidRPr="00D522F1">
        <w:rPr>
          <w:rFonts w:hint="eastAsia"/>
        </w:rPr>
        <w:t>图表</w:t>
      </w:r>
      <w:r w:rsidRPr="00D522F1">
        <w:rPr>
          <w:rFonts w:hint="eastAsia"/>
        </w:rPr>
        <w:t xml:space="preserve"> </w:t>
      </w:r>
      <w:r w:rsidR="000C34E0" w:rsidRPr="00D522F1">
        <w:fldChar w:fldCharType="begin"/>
      </w:r>
      <w:r w:rsidR="00FB58CB" w:rsidRPr="00D522F1">
        <w:instrText xml:space="preserve"> SEQ </w:instrText>
      </w:r>
      <w:r w:rsidR="00FB58CB" w:rsidRPr="00D522F1">
        <w:instrText>图表</w:instrText>
      </w:r>
      <w:r w:rsidR="00FB58CB" w:rsidRPr="00D522F1">
        <w:instrText xml:space="preserve"> \* ARABIC </w:instrText>
      </w:r>
      <w:r w:rsidR="000C34E0" w:rsidRPr="00D522F1">
        <w:fldChar w:fldCharType="separate"/>
      </w:r>
      <w:r w:rsidR="00B11B1F">
        <w:rPr>
          <w:noProof/>
        </w:rPr>
        <w:t>22</w:t>
      </w:r>
      <w:r w:rsidR="000C34E0" w:rsidRPr="00D522F1">
        <w:rPr>
          <w:noProof/>
        </w:rPr>
        <w:fldChar w:fldCharType="end"/>
      </w:r>
      <w:r w:rsidRPr="00D522F1">
        <w:rPr>
          <w:rFonts w:hint="eastAsia"/>
        </w:rPr>
        <w:t xml:space="preserve"> </w:t>
      </w:r>
      <w:r w:rsidR="008E341F">
        <w:rPr>
          <w:rFonts w:hint="eastAsia"/>
        </w:rPr>
        <w:t>构造器实现</w:t>
      </w:r>
      <w:bookmarkEnd w:id="73"/>
    </w:p>
    <w:p w14:paraId="2B27DAEA" w14:textId="77777777" w:rsidR="00BC16B4" w:rsidRPr="00D522F1" w:rsidRDefault="00BC16B4" w:rsidP="0081718B">
      <w:pPr>
        <w:pStyle w:val="4"/>
        <w:rPr>
          <w:rFonts w:asciiTheme="minorEastAsia" w:eastAsiaTheme="minorEastAsia" w:hAnsiTheme="minorEastAsia"/>
        </w:rPr>
      </w:pPr>
      <w:r w:rsidRPr="00D522F1">
        <w:rPr>
          <w:rFonts w:asciiTheme="minorEastAsia" w:eastAsiaTheme="minorEastAsia" w:hAnsiTheme="minorEastAsia" w:hint="eastAsia"/>
        </w:rPr>
        <w:t>覆写</w:t>
      </w:r>
      <w:r w:rsidRPr="00C40E38">
        <w:rPr>
          <w:rFonts w:eastAsiaTheme="minorEastAsia"/>
        </w:rPr>
        <w:t>NSObject</w:t>
      </w:r>
      <w:r w:rsidRPr="00D522F1">
        <w:rPr>
          <w:rFonts w:asciiTheme="minorEastAsia" w:eastAsiaTheme="minorEastAsia" w:hAnsiTheme="minorEastAsia" w:hint="eastAsia"/>
        </w:rPr>
        <w:t>方法的位置</w:t>
      </w:r>
    </w:p>
    <w:p w14:paraId="33060565" w14:textId="77777777" w:rsidR="00DB73CB" w:rsidRPr="00D522F1" w:rsidRDefault="00DB73CB" w:rsidP="00DB73CB">
      <w:pPr>
        <w:ind w:left="420"/>
        <w:rPr>
          <w:rFonts w:asciiTheme="minorEastAsia" w:eastAsiaTheme="minorEastAsia" w:hAnsiTheme="minorEastAsia"/>
        </w:rPr>
      </w:pPr>
      <w:r w:rsidRPr="00D522F1">
        <w:rPr>
          <w:rFonts w:asciiTheme="minorEastAsia" w:eastAsiaTheme="minorEastAsia" w:hAnsiTheme="minorEastAsia" w:hint="eastAsia"/>
        </w:rPr>
        <w:t>应该把构造器和析构器放在一起，</w:t>
      </w:r>
      <w:r w:rsidR="00C91E03" w:rsidRPr="00D522F1">
        <w:rPr>
          <w:rFonts w:asciiTheme="minorEastAsia" w:eastAsiaTheme="minorEastAsia" w:hAnsiTheme="minorEastAsia" w:hint="eastAsia"/>
        </w:rPr>
        <w:t>而且是放在实现文件的前面，</w:t>
      </w:r>
      <w:r w:rsidRPr="00D522F1">
        <w:rPr>
          <w:rFonts w:asciiTheme="minorEastAsia" w:eastAsiaTheme="minorEastAsia" w:hAnsiTheme="minorEastAsia" w:hint="eastAsia"/>
        </w:rPr>
        <w:t>参考2.5小节实现文件布局</w:t>
      </w:r>
      <w:r w:rsidR="00102B8B" w:rsidRPr="00D522F1">
        <w:rPr>
          <w:rFonts w:asciiTheme="minorEastAsia" w:eastAsiaTheme="minorEastAsia" w:hAnsiTheme="minorEastAsia" w:hint="eastAsia"/>
        </w:rPr>
        <w:t>。</w:t>
      </w:r>
    </w:p>
    <w:p w14:paraId="0909CAFD" w14:textId="77777777" w:rsidR="00BC16B4" w:rsidRPr="00D522F1" w:rsidRDefault="00D472ED" w:rsidP="00881347">
      <w:pPr>
        <w:pStyle w:val="3"/>
        <w:rPr>
          <w:rFonts w:asciiTheme="minorEastAsia" w:eastAsiaTheme="minorEastAsia" w:hAnsiTheme="minorEastAsia"/>
        </w:rPr>
      </w:pPr>
      <w:bookmarkStart w:id="74" w:name="_Toc317164419"/>
      <w:r w:rsidRPr="00D522F1">
        <w:rPr>
          <w:rFonts w:asciiTheme="minorEastAsia" w:eastAsiaTheme="minorEastAsia" w:hAnsiTheme="minorEastAsia" w:hint="eastAsia"/>
        </w:rPr>
        <w:t>初始化</w:t>
      </w:r>
      <w:bookmarkEnd w:id="74"/>
    </w:p>
    <w:p w14:paraId="57BCF079" w14:textId="77777777" w:rsidR="00DB73CB" w:rsidRPr="006049B5" w:rsidRDefault="00DB73CB" w:rsidP="00065F58">
      <w:pPr>
        <w:ind w:firstLine="420"/>
        <w:rPr>
          <w:rFonts w:eastAsiaTheme="minorEastAsia"/>
        </w:rPr>
      </w:pPr>
      <w:r w:rsidRPr="006049B5">
        <w:rPr>
          <w:rFonts w:eastAsiaTheme="minorEastAsia" w:hAnsiTheme="minorEastAsia"/>
        </w:rPr>
        <w:t>在构造器中无需把实例变量初始化为</w:t>
      </w:r>
      <w:r w:rsidRPr="006049B5">
        <w:rPr>
          <w:rFonts w:eastAsiaTheme="minorEastAsia"/>
        </w:rPr>
        <w:t>0</w:t>
      </w:r>
      <w:r w:rsidRPr="006049B5">
        <w:rPr>
          <w:rFonts w:eastAsiaTheme="minorEastAsia" w:hAnsiTheme="minorEastAsia"/>
        </w:rPr>
        <w:t>或是</w:t>
      </w:r>
      <w:r w:rsidRPr="006049B5">
        <w:rPr>
          <w:rFonts w:eastAsiaTheme="minorEastAsia"/>
        </w:rPr>
        <w:t>nil</w:t>
      </w:r>
      <w:r w:rsidRPr="006049B5">
        <w:rPr>
          <w:rFonts w:eastAsiaTheme="minorEastAsia" w:hAnsiTheme="minorEastAsia"/>
        </w:rPr>
        <w:t>。为一个对象新分配的内存</w:t>
      </w:r>
      <w:r w:rsidR="00065F58" w:rsidRPr="006049B5">
        <w:rPr>
          <w:rFonts w:eastAsiaTheme="minorEastAsia" w:hAnsiTheme="minorEastAsia"/>
        </w:rPr>
        <w:t>都会</w:t>
      </w:r>
      <w:r w:rsidRPr="006049B5">
        <w:rPr>
          <w:rFonts w:eastAsiaTheme="minorEastAsia" w:hAnsiTheme="minorEastAsia"/>
        </w:rPr>
        <w:t>被初始化为</w:t>
      </w:r>
      <w:r w:rsidRPr="006049B5">
        <w:rPr>
          <w:rFonts w:eastAsiaTheme="minorEastAsia"/>
        </w:rPr>
        <w:t>0</w:t>
      </w:r>
      <w:r w:rsidRPr="006049B5">
        <w:rPr>
          <w:rFonts w:eastAsiaTheme="minorEastAsia" w:hAnsiTheme="minorEastAsia"/>
        </w:rPr>
        <w:t>，除了</w:t>
      </w:r>
      <w:r w:rsidR="00065F58" w:rsidRPr="006049B5">
        <w:rPr>
          <w:rFonts w:eastAsiaTheme="minorEastAsia"/>
        </w:rPr>
        <w:t>isa</w:t>
      </w:r>
      <w:r w:rsidR="00065F58" w:rsidRPr="006049B5">
        <w:rPr>
          <w:rFonts w:eastAsiaTheme="minorEastAsia" w:hAnsiTheme="minorEastAsia"/>
        </w:rPr>
        <w:t>。</w:t>
      </w:r>
    </w:p>
    <w:p w14:paraId="06624460" w14:textId="77777777" w:rsidR="00BC16B4" w:rsidRPr="00D522F1" w:rsidRDefault="00881347" w:rsidP="00881347">
      <w:pPr>
        <w:pStyle w:val="3"/>
        <w:rPr>
          <w:rFonts w:asciiTheme="minorEastAsia" w:eastAsiaTheme="minorEastAsia" w:hAnsiTheme="minorEastAsia"/>
        </w:rPr>
      </w:pPr>
      <w:bookmarkStart w:id="75" w:name="_Toc317164420"/>
      <w:r w:rsidRPr="00D522F1">
        <w:rPr>
          <w:rFonts w:asciiTheme="minorEastAsia" w:eastAsiaTheme="minorEastAsia" w:hAnsiTheme="minorEastAsia" w:hint="eastAsia"/>
        </w:rPr>
        <w:t>避免直接调用</w:t>
      </w:r>
      <w:r w:rsidRPr="003B096E">
        <w:rPr>
          <w:rFonts w:eastAsiaTheme="minorEastAsia"/>
        </w:rPr>
        <w:t>+new</w:t>
      </w:r>
      <w:bookmarkEnd w:id="75"/>
    </w:p>
    <w:p w14:paraId="02E5D85E" w14:textId="77777777" w:rsidR="00065F58" w:rsidRPr="006049B5" w:rsidRDefault="00065F58" w:rsidP="00065F58">
      <w:pPr>
        <w:ind w:firstLine="420"/>
        <w:rPr>
          <w:rFonts w:eastAsiaTheme="minorEastAsia"/>
        </w:rPr>
      </w:pPr>
      <w:r w:rsidRPr="006049B5">
        <w:rPr>
          <w:rFonts w:eastAsiaTheme="minorEastAsia" w:hAnsiTheme="minorEastAsia"/>
        </w:rPr>
        <w:lastRenderedPageBreak/>
        <w:t>避免直接调用</w:t>
      </w:r>
      <w:r w:rsidRPr="006049B5">
        <w:rPr>
          <w:rFonts w:eastAsiaTheme="minorEastAsia"/>
        </w:rPr>
        <w:t>NSObject</w:t>
      </w:r>
      <w:r w:rsidRPr="006049B5">
        <w:rPr>
          <w:rFonts w:eastAsiaTheme="minorEastAsia" w:hAnsiTheme="minorEastAsia"/>
        </w:rPr>
        <w:t>的</w:t>
      </w:r>
      <w:r w:rsidRPr="006049B5">
        <w:rPr>
          <w:rFonts w:eastAsiaTheme="minorEastAsia"/>
        </w:rPr>
        <w:t>new</w:t>
      </w:r>
      <w:r w:rsidRPr="006049B5">
        <w:rPr>
          <w:rFonts w:eastAsiaTheme="minorEastAsia" w:hAnsiTheme="minorEastAsia"/>
        </w:rPr>
        <w:t>方法，也不要在子类中覆写此方法。应该使用</w:t>
      </w:r>
      <w:r w:rsidRPr="006049B5">
        <w:rPr>
          <w:rFonts w:eastAsiaTheme="minorEastAsia"/>
        </w:rPr>
        <w:t>alloc</w:t>
      </w:r>
      <w:r w:rsidRPr="006049B5">
        <w:rPr>
          <w:rFonts w:eastAsiaTheme="minorEastAsia" w:hAnsiTheme="minorEastAsia"/>
        </w:rPr>
        <w:t>或是</w:t>
      </w:r>
      <w:r w:rsidRPr="006049B5">
        <w:rPr>
          <w:rFonts w:eastAsiaTheme="minorEastAsia"/>
        </w:rPr>
        <w:t>init</w:t>
      </w:r>
      <w:r w:rsidRPr="006049B5">
        <w:rPr>
          <w:rFonts w:eastAsiaTheme="minorEastAsia" w:hAnsiTheme="minorEastAsia"/>
        </w:rPr>
        <w:t>方法。</w:t>
      </w:r>
    </w:p>
    <w:p w14:paraId="46AA382F" w14:textId="77777777" w:rsidR="00065F58" w:rsidRPr="006049B5" w:rsidRDefault="00065F58" w:rsidP="00065F58">
      <w:pPr>
        <w:ind w:firstLine="420"/>
        <w:rPr>
          <w:rFonts w:eastAsiaTheme="minorEastAsia"/>
        </w:rPr>
      </w:pPr>
      <w:r w:rsidRPr="006049B5">
        <w:rPr>
          <w:rFonts w:eastAsiaTheme="minorEastAsia" w:hAnsiTheme="minorEastAsia"/>
        </w:rPr>
        <w:t>现在</w:t>
      </w:r>
      <w:r w:rsidRPr="006049B5">
        <w:rPr>
          <w:rFonts w:eastAsiaTheme="minorEastAsia"/>
        </w:rPr>
        <w:t>OC</w:t>
      </w:r>
      <w:r w:rsidRPr="006049B5">
        <w:rPr>
          <w:rFonts w:eastAsiaTheme="minorEastAsia" w:hAnsiTheme="minorEastAsia"/>
        </w:rPr>
        <w:t>代码都是通过</w:t>
      </w:r>
      <w:r w:rsidRPr="006049B5">
        <w:rPr>
          <w:rFonts w:eastAsiaTheme="minorEastAsia"/>
        </w:rPr>
        <w:t>alloc</w:t>
      </w:r>
      <w:r w:rsidRPr="006049B5">
        <w:rPr>
          <w:rFonts w:eastAsiaTheme="minorEastAsia" w:hAnsiTheme="minorEastAsia"/>
        </w:rPr>
        <w:t>和</w:t>
      </w:r>
      <w:r w:rsidRPr="006049B5">
        <w:rPr>
          <w:rFonts w:eastAsiaTheme="minorEastAsia"/>
        </w:rPr>
        <w:t>init</w:t>
      </w:r>
      <w:r w:rsidRPr="006049B5">
        <w:rPr>
          <w:rFonts w:eastAsiaTheme="minorEastAsia" w:hAnsiTheme="minorEastAsia"/>
        </w:rPr>
        <w:t>调用来创建一个对象。</w:t>
      </w:r>
      <w:r w:rsidRPr="006049B5">
        <w:rPr>
          <w:rFonts w:eastAsiaTheme="minorEastAsia"/>
        </w:rPr>
        <w:t>New</w:t>
      </w:r>
      <w:r w:rsidRPr="006049B5">
        <w:rPr>
          <w:rFonts w:eastAsiaTheme="minorEastAsia" w:hAnsiTheme="minorEastAsia"/>
        </w:rPr>
        <w:t>很少被使用，这样便于统一，利于</w:t>
      </w:r>
      <w:r w:rsidRPr="006049B5">
        <w:rPr>
          <w:rFonts w:eastAsiaTheme="minorEastAsia"/>
        </w:rPr>
        <w:t>code review</w:t>
      </w:r>
      <w:r w:rsidRPr="006049B5">
        <w:rPr>
          <w:rFonts w:eastAsiaTheme="minorEastAsia" w:hAnsiTheme="minorEastAsia"/>
        </w:rPr>
        <w:t>。</w:t>
      </w:r>
    </w:p>
    <w:p w14:paraId="0B3A3919" w14:textId="77777777" w:rsidR="00881347" w:rsidRPr="00D522F1" w:rsidRDefault="00881347" w:rsidP="00881347">
      <w:pPr>
        <w:pStyle w:val="3"/>
        <w:rPr>
          <w:rFonts w:asciiTheme="minorEastAsia" w:eastAsiaTheme="minorEastAsia" w:hAnsiTheme="minorEastAsia"/>
        </w:rPr>
      </w:pPr>
      <w:bookmarkStart w:id="76" w:name="_Toc317164421"/>
      <w:r w:rsidRPr="00D522F1">
        <w:rPr>
          <w:rFonts w:asciiTheme="minorEastAsia" w:eastAsiaTheme="minorEastAsia" w:hAnsiTheme="minorEastAsia" w:hint="eastAsia"/>
        </w:rPr>
        <w:t>使公有接口尽可能简单</w:t>
      </w:r>
      <w:bookmarkEnd w:id="76"/>
    </w:p>
    <w:p w14:paraId="53AD2C47" w14:textId="77777777" w:rsidR="00065F58" w:rsidRPr="00EB3467" w:rsidRDefault="00065F58" w:rsidP="001E1E71">
      <w:pPr>
        <w:ind w:firstLine="420"/>
        <w:rPr>
          <w:rFonts w:eastAsiaTheme="minorEastAsia"/>
        </w:rPr>
      </w:pPr>
      <w:r w:rsidRPr="00EB3467">
        <w:rPr>
          <w:rFonts w:eastAsiaTheme="minorEastAsia" w:hAnsiTheme="minorEastAsia"/>
        </w:rPr>
        <w:t>尽可能的使类简单化，</w:t>
      </w:r>
      <w:r w:rsidR="001E1E71" w:rsidRPr="00EB3467">
        <w:rPr>
          <w:rFonts w:eastAsiaTheme="minorEastAsia" w:hAnsiTheme="minorEastAsia"/>
        </w:rPr>
        <w:t>没有必要公开的接口</w:t>
      </w:r>
      <w:r w:rsidR="00C35F5F" w:rsidRPr="00EB3467">
        <w:rPr>
          <w:rFonts w:eastAsiaTheme="minorEastAsia" w:hAnsiTheme="minorEastAsia"/>
        </w:rPr>
        <w:t>就不公开。可以使用一个私有的</w:t>
      </w:r>
      <w:r w:rsidR="00C35F5F" w:rsidRPr="00EB3467">
        <w:rPr>
          <w:rFonts w:eastAsiaTheme="minorEastAsia"/>
        </w:rPr>
        <w:t>category</w:t>
      </w:r>
      <w:r w:rsidR="00C35F5F" w:rsidRPr="00EB3467">
        <w:rPr>
          <w:rFonts w:eastAsiaTheme="minorEastAsia" w:hAnsiTheme="minorEastAsia"/>
        </w:rPr>
        <w:t>防止造成</w:t>
      </w:r>
      <w:r w:rsidR="00C35F5F" w:rsidRPr="00EB3467">
        <w:rPr>
          <w:rFonts w:eastAsiaTheme="minorEastAsia"/>
        </w:rPr>
        <w:t>public</w:t>
      </w:r>
      <w:r w:rsidR="00C35F5F" w:rsidRPr="00EB3467">
        <w:rPr>
          <w:rFonts w:eastAsiaTheme="minorEastAsia" w:hAnsiTheme="minorEastAsia"/>
        </w:rPr>
        <w:t>的头混乱。</w:t>
      </w:r>
    </w:p>
    <w:p w14:paraId="35888279" w14:textId="77777777" w:rsidR="00C35F5F" w:rsidRPr="00EB3467" w:rsidRDefault="00C35F5F" w:rsidP="001E1E71">
      <w:pPr>
        <w:ind w:firstLine="420"/>
        <w:rPr>
          <w:rFonts w:eastAsiaTheme="minorEastAsia"/>
        </w:rPr>
      </w:pPr>
      <w:r w:rsidRPr="00EB3467">
        <w:rPr>
          <w:rFonts w:eastAsiaTheme="minorEastAsia" w:hAnsiTheme="minorEastAsia"/>
        </w:rPr>
        <w:t>和</w:t>
      </w:r>
      <w:r w:rsidRPr="00EB3467">
        <w:rPr>
          <w:rFonts w:eastAsiaTheme="minorEastAsia"/>
        </w:rPr>
        <w:t>C++</w:t>
      </w:r>
      <w:r w:rsidRPr="00EB3467">
        <w:rPr>
          <w:rFonts w:eastAsiaTheme="minorEastAsia" w:hAnsiTheme="minorEastAsia"/>
        </w:rPr>
        <w:t>不一样，</w:t>
      </w:r>
      <w:r w:rsidRPr="00EB3467">
        <w:rPr>
          <w:rFonts w:eastAsiaTheme="minorEastAsia"/>
        </w:rPr>
        <w:t>OC</w:t>
      </w:r>
      <w:r w:rsidRPr="00EB3467">
        <w:rPr>
          <w:rFonts w:eastAsiaTheme="minorEastAsia" w:hAnsiTheme="minorEastAsia"/>
        </w:rPr>
        <w:t>的方法都是</w:t>
      </w:r>
      <w:r w:rsidRPr="00EB3467">
        <w:rPr>
          <w:rFonts w:eastAsiaTheme="minorEastAsia"/>
        </w:rPr>
        <w:t>public</w:t>
      </w:r>
      <w:r w:rsidRPr="00EB3467">
        <w:rPr>
          <w:rFonts w:eastAsiaTheme="minorEastAsia" w:hAnsiTheme="minorEastAsia"/>
        </w:rPr>
        <w:t>的所以更需要把非公开的接口隐藏起来，防止出现意外的调用。</w:t>
      </w:r>
    </w:p>
    <w:p w14:paraId="51023E43" w14:textId="77777777" w:rsidR="00102B8B" w:rsidRPr="00EB3467" w:rsidRDefault="00E75811" w:rsidP="001E1E71">
      <w:pPr>
        <w:ind w:firstLine="420"/>
        <w:rPr>
          <w:rFonts w:eastAsiaTheme="minorEastAsia"/>
        </w:rPr>
      </w:pPr>
      <w:r w:rsidRPr="00EB3467">
        <w:rPr>
          <w:rFonts w:eastAsiaTheme="minorEastAsia" w:hAnsiTheme="minorEastAsia"/>
        </w:rPr>
        <w:t>私有方法其实并不是真正的私有。我们还是可能会覆写父类的私有方法，这样会造成非常哪里定位问题，所以通用的做法是对于私有方法用一个独特的命名方法以免被无意的覆写。</w:t>
      </w:r>
    </w:p>
    <w:p w14:paraId="5E1B762A" w14:textId="77777777" w:rsidR="00E75811" w:rsidRPr="00EB3467" w:rsidRDefault="00E75811" w:rsidP="001E1E71">
      <w:pPr>
        <w:ind w:firstLine="420"/>
        <w:rPr>
          <w:rFonts w:eastAsiaTheme="minorEastAsia"/>
        </w:rPr>
      </w:pPr>
      <w:r w:rsidRPr="00EB3467">
        <w:rPr>
          <w:rFonts w:eastAsiaTheme="minorEastAsia" w:hAnsiTheme="minorEastAsia"/>
        </w:rPr>
        <w:t>多用分类使实现模块化。</w:t>
      </w:r>
    </w:p>
    <w:p w14:paraId="5E9123B0" w14:textId="77777777" w:rsidR="00881347" w:rsidRDefault="008E341F" w:rsidP="00881347">
      <w:pPr>
        <w:pStyle w:val="3"/>
        <w:rPr>
          <w:rFonts w:eastAsiaTheme="minorEastAsia"/>
        </w:rPr>
      </w:pPr>
      <w:bookmarkStart w:id="77" w:name="_import_and__include"/>
      <w:bookmarkStart w:id="78" w:name="_Toc317164422"/>
      <w:r w:rsidRPr="008E341F">
        <w:rPr>
          <w:rFonts w:eastAsiaTheme="minorEastAsia"/>
        </w:rPr>
        <w:t xml:space="preserve">#import </w:t>
      </w:r>
      <w:r w:rsidRPr="008E341F">
        <w:rPr>
          <w:rFonts w:eastAsiaTheme="minorEastAsia" w:hAnsiTheme="minorEastAsia"/>
        </w:rPr>
        <w:t>和</w:t>
      </w:r>
      <w:r w:rsidR="00881347" w:rsidRPr="008E341F">
        <w:rPr>
          <w:rFonts w:eastAsiaTheme="minorEastAsia"/>
        </w:rPr>
        <w:t xml:space="preserve"> #include</w:t>
      </w:r>
      <w:bookmarkEnd w:id="77"/>
      <w:bookmarkEnd w:id="78"/>
    </w:p>
    <w:p w14:paraId="01130F80" w14:textId="77777777" w:rsidR="003869BA" w:rsidRPr="006049B5" w:rsidRDefault="007C26F3" w:rsidP="001E0B4F">
      <w:pPr>
        <w:ind w:firstLine="420"/>
        <w:rPr>
          <w:rFonts w:eastAsiaTheme="minorEastAsia"/>
        </w:rPr>
      </w:pPr>
      <w:r w:rsidRPr="006049B5">
        <w:rPr>
          <w:rFonts w:eastAsiaTheme="minorEastAsia"/>
        </w:rPr>
        <w:t>#import</w:t>
      </w:r>
      <w:r w:rsidRPr="006049B5">
        <w:rPr>
          <w:rFonts w:eastAsiaTheme="minorEastAsia" w:hAnsiTheme="minorEastAsia"/>
        </w:rPr>
        <w:t>是用来导入</w:t>
      </w:r>
      <w:r w:rsidRPr="006049B5">
        <w:rPr>
          <w:rFonts w:eastAsiaTheme="minorEastAsia"/>
        </w:rPr>
        <w:t>OC/OC++</w:t>
      </w:r>
      <w:r w:rsidRPr="006049B5">
        <w:rPr>
          <w:rFonts w:eastAsiaTheme="minorEastAsia" w:hAnsiTheme="minorEastAsia"/>
        </w:rPr>
        <w:t>的头文件，</w:t>
      </w:r>
      <w:r w:rsidRPr="006049B5">
        <w:rPr>
          <w:rFonts w:eastAsiaTheme="minorEastAsia"/>
        </w:rPr>
        <w:t>#include</w:t>
      </w:r>
      <w:r w:rsidRPr="006049B5">
        <w:rPr>
          <w:rFonts w:eastAsiaTheme="minorEastAsia" w:hAnsiTheme="minorEastAsia"/>
        </w:rPr>
        <w:t>是用来导入</w:t>
      </w:r>
      <w:r w:rsidRPr="006049B5">
        <w:rPr>
          <w:rFonts w:eastAsiaTheme="minorEastAsia"/>
        </w:rPr>
        <w:t>C/C++</w:t>
      </w:r>
      <w:r w:rsidRPr="006049B5">
        <w:rPr>
          <w:rFonts w:eastAsiaTheme="minorEastAsia" w:hAnsiTheme="minorEastAsia"/>
        </w:rPr>
        <w:t>头文件。</w:t>
      </w:r>
    </w:p>
    <w:p w14:paraId="53465EF1" w14:textId="77777777" w:rsidR="00A93E2B" w:rsidRDefault="007C26F3" w:rsidP="0050193A">
      <w:pPr>
        <w:pStyle w:val="3"/>
        <w:rPr>
          <w:rFonts w:eastAsiaTheme="minorEastAsia" w:hAnsiTheme="minorEastAsia"/>
        </w:rPr>
      </w:pPr>
      <w:bookmarkStart w:id="79" w:name="_Toc317164423"/>
      <w:r w:rsidRPr="008E341F">
        <w:rPr>
          <w:rFonts w:eastAsiaTheme="minorEastAsia" w:hAnsiTheme="minorEastAsia"/>
        </w:rPr>
        <w:t>使用</w:t>
      </w:r>
      <w:r w:rsidRPr="007C26F3">
        <w:rPr>
          <w:rFonts w:eastAsiaTheme="minorEastAsia" w:hAnsiTheme="minorEastAsia"/>
        </w:rPr>
        <w:t>Root</w:t>
      </w:r>
      <w:r>
        <w:rPr>
          <w:rFonts w:eastAsiaTheme="minorEastAsia" w:hAnsiTheme="minorEastAsia" w:hint="eastAsia"/>
        </w:rPr>
        <w:t>框架</w:t>
      </w:r>
      <w:bookmarkEnd w:id="79"/>
    </w:p>
    <w:p w14:paraId="4DB51B4B" w14:textId="77777777" w:rsidR="00E55E3C" w:rsidRPr="006049B5" w:rsidRDefault="00E55E3C" w:rsidP="00E55E3C">
      <w:pPr>
        <w:ind w:firstLine="420"/>
      </w:pPr>
      <w:bookmarkStart w:id="80" w:name="_Toc316555414"/>
      <w:r w:rsidRPr="006049B5">
        <w:rPr>
          <w:rFonts w:eastAsiaTheme="minorEastAsia" w:hAnsiTheme="minorEastAsia"/>
        </w:rPr>
        <w:t>直接导入</w:t>
      </w:r>
      <w:r w:rsidRPr="006049B5">
        <w:rPr>
          <w:rFonts w:eastAsiaTheme="minorEastAsia"/>
        </w:rPr>
        <w:t>“#import &lt;Foundation/Foundation.h&gt;”</w:t>
      </w:r>
      <w:r w:rsidRPr="006049B5">
        <w:rPr>
          <w:rFonts w:eastAsiaTheme="minorEastAsia" w:hAnsiTheme="minorEastAsia"/>
        </w:rPr>
        <w:t>而不是导入每个单独的头文件。导入最顶层框架的头文件对于编译器来说做的工作还会更少些，因为通常它是预编译的所以能够被更快的</w:t>
      </w:r>
      <w:r w:rsidRPr="006049B5">
        <w:rPr>
          <w:rFonts w:eastAsiaTheme="minorEastAsia"/>
        </w:rPr>
        <w:t>load</w:t>
      </w:r>
      <w:r w:rsidRPr="006049B5">
        <w:rPr>
          <w:rFonts w:eastAsiaTheme="minorEastAsia" w:hAnsiTheme="minorEastAsia"/>
        </w:rPr>
        <w:t>。</w:t>
      </w:r>
      <w:bookmarkEnd w:id="80"/>
    </w:p>
    <w:p w14:paraId="37E4E616" w14:textId="77777777" w:rsidR="00881347" w:rsidRPr="008E341F" w:rsidRDefault="00881347" w:rsidP="00881347">
      <w:pPr>
        <w:pStyle w:val="3"/>
        <w:rPr>
          <w:rFonts w:eastAsiaTheme="minorEastAsia"/>
        </w:rPr>
      </w:pPr>
      <w:bookmarkStart w:id="81" w:name="_Toc317164424"/>
      <w:proofErr w:type="gramStart"/>
      <w:r w:rsidRPr="008E341F">
        <w:rPr>
          <w:rFonts w:eastAsiaTheme="minorEastAsia"/>
        </w:rPr>
        <w:t>autorelease</w:t>
      </w:r>
      <w:bookmarkEnd w:id="81"/>
      <w:proofErr w:type="gramEnd"/>
    </w:p>
    <w:p w14:paraId="635BABAA" w14:textId="77777777" w:rsidR="00C91275" w:rsidRPr="006049B5" w:rsidRDefault="00120270" w:rsidP="00C91275">
      <w:pPr>
        <w:ind w:firstLine="420"/>
        <w:rPr>
          <w:rFonts w:eastAsiaTheme="minorEastAsia"/>
        </w:rPr>
      </w:pPr>
      <w:r w:rsidRPr="006049B5">
        <w:rPr>
          <w:rFonts w:eastAsiaTheme="minorEastAsia" w:hAnsiTheme="minorEastAsia"/>
        </w:rPr>
        <w:t>对于一个新创建的临时变量，优先使用</w:t>
      </w:r>
      <w:r w:rsidRPr="006049B5">
        <w:rPr>
          <w:rFonts w:eastAsiaTheme="minorEastAsia"/>
        </w:rPr>
        <w:t>autorelease</w:t>
      </w:r>
      <w:r w:rsidRPr="006049B5">
        <w:rPr>
          <w:rFonts w:eastAsiaTheme="minorEastAsia" w:hAnsiTheme="minorEastAsia"/>
        </w:rPr>
        <w:t>而不是</w:t>
      </w:r>
      <w:r w:rsidRPr="006049B5">
        <w:rPr>
          <w:rFonts w:eastAsiaTheme="minorEastAsia"/>
        </w:rPr>
        <w:t>release</w:t>
      </w:r>
      <w:r w:rsidRPr="006049B5">
        <w:rPr>
          <w:rFonts w:eastAsiaTheme="minorEastAsia" w:hAnsiTheme="minorEastAsia"/>
        </w:rPr>
        <w:t>。</w:t>
      </w:r>
      <w:r w:rsidR="00C91275" w:rsidRPr="006049B5">
        <w:rPr>
          <w:rFonts w:eastAsiaTheme="minorEastAsia" w:hAnsiTheme="minorEastAsia"/>
        </w:rPr>
        <w:t>这种方式可能会稍微慢些，但是会防止可能存在内存泄露。</w:t>
      </w:r>
    </w:p>
    <w:p w14:paraId="4ED57226" w14:textId="77777777" w:rsidR="00F77C1A" w:rsidRPr="006049B5" w:rsidRDefault="008E341F" w:rsidP="00C91275">
      <w:pPr>
        <w:ind w:firstLine="420"/>
        <w:rPr>
          <w:rFonts w:eastAsiaTheme="minorEastAsia"/>
        </w:rPr>
      </w:pPr>
      <w:r w:rsidRPr="006049B5">
        <w:rPr>
          <w:rFonts w:eastAsiaTheme="minorEastAsia" w:hAnsiTheme="minorEastAsia"/>
        </w:rPr>
        <w:t>避免在一个密集的调用和循环里面使用</w:t>
      </w:r>
      <w:r w:rsidRPr="006049B5">
        <w:rPr>
          <w:rFonts w:eastAsiaTheme="minorEastAsia"/>
        </w:rPr>
        <w:t>autorelease</w:t>
      </w:r>
      <w:r w:rsidRPr="006049B5">
        <w:rPr>
          <w:rFonts w:eastAsiaTheme="minorEastAsia" w:hAnsiTheme="minorEastAsia"/>
        </w:rPr>
        <w:t>，这样会导致</w:t>
      </w:r>
      <w:r w:rsidRPr="006049B5">
        <w:rPr>
          <w:rFonts w:eastAsiaTheme="minorEastAsia"/>
        </w:rPr>
        <w:t>autorelease pool</w:t>
      </w:r>
      <w:r w:rsidRPr="006049B5">
        <w:rPr>
          <w:rFonts w:eastAsiaTheme="minorEastAsia" w:hAnsiTheme="minorEastAsia"/>
        </w:rPr>
        <w:t>迅速被充满，从而导致效率降低。</w:t>
      </w:r>
    </w:p>
    <w:p w14:paraId="388700A9" w14:textId="5D2B0DF3" w:rsidR="009B3947" w:rsidRPr="00606977" w:rsidRDefault="00606977" w:rsidP="00606977">
      <w:pPr>
        <w:pStyle w:val="3"/>
        <w:rPr>
          <w:rFonts w:asciiTheme="minorEastAsia" w:eastAsiaTheme="minorEastAsia" w:hAnsiTheme="minorEastAsia"/>
        </w:rPr>
      </w:pPr>
      <w:bookmarkStart w:id="82" w:name="_Toc317164425"/>
      <w:r>
        <w:rPr>
          <w:rFonts w:asciiTheme="minorEastAsia" w:eastAsiaTheme="minorEastAsia" w:hAnsiTheme="minorEastAsia" w:hint="eastAsia"/>
        </w:rPr>
        <w:t>在构造和析构阶段尽量</w:t>
      </w:r>
      <w:r w:rsidR="00881347" w:rsidRPr="00D522F1">
        <w:rPr>
          <w:rFonts w:asciiTheme="minorEastAsia" w:eastAsiaTheme="minorEastAsia" w:hAnsiTheme="minorEastAsia" w:hint="eastAsia"/>
        </w:rPr>
        <w:t>调用访问器方法</w:t>
      </w:r>
      <w:bookmarkEnd w:id="82"/>
    </w:p>
    <w:tbl>
      <w:tblPr>
        <w:tblStyle w:val="a5"/>
        <w:tblW w:w="0" w:type="auto"/>
        <w:jc w:val="center"/>
        <w:tblInd w:w="-511" w:type="dxa"/>
        <w:shd w:val="clear" w:color="auto" w:fill="D9D9D9" w:themeFill="background1" w:themeFillShade="D9"/>
        <w:tblLook w:val="04A0" w:firstRow="1" w:lastRow="0" w:firstColumn="1" w:lastColumn="0" w:noHBand="0" w:noVBand="1"/>
      </w:tblPr>
      <w:tblGrid>
        <w:gridCol w:w="8290"/>
      </w:tblGrid>
      <w:tr w:rsidR="006735E8" w:rsidRPr="00D522F1" w14:paraId="0EB97562" w14:textId="77777777" w:rsidTr="009B14B6">
        <w:trPr>
          <w:trHeight w:val="273"/>
          <w:jc w:val="center"/>
        </w:trPr>
        <w:tc>
          <w:tcPr>
            <w:tcW w:w="8290" w:type="dxa"/>
            <w:shd w:val="clear" w:color="auto" w:fill="D9D9D9" w:themeFill="background1" w:themeFillShade="D9"/>
          </w:tcPr>
          <w:p w14:paraId="2E311F73"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w:t>
            </w:r>
            <w:proofErr w:type="gramStart"/>
            <w:r w:rsidRPr="00E321F2">
              <w:rPr>
                <w:rFonts w:ascii="Verdana" w:eastAsiaTheme="minorEastAsia" w:hAnsi="Verdana" w:cs="Times New Roman"/>
                <w:color w:val="000000" w:themeColor="text1"/>
                <w:kern w:val="2"/>
                <w:sz w:val="16"/>
                <w:szCs w:val="16"/>
              </w:rPr>
              <w:t>id</w:t>
            </w:r>
            <w:proofErr w:type="gramEnd"/>
            <w:r w:rsidRPr="00E321F2">
              <w:rPr>
                <w:rFonts w:ascii="Verdana" w:eastAsiaTheme="minorEastAsia" w:hAnsi="Verdana" w:cs="Times New Roman"/>
                <w:color w:val="000000" w:themeColor="text1"/>
                <w:kern w:val="2"/>
                <w:sz w:val="16"/>
                <w:szCs w:val="16"/>
              </w:rPr>
              <w:t xml:space="preserve">)init </w:t>
            </w:r>
          </w:p>
          <w:p w14:paraId="2D904044"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w:t>
            </w:r>
          </w:p>
          <w:p w14:paraId="11FE411B"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xml:space="preserve">  </w:t>
            </w:r>
            <w:proofErr w:type="gramStart"/>
            <w:r w:rsidRPr="00E321F2">
              <w:rPr>
                <w:rFonts w:ascii="Verdana" w:eastAsiaTheme="minorEastAsia" w:hAnsi="Verdana" w:cs="Times New Roman"/>
                <w:color w:val="000000" w:themeColor="text1"/>
                <w:kern w:val="2"/>
                <w:sz w:val="16"/>
                <w:szCs w:val="16"/>
              </w:rPr>
              <w:t>self</w:t>
            </w:r>
            <w:proofErr w:type="gramEnd"/>
            <w:r w:rsidRPr="00E321F2">
              <w:rPr>
                <w:rFonts w:ascii="Verdana" w:eastAsiaTheme="minorEastAsia" w:hAnsi="Verdana" w:cs="Times New Roman"/>
                <w:color w:val="000000" w:themeColor="text1"/>
                <w:kern w:val="2"/>
                <w:sz w:val="16"/>
                <w:szCs w:val="16"/>
              </w:rPr>
              <w:t xml:space="preserve"> = [super init];</w:t>
            </w:r>
          </w:p>
          <w:p w14:paraId="62145876"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xml:space="preserve">  </w:t>
            </w:r>
            <w:proofErr w:type="gramStart"/>
            <w:r w:rsidRPr="00E321F2">
              <w:rPr>
                <w:rFonts w:ascii="Verdana" w:eastAsiaTheme="minorEastAsia" w:hAnsi="Verdana" w:cs="Times New Roman"/>
                <w:color w:val="000000" w:themeColor="text1"/>
                <w:kern w:val="2"/>
                <w:sz w:val="16"/>
                <w:szCs w:val="16"/>
              </w:rPr>
              <w:t>if</w:t>
            </w:r>
            <w:proofErr w:type="gramEnd"/>
            <w:r w:rsidRPr="00E321F2">
              <w:rPr>
                <w:rFonts w:ascii="Verdana" w:eastAsiaTheme="minorEastAsia" w:hAnsi="Verdana" w:cs="Times New Roman"/>
                <w:color w:val="000000" w:themeColor="text1"/>
                <w:kern w:val="2"/>
                <w:sz w:val="16"/>
                <w:szCs w:val="16"/>
              </w:rPr>
              <w:t xml:space="preserve"> (self) </w:t>
            </w:r>
          </w:p>
          <w:p w14:paraId="419294CA" w14:textId="77777777" w:rsidR="006735E8" w:rsidRPr="00E321F2" w:rsidRDefault="006735E8" w:rsidP="006735E8">
            <w:pPr>
              <w:pStyle w:val="HTML"/>
              <w:ind w:firstLineChars="50" w:firstLine="80"/>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w:t>
            </w:r>
          </w:p>
          <w:p w14:paraId="2F62CEC5" w14:textId="051EB1A3"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xml:space="preserve">    </w:t>
            </w:r>
            <w:r w:rsidR="00606977">
              <w:rPr>
                <w:rFonts w:ascii="Verdana" w:eastAsiaTheme="minorEastAsia" w:hAnsi="Verdana" w:cs="Times New Roman" w:hint="eastAsia"/>
                <w:color w:val="000000" w:themeColor="text1"/>
                <w:kern w:val="2"/>
                <w:sz w:val="16"/>
                <w:szCs w:val="16"/>
              </w:rPr>
              <w:t xml:space="preserve"> </w:t>
            </w:r>
            <w:proofErr w:type="gramStart"/>
            <w:r w:rsidR="00606977">
              <w:rPr>
                <w:rFonts w:ascii="Verdana" w:eastAsiaTheme="minorEastAsia" w:hAnsi="Verdana" w:cs="Times New Roman"/>
                <w:color w:val="000000" w:themeColor="text1"/>
                <w:kern w:val="2"/>
                <w:sz w:val="16"/>
                <w:szCs w:val="16"/>
              </w:rPr>
              <w:t>self.bar</w:t>
            </w:r>
            <w:proofErr w:type="gramEnd"/>
            <w:r w:rsidRPr="00E321F2">
              <w:rPr>
                <w:rFonts w:ascii="Verdana" w:eastAsiaTheme="minorEastAsia" w:hAnsi="Verdana" w:cs="Times New Roman"/>
                <w:color w:val="000000" w:themeColor="text1"/>
                <w:kern w:val="2"/>
                <w:sz w:val="16"/>
                <w:szCs w:val="16"/>
              </w:rPr>
              <w:t xml:space="preserve"> = </w:t>
            </w:r>
            <w:r w:rsidR="00606977">
              <w:rPr>
                <w:rFonts w:ascii="Verdana" w:eastAsiaTheme="minorEastAsia" w:hAnsi="Verdana" w:cs="Times New Roman"/>
                <w:color w:val="000000" w:themeColor="text1"/>
                <w:kern w:val="2"/>
                <w:sz w:val="16"/>
                <w:szCs w:val="16"/>
              </w:rPr>
              <w:t>[</w:t>
            </w:r>
            <w:r w:rsidRPr="00E321F2">
              <w:rPr>
                <w:rFonts w:ascii="Verdana" w:eastAsiaTheme="minorEastAsia" w:hAnsi="Verdana" w:cs="Times New Roman"/>
                <w:color w:val="000000" w:themeColor="text1"/>
                <w:kern w:val="2"/>
                <w:sz w:val="16"/>
                <w:szCs w:val="16"/>
              </w:rPr>
              <w:t>[[NSMutableString alloc] init]</w:t>
            </w:r>
            <w:r w:rsidR="00606977">
              <w:rPr>
                <w:rFonts w:ascii="Verdana" w:eastAsiaTheme="minorEastAsia" w:hAnsi="Verdana" w:cs="Times New Roman"/>
                <w:color w:val="000000" w:themeColor="text1"/>
                <w:kern w:val="2"/>
                <w:sz w:val="16"/>
                <w:szCs w:val="16"/>
              </w:rPr>
              <w:t xml:space="preserve"> autorelease]</w:t>
            </w:r>
            <w:r w:rsidRPr="00E321F2">
              <w:rPr>
                <w:rFonts w:ascii="Verdana" w:eastAsiaTheme="minorEastAsia" w:hAnsi="Verdana" w:cs="Times New Roman"/>
                <w:color w:val="000000" w:themeColor="text1"/>
                <w:kern w:val="2"/>
                <w:sz w:val="16"/>
                <w:szCs w:val="16"/>
              </w:rPr>
              <w:t>;  // good</w:t>
            </w:r>
          </w:p>
          <w:p w14:paraId="7CA316AE"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xml:space="preserve">  }</w:t>
            </w:r>
          </w:p>
          <w:p w14:paraId="17AA1D7B"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xml:space="preserve">  </w:t>
            </w:r>
            <w:proofErr w:type="gramStart"/>
            <w:r w:rsidRPr="00E321F2">
              <w:rPr>
                <w:rFonts w:ascii="Verdana" w:eastAsiaTheme="minorEastAsia" w:hAnsi="Verdana" w:cs="Times New Roman"/>
                <w:color w:val="000000" w:themeColor="text1"/>
                <w:kern w:val="2"/>
                <w:sz w:val="16"/>
                <w:szCs w:val="16"/>
              </w:rPr>
              <w:t>return</w:t>
            </w:r>
            <w:proofErr w:type="gramEnd"/>
            <w:r w:rsidRPr="00E321F2">
              <w:rPr>
                <w:rFonts w:ascii="Verdana" w:eastAsiaTheme="minorEastAsia" w:hAnsi="Verdana" w:cs="Times New Roman"/>
                <w:color w:val="000000" w:themeColor="text1"/>
                <w:kern w:val="2"/>
                <w:sz w:val="16"/>
                <w:szCs w:val="16"/>
              </w:rPr>
              <w:t xml:space="preserve"> self;</w:t>
            </w:r>
          </w:p>
          <w:p w14:paraId="7439AC5B"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w:t>
            </w:r>
          </w:p>
          <w:p w14:paraId="6396137F"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p>
          <w:p w14:paraId="0F76D378"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w:t>
            </w:r>
            <w:proofErr w:type="gramStart"/>
            <w:r w:rsidRPr="00E321F2">
              <w:rPr>
                <w:rFonts w:ascii="Verdana" w:eastAsiaTheme="minorEastAsia" w:hAnsi="Verdana" w:cs="Times New Roman"/>
                <w:color w:val="000000" w:themeColor="text1"/>
                <w:kern w:val="2"/>
                <w:sz w:val="16"/>
                <w:szCs w:val="16"/>
              </w:rPr>
              <w:t>void</w:t>
            </w:r>
            <w:proofErr w:type="gramEnd"/>
            <w:r w:rsidRPr="00E321F2">
              <w:rPr>
                <w:rFonts w:ascii="Verdana" w:eastAsiaTheme="minorEastAsia" w:hAnsi="Verdana" w:cs="Times New Roman"/>
                <w:color w:val="000000" w:themeColor="text1"/>
                <w:kern w:val="2"/>
                <w:sz w:val="16"/>
                <w:szCs w:val="16"/>
              </w:rPr>
              <w:t xml:space="preserve">)dealloc </w:t>
            </w:r>
          </w:p>
          <w:p w14:paraId="5C9B5E63"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w:t>
            </w:r>
          </w:p>
          <w:p w14:paraId="4F80D3DB" w14:textId="366959A3" w:rsidR="006735E8" w:rsidRPr="00E321F2" w:rsidRDefault="00606977" w:rsidP="006735E8">
            <w:pPr>
              <w:pStyle w:val="HTML"/>
              <w:rPr>
                <w:rFonts w:ascii="Verdana" w:eastAsiaTheme="minorEastAsia" w:hAnsi="Verdana" w:cs="Times New Roman"/>
                <w:color w:val="000000" w:themeColor="text1"/>
                <w:kern w:val="2"/>
                <w:sz w:val="16"/>
                <w:szCs w:val="16"/>
              </w:rPr>
            </w:pPr>
            <w:r>
              <w:rPr>
                <w:rFonts w:ascii="Verdana" w:eastAsiaTheme="minorEastAsia" w:hAnsi="Verdana" w:cs="Times New Roman"/>
                <w:color w:val="000000" w:themeColor="text1"/>
                <w:kern w:val="2"/>
                <w:sz w:val="16"/>
                <w:szCs w:val="16"/>
              </w:rPr>
              <w:t xml:space="preserve">  </w:t>
            </w:r>
            <w:proofErr w:type="gramStart"/>
            <w:r>
              <w:rPr>
                <w:rFonts w:ascii="Verdana" w:eastAsiaTheme="minorEastAsia" w:hAnsi="Verdana" w:cs="Times New Roman"/>
                <w:color w:val="000000" w:themeColor="text1"/>
                <w:kern w:val="2"/>
                <w:sz w:val="16"/>
                <w:szCs w:val="16"/>
              </w:rPr>
              <w:t>self.bar</w:t>
            </w:r>
            <w:proofErr w:type="gramEnd"/>
            <w:r>
              <w:rPr>
                <w:rFonts w:ascii="Verdana" w:eastAsiaTheme="minorEastAsia" w:hAnsi="Verdana" w:cs="Times New Roman"/>
                <w:color w:val="000000" w:themeColor="text1"/>
                <w:kern w:val="2"/>
                <w:sz w:val="16"/>
                <w:szCs w:val="16"/>
              </w:rPr>
              <w:t xml:space="preserve"> = nil</w:t>
            </w:r>
            <w:r w:rsidR="006735E8" w:rsidRPr="00E321F2">
              <w:rPr>
                <w:rFonts w:ascii="Verdana" w:eastAsiaTheme="minorEastAsia" w:hAnsi="Verdana" w:cs="Times New Roman"/>
                <w:color w:val="000000" w:themeColor="text1"/>
                <w:kern w:val="2"/>
                <w:sz w:val="16"/>
                <w:szCs w:val="16"/>
              </w:rPr>
              <w:t>;                           // good</w:t>
            </w:r>
          </w:p>
          <w:p w14:paraId="1C4C54DF"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lastRenderedPageBreak/>
              <w:t xml:space="preserve">  [</w:t>
            </w:r>
            <w:proofErr w:type="gramStart"/>
            <w:r w:rsidRPr="00E321F2">
              <w:rPr>
                <w:rFonts w:ascii="Verdana" w:eastAsiaTheme="minorEastAsia" w:hAnsi="Verdana" w:cs="Times New Roman"/>
                <w:color w:val="000000" w:themeColor="text1"/>
                <w:kern w:val="2"/>
                <w:sz w:val="16"/>
                <w:szCs w:val="16"/>
              </w:rPr>
              <w:t>super</w:t>
            </w:r>
            <w:proofErr w:type="gramEnd"/>
            <w:r w:rsidRPr="00E321F2">
              <w:rPr>
                <w:rFonts w:ascii="Verdana" w:eastAsiaTheme="minorEastAsia" w:hAnsi="Verdana" w:cs="Times New Roman"/>
                <w:color w:val="000000" w:themeColor="text1"/>
                <w:kern w:val="2"/>
                <w:sz w:val="16"/>
                <w:szCs w:val="16"/>
              </w:rPr>
              <w:t xml:space="preserve"> dealloc];</w:t>
            </w:r>
          </w:p>
          <w:p w14:paraId="3760C076" w14:textId="77777777" w:rsidR="006735E8" w:rsidRPr="00E321F2" w:rsidRDefault="006735E8" w:rsidP="006735E8">
            <w:pPr>
              <w:pStyle w:val="HTML"/>
              <w:rPr>
                <w:rFonts w:asciiTheme="minorEastAsia" w:eastAsiaTheme="minorEastAsia" w:hAnsiTheme="minorEastAsi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w:t>
            </w:r>
          </w:p>
          <w:p w14:paraId="15C4335B" w14:textId="77777777" w:rsidR="006735E8" w:rsidRPr="00D522F1" w:rsidRDefault="006735E8" w:rsidP="009B14B6">
            <w:pPr>
              <w:pStyle w:val="HTML"/>
              <w:rPr>
                <w:rFonts w:asciiTheme="minorEastAsia" w:eastAsiaTheme="minorEastAsia" w:hAnsiTheme="minorEastAsia" w:cs="Times New Roman"/>
                <w:kern w:val="2"/>
                <w:sz w:val="16"/>
                <w:szCs w:val="16"/>
              </w:rPr>
            </w:pPr>
          </w:p>
          <w:p w14:paraId="22F2DE49"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w:t>
            </w:r>
            <w:proofErr w:type="gramStart"/>
            <w:r w:rsidRPr="00E321F2">
              <w:rPr>
                <w:rFonts w:ascii="Verdana" w:eastAsiaTheme="minorEastAsia" w:hAnsi="Verdana" w:cs="Times New Roman"/>
                <w:color w:val="000000" w:themeColor="text1"/>
                <w:kern w:val="2"/>
                <w:sz w:val="16"/>
                <w:szCs w:val="16"/>
              </w:rPr>
              <w:t>id</w:t>
            </w:r>
            <w:proofErr w:type="gramEnd"/>
            <w:r w:rsidRPr="00E321F2">
              <w:rPr>
                <w:rFonts w:ascii="Verdana" w:eastAsiaTheme="minorEastAsia" w:hAnsi="Verdana" w:cs="Times New Roman"/>
                <w:color w:val="000000" w:themeColor="text1"/>
                <w:kern w:val="2"/>
                <w:sz w:val="16"/>
                <w:szCs w:val="16"/>
              </w:rPr>
              <w:t xml:space="preserve">)init </w:t>
            </w:r>
          </w:p>
          <w:p w14:paraId="5A466126"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w:t>
            </w:r>
          </w:p>
          <w:p w14:paraId="5909C558"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xml:space="preserve">  </w:t>
            </w:r>
            <w:proofErr w:type="gramStart"/>
            <w:r w:rsidRPr="00E321F2">
              <w:rPr>
                <w:rFonts w:ascii="Verdana" w:eastAsiaTheme="minorEastAsia" w:hAnsi="Verdana" w:cs="Times New Roman"/>
                <w:color w:val="000000" w:themeColor="text1"/>
                <w:kern w:val="2"/>
                <w:sz w:val="16"/>
                <w:szCs w:val="16"/>
              </w:rPr>
              <w:t>self</w:t>
            </w:r>
            <w:proofErr w:type="gramEnd"/>
            <w:r w:rsidRPr="00E321F2">
              <w:rPr>
                <w:rFonts w:ascii="Verdana" w:eastAsiaTheme="minorEastAsia" w:hAnsi="Verdana" w:cs="Times New Roman"/>
                <w:color w:val="000000" w:themeColor="text1"/>
                <w:kern w:val="2"/>
                <w:sz w:val="16"/>
                <w:szCs w:val="16"/>
              </w:rPr>
              <w:t xml:space="preserve"> = [super init];</w:t>
            </w:r>
          </w:p>
          <w:p w14:paraId="66E4B94D"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xml:space="preserve">  </w:t>
            </w:r>
            <w:proofErr w:type="gramStart"/>
            <w:r w:rsidRPr="00E321F2">
              <w:rPr>
                <w:rFonts w:ascii="Verdana" w:eastAsiaTheme="minorEastAsia" w:hAnsi="Verdana" w:cs="Times New Roman"/>
                <w:color w:val="000000" w:themeColor="text1"/>
                <w:kern w:val="2"/>
                <w:sz w:val="16"/>
                <w:szCs w:val="16"/>
              </w:rPr>
              <w:t>if</w:t>
            </w:r>
            <w:proofErr w:type="gramEnd"/>
            <w:r w:rsidRPr="00E321F2">
              <w:rPr>
                <w:rFonts w:ascii="Verdana" w:eastAsiaTheme="minorEastAsia" w:hAnsi="Verdana" w:cs="Times New Roman"/>
                <w:color w:val="000000" w:themeColor="text1"/>
                <w:kern w:val="2"/>
                <w:sz w:val="16"/>
                <w:szCs w:val="16"/>
              </w:rPr>
              <w:t xml:space="preserve"> (self) </w:t>
            </w:r>
          </w:p>
          <w:p w14:paraId="6FA5B43C" w14:textId="77777777" w:rsidR="006735E8" w:rsidRPr="00E321F2" w:rsidRDefault="006735E8" w:rsidP="006735E8">
            <w:pPr>
              <w:pStyle w:val="HTML"/>
              <w:ind w:firstLineChars="100" w:firstLine="160"/>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w:t>
            </w:r>
          </w:p>
          <w:p w14:paraId="430045E7"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xml:space="preserve">    </w:t>
            </w:r>
            <w:proofErr w:type="gramStart"/>
            <w:r w:rsidRPr="00E321F2">
              <w:rPr>
                <w:rFonts w:ascii="Verdana" w:eastAsiaTheme="minorEastAsia" w:hAnsi="Verdana" w:cs="Times New Roman"/>
                <w:color w:val="000000" w:themeColor="text1"/>
                <w:kern w:val="2"/>
                <w:sz w:val="16"/>
                <w:szCs w:val="16"/>
              </w:rPr>
              <w:t>self.bar</w:t>
            </w:r>
            <w:proofErr w:type="gramEnd"/>
            <w:r w:rsidRPr="00E321F2">
              <w:rPr>
                <w:rFonts w:ascii="Verdana" w:eastAsiaTheme="minorEastAsia" w:hAnsi="Verdana" w:cs="Times New Roman"/>
                <w:color w:val="000000" w:themeColor="text1"/>
                <w:kern w:val="2"/>
                <w:sz w:val="16"/>
                <w:szCs w:val="16"/>
              </w:rPr>
              <w:t xml:space="preserve"> = [NSMutableString string];  // avoid</w:t>
            </w:r>
          </w:p>
          <w:p w14:paraId="7C867C2A"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xml:space="preserve">  }</w:t>
            </w:r>
          </w:p>
          <w:p w14:paraId="4E5661E0"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xml:space="preserve">  </w:t>
            </w:r>
            <w:proofErr w:type="gramStart"/>
            <w:r w:rsidRPr="00E321F2">
              <w:rPr>
                <w:rFonts w:ascii="Verdana" w:eastAsiaTheme="minorEastAsia" w:hAnsi="Verdana" w:cs="Times New Roman"/>
                <w:color w:val="000000" w:themeColor="text1"/>
                <w:kern w:val="2"/>
                <w:sz w:val="16"/>
                <w:szCs w:val="16"/>
              </w:rPr>
              <w:t>return</w:t>
            </w:r>
            <w:proofErr w:type="gramEnd"/>
            <w:r w:rsidRPr="00E321F2">
              <w:rPr>
                <w:rFonts w:ascii="Verdana" w:eastAsiaTheme="minorEastAsia" w:hAnsi="Verdana" w:cs="Times New Roman"/>
                <w:color w:val="000000" w:themeColor="text1"/>
                <w:kern w:val="2"/>
                <w:sz w:val="16"/>
                <w:szCs w:val="16"/>
              </w:rPr>
              <w:t xml:space="preserve"> self;</w:t>
            </w:r>
          </w:p>
          <w:p w14:paraId="62F5A9B6"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w:t>
            </w:r>
          </w:p>
          <w:p w14:paraId="057C9512"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p>
          <w:p w14:paraId="176F80E0"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w:t>
            </w:r>
            <w:proofErr w:type="gramStart"/>
            <w:r w:rsidRPr="00E321F2">
              <w:rPr>
                <w:rFonts w:ascii="Verdana" w:eastAsiaTheme="minorEastAsia" w:hAnsi="Verdana" w:cs="Times New Roman"/>
                <w:color w:val="000000" w:themeColor="text1"/>
                <w:kern w:val="2"/>
                <w:sz w:val="16"/>
                <w:szCs w:val="16"/>
              </w:rPr>
              <w:t>void</w:t>
            </w:r>
            <w:proofErr w:type="gramEnd"/>
            <w:r w:rsidRPr="00E321F2">
              <w:rPr>
                <w:rFonts w:ascii="Verdana" w:eastAsiaTheme="minorEastAsia" w:hAnsi="Verdana" w:cs="Times New Roman"/>
                <w:color w:val="000000" w:themeColor="text1"/>
                <w:kern w:val="2"/>
                <w:sz w:val="16"/>
                <w:szCs w:val="16"/>
              </w:rPr>
              <w:t xml:space="preserve">)dealloc </w:t>
            </w:r>
          </w:p>
          <w:p w14:paraId="2BAFC0BB"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w:t>
            </w:r>
          </w:p>
          <w:p w14:paraId="108197FC"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xml:space="preserve">  </w:t>
            </w:r>
            <w:proofErr w:type="gramStart"/>
            <w:r w:rsidRPr="00E321F2">
              <w:rPr>
                <w:rFonts w:ascii="Verdana" w:eastAsiaTheme="minorEastAsia" w:hAnsi="Verdana" w:cs="Times New Roman"/>
                <w:color w:val="000000" w:themeColor="text1"/>
                <w:kern w:val="2"/>
                <w:sz w:val="16"/>
                <w:szCs w:val="16"/>
              </w:rPr>
              <w:t>self.bar</w:t>
            </w:r>
            <w:proofErr w:type="gramEnd"/>
            <w:r w:rsidRPr="00E321F2">
              <w:rPr>
                <w:rFonts w:ascii="Verdana" w:eastAsiaTheme="minorEastAsia" w:hAnsi="Verdana" w:cs="Times New Roman"/>
                <w:color w:val="000000" w:themeColor="text1"/>
                <w:kern w:val="2"/>
                <w:sz w:val="16"/>
                <w:szCs w:val="16"/>
              </w:rPr>
              <w:t xml:space="preserve"> = nil;                         // avoid</w:t>
            </w:r>
          </w:p>
          <w:p w14:paraId="56B04E0D" w14:textId="77777777" w:rsidR="006735E8" w:rsidRPr="00E321F2" w:rsidRDefault="006735E8" w:rsidP="006735E8">
            <w:pPr>
              <w:pStyle w:val="HTML"/>
              <w:rPr>
                <w:rFonts w:ascii="Verdana" w:eastAsiaTheme="minorEastAsia" w:hAnsi="Verdana" w:cs="Times New Roman"/>
                <w:color w:val="000000" w:themeColor="text1"/>
                <w:kern w:val="2"/>
                <w:sz w:val="16"/>
                <w:szCs w:val="16"/>
              </w:rPr>
            </w:pPr>
            <w:r w:rsidRPr="00E321F2">
              <w:rPr>
                <w:rFonts w:ascii="Verdana" w:eastAsiaTheme="minorEastAsia" w:hAnsi="Verdana" w:cs="Times New Roman"/>
                <w:color w:val="000000" w:themeColor="text1"/>
                <w:kern w:val="2"/>
                <w:sz w:val="16"/>
                <w:szCs w:val="16"/>
              </w:rPr>
              <w:t xml:space="preserve">  [</w:t>
            </w:r>
            <w:proofErr w:type="gramStart"/>
            <w:r w:rsidRPr="00E321F2">
              <w:rPr>
                <w:rFonts w:ascii="Verdana" w:eastAsiaTheme="minorEastAsia" w:hAnsi="Verdana" w:cs="Times New Roman"/>
                <w:color w:val="000000" w:themeColor="text1"/>
                <w:kern w:val="2"/>
                <w:sz w:val="16"/>
                <w:szCs w:val="16"/>
              </w:rPr>
              <w:t>super</w:t>
            </w:r>
            <w:proofErr w:type="gramEnd"/>
            <w:r w:rsidRPr="00E321F2">
              <w:rPr>
                <w:rFonts w:ascii="Verdana" w:eastAsiaTheme="minorEastAsia" w:hAnsi="Verdana" w:cs="Times New Roman"/>
                <w:color w:val="000000" w:themeColor="text1"/>
                <w:kern w:val="2"/>
                <w:sz w:val="16"/>
                <w:szCs w:val="16"/>
              </w:rPr>
              <w:t xml:space="preserve"> dealloc];</w:t>
            </w:r>
          </w:p>
          <w:p w14:paraId="44AF28B5" w14:textId="77777777" w:rsidR="006735E8" w:rsidRPr="00E321F2" w:rsidRDefault="006735E8" w:rsidP="009B14B6">
            <w:pPr>
              <w:pStyle w:val="HTML"/>
              <w:rPr>
                <w:rFonts w:ascii="Verdana" w:eastAsiaTheme="minorEastAsia" w:hAnsi="Verdana"/>
                <w:color w:val="000000" w:themeColor="text1"/>
              </w:rPr>
            </w:pPr>
            <w:r w:rsidRPr="00E321F2">
              <w:rPr>
                <w:rFonts w:ascii="Verdana" w:eastAsiaTheme="minorEastAsia" w:hAnsi="Verdana" w:cs="Times New Roman"/>
                <w:color w:val="000000" w:themeColor="text1"/>
                <w:kern w:val="2"/>
                <w:sz w:val="16"/>
                <w:szCs w:val="16"/>
              </w:rPr>
              <w:t>}</w:t>
            </w:r>
          </w:p>
        </w:tc>
      </w:tr>
    </w:tbl>
    <w:p w14:paraId="7BD8EAF8" w14:textId="77777777" w:rsidR="004D1C33" w:rsidRPr="00D522F1" w:rsidRDefault="006735E8" w:rsidP="00680F1F">
      <w:pPr>
        <w:pStyle w:val="ad"/>
      </w:pPr>
      <w:bookmarkStart w:id="83" w:name="_Toc317164475"/>
      <w:r w:rsidRPr="00D522F1">
        <w:rPr>
          <w:rFonts w:hint="eastAsia"/>
        </w:rPr>
        <w:lastRenderedPageBreak/>
        <w:t>图表</w:t>
      </w:r>
      <w:r w:rsidRPr="00D522F1">
        <w:rPr>
          <w:rFonts w:hint="eastAsia"/>
        </w:rPr>
        <w:t xml:space="preserve"> </w:t>
      </w:r>
      <w:r w:rsidR="000C34E0" w:rsidRPr="00D522F1">
        <w:fldChar w:fldCharType="begin"/>
      </w:r>
      <w:r w:rsidR="00D472ED" w:rsidRPr="00D522F1">
        <w:instrText xml:space="preserve"> SEQ </w:instrText>
      </w:r>
      <w:r w:rsidR="00D472ED" w:rsidRPr="00D522F1">
        <w:instrText>图表</w:instrText>
      </w:r>
      <w:r w:rsidR="00D472ED" w:rsidRPr="00D522F1">
        <w:instrText xml:space="preserve"> \* ARABIC </w:instrText>
      </w:r>
      <w:r w:rsidR="000C34E0" w:rsidRPr="00D522F1">
        <w:fldChar w:fldCharType="separate"/>
      </w:r>
      <w:r w:rsidR="00B11B1F">
        <w:rPr>
          <w:noProof/>
        </w:rPr>
        <w:t>23</w:t>
      </w:r>
      <w:r w:rsidR="000C34E0" w:rsidRPr="00D522F1">
        <w:rPr>
          <w:noProof/>
        </w:rPr>
        <w:fldChar w:fldCharType="end"/>
      </w:r>
      <w:r w:rsidRPr="00D522F1">
        <w:rPr>
          <w:rFonts w:hint="eastAsia"/>
        </w:rPr>
        <w:t xml:space="preserve"> </w:t>
      </w:r>
      <w:r w:rsidR="00DB49B1">
        <w:rPr>
          <w:rFonts w:hint="eastAsia"/>
        </w:rPr>
        <w:t>构造器中调用方法</w:t>
      </w:r>
      <w:bookmarkEnd w:id="83"/>
    </w:p>
    <w:p w14:paraId="4BBB190A" w14:textId="77777777" w:rsidR="00881347" w:rsidRPr="00D522F1" w:rsidRDefault="00881347" w:rsidP="00881347">
      <w:pPr>
        <w:pStyle w:val="3"/>
        <w:rPr>
          <w:rFonts w:asciiTheme="minorEastAsia" w:eastAsiaTheme="minorEastAsia" w:hAnsiTheme="minorEastAsia"/>
        </w:rPr>
      </w:pPr>
      <w:bookmarkStart w:id="84" w:name="_Toc317164426"/>
      <w:r w:rsidRPr="00D522F1">
        <w:rPr>
          <w:rFonts w:asciiTheme="minorEastAsia" w:eastAsiaTheme="minorEastAsia" w:hAnsiTheme="minorEastAsia" w:hint="eastAsia"/>
        </w:rPr>
        <w:t>按照申明的次序析构实例变量</w:t>
      </w:r>
      <w:bookmarkEnd w:id="84"/>
    </w:p>
    <w:p w14:paraId="63BC72AA" w14:textId="77777777" w:rsidR="0012435E" w:rsidRPr="006049B5" w:rsidRDefault="00E41E61" w:rsidP="00EE684B">
      <w:pPr>
        <w:pStyle w:val="afa"/>
        <w:numPr>
          <w:ilvl w:val="0"/>
          <w:numId w:val="7"/>
        </w:numPr>
        <w:ind w:firstLineChars="0"/>
        <w:rPr>
          <w:rFonts w:eastAsiaTheme="minorEastAsia"/>
        </w:rPr>
      </w:pPr>
      <w:r w:rsidRPr="006049B5">
        <w:rPr>
          <w:rFonts w:eastAsiaTheme="minorEastAsia"/>
        </w:rPr>
        <w:t>Dealloc</w:t>
      </w:r>
      <w:r w:rsidRPr="006049B5">
        <w:rPr>
          <w:rFonts w:eastAsiaTheme="minorEastAsia" w:hAnsiTheme="minorEastAsia"/>
        </w:rPr>
        <w:t>中处理实例变量按照</w:t>
      </w:r>
      <w:r w:rsidRPr="006049B5">
        <w:rPr>
          <w:rFonts w:eastAsiaTheme="minorEastAsia"/>
        </w:rPr>
        <w:t>@interface</w:t>
      </w:r>
      <w:r w:rsidRPr="006049B5">
        <w:rPr>
          <w:rFonts w:eastAsiaTheme="minorEastAsia" w:hAnsiTheme="minorEastAsia"/>
        </w:rPr>
        <w:t>中申明的顺序处理，便于</w:t>
      </w:r>
      <w:r w:rsidRPr="006049B5">
        <w:rPr>
          <w:rFonts w:eastAsiaTheme="minorEastAsia"/>
        </w:rPr>
        <w:t>review</w:t>
      </w:r>
      <w:r w:rsidRPr="006049B5">
        <w:rPr>
          <w:rFonts w:eastAsiaTheme="minorEastAsia" w:hAnsiTheme="minorEastAsia"/>
        </w:rPr>
        <w:t>；</w:t>
      </w:r>
    </w:p>
    <w:p w14:paraId="4F87E263" w14:textId="77777777" w:rsidR="00E41E61" w:rsidRPr="006049B5" w:rsidRDefault="00E41E61" w:rsidP="00EE684B">
      <w:pPr>
        <w:pStyle w:val="afa"/>
        <w:numPr>
          <w:ilvl w:val="0"/>
          <w:numId w:val="7"/>
        </w:numPr>
        <w:ind w:firstLineChars="0"/>
        <w:rPr>
          <w:rFonts w:eastAsiaTheme="minorEastAsia"/>
        </w:rPr>
      </w:pPr>
      <w:r w:rsidRPr="006049B5">
        <w:rPr>
          <w:rFonts w:eastAsiaTheme="minorEastAsia" w:hAnsiTheme="minorEastAsia"/>
        </w:rPr>
        <w:t>加入</w:t>
      </w:r>
      <w:r w:rsidRPr="006049B5">
        <w:rPr>
          <w:rFonts w:eastAsiaTheme="minorEastAsia"/>
        </w:rPr>
        <w:t>dealloc</w:t>
      </w:r>
      <w:r w:rsidRPr="006049B5">
        <w:rPr>
          <w:rFonts w:eastAsiaTheme="minorEastAsia" w:hAnsiTheme="minorEastAsia"/>
        </w:rPr>
        <w:t>中调用了其他的方法来</w:t>
      </w:r>
      <w:r w:rsidRPr="006049B5">
        <w:rPr>
          <w:rFonts w:eastAsiaTheme="minorEastAsia"/>
        </w:rPr>
        <w:t>release</w:t>
      </w:r>
      <w:r w:rsidRPr="006049B5">
        <w:rPr>
          <w:rFonts w:eastAsiaTheme="minorEastAsia" w:hAnsiTheme="minorEastAsia"/>
        </w:rPr>
        <w:t>实例变量，则需要加注释说明。</w:t>
      </w:r>
    </w:p>
    <w:p w14:paraId="2B04C8C2" w14:textId="77777777" w:rsidR="00881347" w:rsidRPr="00D522F1" w:rsidRDefault="001F4723" w:rsidP="00881347">
      <w:pPr>
        <w:pStyle w:val="3"/>
        <w:rPr>
          <w:rFonts w:asciiTheme="minorEastAsia" w:eastAsiaTheme="minorEastAsia" w:hAnsiTheme="minorEastAsia"/>
        </w:rPr>
      </w:pPr>
      <w:bookmarkStart w:id="85" w:name="_Toc317164427"/>
      <w:r w:rsidRPr="00D522F1">
        <w:rPr>
          <w:rFonts w:asciiTheme="minorEastAsia" w:eastAsiaTheme="minorEastAsia" w:hAnsiTheme="minorEastAsia" w:hint="eastAsia"/>
        </w:rPr>
        <w:t>避免抛出</w:t>
      </w:r>
      <w:r w:rsidR="00881347" w:rsidRPr="00D522F1">
        <w:rPr>
          <w:rFonts w:asciiTheme="minorEastAsia" w:eastAsiaTheme="minorEastAsia" w:hAnsiTheme="minorEastAsia" w:hint="eastAsia"/>
        </w:rPr>
        <w:t>异常</w:t>
      </w:r>
      <w:bookmarkEnd w:id="85"/>
    </w:p>
    <w:tbl>
      <w:tblPr>
        <w:tblStyle w:val="a5"/>
        <w:tblW w:w="0" w:type="auto"/>
        <w:jc w:val="center"/>
        <w:tblInd w:w="-298" w:type="dxa"/>
        <w:shd w:val="clear" w:color="auto" w:fill="D9D9D9" w:themeFill="background1" w:themeFillShade="D9"/>
        <w:tblLook w:val="04A0" w:firstRow="1" w:lastRow="0" w:firstColumn="1" w:lastColumn="0" w:noHBand="0" w:noVBand="1"/>
      </w:tblPr>
      <w:tblGrid>
        <w:gridCol w:w="8203"/>
      </w:tblGrid>
      <w:tr w:rsidR="0057635E" w:rsidRPr="00D522F1" w14:paraId="205E2624" w14:textId="77777777" w:rsidTr="0005492B">
        <w:trPr>
          <w:trHeight w:val="273"/>
          <w:jc w:val="center"/>
        </w:trPr>
        <w:tc>
          <w:tcPr>
            <w:tcW w:w="8203" w:type="dxa"/>
            <w:shd w:val="clear" w:color="auto" w:fill="D9D9D9" w:themeFill="background1" w:themeFillShade="D9"/>
          </w:tcPr>
          <w:p w14:paraId="71967751" w14:textId="77777777" w:rsidR="0057635E" w:rsidRPr="00DB49B1" w:rsidRDefault="0057635E" w:rsidP="0005492B">
            <w:pPr>
              <w:pStyle w:val="HTML"/>
              <w:rPr>
                <w:rFonts w:ascii="Verdana" w:eastAsiaTheme="minorEastAsia" w:hAnsi="Verdana" w:cs="Times New Roman"/>
                <w:kern w:val="2"/>
                <w:sz w:val="16"/>
                <w:szCs w:val="16"/>
              </w:rPr>
            </w:pPr>
            <w:r w:rsidRPr="00DB49B1">
              <w:rPr>
                <w:rFonts w:ascii="Verdana" w:eastAsiaTheme="minorEastAsia" w:hAnsi="Verdana" w:cs="Times New Roman"/>
                <w:kern w:val="2"/>
                <w:sz w:val="16"/>
                <w:szCs w:val="16"/>
              </w:rPr>
              <w:t>@</w:t>
            </w:r>
            <w:proofErr w:type="gramStart"/>
            <w:r w:rsidRPr="00DB49B1">
              <w:rPr>
                <w:rFonts w:ascii="Verdana" w:eastAsiaTheme="minorEastAsia" w:hAnsi="Verdana" w:cs="Times New Roman"/>
                <w:kern w:val="2"/>
                <w:sz w:val="16"/>
                <w:szCs w:val="16"/>
              </w:rPr>
              <w:t>try</w:t>
            </w:r>
            <w:proofErr w:type="gramEnd"/>
            <w:r w:rsidRPr="00DB49B1">
              <w:rPr>
                <w:rFonts w:ascii="Verdana" w:eastAsiaTheme="minorEastAsia" w:hAnsi="Verdana" w:cs="Times New Roman"/>
                <w:kern w:val="2"/>
                <w:sz w:val="16"/>
                <w:szCs w:val="16"/>
              </w:rPr>
              <w:t xml:space="preserve"> </w:t>
            </w:r>
          </w:p>
          <w:p w14:paraId="346C4B26" w14:textId="77777777" w:rsidR="0057635E" w:rsidRPr="00DB49B1" w:rsidRDefault="0057635E" w:rsidP="0005492B">
            <w:pPr>
              <w:pStyle w:val="HTML"/>
              <w:rPr>
                <w:rFonts w:ascii="Verdana" w:eastAsiaTheme="minorEastAsia" w:hAnsi="Verdana" w:cs="Times New Roman"/>
                <w:kern w:val="2"/>
                <w:sz w:val="16"/>
                <w:szCs w:val="16"/>
              </w:rPr>
            </w:pPr>
            <w:r w:rsidRPr="00DB49B1">
              <w:rPr>
                <w:rFonts w:ascii="Verdana" w:eastAsiaTheme="minorEastAsia" w:hAnsi="Verdana" w:cs="Times New Roman"/>
                <w:kern w:val="2"/>
                <w:sz w:val="16"/>
                <w:szCs w:val="16"/>
              </w:rPr>
              <w:t>{</w:t>
            </w:r>
          </w:p>
          <w:p w14:paraId="398BB9DC" w14:textId="77777777" w:rsidR="0057635E" w:rsidRPr="00DB49B1" w:rsidRDefault="0057635E" w:rsidP="0005492B">
            <w:pPr>
              <w:pStyle w:val="HTML"/>
              <w:rPr>
                <w:rFonts w:ascii="Verdana" w:eastAsiaTheme="minorEastAsia" w:hAnsi="Verdana" w:cs="Times New Roman"/>
                <w:kern w:val="2"/>
                <w:sz w:val="16"/>
                <w:szCs w:val="16"/>
              </w:rPr>
            </w:pPr>
            <w:r w:rsidRPr="00DB49B1">
              <w:rPr>
                <w:rFonts w:ascii="Verdana" w:eastAsiaTheme="minorEastAsia" w:hAnsi="Verdana" w:cs="Times New Roman"/>
                <w:kern w:val="2"/>
                <w:sz w:val="16"/>
                <w:szCs w:val="16"/>
              </w:rPr>
              <w:t xml:space="preserve">  </w:t>
            </w:r>
            <w:proofErr w:type="gramStart"/>
            <w:r w:rsidRPr="00DB49B1">
              <w:rPr>
                <w:rFonts w:ascii="Verdana" w:eastAsiaTheme="minorEastAsia" w:hAnsi="Verdana" w:cs="Times New Roman"/>
                <w:kern w:val="2"/>
                <w:sz w:val="16"/>
                <w:szCs w:val="16"/>
              </w:rPr>
              <w:t>foo</w:t>
            </w:r>
            <w:proofErr w:type="gramEnd"/>
            <w:r w:rsidRPr="00DB49B1">
              <w:rPr>
                <w:rFonts w:ascii="Verdana" w:eastAsiaTheme="minorEastAsia" w:hAnsi="Verdana" w:cs="Times New Roman"/>
                <w:kern w:val="2"/>
                <w:sz w:val="16"/>
                <w:szCs w:val="16"/>
              </w:rPr>
              <w:t>();</w:t>
            </w:r>
          </w:p>
          <w:p w14:paraId="40660A95" w14:textId="77777777" w:rsidR="0057635E" w:rsidRPr="00DB49B1" w:rsidRDefault="0057635E" w:rsidP="0005492B">
            <w:pPr>
              <w:pStyle w:val="HTML"/>
              <w:rPr>
                <w:rFonts w:ascii="Verdana" w:eastAsiaTheme="minorEastAsia" w:hAnsi="Verdana" w:cs="Times New Roman"/>
                <w:kern w:val="2"/>
                <w:sz w:val="16"/>
                <w:szCs w:val="16"/>
              </w:rPr>
            </w:pPr>
            <w:r w:rsidRPr="00DB49B1">
              <w:rPr>
                <w:rFonts w:ascii="Verdana" w:eastAsiaTheme="minorEastAsia" w:hAnsi="Verdana" w:cs="Times New Roman"/>
                <w:kern w:val="2"/>
                <w:sz w:val="16"/>
                <w:szCs w:val="16"/>
              </w:rPr>
              <w:t>}</w:t>
            </w:r>
          </w:p>
          <w:p w14:paraId="25B0D1EB" w14:textId="77777777" w:rsidR="0057635E" w:rsidRPr="00DB49B1" w:rsidRDefault="0057635E" w:rsidP="0005492B">
            <w:pPr>
              <w:pStyle w:val="HTML"/>
              <w:rPr>
                <w:rFonts w:ascii="Verdana" w:eastAsiaTheme="minorEastAsia" w:hAnsi="Verdana" w:cs="Times New Roman"/>
                <w:kern w:val="2"/>
                <w:sz w:val="16"/>
                <w:szCs w:val="16"/>
              </w:rPr>
            </w:pPr>
            <w:r w:rsidRPr="00DB49B1">
              <w:rPr>
                <w:rFonts w:ascii="Verdana" w:eastAsiaTheme="minorEastAsia" w:hAnsi="Verdana" w:cs="Times New Roman"/>
                <w:kern w:val="2"/>
                <w:sz w:val="16"/>
                <w:szCs w:val="16"/>
              </w:rPr>
              <w:t>@</w:t>
            </w:r>
            <w:proofErr w:type="gramStart"/>
            <w:r w:rsidRPr="00DB49B1">
              <w:rPr>
                <w:rFonts w:ascii="Verdana" w:eastAsiaTheme="minorEastAsia" w:hAnsi="Verdana" w:cs="Times New Roman"/>
                <w:kern w:val="2"/>
                <w:sz w:val="16"/>
                <w:szCs w:val="16"/>
              </w:rPr>
              <w:t>catch</w:t>
            </w:r>
            <w:proofErr w:type="gramEnd"/>
            <w:r w:rsidRPr="00DB49B1">
              <w:rPr>
                <w:rFonts w:ascii="Verdana" w:eastAsiaTheme="minorEastAsia" w:hAnsi="Verdana" w:cs="Times New Roman"/>
                <w:kern w:val="2"/>
                <w:sz w:val="16"/>
                <w:szCs w:val="16"/>
              </w:rPr>
              <w:t xml:space="preserve"> (NSException *ex) </w:t>
            </w:r>
          </w:p>
          <w:p w14:paraId="0B71EB68" w14:textId="77777777" w:rsidR="0057635E" w:rsidRPr="00DB49B1" w:rsidRDefault="0057635E" w:rsidP="0005492B">
            <w:pPr>
              <w:pStyle w:val="HTML"/>
              <w:rPr>
                <w:rFonts w:ascii="Verdana" w:eastAsiaTheme="minorEastAsia" w:hAnsi="Verdana" w:cs="Times New Roman"/>
                <w:kern w:val="2"/>
                <w:sz w:val="16"/>
                <w:szCs w:val="16"/>
              </w:rPr>
            </w:pPr>
            <w:r w:rsidRPr="00DB49B1">
              <w:rPr>
                <w:rFonts w:ascii="Verdana" w:eastAsiaTheme="minorEastAsia" w:hAnsi="Verdana" w:cs="Times New Roman"/>
                <w:kern w:val="2"/>
                <w:sz w:val="16"/>
                <w:szCs w:val="16"/>
              </w:rPr>
              <w:t>{</w:t>
            </w:r>
          </w:p>
          <w:p w14:paraId="2C60AFC0" w14:textId="77777777" w:rsidR="0057635E" w:rsidRPr="00DB49B1" w:rsidRDefault="0057635E" w:rsidP="0005492B">
            <w:pPr>
              <w:pStyle w:val="HTML"/>
              <w:rPr>
                <w:rFonts w:ascii="Verdana" w:eastAsiaTheme="minorEastAsia" w:hAnsi="Verdana" w:cs="Times New Roman"/>
                <w:kern w:val="2"/>
                <w:sz w:val="16"/>
                <w:szCs w:val="16"/>
              </w:rPr>
            </w:pPr>
            <w:r w:rsidRPr="00DB49B1">
              <w:rPr>
                <w:rFonts w:ascii="Verdana" w:eastAsiaTheme="minorEastAsia" w:hAnsi="Verdana" w:cs="Times New Roman"/>
                <w:kern w:val="2"/>
                <w:sz w:val="16"/>
                <w:szCs w:val="16"/>
              </w:rPr>
              <w:t xml:space="preserve">  </w:t>
            </w:r>
            <w:proofErr w:type="gramStart"/>
            <w:r w:rsidRPr="00DB49B1">
              <w:rPr>
                <w:rFonts w:ascii="Verdana" w:eastAsiaTheme="minorEastAsia" w:hAnsi="Verdana" w:cs="Times New Roman"/>
                <w:kern w:val="2"/>
                <w:sz w:val="16"/>
                <w:szCs w:val="16"/>
              </w:rPr>
              <w:t>bar</w:t>
            </w:r>
            <w:proofErr w:type="gramEnd"/>
            <w:r w:rsidRPr="00DB49B1">
              <w:rPr>
                <w:rFonts w:ascii="Verdana" w:eastAsiaTheme="minorEastAsia" w:hAnsi="Verdana" w:cs="Times New Roman"/>
                <w:kern w:val="2"/>
                <w:sz w:val="16"/>
                <w:szCs w:val="16"/>
              </w:rPr>
              <w:t>(ex);</w:t>
            </w:r>
          </w:p>
          <w:p w14:paraId="144330B8" w14:textId="77777777" w:rsidR="0057635E" w:rsidRPr="00DB49B1" w:rsidRDefault="0057635E" w:rsidP="0005492B">
            <w:pPr>
              <w:pStyle w:val="HTML"/>
              <w:rPr>
                <w:rFonts w:ascii="Verdana" w:eastAsiaTheme="minorEastAsia" w:hAnsi="Verdana" w:cs="Times New Roman"/>
                <w:kern w:val="2"/>
                <w:sz w:val="16"/>
                <w:szCs w:val="16"/>
              </w:rPr>
            </w:pPr>
            <w:r w:rsidRPr="00DB49B1">
              <w:rPr>
                <w:rFonts w:ascii="Verdana" w:eastAsiaTheme="minorEastAsia" w:hAnsi="Verdana" w:cs="Times New Roman"/>
                <w:kern w:val="2"/>
                <w:sz w:val="16"/>
                <w:szCs w:val="16"/>
              </w:rPr>
              <w:t>}</w:t>
            </w:r>
          </w:p>
          <w:p w14:paraId="70B0BFC2" w14:textId="77777777" w:rsidR="0057635E" w:rsidRPr="00DB49B1" w:rsidRDefault="0057635E" w:rsidP="0005492B">
            <w:pPr>
              <w:pStyle w:val="HTML"/>
              <w:rPr>
                <w:rFonts w:ascii="Verdana" w:eastAsiaTheme="minorEastAsia" w:hAnsi="Verdana" w:cs="Times New Roman"/>
                <w:kern w:val="2"/>
                <w:sz w:val="16"/>
                <w:szCs w:val="16"/>
              </w:rPr>
            </w:pPr>
            <w:r w:rsidRPr="00DB49B1">
              <w:rPr>
                <w:rFonts w:ascii="Verdana" w:eastAsiaTheme="minorEastAsia" w:hAnsi="Verdana" w:cs="Times New Roman"/>
                <w:kern w:val="2"/>
                <w:sz w:val="16"/>
                <w:szCs w:val="16"/>
              </w:rPr>
              <w:t>@</w:t>
            </w:r>
            <w:proofErr w:type="gramStart"/>
            <w:r w:rsidRPr="00DB49B1">
              <w:rPr>
                <w:rFonts w:ascii="Verdana" w:eastAsiaTheme="minorEastAsia" w:hAnsi="Verdana" w:cs="Times New Roman"/>
                <w:kern w:val="2"/>
                <w:sz w:val="16"/>
                <w:szCs w:val="16"/>
              </w:rPr>
              <w:t>finally</w:t>
            </w:r>
            <w:proofErr w:type="gramEnd"/>
            <w:r w:rsidRPr="00DB49B1">
              <w:rPr>
                <w:rFonts w:ascii="Verdana" w:eastAsiaTheme="minorEastAsia" w:hAnsi="Verdana" w:cs="Times New Roman"/>
                <w:kern w:val="2"/>
                <w:sz w:val="16"/>
                <w:szCs w:val="16"/>
              </w:rPr>
              <w:t xml:space="preserve"> </w:t>
            </w:r>
          </w:p>
          <w:p w14:paraId="47B9692A" w14:textId="77777777" w:rsidR="0057635E" w:rsidRPr="00DB49B1" w:rsidRDefault="0057635E" w:rsidP="0005492B">
            <w:pPr>
              <w:pStyle w:val="HTML"/>
              <w:rPr>
                <w:rFonts w:ascii="Verdana" w:eastAsiaTheme="minorEastAsia" w:hAnsi="Verdana" w:cs="Times New Roman"/>
                <w:kern w:val="2"/>
                <w:sz w:val="16"/>
                <w:szCs w:val="16"/>
              </w:rPr>
            </w:pPr>
            <w:r w:rsidRPr="00DB49B1">
              <w:rPr>
                <w:rFonts w:ascii="Verdana" w:eastAsiaTheme="minorEastAsia" w:hAnsi="Verdana" w:cs="Times New Roman"/>
                <w:kern w:val="2"/>
                <w:sz w:val="16"/>
                <w:szCs w:val="16"/>
              </w:rPr>
              <w:t>{</w:t>
            </w:r>
          </w:p>
          <w:p w14:paraId="2F045B7B" w14:textId="77777777" w:rsidR="0057635E" w:rsidRPr="00DB49B1" w:rsidRDefault="0057635E" w:rsidP="0005492B">
            <w:pPr>
              <w:pStyle w:val="HTML"/>
              <w:rPr>
                <w:rFonts w:ascii="Verdana" w:eastAsiaTheme="minorEastAsia" w:hAnsi="Verdana" w:cs="Times New Roman"/>
                <w:kern w:val="2"/>
                <w:sz w:val="16"/>
                <w:szCs w:val="16"/>
              </w:rPr>
            </w:pPr>
            <w:r w:rsidRPr="00DB49B1">
              <w:rPr>
                <w:rFonts w:ascii="Verdana" w:eastAsiaTheme="minorEastAsia" w:hAnsi="Verdana" w:cs="Times New Roman"/>
                <w:kern w:val="2"/>
                <w:sz w:val="16"/>
                <w:szCs w:val="16"/>
              </w:rPr>
              <w:t xml:space="preserve">  </w:t>
            </w:r>
            <w:proofErr w:type="gramStart"/>
            <w:r w:rsidRPr="00DB49B1">
              <w:rPr>
                <w:rFonts w:ascii="Verdana" w:eastAsiaTheme="minorEastAsia" w:hAnsi="Verdana" w:cs="Times New Roman"/>
                <w:kern w:val="2"/>
                <w:sz w:val="16"/>
                <w:szCs w:val="16"/>
              </w:rPr>
              <w:t>baz</w:t>
            </w:r>
            <w:proofErr w:type="gramEnd"/>
            <w:r w:rsidRPr="00DB49B1">
              <w:rPr>
                <w:rFonts w:ascii="Verdana" w:eastAsiaTheme="minorEastAsia" w:hAnsi="Verdana" w:cs="Times New Roman"/>
                <w:kern w:val="2"/>
                <w:sz w:val="16"/>
                <w:szCs w:val="16"/>
              </w:rPr>
              <w:t>();</w:t>
            </w:r>
          </w:p>
          <w:p w14:paraId="553654C0" w14:textId="77777777" w:rsidR="0057635E" w:rsidRPr="00DB49B1" w:rsidRDefault="0057635E" w:rsidP="0005492B">
            <w:pPr>
              <w:pStyle w:val="HTML"/>
              <w:rPr>
                <w:rFonts w:ascii="Verdana" w:eastAsiaTheme="minorEastAsia" w:hAnsi="Verdana" w:cs="Times New Roman"/>
                <w:kern w:val="2"/>
                <w:sz w:val="16"/>
                <w:szCs w:val="16"/>
              </w:rPr>
            </w:pPr>
            <w:r w:rsidRPr="00DB49B1">
              <w:rPr>
                <w:rFonts w:ascii="Verdana" w:eastAsiaTheme="minorEastAsia" w:hAnsi="Verdana" w:cs="Times New Roman"/>
                <w:kern w:val="2"/>
                <w:sz w:val="16"/>
                <w:szCs w:val="16"/>
              </w:rPr>
              <w:t>}</w:t>
            </w:r>
          </w:p>
        </w:tc>
      </w:tr>
    </w:tbl>
    <w:p w14:paraId="56E9E521" w14:textId="77777777" w:rsidR="001F4723" w:rsidRPr="00D522F1" w:rsidRDefault="00DB49B1" w:rsidP="00680F1F">
      <w:pPr>
        <w:pStyle w:val="ad"/>
        <w:rPr>
          <w:rFonts w:asciiTheme="minorEastAsia" w:eastAsiaTheme="minorEastAsia" w:hAnsiTheme="minorEastAsia"/>
        </w:rPr>
      </w:pPr>
      <w:bookmarkStart w:id="86" w:name="_Toc317164476"/>
      <w:r>
        <w:rPr>
          <w:rFonts w:hint="eastAsia"/>
        </w:rPr>
        <w:t>图表</w:t>
      </w:r>
      <w:r>
        <w:rPr>
          <w:rFonts w:hint="eastAsia"/>
        </w:rPr>
        <w:t xml:space="preserve"> </w:t>
      </w:r>
      <w:r w:rsidR="000C34E0">
        <w:fldChar w:fldCharType="begin"/>
      </w:r>
      <w:r w:rsidR="003C215C">
        <w:instrText xml:space="preserve"> SEQ </w:instrText>
      </w:r>
      <w:r w:rsidR="003C215C">
        <w:instrText>图表</w:instrText>
      </w:r>
      <w:r w:rsidR="003C215C">
        <w:instrText xml:space="preserve"> \* ARABIC </w:instrText>
      </w:r>
      <w:r w:rsidR="000C34E0">
        <w:fldChar w:fldCharType="separate"/>
      </w:r>
      <w:r w:rsidR="00B11B1F">
        <w:rPr>
          <w:noProof/>
        </w:rPr>
        <w:t>24</w:t>
      </w:r>
      <w:r w:rsidR="000C34E0">
        <w:fldChar w:fldCharType="end"/>
      </w:r>
      <w:r>
        <w:rPr>
          <w:rFonts w:hint="eastAsia"/>
        </w:rPr>
        <w:t xml:space="preserve"> </w:t>
      </w:r>
      <w:r>
        <w:rPr>
          <w:rFonts w:hint="eastAsia"/>
        </w:rPr>
        <w:t>异常格式</w:t>
      </w:r>
      <w:bookmarkEnd w:id="86"/>
    </w:p>
    <w:p w14:paraId="660809B7" w14:textId="77777777" w:rsidR="00881347" w:rsidRPr="00647305" w:rsidRDefault="00E502B5" w:rsidP="00881347">
      <w:pPr>
        <w:pStyle w:val="3"/>
        <w:rPr>
          <w:rFonts w:eastAsiaTheme="minorEastAsia"/>
        </w:rPr>
      </w:pPr>
      <w:bookmarkStart w:id="87" w:name="_Toc317164428"/>
      <w:r w:rsidRPr="00647305">
        <w:rPr>
          <w:rFonts w:eastAsiaTheme="minorEastAsia"/>
        </w:rPr>
        <w:t>n</w:t>
      </w:r>
      <w:r w:rsidR="00881347" w:rsidRPr="00647305">
        <w:rPr>
          <w:rFonts w:eastAsiaTheme="minorEastAsia"/>
        </w:rPr>
        <w:t>il</w:t>
      </w:r>
      <w:r w:rsidR="00881347" w:rsidRPr="00647305">
        <w:rPr>
          <w:rFonts w:eastAsiaTheme="minorEastAsia" w:hAnsiTheme="minorEastAsia"/>
        </w:rPr>
        <w:t>检查</w:t>
      </w:r>
      <w:bookmarkEnd w:id="87"/>
    </w:p>
    <w:p w14:paraId="5D698C71" w14:textId="77777777" w:rsidR="001F4723" w:rsidRPr="00647305" w:rsidRDefault="00E502B5" w:rsidP="00E502B5">
      <w:pPr>
        <w:ind w:firstLine="420"/>
        <w:rPr>
          <w:rFonts w:eastAsiaTheme="minorEastAsia"/>
        </w:rPr>
      </w:pPr>
      <w:r w:rsidRPr="00647305">
        <w:rPr>
          <w:rFonts w:eastAsiaTheme="minorEastAsia"/>
        </w:rPr>
        <w:t>n</w:t>
      </w:r>
      <w:r w:rsidR="007300B5" w:rsidRPr="00647305">
        <w:rPr>
          <w:rFonts w:eastAsiaTheme="minorEastAsia"/>
        </w:rPr>
        <w:t>il</w:t>
      </w:r>
      <w:r w:rsidR="007300B5" w:rsidRPr="00647305">
        <w:rPr>
          <w:rFonts w:eastAsiaTheme="minorEastAsia" w:hAnsiTheme="minorEastAsia"/>
        </w:rPr>
        <w:t>检查仅仅是为了逻辑流程</w:t>
      </w:r>
      <w:r w:rsidRPr="00647305">
        <w:rPr>
          <w:rFonts w:eastAsiaTheme="minorEastAsia" w:hAnsiTheme="minorEastAsia"/>
        </w:rPr>
        <w:t>而不是用来防止程序崩溃，</w:t>
      </w:r>
      <w:r w:rsidRPr="00647305">
        <w:rPr>
          <w:rFonts w:eastAsiaTheme="minorEastAsia"/>
        </w:rPr>
        <w:t>OC</w:t>
      </w:r>
      <w:r w:rsidRPr="00647305">
        <w:rPr>
          <w:rFonts w:eastAsiaTheme="minorEastAsia" w:hAnsiTheme="minorEastAsia"/>
        </w:rPr>
        <w:t>的</w:t>
      </w:r>
      <w:r w:rsidRPr="00647305">
        <w:rPr>
          <w:rFonts w:eastAsiaTheme="minorEastAsia"/>
        </w:rPr>
        <w:t>runtime</w:t>
      </w:r>
      <w:r w:rsidRPr="00647305">
        <w:rPr>
          <w:rFonts w:eastAsiaTheme="minorEastAsia" w:hAnsiTheme="minorEastAsia"/>
        </w:rPr>
        <w:t>处理了给一个</w:t>
      </w:r>
      <w:r w:rsidRPr="00647305">
        <w:rPr>
          <w:rFonts w:eastAsiaTheme="minorEastAsia"/>
        </w:rPr>
        <w:t>nil</w:t>
      </w:r>
      <w:r w:rsidRPr="00647305">
        <w:rPr>
          <w:rFonts w:eastAsiaTheme="minorEastAsia" w:hAnsiTheme="minorEastAsia"/>
        </w:rPr>
        <w:t>的对象发送消息的情形。这一点不同于检查</w:t>
      </w:r>
      <w:r w:rsidRPr="00647305">
        <w:rPr>
          <w:rFonts w:eastAsiaTheme="minorEastAsia"/>
        </w:rPr>
        <w:t>C/C++</w:t>
      </w:r>
      <w:r w:rsidRPr="00647305">
        <w:rPr>
          <w:rFonts w:eastAsiaTheme="minorEastAsia" w:hAnsiTheme="minorEastAsia"/>
        </w:rPr>
        <w:t>是否为</w:t>
      </w:r>
      <w:r w:rsidRPr="00647305">
        <w:rPr>
          <w:rFonts w:eastAsiaTheme="minorEastAsia"/>
        </w:rPr>
        <w:t>NULL</w:t>
      </w:r>
      <w:r w:rsidRPr="00647305">
        <w:rPr>
          <w:rFonts w:eastAsiaTheme="minorEastAsia" w:hAnsiTheme="minorEastAsia"/>
        </w:rPr>
        <w:t>。</w:t>
      </w:r>
    </w:p>
    <w:p w14:paraId="353DB886" w14:textId="77777777" w:rsidR="00881347" w:rsidRPr="00647305" w:rsidRDefault="00881347" w:rsidP="00881347">
      <w:pPr>
        <w:pStyle w:val="3"/>
        <w:rPr>
          <w:rFonts w:eastAsiaTheme="minorEastAsia"/>
        </w:rPr>
      </w:pPr>
      <w:bookmarkStart w:id="88" w:name="_Toc317164429"/>
      <w:r w:rsidRPr="00647305">
        <w:rPr>
          <w:rFonts w:eastAsiaTheme="minorEastAsia"/>
        </w:rPr>
        <w:lastRenderedPageBreak/>
        <w:t>BOOL</w:t>
      </w:r>
      <w:r w:rsidRPr="00647305">
        <w:rPr>
          <w:rFonts w:eastAsiaTheme="minorEastAsia" w:hAnsiTheme="minorEastAsia"/>
        </w:rPr>
        <w:t>类陷阱</w:t>
      </w:r>
      <w:bookmarkEnd w:id="88"/>
    </w:p>
    <w:p w14:paraId="1BDCAE9E" w14:textId="77777777" w:rsidR="00093038" w:rsidRPr="00647305" w:rsidRDefault="00093038" w:rsidP="005C43FB">
      <w:pPr>
        <w:ind w:firstLine="420"/>
        <w:rPr>
          <w:rFonts w:eastAsiaTheme="minorEastAsia"/>
        </w:rPr>
      </w:pPr>
      <w:r w:rsidRPr="00647305">
        <w:rPr>
          <w:rFonts w:eastAsiaTheme="minorEastAsia" w:hAnsiTheme="minorEastAsia"/>
        </w:rPr>
        <w:t>把一个整型值转换为</w:t>
      </w:r>
      <w:r w:rsidRPr="00647305">
        <w:rPr>
          <w:rFonts w:eastAsiaTheme="minorEastAsia"/>
        </w:rPr>
        <w:t>BOOL</w:t>
      </w:r>
      <w:r w:rsidRPr="00647305">
        <w:rPr>
          <w:rFonts w:eastAsiaTheme="minorEastAsia" w:hAnsiTheme="minorEastAsia"/>
        </w:rPr>
        <w:t>时要小心。避免直接和</w:t>
      </w:r>
      <w:r w:rsidRPr="00647305">
        <w:rPr>
          <w:rFonts w:eastAsiaTheme="minorEastAsia"/>
        </w:rPr>
        <w:t>YES</w:t>
      </w:r>
      <w:r w:rsidRPr="00647305">
        <w:rPr>
          <w:rFonts w:eastAsiaTheme="minorEastAsia" w:hAnsiTheme="minorEastAsia"/>
        </w:rPr>
        <w:t>比较。通常会犯错的情形是把一个数组的大小，指针的值或是一个位的逻辑操作结果强制转换为</w:t>
      </w:r>
      <w:r w:rsidRPr="00647305">
        <w:rPr>
          <w:rFonts w:eastAsiaTheme="minorEastAsia"/>
        </w:rPr>
        <w:t>BOOL</w:t>
      </w:r>
      <w:r w:rsidRPr="00647305">
        <w:rPr>
          <w:rFonts w:eastAsiaTheme="minorEastAsia" w:hAnsiTheme="minorEastAsia"/>
        </w:rPr>
        <w:t>，转换之后的结果取决于整数的最后一个字节可能会转换成</w:t>
      </w:r>
      <w:r w:rsidRPr="00647305">
        <w:rPr>
          <w:rFonts w:eastAsiaTheme="minorEastAsia"/>
        </w:rPr>
        <w:t>NO</w:t>
      </w:r>
      <w:r w:rsidRPr="00647305">
        <w:rPr>
          <w:rFonts w:eastAsiaTheme="minorEastAsia" w:hAnsiTheme="minorEastAsia"/>
        </w:rPr>
        <w:t>。</w:t>
      </w:r>
    </w:p>
    <w:p w14:paraId="7C23B73D" w14:textId="77777777" w:rsidR="00DA28A3" w:rsidRPr="00D522F1" w:rsidRDefault="00DA28A3" w:rsidP="005C43FB">
      <w:pPr>
        <w:ind w:firstLine="420"/>
        <w:rPr>
          <w:rFonts w:asciiTheme="minorEastAsia" w:eastAsiaTheme="minorEastAsia" w:hAnsiTheme="minorEastAsia"/>
        </w:rPr>
      </w:pPr>
      <w:r>
        <w:rPr>
          <w:rFonts w:asciiTheme="minorEastAsia" w:eastAsiaTheme="minorEastAsia" w:hAnsiTheme="minorEastAsia" w:hint="eastAsia"/>
        </w:rPr>
        <w:t>举例如下：</w:t>
      </w:r>
    </w:p>
    <w:tbl>
      <w:tblPr>
        <w:tblStyle w:val="a5"/>
        <w:tblW w:w="0" w:type="auto"/>
        <w:jc w:val="center"/>
        <w:tblInd w:w="-511" w:type="dxa"/>
        <w:shd w:val="clear" w:color="auto" w:fill="D9D9D9" w:themeFill="background1" w:themeFillShade="D9"/>
        <w:tblLook w:val="04A0" w:firstRow="1" w:lastRow="0" w:firstColumn="1" w:lastColumn="0" w:noHBand="0" w:noVBand="1"/>
      </w:tblPr>
      <w:tblGrid>
        <w:gridCol w:w="8290"/>
      </w:tblGrid>
      <w:tr w:rsidR="00093038" w:rsidRPr="00D522F1" w14:paraId="6F56B855" w14:textId="77777777" w:rsidTr="009B14B6">
        <w:trPr>
          <w:trHeight w:val="273"/>
          <w:jc w:val="center"/>
        </w:trPr>
        <w:tc>
          <w:tcPr>
            <w:tcW w:w="8290" w:type="dxa"/>
            <w:shd w:val="clear" w:color="auto" w:fill="D9D9D9" w:themeFill="background1" w:themeFillShade="D9"/>
          </w:tcPr>
          <w:p w14:paraId="0139A92F" w14:textId="77777777" w:rsidR="00093038" w:rsidRPr="00DA28A3" w:rsidRDefault="00093038" w:rsidP="00093038">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BOOL great = [foo isGreat];</w:t>
            </w:r>
          </w:p>
          <w:p w14:paraId="1C1C13AB" w14:textId="77777777" w:rsidR="00093038" w:rsidRPr="00DA28A3" w:rsidRDefault="00093038" w:rsidP="00093038">
            <w:pPr>
              <w:pStyle w:val="HTML"/>
              <w:rPr>
                <w:rFonts w:ascii="Verdana" w:eastAsiaTheme="minorEastAsia" w:hAnsi="Verdana" w:cs="Times New Roman"/>
                <w:color w:val="000000" w:themeColor="text1"/>
                <w:kern w:val="2"/>
                <w:sz w:val="16"/>
                <w:szCs w:val="16"/>
              </w:rPr>
            </w:pPr>
            <w:proofErr w:type="gramStart"/>
            <w:r w:rsidRPr="00DA28A3">
              <w:rPr>
                <w:rFonts w:ascii="Verdana" w:eastAsiaTheme="minorEastAsia" w:hAnsi="Verdana" w:cs="Times New Roman"/>
                <w:color w:val="000000" w:themeColor="text1"/>
                <w:kern w:val="2"/>
                <w:sz w:val="16"/>
                <w:szCs w:val="16"/>
              </w:rPr>
              <w:t>if</w:t>
            </w:r>
            <w:proofErr w:type="gramEnd"/>
            <w:r w:rsidRPr="00DA28A3">
              <w:rPr>
                <w:rFonts w:ascii="Verdana" w:eastAsiaTheme="minorEastAsia" w:hAnsi="Verdana" w:cs="Times New Roman"/>
                <w:color w:val="000000" w:themeColor="text1"/>
                <w:kern w:val="2"/>
                <w:sz w:val="16"/>
                <w:szCs w:val="16"/>
              </w:rPr>
              <w:t xml:space="preserve"> (great == YES)      // avoid</w:t>
            </w:r>
          </w:p>
          <w:p w14:paraId="7C2B454F" w14:textId="77777777" w:rsidR="00093038" w:rsidRPr="00DA28A3" w:rsidRDefault="00093038" w:rsidP="00093038">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 xml:space="preserve">  // ...</w:t>
            </w:r>
            <w:proofErr w:type="gramStart"/>
            <w:r w:rsidRPr="00DA28A3">
              <w:rPr>
                <w:rFonts w:ascii="Verdana" w:eastAsiaTheme="minorEastAsia" w:hAnsi="Verdana" w:cs="Times New Roman"/>
                <w:color w:val="000000" w:themeColor="text1"/>
                <w:kern w:val="2"/>
                <w:sz w:val="16"/>
                <w:szCs w:val="16"/>
              </w:rPr>
              <w:t>be</w:t>
            </w:r>
            <w:proofErr w:type="gramEnd"/>
            <w:r w:rsidRPr="00DA28A3">
              <w:rPr>
                <w:rFonts w:ascii="Verdana" w:eastAsiaTheme="minorEastAsia" w:hAnsi="Verdana" w:cs="Times New Roman"/>
                <w:color w:val="000000" w:themeColor="text1"/>
                <w:kern w:val="2"/>
                <w:sz w:val="16"/>
                <w:szCs w:val="16"/>
              </w:rPr>
              <w:t xml:space="preserve"> great!</w:t>
            </w:r>
          </w:p>
          <w:p w14:paraId="230EEA44" w14:textId="77777777" w:rsidR="00093038" w:rsidRPr="00DA28A3" w:rsidRDefault="00093038" w:rsidP="00093038">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BOOL great = [foo isGreat];</w:t>
            </w:r>
          </w:p>
          <w:p w14:paraId="0E3DE6A2" w14:textId="77777777" w:rsidR="00093038" w:rsidRPr="00DA28A3" w:rsidRDefault="00093038" w:rsidP="00093038">
            <w:pPr>
              <w:pStyle w:val="HTML"/>
              <w:rPr>
                <w:rFonts w:ascii="Verdana" w:eastAsiaTheme="minorEastAsia" w:hAnsi="Verdana" w:cs="Times New Roman"/>
                <w:color w:val="000000" w:themeColor="text1"/>
                <w:kern w:val="2"/>
                <w:sz w:val="16"/>
                <w:szCs w:val="16"/>
              </w:rPr>
            </w:pPr>
            <w:proofErr w:type="gramStart"/>
            <w:r w:rsidRPr="00DA28A3">
              <w:rPr>
                <w:rFonts w:ascii="Verdana" w:eastAsiaTheme="minorEastAsia" w:hAnsi="Verdana" w:cs="Times New Roman"/>
                <w:color w:val="000000" w:themeColor="text1"/>
                <w:kern w:val="2"/>
                <w:sz w:val="16"/>
                <w:szCs w:val="16"/>
              </w:rPr>
              <w:t>if</w:t>
            </w:r>
            <w:proofErr w:type="gramEnd"/>
            <w:r w:rsidRPr="00DA28A3">
              <w:rPr>
                <w:rFonts w:ascii="Verdana" w:eastAsiaTheme="minorEastAsia" w:hAnsi="Verdana" w:cs="Times New Roman"/>
                <w:color w:val="000000" w:themeColor="text1"/>
                <w:kern w:val="2"/>
                <w:sz w:val="16"/>
                <w:szCs w:val="16"/>
              </w:rPr>
              <w:t xml:space="preserve"> (great)   // good</w:t>
            </w:r>
          </w:p>
          <w:p w14:paraId="77C5839B" w14:textId="77777777" w:rsidR="00093038" w:rsidRPr="00D522F1" w:rsidRDefault="00093038" w:rsidP="009B14B6">
            <w:pPr>
              <w:pStyle w:val="HTML"/>
              <w:rPr>
                <w:rFonts w:asciiTheme="minorEastAsia" w:eastAsiaTheme="minorEastAsia" w:hAnsiTheme="minorEastAsia" w:cs="Times New Roman"/>
                <w:color w:val="0070C0"/>
                <w:kern w:val="2"/>
                <w:sz w:val="16"/>
                <w:szCs w:val="16"/>
              </w:rPr>
            </w:pPr>
            <w:r w:rsidRPr="00DA28A3">
              <w:rPr>
                <w:rFonts w:ascii="Verdana" w:eastAsiaTheme="minorEastAsia" w:hAnsi="Verdana" w:cs="Times New Roman"/>
                <w:color w:val="000000" w:themeColor="text1"/>
                <w:kern w:val="2"/>
                <w:sz w:val="16"/>
                <w:szCs w:val="16"/>
              </w:rPr>
              <w:t xml:space="preserve">  // ...</w:t>
            </w:r>
            <w:proofErr w:type="gramStart"/>
            <w:r w:rsidRPr="00DA28A3">
              <w:rPr>
                <w:rFonts w:ascii="Verdana" w:eastAsiaTheme="minorEastAsia" w:hAnsi="Verdana" w:cs="Times New Roman"/>
                <w:color w:val="000000" w:themeColor="text1"/>
                <w:kern w:val="2"/>
                <w:sz w:val="16"/>
                <w:szCs w:val="16"/>
              </w:rPr>
              <w:t>be</w:t>
            </w:r>
            <w:proofErr w:type="gramEnd"/>
            <w:r w:rsidRPr="00DA28A3">
              <w:rPr>
                <w:rFonts w:ascii="Verdana" w:eastAsiaTheme="minorEastAsia" w:hAnsi="Verdana" w:cs="Times New Roman"/>
                <w:color w:val="000000" w:themeColor="text1"/>
                <w:kern w:val="2"/>
                <w:sz w:val="16"/>
                <w:szCs w:val="16"/>
              </w:rPr>
              <w:t xml:space="preserve"> great!</w:t>
            </w:r>
          </w:p>
        </w:tc>
      </w:tr>
    </w:tbl>
    <w:p w14:paraId="6CEA8BCA" w14:textId="77777777" w:rsidR="00093038" w:rsidRPr="00D522F1" w:rsidRDefault="00093038" w:rsidP="00B120AA">
      <w:pPr>
        <w:pStyle w:val="ad"/>
        <w:rPr>
          <w:rFonts w:asciiTheme="minorEastAsia" w:eastAsiaTheme="minorEastAsia" w:hAnsiTheme="minorEastAsia"/>
        </w:rPr>
      </w:pPr>
      <w:bookmarkStart w:id="89" w:name="_Toc317164477"/>
      <w:r w:rsidRPr="00B120AA">
        <w:rPr>
          <w:rFonts w:hint="eastAsia"/>
        </w:rPr>
        <w:t>图表</w:t>
      </w:r>
      <w:r w:rsidRPr="00B120AA">
        <w:rPr>
          <w:rFonts w:hint="eastAsia"/>
        </w:rPr>
        <w:t xml:space="preserve"> </w:t>
      </w:r>
      <w:r w:rsidR="000C34E0" w:rsidRPr="00B120AA">
        <w:fldChar w:fldCharType="begin"/>
      </w:r>
      <w:r w:rsidRPr="00B120AA">
        <w:instrText xml:space="preserve"> SEQ </w:instrText>
      </w:r>
      <w:r w:rsidRPr="00B120AA">
        <w:instrText>图表</w:instrText>
      </w:r>
      <w:r w:rsidRPr="00B120AA">
        <w:instrText xml:space="preserve"> \* ARABIC </w:instrText>
      </w:r>
      <w:r w:rsidR="000C34E0" w:rsidRPr="00B120AA">
        <w:fldChar w:fldCharType="separate"/>
      </w:r>
      <w:r w:rsidR="00B11B1F">
        <w:rPr>
          <w:noProof/>
        </w:rPr>
        <w:t>25</w:t>
      </w:r>
      <w:r w:rsidR="000C34E0" w:rsidRPr="00B120AA">
        <w:fldChar w:fldCharType="end"/>
      </w:r>
      <w:r w:rsidR="00DA28A3" w:rsidRPr="00B120AA">
        <w:rPr>
          <w:rFonts w:hint="eastAsia"/>
        </w:rPr>
        <w:t xml:space="preserve"> </w:t>
      </w:r>
      <w:r w:rsidR="00DA28A3" w:rsidRPr="00B120AA">
        <w:t>BOOL</w:t>
      </w:r>
      <w:r w:rsidR="00DA28A3" w:rsidRPr="00B120AA">
        <w:t>值</w:t>
      </w:r>
      <w:bookmarkEnd w:id="89"/>
      <w:r w:rsidR="00DA28A3">
        <w:rPr>
          <w:rFonts w:asciiTheme="minorEastAsia" w:eastAsiaTheme="minorEastAsia" w:hAnsiTheme="minorEastAsia" w:hint="eastAsia"/>
        </w:rPr>
        <w:t xml:space="preserve"> </w:t>
      </w:r>
    </w:p>
    <w:p w14:paraId="7D01A869" w14:textId="77777777" w:rsidR="00881347" w:rsidRPr="00D522F1" w:rsidRDefault="00881347" w:rsidP="00881347">
      <w:pPr>
        <w:pStyle w:val="3"/>
        <w:rPr>
          <w:rFonts w:asciiTheme="minorEastAsia" w:eastAsiaTheme="minorEastAsia" w:hAnsiTheme="minorEastAsia"/>
        </w:rPr>
      </w:pPr>
      <w:bookmarkStart w:id="90" w:name="_Toc317164430"/>
      <w:r w:rsidRPr="00D522F1">
        <w:rPr>
          <w:rFonts w:asciiTheme="minorEastAsia" w:eastAsiaTheme="minorEastAsia" w:hAnsiTheme="minorEastAsia" w:hint="eastAsia"/>
        </w:rPr>
        <w:t>自动合成实例变量</w:t>
      </w:r>
      <w:bookmarkEnd w:id="90"/>
    </w:p>
    <w:p w14:paraId="43A6B0DE" w14:textId="77777777" w:rsidR="00881347" w:rsidRPr="00D522F1" w:rsidRDefault="00DA6250" w:rsidP="00DA6250">
      <w:pPr>
        <w:spacing w:line="480" w:lineRule="auto"/>
        <w:ind w:firstLine="420"/>
        <w:rPr>
          <w:rFonts w:asciiTheme="minorEastAsia" w:eastAsiaTheme="minorEastAsia" w:hAnsiTheme="minorEastAsia"/>
        </w:rPr>
      </w:pPr>
      <w:r w:rsidRPr="00D522F1">
        <w:rPr>
          <w:rFonts w:asciiTheme="minorEastAsia" w:eastAsiaTheme="minorEastAsia" w:hAnsiTheme="minorEastAsia" w:hint="eastAsia"/>
        </w:rPr>
        <w:t>如果代码只是在</w:t>
      </w:r>
      <w:r w:rsidRPr="00D522F1">
        <w:rPr>
          <w:rFonts w:asciiTheme="minorEastAsia" w:eastAsiaTheme="minorEastAsia" w:hAnsiTheme="minorEastAsia"/>
        </w:rPr>
        <w:t>iOS</w:t>
      </w:r>
      <w:r w:rsidRPr="00D522F1">
        <w:rPr>
          <w:rFonts w:asciiTheme="minorEastAsia" w:eastAsiaTheme="minorEastAsia" w:hAnsiTheme="minorEastAsia" w:hint="eastAsia"/>
        </w:rPr>
        <w:t>上运行，优先使用自动合成实例变量。</w:t>
      </w:r>
    </w:p>
    <w:tbl>
      <w:tblPr>
        <w:tblStyle w:val="a5"/>
        <w:tblW w:w="0" w:type="auto"/>
        <w:jc w:val="center"/>
        <w:tblInd w:w="-511" w:type="dxa"/>
        <w:shd w:val="clear" w:color="auto" w:fill="D9D9D9" w:themeFill="background1" w:themeFillShade="D9"/>
        <w:tblLook w:val="04A0" w:firstRow="1" w:lastRow="0" w:firstColumn="1" w:lastColumn="0" w:noHBand="0" w:noVBand="1"/>
      </w:tblPr>
      <w:tblGrid>
        <w:gridCol w:w="8290"/>
      </w:tblGrid>
      <w:tr w:rsidR="00C7467D" w:rsidRPr="00D522F1" w14:paraId="5E33CCD7" w14:textId="77777777" w:rsidTr="009B14B6">
        <w:trPr>
          <w:trHeight w:val="273"/>
          <w:jc w:val="center"/>
        </w:trPr>
        <w:tc>
          <w:tcPr>
            <w:tcW w:w="8290" w:type="dxa"/>
            <w:shd w:val="clear" w:color="auto" w:fill="D9D9D9" w:themeFill="background1" w:themeFillShade="D9"/>
          </w:tcPr>
          <w:p w14:paraId="6CDBFDB3" w14:textId="77777777" w:rsidR="00C7467D" w:rsidRPr="00DA28A3" w:rsidRDefault="00C7467D" w:rsidP="00C7467D">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 Header file</w:t>
            </w:r>
          </w:p>
          <w:p w14:paraId="4EA0C00D" w14:textId="77777777" w:rsidR="00C7467D" w:rsidRPr="00DA28A3" w:rsidRDefault="00C7467D" w:rsidP="00C7467D">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w:t>
            </w:r>
            <w:proofErr w:type="gramStart"/>
            <w:r w:rsidRPr="00DA28A3">
              <w:rPr>
                <w:rFonts w:ascii="Verdana" w:eastAsiaTheme="minorEastAsia" w:hAnsi="Verdana" w:cs="Times New Roman"/>
                <w:color w:val="000000" w:themeColor="text1"/>
                <w:kern w:val="2"/>
                <w:sz w:val="16"/>
                <w:szCs w:val="16"/>
              </w:rPr>
              <w:t>interface</w:t>
            </w:r>
            <w:proofErr w:type="gramEnd"/>
            <w:r w:rsidRPr="00DA28A3">
              <w:rPr>
                <w:rFonts w:ascii="Verdana" w:eastAsiaTheme="minorEastAsia" w:hAnsi="Verdana" w:cs="Times New Roman"/>
                <w:color w:val="000000" w:themeColor="text1"/>
                <w:kern w:val="2"/>
                <w:sz w:val="16"/>
                <w:szCs w:val="16"/>
              </w:rPr>
              <w:t xml:space="preserve"> Foo : NSObject</w:t>
            </w:r>
          </w:p>
          <w:p w14:paraId="07F48EAA" w14:textId="77777777" w:rsidR="00C7467D" w:rsidRPr="00DA28A3" w:rsidRDefault="00C7467D" w:rsidP="00C7467D">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 A guy walks into a bar.</w:t>
            </w:r>
          </w:p>
          <w:p w14:paraId="4C11BE5D" w14:textId="77777777" w:rsidR="00C7467D" w:rsidRPr="00DA28A3" w:rsidRDefault="00C7467D" w:rsidP="00C7467D">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w:t>
            </w:r>
            <w:proofErr w:type="gramStart"/>
            <w:r w:rsidRPr="00DA28A3">
              <w:rPr>
                <w:rFonts w:ascii="Verdana" w:eastAsiaTheme="minorEastAsia" w:hAnsi="Verdana" w:cs="Times New Roman"/>
                <w:color w:val="000000" w:themeColor="text1"/>
                <w:kern w:val="2"/>
                <w:sz w:val="16"/>
                <w:szCs w:val="16"/>
              </w:rPr>
              <w:t>property</w:t>
            </w:r>
            <w:proofErr w:type="gramEnd"/>
            <w:r w:rsidRPr="00DA28A3">
              <w:rPr>
                <w:rFonts w:ascii="Verdana" w:eastAsiaTheme="minorEastAsia" w:hAnsi="Verdana" w:cs="Times New Roman"/>
                <w:color w:val="000000" w:themeColor="text1"/>
                <w:kern w:val="2"/>
                <w:sz w:val="16"/>
                <w:szCs w:val="16"/>
              </w:rPr>
              <w:t>(nonatomic, copy) NSString *bar;</w:t>
            </w:r>
          </w:p>
          <w:p w14:paraId="5FC0CEE0" w14:textId="77777777" w:rsidR="00C7467D" w:rsidRPr="00DA28A3" w:rsidRDefault="00C7467D" w:rsidP="00C7467D">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w:t>
            </w:r>
            <w:proofErr w:type="gramStart"/>
            <w:r w:rsidRPr="00DA28A3">
              <w:rPr>
                <w:rFonts w:ascii="Verdana" w:eastAsiaTheme="minorEastAsia" w:hAnsi="Verdana" w:cs="Times New Roman"/>
                <w:color w:val="000000" w:themeColor="text1"/>
                <w:kern w:val="2"/>
                <w:sz w:val="16"/>
                <w:szCs w:val="16"/>
              </w:rPr>
              <w:t>end</w:t>
            </w:r>
            <w:proofErr w:type="gramEnd"/>
          </w:p>
          <w:p w14:paraId="02CD4018" w14:textId="77777777" w:rsidR="00C7467D" w:rsidRPr="00DA28A3" w:rsidRDefault="00C7467D" w:rsidP="00C7467D">
            <w:pPr>
              <w:pStyle w:val="HTML"/>
              <w:rPr>
                <w:rFonts w:ascii="Verdana" w:eastAsiaTheme="minorEastAsia" w:hAnsi="Verdana" w:cs="Times New Roman"/>
                <w:color w:val="000000" w:themeColor="text1"/>
                <w:kern w:val="2"/>
                <w:sz w:val="16"/>
                <w:szCs w:val="16"/>
              </w:rPr>
            </w:pPr>
          </w:p>
          <w:p w14:paraId="17208E98" w14:textId="77777777" w:rsidR="00C7467D" w:rsidRPr="00DA28A3" w:rsidRDefault="00C7467D" w:rsidP="00C7467D">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 Implementation file</w:t>
            </w:r>
          </w:p>
          <w:p w14:paraId="570B27B3" w14:textId="77777777" w:rsidR="00C7467D" w:rsidRPr="00DA28A3" w:rsidRDefault="00C7467D" w:rsidP="00C7467D">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w:t>
            </w:r>
            <w:proofErr w:type="gramStart"/>
            <w:r w:rsidRPr="00DA28A3">
              <w:rPr>
                <w:rFonts w:ascii="Verdana" w:eastAsiaTheme="minorEastAsia" w:hAnsi="Verdana" w:cs="Times New Roman"/>
                <w:color w:val="000000" w:themeColor="text1"/>
                <w:kern w:val="2"/>
                <w:sz w:val="16"/>
                <w:szCs w:val="16"/>
              </w:rPr>
              <w:t>interface</w:t>
            </w:r>
            <w:proofErr w:type="gramEnd"/>
            <w:r w:rsidRPr="00DA28A3">
              <w:rPr>
                <w:rFonts w:ascii="Verdana" w:eastAsiaTheme="minorEastAsia" w:hAnsi="Verdana" w:cs="Times New Roman"/>
                <w:color w:val="000000" w:themeColor="text1"/>
                <w:kern w:val="2"/>
                <w:sz w:val="16"/>
                <w:szCs w:val="16"/>
              </w:rPr>
              <w:t xml:space="preserve"> Foo ()</w:t>
            </w:r>
          </w:p>
          <w:p w14:paraId="61FEDDA2" w14:textId="77777777" w:rsidR="00C7467D" w:rsidRPr="00DA28A3" w:rsidRDefault="00C7467D" w:rsidP="00C7467D">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w:t>
            </w:r>
            <w:proofErr w:type="gramStart"/>
            <w:r w:rsidRPr="00DA28A3">
              <w:rPr>
                <w:rFonts w:ascii="Verdana" w:eastAsiaTheme="minorEastAsia" w:hAnsi="Verdana" w:cs="Times New Roman"/>
                <w:color w:val="000000" w:themeColor="text1"/>
                <w:kern w:val="2"/>
                <w:sz w:val="16"/>
                <w:szCs w:val="16"/>
              </w:rPr>
              <w:t>property</w:t>
            </w:r>
            <w:proofErr w:type="gramEnd"/>
            <w:r w:rsidRPr="00DA28A3">
              <w:rPr>
                <w:rFonts w:ascii="Verdana" w:eastAsiaTheme="minorEastAsia" w:hAnsi="Verdana" w:cs="Times New Roman"/>
                <w:color w:val="000000" w:themeColor="text1"/>
                <w:kern w:val="2"/>
                <w:sz w:val="16"/>
                <w:szCs w:val="16"/>
              </w:rPr>
              <w:t>(nonatomic, retain) NSArray *baz;</w:t>
            </w:r>
          </w:p>
          <w:p w14:paraId="0989875E" w14:textId="77777777" w:rsidR="00C7467D" w:rsidRPr="00DA28A3" w:rsidRDefault="00C7467D" w:rsidP="00C7467D">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w:t>
            </w:r>
            <w:proofErr w:type="gramStart"/>
            <w:r w:rsidRPr="00DA28A3">
              <w:rPr>
                <w:rFonts w:ascii="Verdana" w:eastAsiaTheme="minorEastAsia" w:hAnsi="Verdana" w:cs="Times New Roman"/>
                <w:color w:val="000000" w:themeColor="text1"/>
                <w:kern w:val="2"/>
                <w:sz w:val="16"/>
                <w:szCs w:val="16"/>
              </w:rPr>
              <w:t>end</w:t>
            </w:r>
            <w:proofErr w:type="gramEnd"/>
          </w:p>
          <w:p w14:paraId="7C1AC9C2" w14:textId="77777777" w:rsidR="00C7467D" w:rsidRPr="00DA28A3" w:rsidRDefault="00C7467D" w:rsidP="00C7467D">
            <w:pPr>
              <w:pStyle w:val="HTML"/>
              <w:rPr>
                <w:rFonts w:ascii="Verdana" w:eastAsiaTheme="minorEastAsia" w:hAnsi="Verdana" w:cs="Times New Roman"/>
                <w:color w:val="000000" w:themeColor="text1"/>
                <w:kern w:val="2"/>
                <w:sz w:val="16"/>
                <w:szCs w:val="16"/>
              </w:rPr>
            </w:pPr>
          </w:p>
          <w:p w14:paraId="2ABB028D" w14:textId="77777777" w:rsidR="00C7467D" w:rsidRPr="00DA28A3" w:rsidRDefault="00C7467D" w:rsidP="00C7467D">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w:t>
            </w:r>
            <w:proofErr w:type="gramStart"/>
            <w:r w:rsidRPr="00DA28A3">
              <w:rPr>
                <w:rFonts w:ascii="Verdana" w:eastAsiaTheme="minorEastAsia" w:hAnsi="Verdana" w:cs="Times New Roman"/>
                <w:color w:val="000000" w:themeColor="text1"/>
                <w:kern w:val="2"/>
                <w:sz w:val="16"/>
                <w:szCs w:val="16"/>
              </w:rPr>
              <w:t>implementation</w:t>
            </w:r>
            <w:proofErr w:type="gramEnd"/>
            <w:r w:rsidRPr="00DA28A3">
              <w:rPr>
                <w:rFonts w:ascii="Verdana" w:eastAsiaTheme="minorEastAsia" w:hAnsi="Verdana" w:cs="Times New Roman"/>
                <w:color w:val="000000" w:themeColor="text1"/>
                <w:kern w:val="2"/>
                <w:sz w:val="16"/>
                <w:szCs w:val="16"/>
              </w:rPr>
              <w:t xml:space="preserve"> Foo</w:t>
            </w:r>
          </w:p>
          <w:p w14:paraId="4EF4B2B5" w14:textId="77777777" w:rsidR="00C7467D" w:rsidRPr="00DA28A3" w:rsidRDefault="00C7467D" w:rsidP="00C7467D">
            <w:pPr>
              <w:pStyle w:val="HTML"/>
              <w:rPr>
                <w:rFonts w:ascii="Verdana" w:eastAsiaTheme="minorEastAsia" w:hAnsi="Verdana" w:cs="Times New Roman"/>
                <w:color w:val="000000" w:themeColor="text1"/>
                <w:kern w:val="2"/>
                <w:sz w:val="16"/>
                <w:szCs w:val="16"/>
              </w:rPr>
            </w:pPr>
            <w:r w:rsidRPr="00DA28A3">
              <w:rPr>
                <w:rFonts w:ascii="Verdana" w:eastAsiaTheme="minorEastAsia" w:hAnsi="Verdana" w:cs="Times New Roman"/>
                <w:color w:val="000000" w:themeColor="text1"/>
                <w:kern w:val="2"/>
                <w:sz w:val="16"/>
                <w:szCs w:val="16"/>
              </w:rPr>
              <w:t>@</w:t>
            </w:r>
            <w:proofErr w:type="gramStart"/>
            <w:r w:rsidRPr="00DA28A3">
              <w:rPr>
                <w:rFonts w:ascii="Verdana" w:eastAsiaTheme="minorEastAsia" w:hAnsi="Verdana" w:cs="Times New Roman"/>
                <w:color w:val="000000" w:themeColor="text1"/>
                <w:kern w:val="2"/>
                <w:sz w:val="16"/>
                <w:szCs w:val="16"/>
              </w:rPr>
              <w:t>end</w:t>
            </w:r>
            <w:proofErr w:type="gramEnd"/>
          </w:p>
          <w:p w14:paraId="1C78B7E7" w14:textId="77777777" w:rsidR="00C7467D" w:rsidRPr="00D522F1" w:rsidRDefault="00C7467D" w:rsidP="009B14B6">
            <w:pPr>
              <w:pStyle w:val="HTML"/>
              <w:rPr>
                <w:rFonts w:asciiTheme="minorEastAsia" w:eastAsiaTheme="minorEastAsia" w:hAnsiTheme="minorEastAsia" w:cs="Times New Roman"/>
                <w:color w:val="FF0000"/>
                <w:kern w:val="2"/>
                <w:sz w:val="16"/>
                <w:szCs w:val="16"/>
              </w:rPr>
            </w:pPr>
          </w:p>
        </w:tc>
      </w:tr>
    </w:tbl>
    <w:p w14:paraId="04464F97" w14:textId="77777777" w:rsidR="00C7467D" w:rsidRPr="00B120AA" w:rsidRDefault="00C7467D" w:rsidP="00B120AA">
      <w:pPr>
        <w:pStyle w:val="ad"/>
      </w:pPr>
      <w:bookmarkStart w:id="91" w:name="_Toc317164478"/>
      <w:r w:rsidRPr="00B120AA">
        <w:rPr>
          <w:rFonts w:hint="eastAsia"/>
        </w:rPr>
        <w:t>图表</w:t>
      </w:r>
      <w:r w:rsidRPr="00B120AA">
        <w:rPr>
          <w:rFonts w:hint="eastAsia"/>
        </w:rPr>
        <w:t xml:space="preserve"> </w:t>
      </w:r>
      <w:r w:rsidR="000C34E0" w:rsidRPr="00B120AA">
        <w:fldChar w:fldCharType="begin"/>
      </w:r>
      <w:r w:rsidRPr="00B120AA">
        <w:instrText xml:space="preserve"> SEQ </w:instrText>
      </w:r>
      <w:r w:rsidRPr="00B120AA">
        <w:instrText>图表</w:instrText>
      </w:r>
      <w:r w:rsidRPr="00B120AA">
        <w:instrText xml:space="preserve"> \* ARABIC </w:instrText>
      </w:r>
      <w:r w:rsidR="000C34E0" w:rsidRPr="00B120AA">
        <w:fldChar w:fldCharType="separate"/>
      </w:r>
      <w:r w:rsidR="00B11B1F">
        <w:rPr>
          <w:noProof/>
        </w:rPr>
        <w:t>26</w:t>
      </w:r>
      <w:r w:rsidR="000C34E0" w:rsidRPr="00B120AA">
        <w:fldChar w:fldCharType="end"/>
      </w:r>
      <w:r w:rsidR="00DA28A3" w:rsidRPr="00B120AA">
        <w:rPr>
          <w:rFonts w:hint="eastAsia"/>
        </w:rPr>
        <w:t xml:space="preserve"> </w:t>
      </w:r>
      <w:r w:rsidR="00DA28A3" w:rsidRPr="00B120AA">
        <w:rPr>
          <w:rFonts w:hint="eastAsia"/>
        </w:rPr>
        <w:t>自动合成变量</w:t>
      </w:r>
      <w:bookmarkEnd w:id="91"/>
    </w:p>
    <w:p w14:paraId="18681485" w14:textId="77777777" w:rsidR="00826599" w:rsidRPr="00016182" w:rsidRDefault="00826599" w:rsidP="00826599">
      <w:pPr>
        <w:pStyle w:val="3"/>
        <w:rPr>
          <w:rFonts w:eastAsiaTheme="minorEastAsia"/>
        </w:rPr>
      </w:pPr>
      <w:bookmarkStart w:id="92" w:name="_Toc317164431"/>
      <w:r w:rsidRPr="00016182">
        <w:rPr>
          <w:rFonts w:eastAsiaTheme="minorEastAsia"/>
        </w:rPr>
        <w:t>Magic number</w:t>
      </w:r>
      <w:bookmarkEnd w:id="92"/>
    </w:p>
    <w:p w14:paraId="6BE802C9" w14:textId="68B51C2B" w:rsidR="00826599" w:rsidRPr="00EB3467" w:rsidRDefault="00826599" w:rsidP="00826599">
      <w:pPr>
        <w:ind w:firstLine="420"/>
        <w:rPr>
          <w:rFonts w:eastAsiaTheme="minorEastAsia"/>
        </w:rPr>
      </w:pPr>
      <w:r w:rsidRPr="00EB3467">
        <w:rPr>
          <w:rFonts w:eastAsiaTheme="minorEastAsia" w:hAnsiTheme="minorEastAsia"/>
        </w:rPr>
        <w:t>一定要消灭</w:t>
      </w:r>
      <w:r w:rsidR="00A0679F">
        <w:rPr>
          <w:rFonts w:eastAsiaTheme="minorEastAsia" w:hAnsiTheme="minorEastAsia" w:hint="eastAsia"/>
        </w:rPr>
        <w:t>除</w:t>
      </w:r>
      <w:r w:rsidR="00A0679F">
        <w:rPr>
          <w:rFonts w:eastAsiaTheme="minorEastAsia" w:hAnsiTheme="minorEastAsia" w:hint="eastAsia"/>
        </w:rPr>
        <w:t>frame, color</w:t>
      </w:r>
      <w:r w:rsidR="00A0679F">
        <w:rPr>
          <w:rFonts w:eastAsiaTheme="minorEastAsia" w:hAnsiTheme="minorEastAsia" w:hint="eastAsia"/>
        </w:rPr>
        <w:t>等以外的</w:t>
      </w:r>
      <w:r w:rsidRPr="00EB3467">
        <w:rPr>
          <w:rFonts w:eastAsiaTheme="minorEastAsia"/>
        </w:rPr>
        <w:t>Magic number</w:t>
      </w:r>
      <w:r w:rsidRPr="00EB3467">
        <w:rPr>
          <w:rFonts w:eastAsiaTheme="minorEastAsia" w:hAnsiTheme="minorEastAsia"/>
        </w:rPr>
        <w:t>。</w:t>
      </w:r>
      <w:r w:rsidRPr="00EB3467">
        <w:rPr>
          <w:rFonts w:eastAsiaTheme="minorEastAsia"/>
        </w:rPr>
        <w:t>Magic number</w:t>
      </w:r>
      <w:r w:rsidRPr="00EB3467">
        <w:rPr>
          <w:rFonts w:eastAsiaTheme="minorEastAsia" w:hAnsiTheme="minorEastAsia"/>
        </w:rPr>
        <w:t>不能表达任何意义给后续的开发人员维护和开发造成巨大的心理创伤和负担。</w:t>
      </w:r>
    </w:p>
    <w:p w14:paraId="3EBFDC5F" w14:textId="77777777" w:rsidR="00826599" w:rsidRPr="00EB3467" w:rsidRDefault="00826599" w:rsidP="00826599">
      <w:pPr>
        <w:ind w:firstLine="420"/>
        <w:rPr>
          <w:rFonts w:eastAsiaTheme="minorEastAsia"/>
        </w:rPr>
      </w:pPr>
      <w:r w:rsidRPr="00EB3467">
        <w:rPr>
          <w:rFonts w:eastAsiaTheme="minorEastAsia" w:hAnsiTheme="minorEastAsia"/>
        </w:rPr>
        <w:t>解决方案：</w:t>
      </w:r>
    </w:p>
    <w:p w14:paraId="6175EC05" w14:textId="77777777" w:rsidR="00826599" w:rsidRPr="00EB3467" w:rsidRDefault="00826599" w:rsidP="00EE684B">
      <w:pPr>
        <w:pStyle w:val="afa"/>
        <w:numPr>
          <w:ilvl w:val="0"/>
          <w:numId w:val="12"/>
        </w:numPr>
        <w:ind w:firstLineChars="0"/>
        <w:rPr>
          <w:rFonts w:eastAsiaTheme="minorEastAsia"/>
        </w:rPr>
      </w:pPr>
      <w:r w:rsidRPr="00EB3467">
        <w:rPr>
          <w:rFonts w:eastAsiaTheme="minorEastAsia" w:hAnsiTheme="minorEastAsia"/>
        </w:rPr>
        <w:t>用类的枚举来解决</w:t>
      </w:r>
      <w:r w:rsidRPr="00EB3467">
        <w:rPr>
          <w:rFonts w:eastAsiaTheme="minorEastAsia"/>
        </w:rPr>
        <w:t>magic number</w:t>
      </w:r>
    </w:p>
    <w:p w14:paraId="03EC6EE9" w14:textId="77777777" w:rsidR="00826599" w:rsidRPr="00EB3467" w:rsidRDefault="00826599" w:rsidP="00EE684B">
      <w:pPr>
        <w:pStyle w:val="afa"/>
        <w:numPr>
          <w:ilvl w:val="0"/>
          <w:numId w:val="12"/>
        </w:numPr>
        <w:ind w:firstLineChars="0"/>
        <w:rPr>
          <w:rFonts w:eastAsiaTheme="minorEastAsia"/>
        </w:rPr>
      </w:pPr>
      <w:r w:rsidRPr="00EB3467">
        <w:rPr>
          <w:rFonts w:eastAsiaTheme="minorEastAsia" w:hAnsiTheme="minorEastAsia"/>
        </w:rPr>
        <w:t>用常量来解决</w:t>
      </w:r>
      <w:r w:rsidRPr="00EB3467">
        <w:rPr>
          <w:rFonts w:eastAsiaTheme="minorEastAsia"/>
        </w:rPr>
        <w:t>magic number</w:t>
      </w:r>
    </w:p>
    <w:p w14:paraId="2067941F" w14:textId="77777777" w:rsidR="001337BE" w:rsidRPr="00EB3467" w:rsidRDefault="00826599" w:rsidP="00EE684B">
      <w:pPr>
        <w:pStyle w:val="afa"/>
        <w:numPr>
          <w:ilvl w:val="0"/>
          <w:numId w:val="12"/>
        </w:numPr>
        <w:ind w:firstLineChars="0"/>
        <w:rPr>
          <w:rFonts w:eastAsiaTheme="minorEastAsia"/>
        </w:rPr>
      </w:pPr>
      <w:r w:rsidRPr="00EB3467">
        <w:rPr>
          <w:rFonts w:eastAsiaTheme="minorEastAsia" w:hAnsiTheme="minorEastAsia"/>
        </w:rPr>
        <w:t>改设计和标注消灭</w:t>
      </w:r>
      <w:r w:rsidRPr="00EB3467">
        <w:rPr>
          <w:rFonts w:eastAsiaTheme="minorEastAsia"/>
        </w:rPr>
        <w:t>magic number</w:t>
      </w:r>
    </w:p>
    <w:p w14:paraId="40AA3AEF" w14:textId="77777777" w:rsidR="00053AAD" w:rsidRPr="00D522F1" w:rsidRDefault="00053AAD" w:rsidP="00DA6250">
      <w:pPr>
        <w:spacing w:line="480" w:lineRule="auto"/>
        <w:ind w:firstLine="420"/>
        <w:rPr>
          <w:rFonts w:asciiTheme="minorEastAsia" w:eastAsiaTheme="minorEastAsia" w:hAnsiTheme="minorEastAsia"/>
        </w:rPr>
      </w:pPr>
    </w:p>
    <w:p w14:paraId="5DA3BC36" w14:textId="77777777" w:rsidR="009F3F96" w:rsidRPr="00D522F1" w:rsidRDefault="00EC52BD">
      <w:pPr>
        <w:widowControl/>
        <w:spacing w:before="0" w:after="0"/>
        <w:jc w:val="left"/>
        <w:rPr>
          <w:rFonts w:asciiTheme="minorEastAsia" w:eastAsiaTheme="minorEastAsia" w:hAnsiTheme="minorEastAsia"/>
        </w:rPr>
      </w:pPr>
      <w:bookmarkStart w:id="93" w:name="_Toc279950566"/>
      <w:r w:rsidRPr="00D522F1">
        <w:rPr>
          <w:rFonts w:asciiTheme="minorEastAsia" w:eastAsiaTheme="minorEastAsia" w:hAnsiTheme="minorEastAsia"/>
        </w:rPr>
        <w:lastRenderedPageBreak/>
        <w:br w:type="page"/>
      </w:r>
    </w:p>
    <w:p w14:paraId="6D785834" w14:textId="77777777" w:rsidR="00544D9B" w:rsidRPr="00D522F1" w:rsidRDefault="000A7259" w:rsidP="00D0200D">
      <w:pPr>
        <w:pStyle w:val="1"/>
        <w:rPr>
          <w:rFonts w:asciiTheme="minorEastAsia" w:eastAsiaTheme="minorEastAsia" w:hAnsiTheme="minorEastAsia"/>
        </w:rPr>
      </w:pPr>
      <w:bookmarkStart w:id="94" w:name="_Toc317164432"/>
      <w:bookmarkEnd w:id="93"/>
      <w:r w:rsidRPr="00EB3467">
        <w:rPr>
          <w:rFonts w:eastAsiaTheme="minorEastAsia"/>
        </w:rPr>
        <w:lastRenderedPageBreak/>
        <w:t>SVN</w:t>
      </w:r>
      <w:r w:rsidRPr="00D522F1">
        <w:rPr>
          <w:rFonts w:asciiTheme="minorEastAsia" w:eastAsiaTheme="minorEastAsia" w:hAnsiTheme="minorEastAsia" w:hint="eastAsia"/>
        </w:rPr>
        <w:t>提交规范</w:t>
      </w:r>
      <w:bookmarkEnd w:id="94"/>
    </w:p>
    <w:p w14:paraId="3CDCB502" w14:textId="77777777" w:rsidR="001337BE" w:rsidRPr="00D522F1" w:rsidRDefault="001337BE" w:rsidP="001337BE">
      <w:pPr>
        <w:ind w:firstLine="420"/>
        <w:rPr>
          <w:rFonts w:asciiTheme="minorEastAsia" w:eastAsiaTheme="minorEastAsia" w:hAnsiTheme="minorEastAsia"/>
        </w:rPr>
      </w:pPr>
      <w:r w:rsidRPr="00D522F1">
        <w:rPr>
          <w:rFonts w:asciiTheme="minorEastAsia" w:eastAsiaTheme="minorEastAsia" w:hAnsiTheme="minorEastAsia" w:hint="eastAsia"/>
        </w:rPr>
        <w:t>目前</w:t>
      </w:r>
      <w:r w:rsidR="004D4EDB" w:rsidRPr="00D522F1">
        <w:rPr>
          <w:rFonts w:asciiTheme="minorEastAsia" w:eastAsiaTheme="minorEastAsia" w:hAnsiTheme="minorEastAsia" w:hint="eastAsia"/>
        </w:rPr>
        <w:t>开发以主干开发为主，分支开发为辅，</w:t>
      </w:r>
      <w:r w:rsidRPr="00D522F1">
        <w:rPr>
          <w:rFonts w:asciiTheme="minorEastAsia" w:eastAsiaTheme="minorEastAsia" w:hAnsiTheme="minorEastAsia" w:hint="eastAsia"/>
        </w:rPr>
        <w:t>保证主干代码的正确性很重要。</w:t>
      </w:r>
    </w:p>
    <w:p w14:paraId="7A18D9C7" w14:textId="77777777" w:rsidR="001337BE" w:rsidRPr="00D522F1" w:rsidRDefault="001337BE" w:rsidP="001337BE">
      <w:pPr>
        <w:ind w:firstLine="420"/>
        <w:rPr>
          <w:rFonts w:asciiTheme="minorEastAsia" w:eastAsiaTheme="minorEastAsia" w:hAnsiTheme="minorEastAsia"/>
        </w:rPr>
      </w:pPr>
      <w:r w:rsidRPr="00EB3467">
        <w:rPr>
          <w:rFonts w:eastAsiaTheme="minorEastAsia"/>
        </w:rPr>
        <w:t>SVN</w:t>
      </w:r>
      <w:r w:rsidRPr="00EB3467">
        <w:rPr>
          <w:rFonts w:eastAsiaTheme="minorEastAsia" w:hAnsiTheme="minorEastAsia"/>
        </w:rPr>
        <w:t>会记录提交信息，但是团队成员在共同开发时需要遵循一些代码提交原则以免造成主干代码不能编译出有效的安装包。</w:t>
      </w:r>
      <w:r w:rsidRPr="00EB3467">
        <w:rPr>
          <w:rFonts w:eastAsiaTheme="minorEastAsia"/>
        </w:rPr>
        <w:t>Log message</w:t>
      </w:r>
      <w:r w:rsidRPr="00EB3467">
        <w:rPr>
          <w:rFonts w:eastAsiaTheme="minorEastAsia" w:hAnsiTheme="minorEastAsia"/>
        </w:rPr>
        <w:t>是一</w:t>
      </w:r>
      <w:r w:rsidRPr="00D522F1">
        <w:rPr>
          <w:rFonts w:asciiTheme="minorEastAsia" w:eastAsiaTheme="minorEastAsia" w:hAnsiTheme="minorEastAsia" w:hint="eastAsia"/>
        </w:rPr>
        <w:t>个直观的反应提交修改点的记录，需要规范执行。</w:t>
      </w:r>
    </w:p>
    <w:p w14:paraId="26678F25" w14:textId="77777777" w:rsidR="001337BE" w:rsidRPr="00D522F1" w:rsidRDefault="00843475" w:rsidP="00843475">
      <w:pPr>
        <w:pStyle w:val="2"/>
        <w:rPr>
          <w:rFonts w:asciiTheme="minorEastAsia" w:eastAsiaTheme="minorEastAsia" w:hAnsiTheme="minorEastAsia"/>
        </w:rPr>
      </w:pPr>
      <w:bookmarkStart w:id="95" w:name="_Toc317164433"/>
      <w:r w:rsidRPr="00B8599D">
        <w:rPr>
          <w:rFonts w:eastAsiaTheme="minorEastAsia"/>
        </w:rPr>
        <w:t>SVN</w:t>
      </w:r>
      <w:r w:rsidRPr="00D522F1">
        <w:rPr>
          <w:rFonts w:asciiTheme="minorEastAsia" w:eastAsiaTheme="minorEastAsia" w:hAnsiTheme="minorEastAsia" w:hint="eastAsia"/>
        </w:rPr>
        <w:t>能干什么</w:t>
      </w:r>
      <w:bookmarkEnd w:id="95"/>
    </w:p>
    <w:p w14:paraId="6DEB4EFD" w14:textId="77777777" w:rsidR="00D1647F" w:rsidRPr="00EB3467" w:rsidRDefault="00D1647F" w:rsidP="00D1647F">
      <w:pPr>
        <w:ind w:firstLine="420"/>
        <w:rPr>
          <w:rFonts w:eastAsiaTheme="minorEastAsia"/>
        </w:rPr>
      </w:pPr>
      <w:r w:rsidRPr="00EB3467">
        <w:rPr>
          <w:rFonts w:eastAsiaTheme="minorEastAsia" w:hAnsiTheme="minorEastAsia"/>
        </w:rPr>
        <w:t>下图是从</w:t>
      </w:r>
      <w:r w:rsidRPr="00EB3467">
        <w:rPr>
          <w:rFonts w:eastAsiaTheme="minorEastAsia"/>
        </w:rPr>
        <w:t>SVN</w:t>
      </w:r>
      <w:r w:rsidRPr="00EB3467">
        <w:rPr>
          <w:rFonts w:eastAsiaTheme="minorEastAsia" w:hAnsiTheme="minorEastAsia"/>
        </w:rPr>
        <w:t>中执行</w:t>
      </w:r>
      <w:r w:rsidRPr="00EB3467">
        <w:rPr>
          <w:rFonts w:eastAsiaTheme="minorEastAsia"/>
        </w:rPr>
        <w:t>show log</w:t>
      </w:r>
      <w:r w:rsidRPr="00EB3467">
        <w:rPr>
          <w:rFonts w:eastAsiaTheme="minorEastAsia" w:hAnsiTheme="minorEastAsia"/>
        </w:rPr>
        <w:t>命令后显示的</w:t>
      </w:r>
      <w:r w:rsidRPr="00EB3467">
        <w:rPr>
          <w:rFonts w:eastAsiaTheme="minorEastAsia"/>
        </w:rPr>
        <w:t>SVN</w:t>
      </w:r>
      <w:r w:rsidRPr="00EB3467">
        <w:rPr>
          <w:rFonts w:eastAsiaTheme="minorEastAsia" w:hAnsiTheme="minorEastAsia"/>
        </w:rPr>
        <w:t>提交记录，由此看出</w:t>
      </w:r>
      <w:r w:rsidRPr="00EB3467">
        <w:rPr>
          <w:rFonts w:eastAsiaTheme="minorEastAsia"/>
        </w:rPr>
        <w:t>SVN</w:t>
      </w:r>
      <w:r w:rsidRPr="00EB3467">
        <w:rPr>
          <w:rFonts w:eastAsiaTheme="minorEastAsia" w:hAnsiTheme="minorEastAsia"/>
        </w:rPr>
        <w:t>会记录如下信息：</w:t>
      </w:r>
    </w:p>
    <w:p w14:paraId="774223DD" w14:textId="77777777" w:rsidR="00D1647F" w:rsidRPr="00EB3467" w:rsidRDefault="00D1647F" w:rsidP="00EE684B">
      <w:pPr>
        <w:pStyle w:val="afa"/>
        <w:numPr>
          <w:ilvl w:val="0"/>
          <w:numId w:val="13"/>
        </w:numPr>
        <w:ind w:firstLineChars="0"/>
        <w:rPr>
          <w:rFonts w:eastAsiaTheme="minorEastAsia"/>
        </w:rPr>
      </w:pPr>
      <w:r w:rsidRPr="00EB3467">
        <w:rPr>
          <w:rFonts w:eastAsiaTheme="minorEastAsia" w:hAnsiTheme="minorEastAsia"/>
        </w:rPr>
        <w:t>提交人：</w:t>
      </w:r>
      <w:r w:rsidRPr="00EB3467">
        <w:rPr>
          <w:rFonts w:eastAsiaTheme="minorEastAsia"/>
        </w:rPr>
        <w:t>SVN</w:t>
      </w:r>
      <w:r w:rsidRPr="00EB3467">
        <w:rPr>
          <w:rFonts w:eastAsiaTheme="minorEastAsia" w:hAnsiTheme="minorEastAsia"/>
        </w:rPr>
        <w:t>自动记录，是用户的登录名</w:t>
      </w:r>
    </w:p>
    <w:p w14:paraId="3F66BB1D" w14:textId="77777777" w:rsidR="00D1647F" w:rsidRPr="00EB3467" w:rsidRDefault="00D1647F" w:rsidP="00EE684B">
      <w:pPr>
        <w:pStyle w:val="afa"/>
        <w:numPr>
          <w:ilvl w:val="0"/>
          <w:numId w:val="13"/>
        </w:numPr>
        <w:ind w:firstLineChars="0"/>
        <w:rPr>
          <w:rFonts w:eastAsiaTheme="minorEastAsia"/>
        </w:rPr>
      </w:pPr>
      <w:r w:rsidRPr="00EB3467">
        <w:rPr>
          <w:rFonts w:eastAsiaTheme="minorEastAsia" w:hAnsiTheme="minorEastAsia"/>
        </w:rPr>
        <w:t>提交时间：</w:t>
      </w:r>
      <w:r w:rsidRPr="00EB3467">
        <w:rPr>
          <w:rFonts w:eastAsiaTheme="minorEastAsia"/>
        </w:rPr>
        <w:t>SVN</w:t>
      </w:r>
      <w:r w:rsidRPr="00EB3467">
        <w:rPr>
          <w:rFonts w:eastAsiaTheme="minorEastAsia" w:hAnsiTheme="minorEastAsia"/>
        </w:rPr>
        <w:t>自动记录</w:t>
      </w:r>
    </w:p>
    <w:p w14:paraId="63251BAE" w14:textId="77777777" w:rsidR="00D1647F" w:rsidRPr="00EB3467" w:rsidRDefault="00D1647F" w:rsidP="00EE684B">
      <w:pPr>
        <w:pStyle w:val="afa"/>
        <w:numPr>
          <w:ilvl w:val="0"/>
          <w:numId w:val="13"/>
        </w:numPr>
        <w:ind w:firstLineChars="0"/>
        <w:rPr>
          <w:rFonts w:eastAsiaTheme="minorEastAsia"/>
        </w:rPr>
      </w:pPr>
      <w:r w:rsidRPr="00EB3467">
        <w:rPr>
          <w:rFonts w:eastAsiaTheme="minorEastAsia"/>
        </w:rPr>
        <w:t>Log message</w:t>
      </w:r>
      <w:r w:rsidRPr="00EB3467">
        <w:rPr>
          <w:rFonts w:eastAsiaTheme="minorEastAsia" w:hAnsiTheme="minorEastAsia"/>
        </w:rPr>
        <w:t>：由提交的用户填写</w:t>
      </w:r>
    </w:p>
    <w:p w14:paraId="21A3BB61" w14:textId="77777777" w:rsidR="00D1647F" w:rsidRPr="00EB3467" w:rsidRDefault="00D1647F" w:rsidP="00EE684B">
      <w:pPr>
        <w:pStyle w:val="afa"/>
        <w:numPr>
          <w:ilvl w:val="0"/>
          <w:numId w:val="13"/>
        </w:numPr>
        <w:ind w:firstLineChars="0"/>
        <w:rPr>
          <w:rFonts w:eastAsiaTheme="minorEastAsia"/>
        </w:rPr>
      </w:pPr>
      <w:r w:rsidRPr="00EB3467">
        <w:rPr>
          <w:rFonts w:eastAsiaTheme="minorEastAsia" w:hAnsiTheme="minorEastAsia"/>
        </w:rPr>
        <w:t>动作：修改，增加，删除等，</w:t>
      </w:r>
      <w:r w:rsidRPr="00EB3467">
        <w:rPr>
          <w:rFonts w:eastAsiaTheme="minorEastAsia"/>
        </w:rPr>
        <w:t>SVN</w:t>
      </w:r>
      <w:r w:rsidRPr="00EB3467">
        <w:rPr>
          <w:rFonts w:eastAsiaTheme="minorEastAsia" w:hAnsiTheme="minorEastAsia"/>
        </w:rPr>
        <w:t>自动识别</w:t>
      </w:r>
    </w:p>
    <w:p w14:paraId="21583190" w14:textId="77777777" w:rsidR="00843475" w:rsidRPr="00EB3467" w:rsidRDefault="00D1647F" w:rsidP="00EE684B">
      <w:pPr>
        <w:pStyle w:val="afa"/>
        <w:numPr>
          <w:ilvl w:val="0"/>
          <w:numId w:val="13"/>
        </w:numPr>
        <w:ind w:firstLineChars="0"/>
        <w:rPr>
          <w:rFonts w:eastAsiaTheme="minorEastAsia"/>
        </w:rPr>
      </w:pPr>
      <w:r w:rsidRPr="00EB3467">
        <w:rPr>
          <w:rFonts w:eastAsiaTheme="minorEastAsia"/>
        </w:rPr>
        <w:t>Revision</w:t>
      </w:r>
      <w:r w:rsidRPr="00EB3467">
        <w:rPr>
          <w:rFonts w:eastAsiaTheme="minorEastAsia" w:hAnsiTheme="minorEastAsia"/>
        </w:rPr>
        <w:t>：</w:t>
      </w:r>
      <w:r w:rsidRPr="00EB3467">
        <w:rPr>
          <w:rFonts w:eastAsiaTheme="minorEastAsia"/>
        </w:rPr>
        <w:t>SVN</w:t>
      </w:r>
      <w:r w:rsidRPr="00EB3467">
        <w:rPr>
          <w:rFonts w:eastAsiaTheme="minorEastAsia" w:hAnsiTheme="minorEastAsia"/>
        </w:rPr>
        <w:t>自动分配</w:t>
      </w:r>
    </w:p>
    <w:p w14:paraId="4F721310" w14:textId="2019F225" w:rsidR="00D1647F" w:rsidRPr="00D522F1" w:rsidRDefault="00712608" w:rsidP="004D4EDB">
      <w:pPr>
        <w:jc w:val="left"/>
        <w:rPr>
          <w:rFonts w:asciiTheme="minorEastAsia" w:eastAsiaTheme="minorEastAsia" w:hAnsiTheme="minorEastAsia" w:cs="宋体"/>
          <w:b/>
          <w:bCs/>
          <w:color w:val="0000FF"/>
          <w:kern w:val="0"/>
          <w:sz w:val="24"/>
          <w:lang w:val="zh-CN"/>
        </w:rPr>
      </w:pPr>
      <w:r>
        <w:rPr>
          <w:rFonts w:asciiTheme="minorEastAsia" w:eastAsiaTheme="minorEastAsia" w:hAnsiTheme="minorEastAsia" w:cs="宋体" w:hint="eastAsia"/>
          <w:b/>
          <w:bCs/>
          <w:noProof/>
          <w:color w:val="0000FF"/>
          <w:kern w:val="0"/>
          <w:sz w:val="24"/>
        </w:rPr>
        <w:drawing>
          <wp:inline distT="0" distB="0" distL="0" distR="0" wp14:anchorId="6219AD04" wp14:editId="7E691364">
            <wp:extent cx="5754370" cy="3147060"/>
            <wp:effectExtent l="0" t="0" r="11430" b="2540"/>
            <wp:docPr id="15" name="Picture 12" descr="Macintosh HD:Users:Jubal:Desktop:Screen Shot 2013-05-30 at 4.31.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ubal:Desktop:Screen Shot 2013-05-30 at 4.31.3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3147060"/>
                    </a:xfrm>
                    <a:prstGeom prst="rect">
                      <a:avLst/>
                    </a:prstGeom>
                    <a:noFill/>
                    <a:ln>
                      <a:noFill/>
                    </a:ln>
                  </pic:spPr>
                </pic:pic>
              </a:graphicData>
            </a:graphic>
          </wp:inline>
        </w:drawing>
      </w:r>
    </w:p>
    <w:p w14:paraId="66523E07" w14:textId="77777777" w:rsidR="0046012C" w:rsidRPr="00D522F1" w:rsidRDefault="000B42C9" w:rsidP="00680F1F">
      <w:pPr>
        <w:pStyle w:val="ad"/>
        <w:rPr>
          <w:rFonts w:asciiTheme="minorEastAsia" w:eastAsiaTheme="minorEastAsia" w:hAnsiTheme="minorEastAsia" w:cs="宋体"/>
          <w:b/>
          <w:bCs/>
          <w:color w:val="0000FF"/>
          <w:kern w:val="0"/>
          <w:sz w:val="24"/>
          <w:lang w:val="zh-CN"/>
        </w:rPr>
      </w:pPr>
      <w:bookmarkStart w:id="96" w:name="_Toc317164479"/>
      <w:r>
        <w:rPr>
          <w:rFonts w:hint="eastAsia"/>
        </w:rPr>
        <w:t>图表</w:t>
      </w:r>
      <w:r>
        <w:rPr>
          <w:rFonts w:hint="eastAsia"/>
        </w:rPr>
        <w:t xml:space="preserve"> </w:t>
      </w:r>
      <w:r w:rsidR="000C34E0">
        <w:fldChar w:fldCharType="begin"/>
      </w:r>
      <w:r w:rsidR="003C215C">
        <w:instrText xml:space="preserve"> SEQ </w:instrText>
      </w:r>
      <w:r w:rsidR="003C215C">
        <w:instrText>图表</w:instrText>
      </w:r>
      <w:r w:rsidR="003C215C">
        <w:instrText xml:space="preserve"> \* ARABIC </w:instrText>
      </w:r>
      <w:r w:rsidR="000C34E0">
        <w:fldChar w:fldCharType="separate"/>
      </w:r>
      <w:r w:rsidR="00B11B1F">
        <w:rPr>
          <w:noProof/>
        </w:rPr>
        <w:t>27</w:t>
      </w:r>
      <w:r w:rsidR="000C34E0">
        <w:fldChar w:fldCharType="end"/>
      </w:r>
      <w:r>
        <w:rPr>
          <w:rFonts w:hint="eastAsia"/>
        </w:rPr>
        <w:t xml:space="preserve"> SVN</w:t>
      </w:r>
      <w:r>
        <w:rPr>
          <w:rFonts w:hint="eastAsia"/>
        </w:rPr>
        <w:t>提交记录</w:t>
      </w:r>
      <w:bookmarkEnd w:id="96"/>
    </w:p>
    <w:p w14:paraId="7C227DFD" w14:textId="77777777" w:rsidR="004D4EDB" w:rsidRPr="00D522F1" w:rsidRDefault="004D4EDB" w:rsidP="004D4EDB">
      <w:pPr>
        <w:pStyle w:val="2"/>
        <w:rPr>
          <w:rFonts w:asciiTheme="minorEastAsia" w:eastAsiaTheme="minorEastAsia" w:hAnsiTheme="minorEastAsia"/>
        </w:rPr>
      </w:pPr>
      <w:bookmarkStart w:id="97" w:name="_Toc300315799"/>
      <w:bookmarkStart w:id="98" w:name="_Toc317164434"/>
      <w:r w:rsidRPr="00D522F1">
        <w:rPr>
          <w:rFonts w:asciiTheme="minorEastAsia" w:eastAsiaTheme="minorEastAsia" w:hAnsiTheme="minorEastAsia" w:hint="eastAsia"/>
        </w:rPr>
        <w:t>提交原则</w:t>
      </w:r>
      <w:bookmarkEnd w:id="97"/>
      <w:bookmarkEnd w:id="98"/>
    </w:p>
    <w:p w14:paraId="52483EE2" w14:textId="146AA8B0" w:rsidR="004D4EDB" w:rsidRPr="00EB3467" w:rsidRDefault="0006221B" w:rsidP="004D4EDB">
      <w:pPr>
        <w:ind w:firstLine="420"/>
        <w:rPr>
          <w:rFonts w:eastAsiaTheme="minorEastAsia"/>
        </w:rPr>
      </w:pPr>
      <w:r>
        <w:rPr>
          <w:rFonts w:asciiTheme="minorEastAsia" w:eastAsiaTheme="minorEastAsia" w:hAnsiTheme="minorEastAsia" w:hint="eastAsia"/>
        </w:rPr>
        <w:t>总原则：必须要保证代码在模拟器</w:t>
      </w:r>
      <w:r w:rsidR="004D4EDB" w:rsidRPr="00D522F1">
        <w:rPr>
          <w:rFonts w:asciiTheme="minorEastAsia" w:eastAsiaTheme="minorEastAsia" w:hAnsiTheme="minorEastAsia" w:hint="eastAsia"/>
        </w:rPr>
        <w:t>正常编译，运行才能提交。一次提交针对一个分散功</w:t>
      </w:r>
      <w:r w:rsidR="004D4EDB" w:rsidRPr="00EB3467">
        <w:rPr>
          <w:rFonts w:eastAsiaTheme="minorEastAsia" w:hAnsiTheme="minorEastAsia"/>
        </w:rPr>
        <w:t>能或是一个</w:t>
      </w:r>
      <w:r w:rsidR="004D4EDB" w:rsidRPr="00EB3467">
        <w:rPr>
          <w:rFonts w:eastAsiaTheme="minorEastAsia"/>
        </w:rPr>
        <w:t>bug</w:t>
      </w:r>
      <w:r w:rsidR="004D4EDB" w:rsidRPr="00EB3467">
        <w:rPr>
          <w:rFonts w:eastAsiaTheme="minorEastAsia" w:hAnsiTheme="minorEastAsia"/>
        </w:rPr>
        <w:t>的改动。</w:t>
      </w:r>
    </w:p>
    <w:p w14:paraId="38A13433" w14:textId="77777777" w:rsidR="004D4EDB" w:rsidRPr="00EB3467" w:rsidRDefault="004D4EDB" w:rsidP="004D4EDB">
      <w:pPr>
        <w:rPr>
          <w:rFonts w:eastAsiaTheme="minorEastAsia"/>
        </w:rPr>
      </w:pPr>
      <w:r w:rsidRPr="00EB3467">
        <w:rPr>
          <w:rFonts w:eastAsiaTheme="minorEastAsia"/>
        </w:rPr>
        <w:tab/>
      </w:r>
      <w:r w:rsidRPr="00EB3467">
        <w:rPr>
          <w:rFonts w:eastAsiaTheme="minorEastAsia" w:hAnsiTheme="minorEastAsia"/>
        </w:rPr>
        <w:t>具体步骤如下：</w:t>
      </w:r>
    </w:p>
    <w:p w14:paraId="1B5C690A" w14:textId="77777777" w:rsidR="004D4EDB" w:rsidRPr="00EB3467" w:rsidRDefault="004D4EDB" w:rsidP="00EE684B">
      <w:pPr>
        <w:pStyle w:val="afa"/>
        <w:numPr>
          <w:ilvl w:val="0"/>
          <w:numId w:val="14"/>
        </w:numPr>
        <w:ind w:firstLineChars="0"/>
        <w:rPr>
          <w:rFonts w:eastAsiaTheme="minorEastAsia"/>
        </w:rPr>
      </w:pPr>
      <w:r w:rsidRPr="00EB3467">
        <w:rPr>
          <w:rFonts w:eastAsiaTheme="minorEastAsia" w:hAnsiTheme="minorEastAsia"/>
        </w:rPr>
        <w:t>告知团队成员你要提交代码；</w:t>
      </w:r>
    </w:p>
    <w:p w14:paraId="4336564F" w14:textId="77777777" w:rsidR="004D4EDB" w:rsidRPr="00EB3467" w:rsidRDefault="004D4EDB" w:rsidP="00EE684B">
      <w:pPr>
        <w:pStyle w:val="afa"/>
        <w:numPr>
          <w:ilvl w:val="0"/>
          <w:numId w:val="14"/>
        </w:numPr>
        <w:ind w:firstLineChars="0"/>
        <w:rPr>
          <w:rFonts w:eastAsiaTheme="minorEastAsia"/>
        </w:rPr>
      </w:pPr>
      <w:r w:rsidRPr="00EB3467">
        <w:rPr>
          <w:rFonts w:eastAsiaTheme="minorEastAsia"/>
        </w:rPr>
        <w:t>Update SVN</w:t>
      </w:r>
      <w:r w:rsidRPr="00EB3467">
        <w:rPr>
          <w:rFonts w:eastAsiaTheme="minorEastAsia" w:hAnsiTheme="minorEastAsia"/>
        </w:rPr>
        <w:t>上最新的代码，如果需要</w:t>
      </w:r>
      <w:r w:rsidRPr="00EB3467">
        <w:rPr>
          <w:rFonts w:eastAsiaTheme="minorEastAsia"/>
        </w:rPr>
        <w:t>merge</w:t>
      </w:r>
      <w:r w:rsidRPr="00EB3467">
        <w:rPr>
          <w:rFonts w:eastAsiaTheme="minorEastAsia" w:hAnsiTheme="minorEastAsia"/>
        </w:rPr>
        <w:t>或是</w:t>
      </w:r>
      <w:r w:rsidRPr="00EB3467">
        <w:rPr>
          <w:rFonts w:eastAsiaTheme="minorEastAsia"/>
        </w:rPr>
        <w:t>resolve conflict</w:t>
      </w:r>
      <w:r w:rsidRPr="00EB3467">
        <w:rPr>
          <w:rFonts w:eastAsiaTheme="minorEastAsia" w:hAnsiTheme="minorEastAsia"/>
        </w:rPr>
        <w:t>必须先要解决，然后在编译运行。对于需要很多要</w:t>
      </w:r>
      <w:r w:rsidRPr="00EB3467">
        <w:rPr>
          <w:rFonts w:eastAsiaTheme="minorEastAsia"/>
        </w:rPr>
        <w:t>merge</w:t>
      </w:r>
      <w:r w:rsidRPr="00EB3467">
        <w:rPr>
          <w:rFonts w:eastAsiaTheme="minorEastAsia" w:hAnsiTheme="minorEastAsia"/>
        </w:rPr>
        <w:t>或是很多</w:t>
      </w:r>
      <w:r w:rsidRPr="00EB3467">
        <w:rPr>
          <w:rFonts w:eastAsiaTheme="minorEastAsia"/>
        </w:rPr>
        <w:t>conflict</w:t>
      </w:r>
      <w:r w:rsidRPr="00EB3467">
        <w:rPr>
          <w:rFonts w:eastAsiaTheme="minorEastAsia" w:hAnsiTheme="minorEastAsia"/>
        </w:rPr>
        <w:t>要解决的提交，必须要找上次提交人一起</w:t>
      </w:r>
      <w:r w:rsidRPr="00EB3467">
        <w:rPr>
          <w:rFonts w:eastAsiaTheme="minorEastAsia"/>
        </w:rPr>
        <w:t>review</w:t>
      </w:r>
      <w:r w:rsidRPr="00EB3467">
        <w:rPr>
          <w:rFonts w:eastAsiaTheme="minorEastAsia" w:hAnsiTheme="minorEastAsia"/>
        </w:rPr>
        <w:t>；</w:t>
      </w:r>
    </w:p>
    <w:p w14:paraId="1699FEF3" w14:textId="77777777" w:rsidR="004D4EDB" w:rsidRPr="00EB3467" w:rsidRDefault="004D4EDB" w:rsidP="00EE684B">
      <w:pPr>
        <w:pStyle w:val="afa"/>
        <w:numPr>
          <w:ilvl w:val="0"/>
          <w:numId w:val="14"/>
        </w:numPr>
        <w:ind w:firstLineChars="0"/>
        <w:rPr>
          <w:rFonts w:eastAsiaTheme="minorEastAsia"/>
        </w:rPr>
      </w:pPr>
      <w:r w:rsidRPr="00EB3467">
        <w:rPr>
          <w:rFonts w:eastAsiaTheme="minorEastAsia" w:hAnsiTheme="minorEastAsia"/>
        </w:rPr>
        <w:t>组内</w:t>
      </w:r>
      <w:r w:rsidRPr="00EB3467">
        <w:rPr>
          <w:rFonts w:eastAsiaTheme="minorEastAsia"/>
        </w:rPr>
        <w:t>Code review</w:t>
      </w:r>
      <w:r w:rsidRPr="00EB3467">
        <w:rPr>
          <w:rFonts w:eastAsiaTheme="minorEastAsia" w:hAnsiTheme="minorEastAsia"/>
        </w:rPr>
        <w:t>，特别是新人或是功能比较复杂的提交，还有就是项目上线前期做的改动；</w:t>
      </w:r>
    </w:p>
    <w:p w14:paraId="2CD6797C" w14:textId="77777777" w:rsidR="004D4EDB" w:rsidRPr="00EB3467" w:rsidRDefault="004D4EDB" w:rsidP="00EE684B">
      <w:pPr>
        <w:pStyle w:val="afa"/>
        <w:numPr>
          <w:ilvl w:val="0"/>
          <w:numId w:val="14"/>
        </w:numPr>
        <w:ind w:firstLineChars="0"/>
        <w:rPr>
          <w:rFonts w:eastAsiaTheme="minorEastAsia"/>
        </w:rPr>
      </w:pPr>
      <w:r w:rsidRPr="00EB3467">
        <w:rPr>
          <w:rFonts w:eastAsiaTheme="minorEastAsia" w:hAnsiTheme="minorEastAsia"/>
        </w:rPr>
        <w:t>提交。</w:t>
      </w:r>
    </w:p>
    <w:p w14:paraId="3AFF4F48" w14:textId="77777777" w:rsidR="004D4EDB" w:rsidRPr="00D522F1" w:rsidRDefault="004D4EDB" w:rsidP="004D4EDB">
      <w:pPr>
        <w:ind w:left="421"/>
        <w:rPr>
          <w:rFonts w:asciiTheme="minorEastAsia" w:eastAsiaTheme="minorEastAsia" w:hAnsiTheme="minorEastAsia"/>
        </w:rPr>
      </w:pPr>
      <w:r w:rsidRPr="00EB3467">
        <w:rPr>
          <w:rFonts w:eastAsiaTheme="minorEastAsia" w:hAnsiTheme="minorEastAsia"/>
        </w:rPr>
        <w:lastRenderedPageBreak/>
        <w:t>另外，在</w:t>
      </w:r>
      <w:r w:rsidRPr="00EB3467">
        <w:rPr>
          <w:rFonts w:eastAsiaTheme="minorEastAsia"/>
        </w:rPr>
        <w:t>commit</w:t>
      </w:r>
      <w:r w:rsidRPr="00EB3467">
        <w:rPr>
          <w:rFonts w:eastAsiaTheme="minorEastAsia" w:hAnsiTheme="minorEastAsia"/>
        </w:rPr>
        <w:t>时有两个</w:t>
      </w:r>
      <w:r w:rsidRPr="00D522F1">
        <w:rPr>
          <w:rFonts w:asciiTheme="minorEastAsia" w:eastAsiaTheme="minorEastAsia" w:hAnsiTheme="minorEastAsia" w:hint="eastAsia"/>
        </w:rPr>
        <w:t>情况容易出错：</w:t>
      </w:r>
    </w:p>
    <w:p w14:paraId="6F9150B3" w14:textId="77777777" w:rsidR="004D4EDB" w:rsidRPr="00EB3467" w:rsidRDefault="004D4EDB" w:rsidP="00EE684B">
      <w:pPr>
        <w:pStyle w:val="afa"/>
        <w:numPr>
          <w:ilvl w:val="0"/>
          <w:numId w:val="16"/>
        </w:numPr>
        <w:ind w:firstLineChars="0"/>
        <w:rPr>
          <w:rFonts w:eastAsiaTheme="minorEastAsia"/>
        </w:rPr>
      </w:pPr>
      <w:r w:rsidRPr="00EB3467">
        <w:rPr>
          <w:rFonts w:eastAsiaTheme="minorEastAsia" w:hAnsiTheme="minorEastAsia"/>
        </w:rPr>
        <w:t>增加新文件</w:t>
      </w:r>
    </w:p>
    <w:p w14:paraId="34D1D12C" w14:textId="77777777" w:rsidR="004D4EDB" w:rsidRPr="00EB3467" w:rsidRDefault="004D4EDB" w:rsidP="004D4EDB">
      <w:pPr>
        <w:pStyle w:val="afa"/>
        <w:ind w:left="841" w:firstLineChars="0" w:firstLine="0"/>
        <w:rPr>
          <w:rFonts w:eastAsiaTheme="minorEastAsia"/>
        </w:rPr>
      </w:pPr>
      <w:r w:rsidRPr="00EB3467">
        <w:rPr>
          <w:rFonts w:eastAsiaTheme="minorEastAsia" w:hAnsiTheme="minorEastAsia"/>
        </w:rPr>
        <w:t>增加了新文件，但是</w:t>
      </w:r>
      <w:r w:rsidRPr="00EB3467">
        <w:rPr>
          <w:rFonts w:eastAsiaTheme="minorEastAsia"/>
        </w:rPr>
        <w:t>commit</w:t>
      </w:r>
      <w:r w:rsidRPr="00EB3467">
        <w:rPr>
          <w:rFonts w:eastAsiaTheme="minorEastAsia" w:hAnsiTheme="minorEastAsia"/>
        </w:rPr>
        <w:t>的时候并没有先在</w:t>
      </w:r>
      <w:r w:rsidRPr="00EB3467">
        <w:rPr>
          <w:rFonts w:eastAsiaTheme="minorEastAsia"/>
        </w:rPr>
        <w:t>SVN</w:t>
      </w:r>
      <w:r w:rsidRPr="00EB3467">
        <w:rPr>
          <w:rFonts w:eastAsiaTheme="minorEastAsia" w:hAnsiTheme="minorEastAsia"/>
        </w:rPr>
        <w:t>上执行</w:t>
      </w:r>
      <w:r w:rsidRPr="00EB3467">
        <w:rPr>
          <w:rFonts w:eastAsiaTheme="minorEastAsia"/>
        </w:rPr>
        <w:t>add</w:t>
      </w:r>
      <w:r w:rsidRPr="00EB3467">
        <w:rPr>
          <w:rFonts w:eastAsiaTheme="minorEastAsia" w:hAnsiTheme="minorEastAsia"/>
        </w:rPr>
        <w:t>操作，导致新增文件并没有能够提交到</w:t>
      </w:r>
      <w:r w:rsidRPr="00EB3467">
        <w:rPr>
          <w:rFonts w:eastAsiaTheme="minorEastAsia"/>
        </w:rPr>
        <w:t>SVN</w:t>
      </w:r>
      <w:r w:rsidRPr="00EB3467">
        <w:rPr>
          <w:rFonts w:eastAsiaTheme="minorEastAsia" w:hAnsiTheme="minorEastAsia"/>
        </w:rPr>
        <w:t>上。结果是编译不能通过，缺少文件。</w:t>
      </w:r>
    </w:p>
    <w:p w14:paraId="70525F6C" w14:textId="77777777" w:rsidR="004D4EDB" w:rsidRPr="00EB3467" w:rsidRDefault="004D4EDB" w:rsidP="00EE684B">
      <w:pPr>
        <w:pStyle w:val="afa"/>
        <w:numPr>
          <w:ilvl w:val="0"/>
          <w:numId w:val="16"/>
        </w:numPr>
        <w:ind w:firstLineChars="0"/>
        <w:rPr>
          <w:rFonts w:eastAsiaTheme="minorEastAsia"/>
        </w:rPr>
      </w:pPr>
      <w:r w:rsidRPr="00EB3467">
        <w:rPr>
          <w:rFonts w:eastAsiaTheme="minorEastAsia" w:hAnsiTheme="minorEastAsia"/>
        </w:rPr>
        <w:t>删除文件</w:t>
      </w:r>
    </w:p>
    <w:p w14:paraId="2323954B" w14:textId="77777777" w:rsidR="004D4EDB" w:rsidRPr="00EB3467" w:rsidRDefault="004D4EDB" w:rsidP="004D4EDB">
      <w:pPr>
        <w:pStyle w:val="afa"/>
        <w:ind w:left="841" w:firstLineChars="0" w:firstLine="0"/>
        <w:rPr>
          <w:rFonts w:eastAsiaTheme="minorEastAsia"/>
        </w:rPr>
      </w:pPr>
      <w:r w:rsidRPr="00EB3467">
        <w:rPr>
          <w:rFonts w:eastAsiaTheme="minorEastAsia" w:hAnsiTheme="minorEastAsia"/>
        </w:rPr>
        <w:t>只是在</w:t>
      </w:r>
      <w:r w:rsidRPr="00EB3467">
        <w:rPr>
          <w:rFonts w:eastAsiaTheme="minorEastAsia"/>
        </w:rPr>
        <w:t>IDE</w:t>
      </w:r>
      <w:r w:rsidRPr="00EB3467">
        <w:rPr>
          <w:rFonts w:eastAsiaTheme="minorEastAsia" w:hAnsiTheme="minorEastAsia"/>
        </w:rPr>
        <w:t>里面删除了文件，并没有在</w:t>
      </w:r>
      <w:r w:rsidRPr="00EB3467">
        <w:rPr>
          <w:rFonts w:eastAsiaTheme="minorEastAsia"/>
        </w:rPr>
        <w:t>SVN</w:t>
      </w:r>
      <w:r w:rsidRPr="00EB3467">
        <w:rPr>
          <w:rFonts w:eastAsiaTheme="minorEastAsia" w:hAnsiTheme="minorEastAsia"/>
        </w:rPr>
        <w:t>上</w:t>
      </w:r>
      <w:r w:rsidRPr="00EB3467">
        <w:rPr>
          <w:rFonts w:eastAsiaTheme="minorEastAsia"/>
        </w:rPr>
        <w:t>delete</w:t>
      </w:r>
      <w:r w:rsidRPr="00EB3467">
        <w:rPr>
          <w:rFonts w:eastAsiaTheme="minorEastAsia" w:hAnsiTheme="minorEastAsia"/>
        </w:rPr>
        <w:t>掉文件，导致本地代码和</w:t>
      </w:r>
      <w:r w:rsidRPr="00EB3467">
        <w:rPr>
          <w:rFonts w:eastAsiaTheme="minorEastAsia"/>
        </w:rPr>
        <w:t>SVN</w:t>
      </w:r>
      <w:r w:rsidRPr="00EB3467">
        <w:rPr>
          <w:rFonts w:eastAsiaTheme="minorEastAsia" w:hAnsiTheme="minorEastAsia"/>
        </w:rPr>
        <w:t>代码不同步，结果是文件冗余。</w:t>
      </w:r>
    </w:p>
    <w:p w14:paraId="272316D2" w14:textId="77777777" w:rsidR="004D4EDB" w:rsidRPr="00D522F1" w:rsidRDefault="004D4EDB" w:rsidP="004D4EDB">
      <w:pPr>
        <w:pStyle w:val="2"/>
        <w:rPr>
          <w:rFonts w:asciiTheme="minorEastAsia" w:eastAsiaTheme="minorEastAsia" w:hAnsiTheme="minorEastAsia"/>
        </w:rPr>
      </w:pPr>
      <w:bookmarkStart w:id="99" w:name="_Toc300315800"/>
      <w:bookmarkStart w:id="100" w:name="_Toc317164435"/>
      <w:r w:rsidRPr="00B8599D">
        <w:rPr>
          <w:rFonts w:eastAsiaTheme="minorEastAsia"/>
        </w:rPr>
        <w:t>Log message</w:t>
      </w:r>
      <w:r w:rsidRPr="00D522F1">
        <w:rPr>
          <w:rFonts w:asciiTheme="minorEastAsia" w:eastAsiaTheme="minorEastAsia" w:hAnsiTheme="minorEastAsia" w:hint="eastAsia"/>
        </w:rPr>
        <w:t>规范</w:t>
      </w:r>
      <w:bookmarkEnd w:id="99"/>
      <w:bookmarkEnd w:id="100"/>
    </w:p>
    <w:p w14:paraId="3BB0FF48" w14:textId="11A27C23" w:rsidR="008F0593" w:rsidRDefault="006873EE" w:rsidP="00B06C34">
      <w:pPr>
        <w:widowControl/>
        <w:spacing w:before="0" w:after="0"/>
        <w:ind w:firstLine="420"/>
        <w:jc w:val="left"/>
        <w:rPr>
          <w:rFonts w:eastAsiaTheme="minorEastAsia"/>
        </w:rPr>
      </w:pPr>
      <w:r w:rsidRPr="00EB3467">
        <w:rPr>
          <w:rFonts w:eastAsiaTheme="minorEastAsia"/>
        </w:rPr>
        <w:t>Log message</w:t>
      </w:r>
    </w:p>
    <w:p w14:paraId="63B6030A" w14:textId="77777777" w:rsidR="00B06C34" w:rsidRDefault="00B06C34" w:rsidP="00B06C34">
      <w:pPr>
        <w:autoSpaceDE w:val="0"/>
        <w:autoSpaceDN w:val="0"/>
        <w:adjustRightInd w:val="0"/>
        <w:spacing w:before="0" w:after="0"/>
        <w:ind w:left="1120" w:hanging="560"/>
        <w:rPr>
          <w:rFonts w:ascii="Calibri" w:hAnsi="Calibri" w:cs="Calibri"/>
          <w:kern w:val="0"/>
          <w:sz w:val="24"/>
        </w:rPr>
      </w:pPr>
      <w:r>
        <w:rPr>
          <w:rFonts w:ascii="Wingdings" w:hAnsi="Wingdings" w:cs="Wingdings"/>
          <w:color w:val="18376A"/>
          <w:kern w:val="0"/>
          <w:sz w:val="24"/>
        </w:rPr>
        <w:t></w:t>
      </w:r>
      <w:r>
        <w:rPr>
          <w:color w:val="18376A"/>
          <w:kern w:val="0"/>
          <w:sz w:val="18"/>
          <w:szCs w:val="18"/>
        </w:rPr>
        <w:t xml:space="preserve">  </w:t>
      </w:r>
      <w:r>
        <w:rPr>
          <w:rFonts w:ascii="Calibri" w:hAnsi="Calibri" w:cs="Calibri"/>
          <w:color w:val="18376A"/>
          <w:kern w:val="0"/>
          <w:sz w:val="24"/>
        </w:rPr>
        <w:t>SVN</w:t>
      </w:r>
      <w:r>
        <w:rPr>
          <w:rFonts w:ascii="Helvetica" w:hAnsi="Helvetica" w:cs="Helvetica"/>
          <w:color w:val="18376A"/>
          <w:kern w:val="0"/>
          <w:sz w:val="24"/>
        </w:rPr>
        <w:t>代码提交注释格式：【动作】【模块】备注</w:t>
      </w:r>
    </w:p>
    <w:p w14:paraId="589F7A24" w14:textId="77777777" w:rsidR="00B06C34" w:rsidRDefault="00B06C34" w:rsidP="00B06C34">
      <w:pPr>
        <w:autoSpaceDE w:val="0"/>
        <w:autoSpaceDN w:val="0"/>
        <w:adjustRightInd w:val="0"/>
        <w:spacing w:before="0" w:after="0"/>
        <w:ind w:left="1120" w:hanging="560"/>
        <w:rPr>
          <w:rFonts w:ascii="Calibri" w:hAnsi="Calibri" w:cs="Calibri"/>
          <w:kern w:val="0"/>
          <w:sz w:val="24"/>
        </w:rPr>
      </w:pPr>
      <w:r>
        <w:rPr>
          <w:rFonts w:ascii="Wingdings" w:hAnsi="Wingdings" w:cs="Wingdings"/>
          <w:color w:val="18376A"/>
          <w:kern w:val="0"/>
          <w:sz w:val="24"/>
        </w:rPr>
        <w:t></w:t>
      </w:r>
      <w:r>
        <w:rPr>
          <w:color w:val="18376A"/>
          <w:kern w:val="0"/>
          <w:sz w:val="18"/>
          <w:szCs w:val="18"/>
        </w:rPr>
        <w:t xml:space="preserve">  </w:t>
      </w:r>
      <w:r>
        <w:rPr>
          <w:rFonts w:ascii="Helvetica" w:hAnsi="Helvetica" w:cs="Helvetica"/>
          <w:color w:val="18376A"/>
          <w:kern w:val="0"/>
          <w:sz w:val="24"/>
        </w:rPr>
        <w:t>注释样例如下图：</w:t>
      </w:r>
    </w:p>
    <w:p w14:paraId="791D89F2" w14:textId="72EDD371" w:rsidR="00B06C34" w:rsidRDefault="00B06C34" w:rsidP="00B06C34">
      <w:pPr>
        <w:autoSpaceDE w:val="0"/>
        <w:autoSpaceDN w:val="0"/>
        <w:adjustRightInd w:val="0"/>
        <w:spacing w:before="0" w:after="0"/>
        <w:rPr>
          <w:rFonts w:ascii="Calibri" w:hAnsi="Calibri" w:cs="Calibri"/>
          <w:kern w:val="0"/>
          <w:sz w:val="24"/>
        </w:rPr>
      </w:pPr>
      <w:r>
        <w:rPr>
          <w:rFonts w:ascii="Calibri" w:hAnsi="Calibri" w:cs="Calibri"/>
          <w:color w:val="18376A"/>
          <w:kern w:val="0"/>
          <w:sz w:val="24"/>
        </w:rPr>
        <w:t>       </w:t>
      </w:r>
      <w:r>
        <w:rPr>
          <w:rFonts w:ascii="Calibri" w:hAnsi="Calibri" w:cs="Calibri"/>
          <w:noProof/>
          <w:color w:val="18376A"/>
          <w:kern w:val="0"/>
          <w:sz w:val="24"/>
        </w:rPr>
        <w:drawing>
          <wp:inline distT="0" distB="0" distL="0" distR="0" wp14:anchorId="024672FD" wp14:editId="670697D6">
            <wp:extent cx="5524500" cy="1386840"/>
            <wp:effectExtent l="0" t="0" r="12700" b="1016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5524500" cy="1386840"/>
                    </a:xfrm>
                    <a:prstGeom prst="rect">
                      <a:avLst/>
                    </a:prstGeom>
                    <a:noFill/>
                    <a:ln>
                      <a:noFill/>
                    </a:ln>
                  </pic:spPr>
                </pic:pic>
              </a:graphicData>
            </a:graphic>
          </wp:inline>
        </w:drawing>
      </w:r>
    </w:p>
    <w:p w14:paraId="7D420511" w14:textId="77777777" w:rsidR="00B06C34" w:rsidRDefault="00B06C34" w:rsidP="00B06C34">
      <w:pPr>
        <w:autoSpaceDE w:val="0"/>
        <w:autoSpaceDN w:val="0"/>
        <w:adjustRightInd w:val="0"/>
        <w:spacing w:before="0" w:after="0"/>
        <w:ind w:left="1120" w:hanging="560"/>
        <w:rPr>
          <w:rFonts w:ascii="Calibri" w:hAnsi="Calibri" w:cs="Calibri"/>
          <w:kern w:val="0"/>
          <w:sz w:val="24"/>
        </w:rPr>
      </w:pPr>
      <w:r>
        <w:rPr>
          <w:rFonts w:ascii="Wingdings" w:hAnsi="Wingdings" w:cs="Wingdings"/>
          <w:color w:val="18376A"/>
          <w:kern w:val="0"/>
          <w:sz w:val="24"/>
        </w:rPr>
        <w:t></w:t>
      </w:r>
      <w:r>
        <w:rPr>
          <w:color w:val="18376A"/>
          <w:kern w:val="0"/>
          <w:sz w:val="18"/>
          <w:szCs w:val="18"/>
        </w:rPr>
        <w:t xml:space="preserve">  </w:t>
      </w:r>
      <w:r>
        <w:rPr>
          <w:rFonts w:ascii="Helvetica" w:hAnsi="Helvetica" w:cs="Helvetica"/>
          <w:color w:val="18376A"/>
          <w:kern w:val="0"/>
          <w:sz w:val="24"/>
        </w:rPr>
        <w:t>其中【】使用中文全角</w:t>
      </w:r>
    </w:p>
    <w:p w14:paraId="68C95CA0" w14:textId="77777777" w:rsidR="00B06C34" w:rsidRDefault="00B06C34" w:rsidP="00B06C34">
      <w:pPr>
        <w:autoSpaceDE w:val="0"/>
        <w:autoSpaceDN w:val="0"/>
        <w:adjustRightInd w:val="0"/>
        <w:spacing w:before="0" w:after="0"/>
        <w:ind w:left="1120" w:hanging="560"/>
        <w:rPr>
          <w:rFonts w:ascii="Calibri" w:hAnsi="Calibri" w:cs="Calibri"/>
          <w:kern w:val="0"/>
          <w:sz w:val="24"/>
        </w:rPr>
      </w:pPr>
      <w:r>
        <w:rPr>
          <w:rFonts w:ascii="Wingdings" w:hAnsi="Wingdings" w:cs="Wingdings"/>
          <w:color w:val="18376A"/>
          <w:kern w:val="0"/>
          <w:sz w:val="24"/>
        </w:rPr>
        <w:t></w:t>
      </w:r>
      <w:r>
        <w:rPr>
          <w:color w:val="18376A"/>
          <w:kern w:val="0"/>
          <w:sz w:val="18"/>
          <w:szCs w:val="18"/>
        </w:rPr>
        <w:t xml:space="preserve">  </w:t>
      </w:r>
      <w:r>
        <w:rPr>
          <w:rFonts w:ascii="Helvetica" w:hAnsi="Helvetica" w:cs="Helvetica"/>
          <w:color w:val="18376A"/>
          <w:kern w:val="0"/>
          <w:sz w:val="24"/>
        </w:rPr>
        <w:t>【动作】可以如下：</w:t>
      </w:r>
    </w:p>
    <w:p w14:paraId="0FF36548" w14:textId="77777777" w:rsidR="00B06C34" w:rsidRDefault="00B06C34" w:rsidP="00B06C34">
      <w:pPr>
        <w:autoSpaceDE w:val="0"/>
        <w:autoSpaceDN w:val="0"/>
        <w:adjustRightInd w:val="0"/>
        <w:spacing w:before="0" w:after="0"/>
        <w:ind w:left="1680" w:hanging="560"/>
        <w:rPr>
          <w:rFonts w:ascii="Calibri" w:hAnsi="Calibri" w:cs="Calibri"/>
          <w:kern w:val="0"/>
          <w:sz w:val="24"/>
        </w:rPr>
      </w:pPr>
      <w:r>
        <w:rPr>
          <w:rFonts w:ascii="Wingdings" w:hAnsi="Wingdings" w:cs="Wingdings"/>
          <w:color w:val="18376A"/>
          <w:kern w:val="0"/>
          <w:sz w:val="24"/>
        </w:rPr>
        <w:t></w:t>
      </w:r>
      <w:r>
        <w:rPr>
          <w:color w:val="18376A"/>
          <w:kern w:val="0"/>
          <w:sz w:val="18"/>
          <w:szCs w:val="18"/>
        </w:rPr>
        <w:t xml:space="preserve">  </w:t>
      </w:r>
      <w:r>
        <w:rPr>
          <w:rFonts w:ascii="Helvetica" w:hAnsi="Helvetica" w:cs="Helvetica"/>
          <w:color w:val="18376A"/>
          <w:kern w:val="0"/>
          <w:sz w:val="24"/>
        </w:rPr>
        <w:t>优化</w:t>
      </w:r>
    </w:p>
    <w:p w14:paraId="07813800" w14:textId="77777777" w:rsidR="00B06C34" w:rsidRDefault="00B06C34" w:rsidP="00B06C34">
      <w:pPr>
        <w:autoSpaceDE w:val="0"/>
        <w:autoSpaceDN w:val="0"/>
        <w:adjustRightInd w:val="0"/>
        <w:spacing w:before="0" w:after="0"/>
        <w:ind w:left="1680" w:hanging="560"/>
        <w:rPr>
          <w:rFonts w:ascii="Calibri" w:hAnsi="Calibri" w:cs="Calibri"/>
          <w:kern w:val="0"/>
          <w:sz w:val="24"/>
        </w:rPr>
      </w:pPr>
      <w:r>
        <w:rPr>
          <w:rFonts w:ascii="Wingdings" w:hAnsi="Wingdings" w:cs="Wingdings"/>
          <w:color w:val="18376A"/>
          <w:kern w:val="0"/>
          <w:sz w:val="24"/>
        </w:rPr>
        <w:t></w:t>
      </w:r>
      <w:r>
        <w:rPr>
          <w:color w:val="18376A"/>
          <w:kern w:val="0"/>
          <w:sz w:val="18"/>
          <w:szCs w:val="18"/>
        </w:rPr>
        <w:t xml:space="preserve">  </w:t>
      </w:r>
      <w:r>
        <w:rPr>
          <w:rFonts w:ascii="Helvetica" w:hAnsi="Helvetica" w:cs="Helvetica"/>
          <w:color w:val="18376A"/>
          <w:kern w:val="0"/>
          <w:sz w:val="24"/>
        </w:rPr>
        <w:t>功能</w:t>
      </w:r>
    </w:p>
    <w:p w14:paraId="034E1E5D" w14:textId="77777777" w:rsidR="00B06C34" w:rsidRDefault="00B06C34" w:rsidP="00B06C34">
      <w:pPr>
        <w:autoSpaceDE w:val="0"/>
        <w:autoSpaceDN w:val="0"/>
        <w:adjustRightInd w:val="0"/>
        <w:spacing w:before="0" w:after="0"/>
        <w:ind w:left="1680" w:hanging="560"/>
        <w:rPr>
          <w:rFonts w:ascii="Calibri" w:hAnsi="Calibri" w:cs="Calibri"/>
          <w:kern w:val="0"/>
          <w:sz w:val="24"/>
        </w:rPr>
      </w:pPr>
      <w:r>
        <w:rPr>
          <w:rFonts w:ascii="Wingdings" w:hAnsi="Wingdings" w:cs="Wingdings"/>
          <w:color w:val="18376A"/>
          <w:kern w:val="0"/>
          <w:sz w:val="24"/>
        </w:rPr>
        <w:t></w:t>
      </w:r>
      <w:r>
        <w:rPr>
          <w:color w:val="18376A"/>
          <w:kern w:val="0"/>
          <w:sz w:val="18"/>
          <w:szCs w:val="18"/>
        </w:rPr>
        <w:t xml:space="preserve">  </w:t>
      </w:r>
      <w:r>
        <w:rPr>
          <w:rFonts w:ascii="Helvetica" w:hAnsi="Helvetica" w:cs="Helvetica"/>
          <w:color w:val="18376A"/>
          <w:kern w:val="0"/>
          <w:sz w:val="24"/>
        </w:rPr>
        <w:t>提测</w:t>
      </w:r>
    </w:p>
    <w:p w14:paraId="66EF7866" w14:textId="77777777" w:rsidR="00B06C34" w:rsidRDefault="00B06C34" w:rsidP="00B06C34">
      <w:pPr>
        <w:autoSpaceDE w:val="0"/>
        <w:autoSpaceDN w:val="0"/>
        <w:adjustRightInd w:val="0"/>
        <w:spacing w:before="0" w:after="0"/>
        <w:ind w:left="1680" w:hanging="560"/>
        <w:rPr>
          <w:rFonts w:ascii="Calibri" w:hAnsi="Calibri" w:cs="Calibri"/>
          <w:kern w:val="0"/>
          <w:sz w:val="24"/>
        </w:rPr>
      </w:pPr>
      <w:r>
        <w:rPr>
          <w:rFonts w:ascii="Wingdings" w:hAnsi="Wingdings" w:cs="Wingdings"/>
          <w:color w:val="18376A"/>
          <w:kern w:val="0"/>
          <w:sz w:val="24"/>
        </w:rPr>
        <w:t></w:t>
      </w:r>
      <w:r>
        <w:rPr>
          <w:color w:val="18376A"/>
          <w:kern w:val="0"/>
          <w:sz w:val="18"/>
          <w:szCs w:val="18"/>
        </w:rPr>
        <w:t xml:space="preserve">  </w:t>
      </w:r>
      <w:r>
        <w:rPr>
          <w:rFonts w:ascii="Helvetica" w:hAnsi="Helvetica" w:cs="Helvetica"/>
          <w:color w:val="18376A"/>
          <w:kern w:val="0"/>
          <w:sz w:val="24"/>
        </w:rPr>
        <w:t>重构</w:t>
      </w:r>
    </w:p>
    <w:p w14:paraId="0BEADE1E" w14:textId="77777777" w:rsidR="00B06C34" w:rsidRDefault="00B06C34" w:rsidP="00B06C34">
      <w:pPr>
        <w:autoSpaceDE w:val="0"/>
        <w:autoSpaceDN w:val="0"/>
        <w:adjustRightInd w:val="0"/>
        <w:spacing w:before="0" w:after="0"/>
        <w:ind w:left="1680" w:hanging="560"/>
        <w:rPr>
          <w:rFonts w:ascii="Calibri" w:hAnsi="Calibri" w:cs="Calibri"/>
          <w:kern w:val="0"/>
          <w:sz w:val="24"/>
        </w:rPr>
      </w:pPr>
      <w:proofErr w:type="gramStart"/>
      <w:r>
        <w:rPr>
          <w:rFonts w:ascii="Wingdings" w:hAnsi="Wingdings" w:cs="Wingdings"/>
          <w:color w:val="18376A"/>
          <w:kern w:val="0"/>
          <w:sz w:val="24"/>
        </w:rPr>
        <w:t></w:t>
      </w:r>
      <w:r>
        <w:rPr>
          <w:color w:val="18376A"/>
          <w:kern w:val="0"/>
          <w:sz w:val="18"/>
          <w:szCs w:val="18"/>
        </w:rPr>
        <w:t xml:space="preserve">  </w:t>
      </w:r>
      <w:r>
        <w:rPr>
          <w:rFonts w:ascii="Calibri" w:hAnsi="Calibri" w:cs="Calibri"/>
          <w:color w:val="18376A"/>
          <w:kern w:val="0"/>
          <w:sz w:val="24"/>
        </w:rPr>
        <w:t>BUG</w:t>
      </w:r>
      <w:proofErr w:type="gramEnd"/>
    </w:p>
    <w:p w14:paraId="4C57CF15" w14:textId="77777777" w:rsidR="00B06C34" w:rsidRDefault="00B06C34" w:rsidP="00B06C34">
      <w:pPr>
        <w:autoSpaceDE w:val="0"/>
        <w:autoSpaceDN w:val="0"/>
        <w:adjustRightInd w:val="0"/>
        <w:spacing w:before="0" w:after="0"/>
        <w:ind w:left="1120" w:hanging="560"/>
        <w:rPr>
          <w:rFonts w:ascii="Calibri" w:hAnsi="Calibri" w:cs="Calibri"/>
          <w:kern w:val="0"/>
          <w:sz w:val="24"/>
        </w:rPr>
      </w:pPr>
      <w:r>
        <w:rPr>
          <w:rFonts w:ascii="Wingdings" w:hAnsi="Wingdings" w:cs="Wingdings"/>
          <w:color w:val="18376A"/>
          <w:kern w:val="0"/>
          <w:sz w:val="24"/>
        </w:rPr>
        <w:t></w:t>
      </w:r>
      <w:r>
        <w:rPr>
          <w:color w:val="18376A"/>
          <w:kern w:val="0"/>
          <w:sz w:val="18"/>
          <w:szCs w:val="18"/>
        </w:rPr>
        <w:t xml:space="preserve">  </w:t>
      </w:r>
      <w:r>
        <w:rPr>
          <w:rFonts w:ascii="Helvetica" w:hAnsi="Helvetica" w:cs="Helvetica"/>
          <w:color w:val="18376A"/>
          <w:kern w:val="0"/>
          <w:sz w:val="24"/>
        </w:rPr>
        <w:t>【模块】是该动作影响的模块名，如果是</w:t>
      </w:r>
      <w:r>
        <w:rPr>
          <w:rFonts w:ascii="Calibri" w:hAnsi="Calibri" w:cs="Calibri"/>
          <w:color w:val="18376A"/>
          <w:kern w:val="0"/>
          <w:sz w:val="24"/>
        </w:rPr>
        <w:t>BUG</w:t>
      </w:r>
      <w:r>
        <w:rPr>
          <w:rFonts w:ascii="Helvetica" w:hAnsi="Helvetica" w:cs="Helvetica"/>
          <w:color w:val="18376A"/>
          <w:kern w:val="0"/>
          <w:sz w:val="24"/>
        </w:rPr>
        <w:t>，请填写</w:t>
      </w:r>
      <w:r>
        <w:rPr>
          <w:rFonts w:ascii="Calibri" w:hAnsi="Calibri" w:cs="Calibri"/>
          <w:color w:val="18376A"/>
          <w:kern w:val="0"/>
          <w:sz w:val="24"/>
        </w:rPr>
        <w:t>BUG</w:t>
      </w:r>
      <w:r>
        <w:rPr>
          <w:rFonts w:ascii="Helvetica" w:hAnsi="Helvetica" w:cs="Helvetica"/>
          <w:color w:val="18376A"/>
          <w:kern w:val="0"/>
          <w:sz w:val="24"/>
        </w:rPr>
        <w:t>号，如【</w:t>
      </w:r>
      <w:r>
        <w:rPr>
          <w:rFonts w:ascii="Calibri" w:hAnsi="Calibri" w:cs="Calibri"/>
          <w:color w:val="18376A"/>
          <w:kern w:val="0"/>
          <w:sz w:val="24"/>
        </w:rPr>
        <w:t>BUG</w:t>
      </w:r>
      <w:r>
        <w:rPr>
          <w:rFonts w:ascii="Helvetica" w:hAnsi="Helvetica" w:cs="Helvetica"/>
          <w:color w:val="18376A"/>
          <w:kern w:val="0"/>
          <w:sz w:val="24"/>
        </w:rPr>
        <w:t>】【</w:t>
      </w:r>
      <w:r>
        <w:rPr>
          <w:rFonts w:ascii="Calibri" w:hAnsi="Calibri" w:cs="Calibri"/>
          <w:color w:val="18376A"/>
          <w:kern w:val="0"/>
          <w:sz w:val="24"/>
        </w:rPr>
        <w:t>FLYFLOW-9583</w:t>
      </w:r>
      <w:r>
        <w:rPr>
          <w:rFonts w:ascii="Helvetica" w:hAnsi="Helvetica" w:cs="Helvetica"/>
          <w:color w:val="18376A"/>
          <w:kern w:val="0"/>
          <w:sz w:val="24"/>
        </w:rPr>
        <w:t>】</w:t>
      </w:r>
    </w:p>
    <w:p w14:paraId="5FB03C95" w14:textId="77777777" w:rsidR="00B06C34" w:rsidRDefault="00B06C34" w:rsidP="00B06C34">
      <w:pPr>
        <w:autoSpaceDE w:val="0"/>
        <w:autoSpaceDN w:val="0"/>
        <w:adjustRightInd w:val="0"/>
        <w:spacing w:before="0" w:after="0"/>
        <w:ind w:left="1120" w:hanging="560"/>
        <w:rPr>
          <w:rFonts w:ascii="Calibri" w:hAnsi="Calibri" w:cs="Calibri"/>
          <w:kern w:val="0"/>
          <w:sz w:val="24"/>
        </w:rPr>
      </w:pPr>
      <w:r>
        <w:rPr>
          <w:rFonts w:ascii="Wingdings" w:hAnsi="Wingdings" w:cs="Wingdings"/>
          <w:color w:val="18376A"/>
          <w:kern w:val="0"/>
          <w:sz w:val="24"/>
        </w:rPr>
        <w:t></w:t>
      </w:r>
      <w:r>
        <w:rPr>
          <w:color w:val="18376A"/>
          <w:kern w:val="0"/>
          <w:sz w:val="18"/>
          <w:szCs w:val="18"/>
        </w:rPr>
        <w:t xml:space="preserve">  </w:t>
      </w:r>
      <w:r>
        <w:rPr>
          <w:rFonts w:ascii="Helvetica" w:hAnsi="Helvetica" w:cs="Helvetica"/>
          <w:color w:val="18376A"/>
          <w:kern w:val="0"/>
          <w:sz w:val="24"/>
        </w:rPr>
        <w:t>备注部分请填写较为详尽的提交缘由</w:t>
      </w:r>
    </w:p>
    <w:p w14:paraId="2180FA72" w14:textId="77777777" w:rsidR="00B06C34" w:rsidRPr="00D522F1" w:rsidRDefault="00B06C34" w:rsidP="00B06C34">
      <w:pPr>
        <w:widowControl/>
        <w:spacing w:before="0" w:after="0"/>
        <w:ind w:firstLine="420"/>
        <w:jc w:val="left"/>
        <w:rPr>
          <w:rFonts w:asciiTheme="minorEastAsia" w:eastAsiaTheme="minorEastAsia" w:hAnsiTheme="minorEastAsia"/>
        </w:rPr>
      </w:pPr>
    </w:p>
    <w:p w14:paraId="103E3F22" w14:textId="77777777" w:rsidR="004D4EDB" w:rsidRPr="00D522F1" w:rsidRDefault="004D4EDB" w:rsidP="004D4EDB">
      <w:pPr>
        <w:jc w:val="left"/>
        <w:rPr>
          <w:rFonts w:asciiTheme="minorEastAsia" w:eastAsiaTheme="minorEastAsia" w:hAnsiTheme="minorEastAsia" w:cs="宋体"/>
          <w:b/>
          <w:bCs/>
          <w:color w:val="0000FF"/>
          <w:kern w:val="0"/>
          <w:sz w:val="24"/>
          <w:lang w:val="zh-CN"/>
        </w:rPr>
      </w:pPr>
    </w:p>
    <w:p w14:paraId="3F08A3E3" w14:textId="77777777" w:rsidR="004D4EDB" w:rsidRPr="00D522F1" w:rsidRDefault="004D4EDB" w:rsidP="004D4EDB">
      <w:pPr>
        <w:jc w:val="left"/>
        <w:rPr>
          <w:rFonts w:asciiTheme="minorEastAsia" w:eastAsiaTheme="minorEastAsia" w:hAnsiTheme="minorEastAsia"/>
        </w:rPr>
      </w:pPr>
    </w:p>
    <w:p w14:paraId="49841F92" w14:textId="77777777" w:rsidR="002928AF" w:rsidRPr="00D522F1" w:rsidRDefault="002928AF">
      <w:pPr>
        <w:widowControl/>
        <w:spacing w:before="0" w:after="0"/>
        <w:jc w:val="left"/>
        <w:rPr>
          <w:rFonts w:asciiTheme="minorEastAsia" w:eastAsiaTheme="minorEastAsia" w:hAnsiTheme="minorEastAsia"/>
          <w:b/>
          <w:bCs/>
          <w:kern w:val="44"/>
          <w:sz w:val="36"/>
          <w:szCs w:val="44"/>
        </w:rPr>
      </w:pPr>
    </w:p>
    <w:p w14:paraId="6CBBF14A" w14:textId="77777777" w:rsidR="002928AF" w:rsidRDefault="002928AF">
      <w:pPr>
        <w:widowControl/>
        <w:spacing w:before="0" w:after="0"/>
        <w:jc w:val="left"/>
        <w:rPr>
          <w:rFonts w:asciiTheme="minorEastAsia" w:eastAsiaTheme="minorEastAsia" w:hAnsiTheme="minorEastAsia"/>
        </w:rPr>
      </w:pPr>
      <w:r w:rsidRPr="00D522F1">
        <w:rPr>
          <w:rFonts w:asciiTheme="minorEastAsia" w:eastAsiaTheme="minorEastAsia" w:hAnsiTheme="minorEastAsia"/>
        </w:rPr>
        <w:br w:type="page"/>
      </w:r>
    </w:p>
    <w:p w14:paraId="01248824" w14:textId="130ABE75" w:rsidR="00B8045F" w:rsidRPr="00D522F1" w:rsidRDefault="00B8045F" w:rsidP="00B8045F">
      <w:pPr>
        <w:pStyle w:val="1"/>
        <w:rPr>
          <w:rFonts w:asciiTheme="minorEastAsia" w:eastAsiaTheme="minorEastAsia" w:hAnsiTheme="minorEastAsia"/>
        </w:rPr>
      </w:pPr>
      <w:bookmarkStart w:id="101" w:name="_Toc317164436"/>
      <w:r w:rsidRPr="007C095E">
        <w:rPr>
          <w:rFonts w:eastAsiaTheme="minorEastAsia"/>
        </w:rPr>
        <w:lastRenderedPageBreak/>
        <w:t>Code review</w:t>
      </w:r>
      <w:r w:rsidRPr="00D522F1">
        <w:rPr>
          <w:rFonts w:asciiTheme="minorEastAsia" w:eastAsiaTheme="minorEastAsia" w:hAnsiTheme="minorEastAsia" w:hint="eastAsia"/>
        </w:rPr>
        <w:t>规范</w:t>
      </w:r>
      <w:bookmarkEnd w:id="101"/>
      <w:r w:rsidR="00D563AE">
        <w:rPr>
          <w:rFonts w:asciiTheme="minorEastAsia" w:eastAsiaTheme="minorEastAsia" w:hAnsiTheme="minorEastAsia" w:hint="eastAsia"/>
        </w:rPr>
        <w:t>（暂定）</w:t>
      </w:r>
    </w:p>
    <w:p w14:paraId="7187820D" w14:textId="77777777" w:rsidR="00B8045F" w:rsidRPr="00D522F1" w:rsidRDefault="00B8045F" w:rsidP="00B8045F">
      <w:pPr>
        <w:ind w:firstLine="420"/>
        <w:rPr>
          <w:rFonts w:asciiTheme="minorEastAsia" w:eastAsiaTheme="minorEastAsia" w:hAnsiTheme="minorEastAsia"/>
        </w:rPr>
      </w:pPr>
      <w:r w:rsidRPr="00D522F1">
        <w:rPr>
          <w:rFonts w:asciiTheme="minorEastAsia" w:eastAsiaTheme="minorEastAsia" w:hAnsiTheme="minorEastAsia" w:hint="eastAsia"/>
        </w:rPr>
        <w:t>引</w:t>
      </w:r>
      <w:r w:rsidRPr="00182FC9">
        <w:rPr>
          <w:rFonts w:eastAsiaTheme="minorEastAsia" w:hAnsiTheme="minorEastAsia"/>
        </w:rPr>
        <w:t>入</w:t>
      </w:r>
      <w:r w:rsidRPr="00182FC9">
        <w:rPr>
          <w:rFonts w:eastAsiaTheme="minorEastAsia"/>
        </w:rPr>
        <w:t>Code review</w:t>
      </w:r>
      <w:r w:rsidRPr="00D522F1">
        <w:rPr>
          <w:rFonts w:asciiTheme="minorEastAsia" w:eastAsiaTheme="minorEastAsia" w:hAnsiTheme="minorEastAsia" w:hint="eastAsia"/>
        </w:rPr>
        <w:t>机制对提高代码质量有很大的意义。</w:t>
      </w:r>
    </w:p>
    <w:p w14:paraId="769516AB" w14:textId="77777777" w:rsidR="00B8045F" w:rsidRPr="00D522F1" w:rsidRDefault="00B8045F" w:rsidP="00B8045F">
      <w:pPr>
        <w:pStyle w:val="2"/>
        <w:rPr>
          <w:rFonts w:asciiTheme="minorEastAsia" w:eastAsiaTheme="minorEastAsia" w:hAnsiTheme="minorEastAsia"/>
        </w:rPr>
      </w:pPr>
      <w:bookmarkStart w:id="102" w:name="_Toc317164437"/>
      <w:r w:rsidRPr="00D522F1">
        <w:rPr>
          <w:rFonts w:asciiTheme="minorEastAsia" w:eastAsiaTheme="minorEastAsia" w:hAnsiTheme="minorEastAsia" w:hint="eastAsia"/>
          <w:kern w:val="44"/>
        </w:rPr>
        <w:t>通用原</w:t>
      </w:r>
      <w:r w:rsidRPr="00D522F1">
        <w:rPr>
          <w:rFonts w:asciiTheme="minorEastAsia" w:eastAsiaTheme="minorEastAsia" w:hAnsiTheme="minorEastAsia" w:hint="eastAsia"/>
        </w:rPr>
        <w:t>则</w:t>
      </w:r>
      <w:bookmarkEnd w:id="102"/>
    </w:p>
    <w:p w14:paraId="5093A3B8" w14:textId="77777777" w:rsidR="00B8045F" w:rsidRPr="00182FC9" w:rsidRDefault="00B8045F" w:rsidP="00B8045F">
      <w:pPr>
        <w:ind w:firstLine="420"/>
        <w:rPr>
          <w:rFonts w:eastAsiaTheme="minorEastAsia"/>
        </w:rPr>
      </w:pPr>
      <w:r w:rsidRPr="00182FC9">
        <w:rPr>
          <w:rFonts w:eastAsiaTheme="minorEastAsia"/>
        </w:rPr>
        <w:t>Code review</w:t>
      </w:r>
      <w:r w:rsidRPr="00182FC9">
        <w:rPr>
          <w:rFonts w:eastAsiaTheme="minorEastAsia" w:hAnsiTheme="minorEastAsia"/>
        </w:rPr>
        <w:t>过程中需要把控的一些原则：</w:t>
      </w:r>
    </w:p>
    <w:p w14:paraId="4AFC9E96" w14:textId="77777777" w:rsidR="00B8045F" w:rsidRPr="00182FC9" w:rsidRDefault="00B8045F" w:rsidP="00B8045F">
      <w:pPr>
        <w:pStyle w:val="afa"/>
        <w:numPr>
          <w:ilvl w:val="0"/>
          <w:numId w:val="31"/>
        </w:numPr>
        <w:ind w:firstLineChars="0"/>
        <w:rPr>
          <w:rFonts w:eastAsiaTheme="minorEastAsia"/>
        </w:rPr>
      </w:pPr>
      <w:r w:rsidRPr="00182FC9">
        <w:rPr>
          <w:rFonts w:eastAsiaTheme="minorEastAsia"/>
        </w:rPr>
        <w:t>Code review</w:t>
      </w:r>
      <w:r w:rsidRPr="00182FC9">
        <w:rPr>
          <w:rFonts w:eastAsiaTheme="minorEastAsia" w:hAnsiTheme="minorEastAsia"/>
        </w:rPr>
        <w:t>时长</w:t>
      </w:r>
    </w:p>
    <w:p w14:paraId="585CCB0A" w14:textId="55659D9B" w:rsidR="00B8045F" w:rsidRPr="00182FC9" w:rsidRDefault="00B8045F" w:rsidP="00B8045F">
      <w:pPr>
        <w:pStyle w:val="afa"/>
        <w:ind w:left="840" w:firstLineChars="0" w:firstLine="0"/>
        <w:rPr>
          <w:rFonts w:eastAsiaTheme="minorEastAsia"/>
        </w:rPr>
      </w:pPr>
      <w:r w:rsidRPr="00182FC9">
        <w:rPr>
          <w:rFonts w:eastAsiaTheme="minorEastAsia" w:hAnsiTheme="minorEastAsia"/>
        </w:rPr>
        <w:t>对于</w:t>
      </w:r>
      <w:r w:rsidRPr="00182FC9">
        <w:rPr>
          <w:rFonts w:eastAsiaTheme="minorEastAsia"/>
        </w:rPr>
        <w:t>Code review</w:t>
      </w:r>
      <w:r w:rsidRPr="00182FC9">
        <w:rPr>
          <w:rFonts w:eastAsiaTheme="minorEastAsia" w:hAnsiTheme="minorEastAsia"/>
        </w:rPr>
        <w:t>的时长，建议控制在</w:t>
      </w:r>
      <w:r w:rsidR="00D563AE">
        <w:rPr>
          <w:rFonts w:eastAsiaTheme="minorEastAsia" w:hint="eastAsia"/>
        </w:rPr>
        <w:t>2</w:t>
      </w:r>
      <w:r w:rsidRPr="00182FC9">
        <w:rPr>
          <w:rFonts w:eastAsiaTheme="minorEastAsia" w:hAnsiTheme="minorEastAsia"/>
        </w:rPr>
        <w:t>个小时之内。</w:t>
      </w:r>
    </w:p>
    <w:p w14:paraId="7AE623B5" w14:textId="77777777" w:rsidR="00B8045F" w:rsidRPr="00182FC9" w:rsidRDefault="00B8045F" w:rsidP="00B8045F">
      <w:pPr>
        <w:pStyle w:val="afa"/>
        <w:numPr>
          <w:ilvl w:val="0"/>
          <w:numId w:val="31"/>
        </w:numPr>
        <w:ind w:firstLineChars="0"/>
        <w:rPr>
          <w:rFonts w:eastAsiaTheme="minorEastAsia"/>
        </w:rPr>
      </w:pPr>
      <w:r w:rsidRPr="00182FC9">
        <w:rPr>
          <w:rFonts w:eastAsiaTheme="minorEastAsia"/>
        </w:rPr>
        <w:t>Code review</w:t>
      </w:r>
      <w:r w:rsidRPr="00182FC9">
        <w:rPr>
          <w:rFonts w:eastAsiaTheme="minorEastAsia" w:hAnsiTheme="minorEastAsia"/>
        </w:rPr>
        <w:t>人数</w:t>
      </w:r>
    </w:p>
    <w:p w14:paraId="69F4D83A" w14:textId="0CB378B3" w:rsidR="00B8045F" w:rsidRPr="00182FC9" w:rsidRDefault="00B8045F" w:rsidP="00B8045F">
      <w:pPr>
        <w:pStyle w:val="afa"/>
        <w:ind w:left="840" w:firstLineChars="0" w:firstLine="0"/>
        <w:rPr>
          <w:rFonts w:eastAsiaTheme="minorEastAsia"/>
        </w:rPr>
      </w:pPr>
      <w:r w:rsidRPr="00182FC9">
        <w:rPr>
          <w:rFonts w:eastAsiaTheme="minorEastAsia" w:hAnsiTheme="minorEastAsia"/>
        </w:rPr>
        <w:t>包括发起</w:t>
      </w:r>
      <w:r w:rsidRPr="00182FC9">
        <w:rPr>
          <w:rFonts w:eastAsiaTheme="minorEastAsia"/>
        </w:rPr>
        <w:t>code review</w:t>
      </w:r>
      <w:r w:rsidRPr="00182FC9">
        <w:rPr>
          <w:rFonts w:eastAsiaTheme="minorEastAsia" w:hAnsiTheme="minorEastAsia"/>
        </w:rPr>
        <w:t>的人员，至少要有</w:t>
      </w:r>
      <w:r w:rsidR="00D563AE">
        <w:rPr>
          <w:rFonts w:eastAsiaTheme="minorEastAsia"/>
        </w:rPr>
        <w:t>2</w:t>
      </w:r>
      <w:r w:rsidRPr="00182FC9">
        <w:rPr>
          <w:rFonts w:eastAsiaTheme="minorEastAsia" w:hAnsiTheme="minorEastAsia"/>
        </w:rPr>
        <w:t>个人参加</w:t>
      </w:r>
      <w:r w:rsidR="00D563AE">
        <w:rPr>
          <w:rFonts w:eastAsiaTheme="minorEastAsia" w:hAnsiTheme="minorEastAsia" w:hint="eastAsia"/>
        </w:rPr>
        <w:t>，提测阶段应该全体参加</w:t>
      </w:r>
      <w:r w:rsidRPr="00182FC9">
        <w:rPr>
          <w:rFonts w:eastAsiaTheme="minorEastAsia" w:hAnsiTheme="minorEastAsia"/>
        </w:rPr>
        <w:t>。</w:t>
      </w:r>
    </w:p>
    <w:p w14:paraId="71182479" w14:textId="77777777" w:rsidR="00B8045F" w:rsidRPr="00D522F1" w:rsidRDefault="00B8045F" w:rsidP="00B8045F">
      <w:pPr>
        <w:pStyle w:val="2"/>
        <w:rPr>
          <w:rFonts w:asciiTheme="minorEastAsia" w:eastAsiaTheme="minorEastAsia" w:hAnsiTheme="minorEastAsia"/>
          <w:kern w:val="44"/>
        </w:rPr>
      </w:pPr>
      <w:bookmarkStart w:id="103" w:name="_Toc317164438"/>
      <w:r w:rsidRPr="00D522F1">
        <w:rPr>
          <w:rFonts w:asciiTheme="minorEastAsia" w:eastAsiaTheme="minorEastAsia" w:hAnsiTheme="minorEastAsia" w:hint="eastAsia"/>
          <w:kern w:val="44"/>
        </w:rPr>
        <w:t>参加人员</w:t>
      </w:r>
      <w:bookmarkEnd w:id="103"/>
    </w:p>
    <w:p w14:paraId="463C3C61" w14:textId="77777777" w:rsidR="00B8045F" w:rsidRPr="00182FC9" w:rsidRDefault="00B8045F" w:rsidP="00B8045F">
      <w:pPr>
        <w:pStyle w:val="afa"/>
        <w:numPr>
          <w:ilvl w:val="0"/>
          <w:numId w:val="31"/>
        </w:numPr>
        <w:ind w:firstLineChars="0"/>
        <w:rPr>
          <w:rFonts w:eastAsiaTheme="minorEastAsia"/>
        </w:rPr>
      </w:pPr>
      <w:r w:rsidRPr="00182FC9">
        <w:rPr>
          <w:rFonts w:eastAsiaTheme="minorEastAsia" w:hAnsiTheme="minorEastAsia"/>
        </w:rPr>
        <w:t>项目负责人</w:t>
      </w:r>
    </w:p>
    <w:p w14:paraId="0FE529FC" w14:textId="77777777" w:rsidR="00B8045F" w:rsidRPr="00182FC9" w:rsidRDefault="00B8045F" w:rsidP="00B8045F">
      <w:pPr>
        <w:ind w:left="420" w:firstLine="420"/>
        <w:rPr>
          <w:rFonts w:eastAsiaTheme="minorEastAsia"/>
        </w:rPr>
      </w:pPr>
      <w:r w:rsidRPr="00182FC9">
        <w:rPr>
          <w:rFonts w:eastAsiaTheme="minorEastAsia" w:hAnsiTheme="minorEastAsia"/>
        </w:rPr>
        <w:t>项目负责人一定要参加每次</w:t>
      </w:r>
      <w:r w:rsidRPr="00182FC9">
        <w:rPr>
          <w:rFonts w:eastAsiaTheme="minorEastAsia"/>
        </w:rPr>
        <w:t>code review</w:t>
      </w:r>
      <w:r w:rsidRPr="00182FC9">
        <w:rPr>
          <w:rFonts w:eastAsiaTheme="minorEastAsia" w:hAnsiTheme="minorEastAsia"/>
        </w:rPr>
        <w:t>。</w:t>
      </w:r>
    </w:p>
    <w:p w14:paraId="65886CBB" w14:textId="77777777" w:rsidR="00B8045F" w:rsidRPr="00182FC9" w:rsidRDefault="00B8045F" w:rsidP="00B8045F">
      <w:pPr>
        <w:pStyle w:val="afa"/>
        <w:numPr>
          <w:ilvl w:val="0"/>
          <w:numId w:val="31"/>
        </w:numPr>
        <w:ind w:firstLineChars="0"/>
        <w:rPr>
          <w:rFonts w:eastAsiaTheme="minorEastAsia"/>
        </w:rPr>
      </w:pPr>
      <w:r w:rsidRPr="00182FC9">
        <w:rPr>
          <w:rFonts w:eastAsiaTheme="minorEastAsia" w:hAnsiTheme="minorEastAsia"/>
        </w:rPr>
        <w:t>模块相关</w:t>
      </w:r>
      <w:r w:rsidRPr="00182FC9">
        <w:rPr>
          <w:rFonts w:eastAsiaTheme="minorEastAsia"/>
        </w:rPr>
        <w:t>RD</w:t>
      </w:r>
    </w:p>
    <w:p w14:paraId="3DC02703" w14:textId="77777777" w:rsidR="00B8045F" w:rsidRPr="00182FC9" w:rsidRDefault="00B8045F" w:rsidP="00B8045F">
      <w:pPr>
        <w:ind w:left="420" w:firstLine="420"/>
        <w:rPr>
          <w:rFonts w:eastAsiaTheme="minorEastAsia"/>
        </w:rPr>
      </w:pPr>
      <w:r w:rsidRPr="00182FC9">
        <w:rPr>
          <w:rFonts w:eastAsiaTheme="minorEastAsia" w:hAnsiTheme="minorEastAsia"/>
        </w:rPr>
        <w:t>与该模块相关的</w:t>
      </w:r>
      <w:r w:rsidRPr="00182FC9">
        <w:rPr>
          <w:rFonts w:eastAsiaTheme="minorEastAsia"/>
        </w:rPr>
        <w:t>RD</w:t>
      </w:r>
      <w:r w:rsidRPr="00182FC9">
        <w:rPr>
          <w:rFonts w:eastAsiaTheme="minorEastAsia" w:hAnsiTheme="minorEastAsia"/>
        </w:rPr>
        <w:t>一定要参加</w:t>
      </w:r>
      <w:r w:rsidRPr="00182FC9">
        <w:rPr>
          <w:rFonts w:eastAsiaTheme="minorEastAsia"/>
        </w:rPr>
        <w:t>code review</w:t>
      </w:r>
      <w:r w:rsidRPr="00182FC9">
        <w:rPr>
          <w:rFonts w:eastAsiaTheme="minorEastAsia" w:hAnsiTheme="minorEastAsia"/>
        </w:rPr>
        <w:t>。</w:t>
      </w:r>
    </w:p>
    <w:p w14:paraId="0FA57935" w14:textId="77777777" w:rsidR="00B8045F" w:rsidRPr="00182FC9" w:rsidRDefault="00B8045F" w:rsidP="00B8045F">
      <w:pPr>
        <w:pStyle w:val="afa"/>
        <w:numPr>
          <w:ilvl w:val="1"/>
          <w:numId w:val="31"/>
        </w:numPr>
        <w:ind w:firstLineChars="0"/>
        <w:rPr>
          <w:rFonts w:eastAsiaTheme="minorEastAsia"/>
        </w:rPr>
      </w:pPr>
      <w:r w:rsidRPr="00182FC9">
        <w:rPr>
          <w:rFonts w:eastAsiaTheme="minorEastAsia" w:hAnsiTheme="minorEastAsia"/>
        </w:rPr>
        <w:t>直接关系，如</w:t>
      </w:r>
      <w:r w:rsidRPr="00182FC9">
        <w:rPr>
          <w:rFonts w:eastAsiaTheme="minorEastAsia"/>
        </w:rPr>
        <w:t>A</w:t>
      </w:r>
      <w:r w:rsidRPr="00182FC9">
        <w:rPr>
          <w:rFonts w:eastAsiaTheme="minorEastAsia" w:hAnsiTheme="minorEastAsia"/>
        </w:rPr>
        <w:t>模块使用</w:t>
      </w:r>
      <w:r w:rsidRPr="00182FC9">
        <w:rPr>
          <w:rFonts w:eastAsiaTheme="minorEastAsia"/>
        </w:rPr>
        <w:t>B</w:t>
      </w:r>
      <w:r w:rsidRPr="00182FC9">
        <w:rPr>
          <w:rFonts w:eastAsiaTheme="minorEastAsia" w:hAnsiTheme="minorEastAsia"/>
        </w:rPr>
        <w:t>模块，一定要参加</w:t>
      </w:r>
    </w:p>
    <w:p w14:paraId="5A2794EF" w14:textId="77777777" w:rsidR="00B8045F" w:rsidRPr="00182FC9" w:rsidRDefault="00B8045F" w:rsidP="00B8045F">
      <w:pPr>
        <w:pStyle w:val="afa"/>
        <w:numPr>
          <w:ilvl w:val="2"/>
          <w:numId w:val="31"/>
        </w:numPr>
        <w:ind w:firstLineChars="0"/>
        <w:rPr>
          <w:rFonts w:eastAsiaTheme="minorEastAsia"/>
        </w:rPr>
      </w:pPr>
      <w:r w:rsidRPr="00182FC9">
        <w:rPr>
          <w:rFonts w:eastAsiaTheme="minorEastAsia"/>
        </w:rPr>
        <w:t>A</w:t>
      </w:r>
      <w:r w:rsidRPr="00182FC9">
        <w:rPr>
          <w:rFonts w:eastAsiaTheme="minorEastAsia" w:hAnsiTheme="minorEastAsia"/>
        </w:rPr>
        <w:t>代码</w:t>
      </w:r>
      <w:r w:rsidRPr="00182FC9">
        <w:rPr>
          <w:rFonts w:eastAsiaTheme="minorEastAsia"/>
        </w:rPr>
        <w:t>Review</w:t>
      </w:r>
      <w:r w:rsidRPr="00182FC9">
        <w:rPr>
          <w:rFonts w:eastAsiaTheme="minorEastAsia" w:hAnsiTheme="minorEastAsia"/>
        </w:rPr>
        <w:t>时，</w:t>
      </w:r>
      <w:r w:rsidRPr="00182FC9">
        <w:rPr>
          <w:rFonts w:eastAsiaTheme="minorEastAsia"/>
        </w:rPr>
        <w:t>B</w:t>
      </w:r>
      <w:r w:rsidRPr="00182FC9">
        <w:rPr>
          <w:rFonts w:eastAsiaTheme="minorEastAsia" w:hAnsiTheme="minorEastAsia"/>
        </w:rPr>
        <w:t>要参加</w:t>
      </w:r>
    </w:p>
    <w:p w14:paraId="3B8974E2" w14:textId="77777777" w:rsidR="00B8045F" w:rsidRPr="00182FC9" w:rsidRDefault="00B8045F" w:rsidP="00B8045F">
      <w:pPr>
        <w:pStyle w:val="afa"/>
        <w:numPr>
          <w:ilvl w:val="2"/>
          <w:numId w:val="31"/>
        </w:numPr>
        <w:ind w:firstLineChars="0"/>
        <w:rPr>
          <w:rFonts w:eastAsiaTheme="minorEastAsia"/>
        </w:rPr>
      </w:pPr>
      <w:r w:rsidRPr="00182FC9">
        <w:rPr>
          <w:rFonts w:eastAsiaTheme="minorEastAsia"/>
        </w:rPr>
        <w:t>B</w:t>
      </w:r>
      <w:r w:rsidRPr="00182FC9">
        <w:rPr>
          <w:rFonts w:eastAsiaTheme="minorEastAsia" w:hAnsiTheme="minorEastAsia"/>
        </w:rPr>
        <w:t>代码</w:t>
      </w:r>
      <w:r w:rsidRPr="00182FC9">
        <w:rPr>
          <w:rFonts w:eastAsiaTheme="minorEastAsia"/>
        </w:rPr>
        <w:t>Review</w:t>
      </w:r>
      <w:r w:rsidRPr="00182FC9">
        <w:rPr>
          <w:rFonts w:eastAsiaTheme="minorEastAsia" w:hAnsiTheme="minorEastAsia"/>
        </w:rPr>
        <w:t>时，</w:t>
      </w:r>
      <w:r w:rsidRPr="00182FC9">
        <w:rPr>
          <w:rFonts w:eastAsiaTheme="minorEastAsia"/>
        </w:rPr>
        <w:t>A</w:t>
      </w:r>
      <w:r w:rsidRPr="00182FC9">
        <w:rPr>
          <w:rFonts w:eastAsiaTheme="minorEastAsia" w:hAnsiTheme="minorEastAsia"/>
        </w:rPr>
        <w:t>要参加</w:t>
      </w:r>
    </w:p>
    <w:p w14:paraId="2355D6B3" w14:textId="77777777" w:rsidR="00B8045F" w:rsidRPr="00182FC9" w:rsidRDefault="00B8045F" w:rsidP="00B8045F">
      <w:pPr>
        <w:pStyle w:val="afa"/>
        <w:numPr>
          <w:ilvl w:val="1"/>
          <w:numId w:val="31"/>
        </w:numPr>
        <w:ind w:firstLineChars="0"/>
        <w:rPr>
          <w:rFonts w:eastAsiaTheme="minorEastAsia"/>
        </w:rPr>
      </w:pPr>
      <w:r w:rsidRPr="00182FC9">
        <w:rPr>
          <w:rFonts w:eastAsiaTheme="minorEastAsia" w:hAnsiTheme="minorEastAsia"/>
        </w:rPr>
        <w:t>间接关系，</w:t>
      </w:r>
      <w:r w:rsidRPr="00182FC9">
        <w:rPr>
          <w:rFonts w:eastAsiaTheme="minorEastAsia"/>
        </w:rPr>
        <w:t>A</w:t>
      </w:r>
      <w:r w:rsidRPr="00182FC9">
        <w:rPr>
          <w:rFonts w:eastAsiaTheme="minorEastAsia" w:hAnsiTheme="minorEastAsia"/>
        </w:rPr>
        <w:t>，</w:t>
      </w:r>
      <w:r w:rsidRPr="00182FC9">
        <w:rPr>
          <w:rFonts w:eastAsiaTheme="minorEastAsia"/>
        </w:rPr>
        <w:t>B</w:t>
      </w:r>
      <w:r w:rsidRPr="00182FC9">
        <w:rPr>
          <w:rFonts w:eastAsiaTheme="minorEastAsia" w:hAnsiTheme="minorEastAsia"/>
        </w:rPr>
        <w:t>，</w:t>
      </w:r>
      <w:r w:rsidRPr="00182FC9">
        <w:rPr>
          <w:rFonts w:eastAsiaTheme="minorEastAsia"/>
        </w:rPr>
        <w:t>C</w:t>
      </w:r>
      <w:r w:rsidRPr="00182FC9">
        <w:rPr>
          <w:rFonts w:eastAsiaTheme="minorEastAsia" w:hAnsiTheme="minorEastAsia"/>
        </w:rPr>
        <w:t>三模块，</w:t>
      </w:r>
      <w:r w:rsidRPr="00182FC9">
        <w:rPr>
          <w:rFonts w:eastAsiaTheme="minorEastAsia"/>
        </w:rPr>
        <w:t>A-&gt;B-&gt;C</w:t>
      </w:r>
      <w:r w:rsidRPr="00182FC9">
        <w:rPr>
          <w:rFonts w:eastAsiaTheme="minorEastAsia" w:hAnsiTheme="minorEastAsia"/>
        </w:rPr>
        <w:t>，</w:t>
      </w:r>
      <w:r w:rsidRPr="00182FC9">
        <w:rPr>
          <w:rFonts w:eastAsiaTheme="minorEastAsia"/>
        </w:rPr>
        <w:t>C Review</w:t>
      </w:r>
      <w:r w:rsidRPr="00182FC9">
        <w:rPr>
          <w:rFonts w:eastAsiaTheme="minorEastAsia" w:hAnsiTheme="minorEastAsia"/>
        </w:rPr>
        <w:t>时</w:t>
      </w:r>
      <w:r w:rsidRPr="00182FC9">
        <w:rPr>
          <w:rFonts w:eastAsiaTheme="minorEastAsia"/>
        </w:rPr>
        <w:t>A</w:t>
      </w:r>
      <w:r w:rsidRPr="00182FC9">
        <w:rPr>
          <w:rFonts w:eastAsiaTheme="minorEastAsia" w:hAnsiTheme="minorEastAsia"/>
        </w:rPr>
        <w:t>跟据情况可以不用参加</w:t>
      </w:r>
    </w:p>
    <w:p w14:paraId="4773E11D" w14:textId="77777777" w:rsidR="00B8045F" w:rsidRPr="00D522F1" w:rsidRDefault="00B8045F" w:rsidP="00B8045F">
      <w:pPr>
        <w:pStyle w:val="2"/>
        <w:rPr>
          <w:rFonts w:asciiTheme="minorEastAsia" w:eastAsiaTheme="minorEastAsia" w:hAnsiTheme="minorEastAsia"/>
          <w:kern w:val="44"/>
        </w:rPr>
      </w:pPr>
      <w:bookmarkStart w:id="104" w:name="_Toc317164439"/>
      <w:r w:rsidRPr="00870C36">
        <w:rPr>
          <w:rFonts w:eastAsiaTheme="minorEastAsia"/>
          <w:kern w:val="44"/>
        </w:rPr>
        <w:t>Review</w:t>
      </w:r>
      <w:r w:rsidRPr="00D522F1">
        <w:rPr>
          <w:rFonts w:asciiTheme="minorEastAsia" w:eastAsiaTheme="minorEastAsia" w:hAnsiTheme="minorEastAsia" w:hint="eastAsia"/>
          <w:kern w:val="44"/>
        </w:rPr>
        <w:t>时机</w:t>
      </w:r>
      <w:bookmarkEnd w:id="104"/>
    </w:p>
    <w:p w14:paraId="438FF19F" w14:textId="77777777" w:rsidR="00B8045F" w:rsidRPr="00D50DA2" w:rsidRDefault="00B8045F" w:rsidP="001F508A">
      <w:pPr>
        <w:pStyle w:val="afa"/>
        <w:numPr>
          <w:ilvl w:val="0"/>
          <w:numId w:val="35"/>
        </w:numPr>
        <w:ind w:firstLineChars="0"/>
        <w:rPr>
          <w:rFonts w:eastAsiaTheme="minorEastAsia"/>
        </w:rPr>
      </w:pPr>
      <w:r w:rsidRPr="00D50DA2">
        <w:rPr>
          <w:rFonts w:eastAsiaTheme="minorEastAsia" w:hAnsiTheme="minorEastAsia"/>
        </w:rPr>
        <w:t>全新模块，第一次提交</w:t>
      </w:r>
      <w:r w:rsidRPr="00D50DA2">
        <w:rPr>
          <w:rFonts w:eastAsiaTheme="minorEastAsia"/>
        </w:rPr>
        <w:t>SVN</w:t>
      </w:r>
      <w:r w:rsidRPr="00D50DA2">
        <w:rPr>
          <w:rFonts w:eastAsiaTheme="minorEastAsia" w:hAnsiTheme="minorEastAsia"/>
        </w:rPr>
        <w:t>。</w:t>
      </w:r>
    </w:p>
    <w:p w14:paraId="043543AC" w14:textId="77777777" w:rsidR="00B8045F" w:rsidRPr="00D50DA2" w:rsidRDefault="00B8045F" w:rsidP="001F508A">
      <w:pPr>
        <w:pStyle w:val="afa"/>
        <w:numPr>
          <w:ilvl w:val="0"/>
          <w:numId w:val="35"/>
        </w:numPr>
        <w:ind w:firstLineChars="0"/>
        <w:rPr>
          <w:rFonts w:eastAsiaTheme="minorEastAsia"/>
        </w:rPr>
      </w:pPr>
      <w:r w:rsidRPr="00D50DA2">
        <w:rPr>
          <w:rFonts w:eastAsiaTheme="minorEastAsia" w:hAnsiTheme="minorEastAsia"/>
        </w:rPr>
        <w:t>全新模块，模块功能完成</w:t>
      </w:r>
    </w:p>
    <w:p w14:paraId="0A71C7F9" w14:textId="77777777" w:rsidR="00B8045F" w:rsidRPr="00D50DA2" w:rsidRDefault="00B8045F" w:rsidP="00B8045F">
      <w:pPr>
        <w:pStyle w:val="afa"/>
        <w:ind w:left="840" w:firstLineChars="0" w:firstLine="0"/>
        <w:rPr>
          <w:rFonts w:eastAsiaTheme="minorEastAsia"/>
        </w:rPr>
      </w:pPr>
      <w:r w:rsidRPr="00D50DA2">
        <w:rPr>
          <w:rFonts w:eastAsiaTheme="minorEastAsia" w:hAnsiTheme="minorEastAsia"/>
        </w:rPr>
        <w:t>针对比较大的功能，建议分开提交，分开做</w:t>
      </w:r>
      <w:r w:rsidRPr="00D50DA2">
        <w:rPr>
          <w:rFonts w:eastAsiaTheme="minorEastAsia"/>
        </w:rPr>
        <w:t>code review</w:t>
      </w:r>
      <w:r w:rsidRPr="00D50DA2">
        <w:rPr>
          <w:rFonts w:eastAsiaTheme="minorEastAsia" w:hAnsiTheme="minorEastAsia"/>
        </w:rPr>
        <w:t>。</w:t>
      </w:r>
    </w:p>
    <w:p w14:paraId="4A114E8F" w14:textId="77777777" w:rsidR="00B8045F" w:rsidRPr="00D50DA2" w:rsidRDefault="00B8045F" w:rsidP="001F508A">
      <w:pPr>
        <w:pStyle w:val="afa"/>
        <w:numPr>
          <w:ilvl w:val="0"/>
          <w:numId w:val="35"/>
        </w:numPr>
        <w:ind w:firstLineChars="0"/>
        <w:rPr>
          <w:rFonts w:eastAsiaTheme="minorEastAsia"/>
        </w:rPr>
      </w:pPr>
      <w:r w:rsidRPr="00D50DA2">
        <w:rPr>
          <w:rFonts w:eastAsiaTheme="minorEastAsia" w:hAnsiTheme="minorEastAsia"/>
        </w:rPr>
        <w:t>因不可预知的情况，导致代码被调整（非本人修改）</w:t>
      </w:r>
    </w:p>
    <w:p w14:paraId="14FF9925" w14:textId="77777777" w:rsidR="00B8045F" w:rsidRPr="00D50DA2" w:rsidRDefault="00B8045F" w:rsidP="001F508A">
      <w:pPr>
        <w:pStyle w:val="afa"/>
        <w:numPr>
          <w:ilvl w:val="0"/>
          <w:numId w:val="35"/>
        </w:numPr>
        <w:ind w:firstLineChars="0"/>
        <w:rPr>
          <w:rFonts w:eastAsiaTheme="minorEastAsia"/>
        </w:rPr>
      </w:pPr>
      <w:r w:rsidRPr="00D50DA2">
        <w:rPr>
          <w:rFonts w:eastAsiaTheme="minorEastAsia" w:hAnsiTheme="minorEastAsia"/>
        </w:rPr>
        <w:t>代码出现问题，修改后，不明确原因</w:t>
      </w:r>
    </w:p>
    <w:p w14:paraId="2CA2E813" w14:textId="77777777" w:rsidR="00B8045F" w:rsidRPr="00D50DA2" w:rsidRDefault="00B8045F" w:rsidP="001F508A">
      <w:pPr>
        <w:pStyle w:val="afa"/>
        <w:numPr>
          <w:ilvl w:val="0"/>
          <w:numId w:val="35"/>
        </w:numPr>
        <w:ind w:firstLineChars="0"/>
        <w:rPr>
          <w:rFonts w:eastAsiaTheme="minorEastAsia"/>
        </w:rPr>
      </w:pPr>
      <w:r w:rsidRPr="00D50DA2">
        <w:rPr>
          <w:rFonts w:eastAsiaTheme="minorEastAsia" w:hAnsiTheme="minorEastAsia"/>
        </w:rPr>
        <w:t>产品上线前，临时代码修改</w:t>
      </w:r>
    </w:p>
    <w:p w14:paraId="00ADED42" w14:textId="77777777" w:rsidR="00B8045F" w:rsidRPr="00D50DA2" w:rsidRDefault="00B8045F" w:rsidP="001F508A">
      <w:pPr>
        <w:pStyle w:val="afa"/>
        <w:numPr>
          <w:ilvl w:val="0"/>
          <w:numId w:val="35"/>
        </w:numPr>
        <w:ind w:firstLineChars="0"/>
        <w:rPr>
          <w:rFonts w:eastAsiaTheme="minorEastAsia"/>
        </w:rPr>
      </w:pPr>
      <w:r w:rsidRPr="00D50DA2">
        <w:rPr>
          <w:rFonts w:eastAsiaTheme="minorEastAsia" w:hAnsiTheme="minorEastAsia"/>
        </w:rPr>
        <w:t>对其它模块会存在风险（调用其它模块的方式改变，更改接口参数）</w:t>
      </w:r>
    </w:p>
    <w:p w14:paraId="2B73B3FA" w14:textId="77777777" w:rsidR="00B8045F" w:rsidRPr="00D50DA2" w:rsidRDefault="00B8045F" w:rsidP="001F508A">
      <w:pPr>
        <w:pStyle w:val="afa"/>
        <w:numPr>
          <w:ilvl w:val="0"/>
          <w:numId w:val="35"/>
        </w:numPr>
        <w:ind w:firstLineChars="0"/>
        <w:rPr>
          <w:rFonts w:eastAsiaTheme="minorEastAsia"/>
        </w:rPr>
      </w:pPr>
      <w:r w:rsidRPr="00D50DA2">
        <w:rPr>
          <w:rFonts w:eastAsiaTheme="minorEastAsia" w:hAnsiTheme="minorEastAsia"/>
        </w:rPr>
        <w:t>更改实现方案</w:t>
      </w:r>
    </w:p>
    <w:p w14:paraId="10CC3DBD" w14:textId="77777777" w:rsidR="00B8045F" w:rsidRPr="00D50DA2" w:rsidRDefault="00B8045F" w:rsidP="001F508A">
      <w:pPr>
        <w:pStyle w:val="afa"/>
        <w:numPr>
          <w:ilvl w:val="0"/>
          <w:numId w:val="35"/>
        </w:numPr>
        <w:ind w:firstLineChars="0"/>
        <w:rPr>
          <w:rFonts w:eastAsiaTheme="minorEastAsia"/>
        </w:rPr>
      </w:pPr>
      <w:r w:rsidRPr="00D50DA2">
        <w:rPr>
          <w:rFonts w:eastAsiaTheme="minorEastAsia" w:hAnsiTheme="minorEastAsia"/>
        </w:rPr>
        <w:t>代码重构</w:t>
      </w:r>
    </w:p>
    <w:p w14:paraId="06693852" w14:textId="77777777" w:rsidR="00B8045F" w:rsidRPr="00D522F1" w:rsidRDefault="00B8045F" w:rsidP="00B8045F">
      <w:pPr>
        <w:pStyle w:val="2"/>
        <w:rPr>
          <w:rFonts w:asciiTheme="minorEastAsia" w:eastAsiaTheme="minorEastAsia" w:hAnsiTheme="minorEastAsia"/>
          <w:kern w:val="44"/>
        </w:rPr>
      </w:pPr>
      <w:bookmarkStart w:id="105" w:name="_Toc317164440"/>
      <w:r w:rsidRPr="00D522F1">
        <w:rPr>
          <w:rFonts w:asciiTheme="minorEastAsia" w:eastAsiaTheme="minorEastAsia" w:hAnsiTheme="minorEastAsia" w:hint="eastAsia"/>
          <w:kern w:val="44"/>
        </w:rPr>
        <w:t>被</w:t>
      </w:r>
      <w:r w:rsidRPr="00870C36">
        <w:rPr>
          <w:rFonts w:eastAsiaTheme="minorEastAsia"/>
          <w:kern w:val="44"/>
        </w:rPr>
        <w:t>Review</w:t>
      </w:r>
      <w:r w:rsidRPr="00D522F1">
        <w:rPr>
          <w:rFonts w:asciiTheme="minorEastAsia" w:eastAsiaTheme="minorEastAsia" w:hAnsiTheme="minorEastAsia" w:hint="eastAsia"/>
          <w:kern w:val="44"/>
        </w:rPr>
        <w:t>人员主要工作</w:t>
      </w:r>
      <w:bookmarkEnd w:id="105"/>
    </w:p>
    <w:p w14:paraId="0DA2438C" w14:textId="77777777" w:rsidR="00B8045F" w:rsidRPr="00D522F1" w:rsidRDefault="00B8045F" w:rsidP="00B8045F">
      <w:pPr>
        <w:ind w:firstLine="420"/>
        <w:rPr>
          <w:rFonts w:asciiTheme="minorEastAsia" w:eastAsiaTheme="minorEastAsia" w:hAnsiTheme="minorEastAsia"/>
        </w:rPr>
      </w:pPr>
      <w:r w:rsidRPr="00D522F1">
        <w:rPr>
          <w:rFonts w:asciiTheme="minorEastAsia" w:eastAsiaTheme="minorEastAsia" w:hAnsiTheme="minorEastAsia" w:hint="eastAsia"/>
        </w:rPr>
        <w:t>介绍该模块完成的功能及工作流程，要求明确说明实现功能。如果是比较大的功能模块需要配以实现文档。</w:t>
      </w:r>
    </w:p>
    <w:p w14:paraId="250611F6" w14:textId="77777777" w:rsidR="00B8045F" w:rsidRPr="00D522F1" w:rsidRDefault="00B8045F" w:rsidP="00B8045F">
      <w:pPr>
        <w:pStyle w:val="3"/>
        <w:rPr>
          <w:rFonts w:asciiTheme="minorEastAsia" w:eastAsiaTheme="minorEastAsia" w:hAnsiTheme="minorEastAsia"/>
          <w:kern w:val="44"/>
        </w:rPr>
      </w:pPr>
      <w:bookmarkStart w:id="106" w:name="_Toc317164441"/>
      <w:r w:rsidRPr="00D522F1">
        <w:rPr>
          <w:rFonts w:asciiTheme="minorEastAsia" w:eastAsiaTheme="minorEastAsia" w:hAnsiTheme="minorEastAsia" w:hint="eastAsia"/>
          <w:kern w:val="44"/>
        </w:rPr>
        <w:t>讲解流程</w:t>
      </w:r>
      <w:bookmarkEnd w:id="106"/>
    </w:p>
    <w:p w14:paraId="74EBE01F" w14:textId="77777777" w:rsidR="00B8045F" w:rsidRPr="00D50DA2" w:rsidRDefault="00B8045F" w:rsidP="001F508A">
      <w:pPr>
        <w:pStyle w:val="afa"/>
        <w:numPr>
          <w:ilvl w:val="0"/>
          <w:numId w:val="32"/>
        </w:numPr>
        <w:ind w:firstLineChars="0"/>
        <w:rPr>
          <w:rFonts w:eastAsiaTheme="minorEastAsia"/>
        </w:rPr>
      </w:pPr>
      <w:r w:rsidRPr="00D50DA2">
        <w:rPr>
          <w:rFonts w:eastAsiaTheme="minorEastAsia" w:hAnsiTheme="minorEastAsia"/>
        </w:rPr>
        <w:t>功能简介</w:t>
      </w:r>
    </w:p>
    <w:p w14:paraId="1801EDFA" w14:textId="77777777" w:rsidR="00B8045F" w:rsidRPr="00D50DA2" w:rsidRDefault="00B8045F" w:rsidP="001F508A">
      <w:pPr>
        <w:pStyle w:val="afa"/>
        <w:numPr>
          <w:ilvl w:val="0"/>
          <w:numId w:val="32"/>
        </w:numPr>
        <w:ind w:firstLineChars="0"/>
        <w:rPr>
          <w:rFonts w:eastAsiaTheme="minorEastAsia"/>
        </w:rPr>
      </w:pPr>
      <w:r w:rsidRPr="00D50DA2">
        <w:rPr>
          <w:rFonts w:eastAsiaTheme="minorEastAsia" w:hAnsiTheme="minorEastAsia"/>
        </w:rPr>
        <w:lastRenderedPageBreak/>
        <w:t>实现简介</w:t>
      </w:r>
    </w:p>
    <w:p w14:paraId="1D13507C" w14:textId="77777777" w:rsidR="00B8045F" w:rsidRPr="00D50DA2" w:rsidRDefault="00B8045F" w:rsidP="001F508A">
      <w:pPr>
        <w:pStyle w:val="afa"/>
        <w:numPr>
          <w:ilvl w:val="0"/>
          <w:numId w:val="32"/>
        </w:numPr>
        <w:ind w:firstLineChars="0"/>
        <w:rPr>
          <w:rFonts w:eastAsiaTheme="minorEastAsia"/>
        </w:rPr>
      </w:pPr>
      <w:r w:rsidRPr="00D50DA2">
        <w:rPr>
          <w:rFonts w:eastAsiaTheme="minorEastAsia" w:hAnsiTheme="minorEastAsia"/>
        </w:rPr>
        <w:t>头文件讲解</w:t>
      </w:r>
    </w:p>
    <w:p w14:paraId="09037586" w14:textId="77777777" w:rsidR="00B8045F" w:rsidRPr="00D50DA2" w:rsidRDefault="00B8045F" w:rsidP="001F508A">
      <w:pPr>
        <w:pStyle w:val="afa"/>
        <w:numPr>
          <w:ilvl w:val="0"/>
          <w:numId w:val="32"/>
        </w:numPr>
        <w:ind w:firstLineChars="0"/>
        <w:rPr>
          <w:rFonts w:eastAsiaTheme="minorEastAsia"/>
        </w:rPr>
      </w:pPr>
      <w:r w:rsidRPr="00D50DA2">
        <w:rPr>
          <w:rFonts w:eastAsiaTheme="minorEastAsia" w:hAnsiTheme="minorEastAsia"/>
        </w:rPr>
        <w:t>实现文件讲解</w:t>
      </w:r>
    </w:p>
    <w:p w14:paraId="64C04C4D" w14:textId="095FD11F" w:rsidR="00B8045F" w:rsidRPr="00D50DA2" w:rsidRDefault="00D563AE" w:rsidP="001F508A">
      <w:pPr>
        <w:pStyle w:val="afa"/>
        <w:numPr>
          <w:ilvl w:val="0"/>
          <w:numId w:val="32"/>
        </w:numPr>
        <w:ind w:firstLineChars="0"/>
        <w:rPr>
          <w:rFonts w:eastAsiaTheme="minorEastAsia"/>
        </w:rPr>
      </w:pPr>
      <w:r>
        <w:rPr>
          <w:rFonts w:eastAsiaTheme="minorEastAsia" w:hAnsiTheme="minorEastAsia"/>
        </w:rPr>
        <w:t>记录发现的问题，本人</w:t>
      </w:r>
      <w:r>
        <w:rPr>
          <w:rFonts w:eastAsiaTheme="minorEastAsia" w:hAnsiTheme="minorEastAsia" w:hint="eastAsia"/>
        </w:rPr>
        <w:t>尽量</w:t>
      </w:r>
      <w:r w:rsidR="00B8045F" w:rsidRPr="00D50DA2">
        <w:rPr>
          <w:rFonts w:eastAsiaTheme="minorEastAsia" w:hAnsiTheme="minorEastAsia"/>
        </w:rPr>
        <w:t>使用笔记记录</w:t>
      </w:r>
    </w:p>
    <w:p w14:paraId="403C0FC6" w14:textId="77777777" w:rsidR="00B8045F" w:rsidRPr="00D50DA2" w:rsidRDefault="00B8045F" w:rsidP="001F508A">
      <w:pPr>
        <w:pStyle w:val="afa"/>
        <w:numPr>
          <w:ilvl w:val="0"/>
          <w:numId w:val="32"/>
        </w:numPr>
        <w:ind w:firstLineChars="0"/>
        <w:rPr>
          <w:rFonts w:eastAsiaTheme="minorEastAsia"/>
        </w:rPr>
      </w:pPr>
      <w:r w:rsidRPr="00D50DA2">
        <w:rPr>
          <w:rFonts w:eastAsiaTheme="minorEastAsia" w:hAnsiTheme="minorEastAsia"/>
        </w:rPr>
        <w:t>问题修改</w:t>
      </w:r>
    </w:p>
    <w:p w14:paraId="5B35E4B0" w14:textId="77777777" w:rsidR="00B8045F" w:rsidRPr="00D50DA2" w:rsidRDefault="00B8045F" w:rsidP="001F508A">
      <w:pPr>
        <w:pStyle w:val="afa"/>
        <w:numPr>
          <w:ilvl w:val="0"/>
          <w:numId w:val="32"/>
        </w:numPr>
        <w:ind w:firstLineChars="0"/>
        <w:rPr>
          <w:rFonts w:eastAsiaTheme="minorEastAsia"/>
        </w:rPr>
      </w:pPr>
      <w:r w:rsidRPr="00D50DA2">
        <w:rPr>
          <w:rFonts w:eastAsiaTheme="minorEastAsia" w:hAnsiTheme="minorEastAsia"/>
        </w:rPr>
        <w:t>提交到</w:t>
      </w:r>
      <w:r w:rsidRPr="00D50DA2">
        <w:rPr>
          <w:rFonts w:eastAsiaTheme="minorEastAsia"/>
        </w:rPr>
        <w:t>SVN</w:t>
      </w:r>
    </w:p>
    <w:p w14:paraId="3D9311E6" w14:textId="77777777" w:rsidR="00B8045F" w:rsidRPr="00D522F1" w:rsidRDefault="00B8045F" w:rsidP="00B8045F">
      <w:pPr>
        <w:pStyle w:val="3"/>
        <w:rPr>
          <w:rFonts w:asciiTheme="minorEastAsia" w:eastAsiaTheme="minorEastAsia" w:hAnsiTheme="minorEastAsia"/>
          <w:kern w:val="44"/>
        </w:rPr>
      </w:pPr>
      <w:bookmarkStart w:id="107" w:name="_Toc317164442"/>
      <w:r w:rsidRPr="00D522F1">
        <w:rPr>
          <w:rFonts w:asciiTheme="minorEastAsia" w:eastAsiaTheme="minorEastAsia" w:hAnsiTheme="minorEastAsia" w:hint="eastAsia"/>
          <w:kern w:val="44"/>
        </w:rPr>
        <w:t>注意事项</w:t>
      </w:r>
      <w:bookmarkEnd w:id="107"/>
    </w:p>
    <w:p w14:paraId="4E2275DA" w14:textId="77777777" w:rsidR="00B8045F" w:rsidRPr="00BC5AED" w:rsidRDefault="00B8045F" w:rsidP="00B8045F">
      <w:pPr>
        <w:ind w:left="420"/>
        <w:rPr>
          <w:rFonts w:eastAsiaTheme="minorEastAsia"/>
        </w:rPr>
      </w:pPr>
      <w:r w:rsidRPr="00BC5AED">
        <w:rPr>
          <w:rFonts w:eastAsiaTheme="minorEastAsia" w:hAnsiTheme="minorEastAsia"/>
        </w:rPr>
        <w:t>一些特别的情况要引起注意并且</w:t>
      </w:r>
      <w:r w:rsidRPr="00BC5AED">
        <w:rPr>
          <w:rFonts w:eastAsiaTheme="minorEastAsia"/>
        </w:rPr>
        <w:t>review</w:t>
      </w:r>
      <w:r w:rsidRPr="00BC5AED">
        <w:rPr>
          <w:rFonts w:eastAsiaTheme="minorEastAsia" w:hAnsiTheme="minorEastAsia"/>
        </w:rPr>
        <w:t>做要特别说明：</w:t>
      </w:r>
    </w:p>
    <w:p w14:paraId="1B10091C" w14:textId="77777777" w:rsidR="00B8045F" w:rsidRPr="00BC5AED" w:rsidRDefault="00B8045F" w:rsidP="001F508A">
      <w:pPr>
        <w:widowControl/>
        <w:numPr>
          <w:ilvl w:val="0"/>
          <w:numId w:val="33"/>
        </w:numPr>
        <w:spacing w:before="0" w:after="0"/>
        <w:jc w:val="left"/>
        <w:rPr>
          <w:rFonts w:eastAsiaTheme="minorEastAsia"/>
          <w:bCs/>
          <w:color w:val="000000"/>
          <w:kern w:val="0"/>
          <w:szCs w:val="21"/>
        </w:rPr>
      </w:pPr>
      <w:r w:rsidRPr="00BC5AED">
        <w:rPr>
          <w:rFonts w:eastAsiaTheme="minorEastAsia" w:hAnsiTheme="minorEastAsia"/>
          <w:bCs/>
          <w:color w:val="000000"/>
          <w:kern w:val="0"/>
          <w:szCs w:val="21"/>
        </w:rPr>
        <w:t>如有多个实现方案，需要说明各方案的优缺点，说明选取方案的优缺点</w:t>
      </w:r>
    </w:p>
    <w:p w14:paraId="513A33A3" w14:textId="77777777" w:rsidR="00B8045F" w:rsidRPr="00BC5AED" w:rsidRDefault="00B8045F" w:rsidP="001F508A">
      <w:pPr>
        <w:pStyle w:val="afa"/>
        <w:numPr>
          <w:ilvl w:val="0"/>
          <w:numId w:val="33"/>
        </w:numPr>
        <w:ind w:firstLineChars="0"/>
        <w:rPr>
          <w:rFonts w:eastAsiaTheme="minorEastAsia"/>
        </w:rPr>
      </w:pPr>
      <w:r w:rsidRPr="00BC5AED">
        <w:rPr>
          <w:rFonts w:eastAsiaTheme="minorEastAsia" w:hAnsiTheme="minorEastAsia"/>
          <w:bCs/>
          <w:color w:val="000000"/>
          <w:kern w:val="0"/>
          <w:szCs w:val="21"/>
        </w:rPr>
        <w:t>说明项目共享资源，全局变量，配置文件等，是否修改或有依赖</w:t>
      </w:r>
    </w:p>
    <w:p w14:paraId="40DBE475" w14:textId="77777777" w:rsidR="00B8045F" w:rsidRPr="00BC5AED" w:rsidRDefault="00B8045F" w:rsidP="001F508A">
      <w:pPr>
        <w:pStyle w:val="afa"/>
        <w:numPr>
          <w:ilvl w:val="0"/>
          <w:numId w:val="33"/>
        </w:numPr>
        <w:ind w:firstLineChars="0"/>
        <w:rPr>
          <w:rFonts w:eastAsiaTheme="minorEastAsia"/>
        </w:rPr>
      </w:pPr>
      <w:r w:rsidRPr="00BC5AED">
        <w:rPr>
          <w:rFonts w:eastAsiaTheme="minorEastAsia" w:hAnsiTheme="minorEastAsia"/>
          <w:bCs/>
          <w:color w:val="000000"/>
          <w:kern w:val="0"/>
          <w:szCs w:val="21"/>
        </w:rPr>
        <w:t>实现的代码中，对最低的系统版本要求</w:t>
      </w:r>
    </w:p>
    <w:p w14:paraId="4ED83A17" w14:textId="77777777" w:rsidR="00B8045F" w:rsidRPr="00BC5AED" w:rsidRDefault="00B8045F" w:rsidP="001F508A">
      <w:pPr>
        <w:widowControl/>
        <w:numPr>
          <w:ilvl w:val="0"/>
          <w:numId w:val="33"/>
        </w:numPr>
        <w:spacing w:before="0" w:after="0"/>
        <w:jc w:val="left"/>
        <w:rPr>
          <w:rFonts w:eastAsiaTheme="minorEastAsia"/>
          <w:bCs/>
          <w:color w:val="000000"/>
          <w:kern w:val="0"/>
          <w:szCs w:val="21"/>
        </w:rPr>
      </w:pPr>
      <w:r w:rsidRPr="00BC5AED">
        <w:rPr>
          <w:rFonts w:eastAsiaTheme="minorEastAsia" w:hAnsiTheme="minorEastAsia"/>
          <w:bCs/>
          <w:color w:val="000000"/>
          <w:kern w:val="0"/>
          <w:szCs w:val="21"/>
        </w:rPr>
        <w:t>证书的修改，更新证书</w:t>
      </w:r>
    </w:p>
    <w:p w14:paraId="5839592C" w14:textId="77777777" w:rsidR="00B8045F" w:rsidRPr="00BC5AED" w:rsidRDefault="00B8045F" w:rsidP="001F508A">
      <w:pPr>
        <w:widowControl/>
        <w:numPr>
          <w:ilvl w:val="0"/>
          <w:numId w:val="33"/>
        </w:numPr>
        <w:spacing w:before="0" w:after="0"/>
        <w:jc w:val="left"/>
        <w:rPr>
          <w:rFonts w:eastAsiaTheme="minorEastAsia"/>
          <w:bCs/>
          <w:color w:val="000000"/>
          <w:kern w:val="0"/>
          <w:szCs w:val="21"/>
        </w:rPr>
      </w:pPr>
      <w:r w:rsidRPr="00BC5AED">
        <w:rPr>
          <w:rFonts w:eastAsiaTheme="minorEastAsia" w:hAnsiTheme="minorEastAsia"/>
          <w:bCs/>
          <w:color w:val="000000"/>
          <w:kern w:val="0"/>
          <w:szCs w:val="21"/>
        </w:rPr>
        <w:t>如出现重大问题代码调整，重新再作次</w:t>
      </w:r>
      <w:r w:rsidRPr="00BC5AED">
        <w:rPr>
          <w:rFonts w:eastAsiaTheme="minorEastAsia"/>
          <w:bCs/>
          <w:color w:val="000000"/>
          <w:kern w:val="0"/>
          <w:szCs w:val="21"/>
        </w:rPr>
        <w:t>Review</w:t>
      </w:r>
    </w:p>
    <w:p w14:paraId="2B1EDE81" w14:textId="77777777" w:rsidR="00B8045F" w:rsidRPr="00BC5AED" w:rsidRDefault="00B8045F" w:rsidP="001F508A">
      <w:pPr>
        <w:pStyle w:val="afa"/>
        <w:widowControl/>
        <w:numPr>
          <w:ilvl w:val="0"/>
          <w:numId w:val="33"/>
        </w:numPr>
        <w:ind w:firstLineChars="0"/>
        <w:jc w:val="left"/>
        <w:rPr>
          <w:rFonts w:eastAsiaTheme="minorEastAsia"/>
          <w:bCs/>
          <w:color w:val="000000"/>
          <w:kern w:val="0"/>
          <w:szCs w:val="21"/>
        </w:rPr>
      </w:pPr>
      <w:r w:rsidRPr="00BC5AED">
        <w:rPr>
          <w:rFonts w:eastAsiaTheme="minorEastAsia" w:hAnsiTheme="minorEastAsia"/>
          <w:bCs/>
          <w:color w:val="000000"/>
          <w:kern w:val="0"/>
          <w:szCs w:val="21"/>
        </w:rPr>
        <w:t>对</w:t>
      </w:r>
      <w:r w:rsidRPr="00BC5AED">
        <w:rPr>
          <w:rFonts w:eastAsiaTheme="minorEastAsia"/>
          <w:bCs/>
          <w:color w:val="000000"/>
          <w:kern w:val="0"/>
          <w:szCs w:val="21"/>
        </w:rPr>
        <w:t>QA</w:t>
      </w:r>
      <w:r w:rsidRPr="00BC5AED">
        <w:rPr>
          <w:rFonts w:eastAsiaTheme="minorEastAsia" w:hAnsiTheme="minorEastAsia"/>
          <w:bCs/>
          <w:color w:val="000000"/>
          <w:kern w:val="0"/>
          <w:szCs w:val="21"/>
        </w:rPr>
        <w:t>说明测试重点，及有可能存在的风险及测试注意事项</w:t>
      </w:r>
    </w:p>
    <w:p w14:paraId="5A4AB575" w14:textId="77777777" w:rsidR="00B8045F" w:rsidRPr="00D522F1" w:rsidRDefault="00B8045F" w:rsidP="00B8045F">
      <w:pPr>
        <w:pStyle w:val="2"/>
        <w:rPr>
          <w:rFonts w:asciiTheme="minorEastAsia" w:eastAsiaTheme="minorEastAsia" w:hAnsiTheme="minorEastAsia"/>
          <w:kern w:val="44"/>
        </w:rPr>
      </w:pPr>
      <w:bookmarkStart w:id="108" w:name="_Toc317164443"/>
      <w:r w:rsidRPr="007C095E">
        <w:rPr>
          <w:rFonts w:eastAsiaTheme="minorEastAsia"/>
          <w:kern w:val="44"/>
        </w:rPr>
        <w:t>Review</w:t>
      </w:r>
      <w:r w:rsidRPr="00D522F1">
        <w:rPr>
          <w:rFonts w:asciiTheme="minorEastAsia" w:eastAsiaTheme="minorEastAsia" w:hAnsiTheme="minorEastAsia" w:hint="eastAsia"/>
          <w:kern w:val="44"/>
        </w:rPr>
        <w:t>人员主要工作</w:t>
      </w:r>
      <w:bookmarkEnd w:id="108"/>
    </w:p>
    <w:p w14:paraId="7F2024FD" w14:textId="77777777" w:rsidR="00B8045F" w:rsidRPr="00D522F1" w:rsidRDefault="00B8045F" w:rsidP="001F508A">
      <w:pPr>
        <w:pStyle w:val="afa"/>
        <w:numPr>
          <w:ilvl w:val="0"/>
          <w:numId w:val="34"/>
        </w:numPr>
        <w:ind w:firstLineChars="0"/>
        <w:rPr>
          <w:rFonts w:asciiTheme="minorEastAsia" w:eastAsiaTheme="minorEastAsia" w:hAnsiTheme="minorEastAsia"/>
        </w:rPr>
      </w:pPr>
      <w:r w:rsidRPr="00D522F1">
        <w:rPr>
          <w:rFonts w:asciiTheme="minorEastAsia" w:eastAsiaTheme="minorEastAsia" w:hAnsiTheme="minorEastAsia" w:hint="eastAsia"/>
        </w:rPr>
        <w:t>是否符合预期需求</w:t>
      </w:r>
    </w:p>
    <w:p w14:paraId="0F37F5CC" w14:textId="77777777" w:rsidR="00B8045F" w:rsidRPr="00D522F1" w:rsidRDefault="00B8045F" w:rsidP="001F508A">
      <w:pPr>
        <w:pStyle w:val="afa"/>
        <w:numPr>
          <w:ilvl w:val="0"/>
          <w:numId w:val="34"/>
        </w:numPr>
        <w:ind w:firstLineChars="0"/>
        <w:rPr>
          <w:rFonts w:asciiTheme="minorEastAsia" w:eastAsiaTheme="minorEastAsia" w:hAnsiTheme="minorEastAsia"/>
        </w:rPr>
      </w:pPr>
      <w:r w:rsidRPr="00D522F1">
        <w:rPr>
          <w:rFonts w:asciiTheme="minorEastAsia" w:eastAsiaTheme="minorEastAsia" w:hAnsiTheme="minorEastAsia" w:hint="eastAsia"/>
        </w:rPr>
        <w:t>是否符合代码规范</w:t>
      </w:r>
    </w:p>
    <w:p w14:paraId="70DD5E8F" w14:textId="77777777" w:rsidR="00B8045F" w:rsidRPr="00D522F1" w:rsidRDefault="00B8045F" w:rsidP="001F508A">
      <w:pPr>
        <w:pStyle w:val="afa"/>
        <w:numPr>
          <w:ilvl w:val="0"/>
          <w:numId w:val="34"/>
        </w:numPr>
        <w:ind w:firstLineChars="0"/>
        <w:rPr>
          <w:rFonts w:asciiTheme="minorEastAsia" w:eastAsiaTheme="minorEastAsia" w:hAnsiTheme="minorEastAsia"/>
        </w:rPr>
      </w:pPr>
      <w:r w:rsidRPr="00D522F1">
        <w:rPr>
          <w:rFonts w:asciiTheme="minorEastAsia" w:eastAsiaTheme="minorEastAsia" w:hAnsiTheme="minorEastAsia" w:hint="eastAsia"/>
        </w:rPr>
        <w:t>是否可以适用在项目中，符合项目整休实现流程</w:t>
      </w:r>
    </w:p>
    <w:p w14:paraId="778190C7" w14:textId="77777777" w:rsidR="00B8045F" w:rsidRPr="00D522F1" w:rsidRDefault="00B8045F" w:rsidP="001F508A">
      <w:pPr>
        <w:pStyle w:val="afa"/>
        <w:numPr>
          <w:ilvl w:val="0"/>
          <w:numId w:val="34"/>
        </w:numPr>
        <w:ind w:firstLineChars="0"/>
        <w:rPr>
          <w:rFonts w:asciiTheme="minorEastAsia" w:eastAsiaTheme="minorEastAsia" w:hAnsiTheme="minorEastAsia"/>
        </w:rPr>
      </w:pPr>
      <w:r w:rsidRPr="00D522F1">
        <w:rPr>
          <w:rFonts w:asciiTheme="minorEastAsia" w:eastAsiaTheme="minorEastAsia" w:hAnsiTheme="minorEastAsia" w:hint="eastAsia"/>
        </w:rPr>
        <w:t>是否存在风险，对性能是否有影响</w:t>
      </w:r>
    </w:p>
    <w:p w14:paraId="409C13CF" w14:textId="77777777" w:rsidR="00B8045F" w:rsidRPr="00D522F1" w:rsidRDefault="00B8045F" w:rsidP="001F508A">
      <w:pPr>
        <w:pStyle w:val="afa"/>
        <w:numPr>
          <w:ilvl w:val="0"/>
          <w:numId w:val="34"/>
        </w:numPr>
        <w:ind w:firstLineChars="0"/>
        <w:rPr>
          <w:rFonts w:asciiTheme="minorEastAsia" w:eastAsiaTheme="minorEastAsia" w:hAnsiTheme="minorEastAsia"/>
        </w:rPr>
      </w:pPr>
      <w:r w:rsidRPr="00BC5AED">
        <w:rPr>
          <w:rFonts w:eastAsiaTheme="minorEastAsia"/>
          <w:bCs/>
          <w:color w:val="000000"/>
          <w:kern w:val="0"/>
          <w:szCs w:val="21"/>
        </w:rPr>
        <w:t>QA</w:t>
      </w:r>
      <w:r w:rsidRPr="00D522F1">
        <w:rPr>
          <w:rFonts w:asciiTheme="minorEastAsia" w:eastAsiaTheme="minorEastAsia" w:hAnsiTheme="minorEastAsia" w:cs="宋体" w:hint="eastAsia"/>
          <w:bCs/>
          <w:color w:val="000000"/>
          <w:kern w:val="0"/>
          <w:szCs w:val="21"/>
        </w:rPr>
        <w:t>要了解测试重点及实现策略</w:t>
      </w:r>
    </w:p>
    <w:p w14:paraId="3EB0CD3B" w14:textId="77777777" w:rsidR="00B8045F" w:rsidRDefault="00B8045F">
      <w:pPr>
        <w:widowControl/>
        <w:spacing w:before="0" w:after="0"/>
        <w:jc w:val="left"/>
        <w:rPr>
          <w:rFonts w:asciiTheme="minorEastAsia" w:eastAsiaTheme="minorEastAsia" w:hAnsiTheme="minorEastAsia"/>
          <w:b/>
          <w:bCs/>
          <w:kern w:val="44"/>
          <w:sz w:val="36"/>
          <w:szCs w:val="44"/>
        </w:rPr>
      </w:pPr>
      <w:r>
        <w:rPr>
          <w:rFonts w:asciiTheme="minorEastAsia" w:eastAsiaTheme="minorEastAsia" w:hAnsiTheme="minorEastAsia"/>
          <w:b/>
          <w:bCs/>
          <w:kern w:val="44"/>
          <w:sz w:val="36"/>
          <w:szCs w:val="44"/>
        </w:rPr>
        <w:br w:type="page"/>
      </w:r>
    </w:p>
    <w:p w14:paraId="1FBE32E4" w14:textId="5584BB63" w:rsidR="00BF5DDA" w:rsidRPr="00D522F1" w:rsidRDefault="00F935D4" w:rsidP="00B8045F">
      <w:pPr>
        <w:pStyle w:val="1"/>
        <w:rPr>
          <w:rFonts w:asciiTheme="minorEastAsia" w:eastAsiaTheme="minorEastAsia" w:hAnsiTheme="minorEastAsia"/>
        </w:rPr>
      </w:pPr>
      <w:bookmarkStart w:id="109" w:name="_Toc317164444"/>
      <w:r w:rsidRPr="00D522F1">
        <w:rPr>
          <w:rFonts w:asciiTheme="minorEastAsia" w:eastAsiaTheme="minorEastAsia" w:hAnsiTheme="minorEastAsia" w:hint="eastAsia"/>
        </w:rPr>
        <w:lastRenderedPageBreak/>
        <w:t>项目提测</w:t>
      </w:r>
      <w:r w:rsidR="000A7259" w:rsidRPr="00D522F1">
        <w:rPr>
          <w:rFonts w:asciiTheme="minorEastAsia" w:eastAsiaTheme="minorEastAsia" w:hAnsiTheme="minorEastAsia" w:hint="eastAsia"/>
        </w:rPr>
        <w:t>规范</w:t>
      </w:r>
      <w:bookmarkEnd w:id="109"/>
      <w:r w:rsidR="00D563AE">
        <w:rPr>
          <w:rFonts w:asciiTheme="minorEastAsia" w:eastAsiaTheme="minorEastAsia" w:hAnsiTheme="minorEastAsia" w:hint="eastAsia"/>
        </w:rPr>
        <w:t>（待定）</w:t>
      </w:r>
    </w:p>
    <w:p w14:paraId="5EB3223A" w14:textId="77777777" w:rsidR="00EE74EE" w:rsidRPr="00D522F1" w:rsidRDefault="00EE74EE" w:rsidP="00EE74EE">
      <w:pPr>
        <w:ind w:left="420"/>
        <w:rPr>
          <w:rFonts w:asciiTheme="minorEastAsia" w:eastAsiaTheme="minorEastAsia" w:hAnsiTheme="minorEastAsia"/>
        </w:rPr>
      </w:pPr>
      <w:r w:rsidRPr="00D522F1">
        <w:rPr>
          <w:rFonts w:asciiTheme="minorEastAsia" w:eastAsiaTheme="minorEastAsia" w:hAnsiTheme="minorEastAsia" w:hint="eastAsia"/>
        </w:rPr>
        <w:t>指定提测规范细化提测流程，请项目负责人重点关注。</w:t>
      </w:r>
    </w:p>
    <w:p w14:paraId="1934FD44" w14:textId="77777777" w:rsidR="004D1F9B" w:rsidRPr="00D522F1" w:rsidRDefault="004D1F9B" w:rsidP="004D1F9B">
      <w:pPr>
        <w:pStyle w:val="2"/>
        <w:rPr>
          <w:rFonts w:asciiTheme="minorEastAsia" w:eastAsiaTheme="minorEastAsia" w:hAnsiTheme="minorEastAsia"/>
        </w:rPr>
      </w:pPr>
      <w:bookmarkStart w:id="110" w:name="_Toc300315802"/>
      <w:bookmarkStart w:id="111" w:name="_Toc317164445"/>
      <w:r w:rsidRPr="00D522F1">
        <w:rPr>
          <w:rFonts w:asciiTheme="minorEastAsia" w:eastAsiaTheme="minorEastAsia" w:hAnsiTheme="minorEastAsia" w:hint="eastAsia"/>
        </w:rPr>
        <w:t>提测阶段性划分</w:t>
      </w:r>
      <w:bookmarkEnd w:id="110"/>
      <w:bookmarkEnd w:id="111"/>
    </w:p>
    <w:p w14:paraId="20E4C64A" w14:textId="77777777" w:rsidR="004D1F9B" w:rsidRPr="007C095E" w:rsidRDefault="004D1F9B" w:rsidP="004D1F9B">
      <w:pPr>
        <w:ind w:firstLine="420"/>
        <w:rPr>
          <w:rFonts w:eastAsiaTheme="minorEastAsia"/>
        </w:rPr>
      </w:pPr>
      <w:r w:rsidRPr="007C095E">
        <w:rPr>
          <w:rFonts w:eastAsiaTheme="minorEastAsia" w:hAnsiTheme="minorEastAsia"/>
        </w:rPr>
        <w:t>提测大致可以分为两个阶段：</w:t>
      </w:r>
    </w:p>
    <w:p w14:paraId="0397BB49" w14:textId="77777777" w:rsidR="004D1F9B" w:rsidRPr="007C095E" w:rsidRDefault="004D1F9B" w:rsidP="00EE684B">
      <w:pPr>
        <w:pStyle w:val="afa"/>
        <w:numPr>
          <w:ilvl w:val="0"/>
          <w:numId w:val="18"/>
        </w:numPr>
        <w:ind w:firstLineChars="0"/>
        <w:rPr>
          <w:rFonts w:eastAsiaTheme="minorEastAsia"/>
        </w:rPr>
      </w:pPr>
      <w:r w:rsidRPr="007C095E">
        <w:rPr>
          <w:rFonts w:eastAsiaTheme="minorEastAsia" w:hAnsiTheme="minorEastAsia"/>
        </w:rPr>
        <w:t>开发阶段，亦可称为分功能提测阶段，此时未全功能提测。</w:t>
      </w:r>
    </w:p>
    <w:p w14:paraId="6EF88E0C" w14:textId="77777777" w:rsidR="004D1F9B" w:rsidRPr="007C095E" w:rsidRDefault="004D1F9B" w:rsidP="00EE684B">
      <w:pPr>
        <w:pStyle w:val="afa"/>
        <w:numPr>
          <w:ilvl w:val="0"/>
          <w:numId w:val="18"/>
        </w:numPr>
        <w:ind w:firstLineChars="0"/>
        <w:rPr>
          <w:rFonts w:eastAsiaTheme="minorEastAsia"/>
        </w:rPr>
      </w:pPr>
      <w:r w:rsidRPr="007C095E">
        <w:rPr>
          <w:rFonts w:eastAsiaTheme="minorEastAsia"/>
        </w:rPr>
        <w:t>Bug fix</w:t>
      </w:r>
      <w:r w:rsidRPr="007C095E">
        <w:rPr>
          <w:rFonts w:eastAsiaTheme="minorEastAsia" w:hAnsiTheme="minorEastAsia"/>
        </w:rPr>
        <w:t>阶段，此时已经全功能提测。</w:t>
      </w:r>
    </w:p>
    <w:p w14:paraId="506E5AD8" w14:textId="77777777" w:rsidR="004D1F9B" w:rsidRPr="007C095E" w:rsidRDefault="004D1F9B" w:rsidP="004D1F9B">
      <w:pPr>
        <w:ind w:firstLine="420"/>
        <w:rPr>
          <w:rFonts w:eastAsiaTheme="minorEastAsia"/>
        </w:rPr>
      </w:pPr>
      <w:r w:rsidRPr="007C095E">
        <w:rPr>
          <w:rFonts w:eastAsiaTheme="minorEastAsia" w:hAnsiTheme="minorEastAsia"/>
        </w:rPr>
        <w:t>在项目排期的时候</w:t>
      </w:r>
      <w:r w:rsidR="001D7924" w:rsidRPr="007C095E">
        <w:rPr>
          <w:rFonts w:eastAsiaTheme="minorEastAsia" w:hAnsiTheme="minorEastAsia"/>
        </w:rPr>
        <w:t>项目负责人</w:t>
      </w:r>
      <w:r w:rsidRPr="007C095E">
        <w:rPr>
          <w:rFonts w:eastAsiaTheme="minorEastAsia" w:hAnsiTheme="minorEastAsia"/>
        </w:rPr>
        <w:t>给出分功能提测的时间点，各功能模块的负责人应当熟悉这些提测的时间点，按时完成相应的功能，以保证分功能提测能够按时进行。</w:t>
      </w:r>
    </w:p>
    <w:p w14:paraId="349FED4E" w14:textId="77777777" w:rsidR="004D1F9B" w:rsidRPr="007C095E" w:rsidRDefault="004D1F9B" w:rsidP="004D1F9B">
      <w:pPr>
        <w:ind w:firstLine="420"/>
        <w:rPr>
          <w:rFonts w:eastAsiaTheme="minorEastAsia"/>
        </w:rPr>
      </w:pPr>
      <w:r w:rsidRPr="007C095E">
        <w:rPr>
          <w:rFonts w:eastAsiaTheme="minorEastAsia" w:hAnsiTheme="minorEastAsia"/>
        </w:rPr>
        <w:t>在全功能提测后的</w:t>
      </w:r>
      <w:r w:rsidRPr="007C095E">
        <w:rPr>
          <w:rFonts w:eastAsiaTheme="minorEastAsia"/>
        </w:rPr>
        <w:t>bug fix</w:t>
      </w:r>
      <w:r w:rsidRPr="007C095E">
        <w:rPr>
          <w:rFonts w:eastAsiaTheme="minorEastAsia" w:hAnsiTheme="minorEastAsia"/>
        </w:rPr>
        <w:t>阶段，提测时间动态协商，由项目负责人统筹，但是</w:t>
      </w:r>
      <w:r w:rsidR="001D7924" w:rsidRPr="007C095E">
        <w:rPr>
          <w:rFonts w:eastAsiaTheme="minorEastAsia" w:hAnsiTheme="minorEastAsia"/>
        </w:rPr>
        <w:t>至少每周要提测两</w:t>
      </w:r>
      <w:r w:rsidRPr="007C095E">
        <w:rPr>
          <w:rFonts w:eastAsiaTheme="minorEastAsia" w:hAnsiTheme="minorEastAsia"/>
        </w:rPr>
        <w:t>个版本。</w:t>
      </w:r>
    </w:p>
    <w:p w14:paraId="765FA532" w14:textId="77777777" w:rsidR="004D1F9B" w:rsidRPr="00D522F1" w:rsidRDefault="004D1F9B" w:rsidP="004D1F9B">
      <w:pPr>
        <w:pStyle w:val="2"/>
        <w:rPr>
          <w:rFonts w:asciiTheme="minorEastAsia" w:eastAsiaTheme="minorEastAsia" w:hAnsiTheme="minorEastAsia"/>
        </w:rPr>
      </w:pPr>
      <w:bookmarkStart w:id="112" w:name="_Toc300315803"/>
      <w:bookmarkStart w:id="113" w:name="_Toc317164446"/>
      <w:r w:rsidRPr="00D522F1">
        <w:rPr>
          <w:rFonts w:asciiTheme="minorEastAsia" w:eastAsiaTheme="minorEastAsia" w:hAnsiTheme="minorEastAsia" w:hint="eastAsia"/>
        </w:rPr>
        <w:t>提测流程</w:t>
      </w:r>
      <w:bookmarkEnd w:id="112"/>
      <w:bookmarkEnd w:id="113"/>
    </w:p>
    <w:p w14:paraId="4E516387" w14:textId="77777777" w:rsidR="004D1F9B" w:rsidRPr="007C095E" w:rsidRDefault="004D1F9B" w:rsidP="004D1F9B">
      <w:pPr>
        <w:ind w:firstLine="420"/>
        <w:rPr>
          <w:rFonts w:eastAsiaTheme="minorEastAsia"/>
        </w:rPr>
      </w:pPr>
      <w:r w:rsidRPr="007C095E">
        <w:rPr>
          <w:rFonts w:eastAsiaTheme="minorEastAsia" w:hAnsiTheme="minorEastAsia"/>
        </w:rPr>
        <w:t>目前</w:t>
      </w:r>
      <w:r w:rsidR="001D7924" w:rsidRPr="007C095E">
        <w:rPr>
          <w:rFonts w:eastAsiaTheme="minorEastAsia"/>
        </w:rPr>
        <w:t>iOS</w:t>
      </w:r>
      <w:r w:rsidRPr="007C095E">
        <w:rPr>
          <w:rFonts w:eastAsiaTheme="minorEastAsia" w:hAnsiTheme="minorEastAsia"/>
        </w:rPr>
        <w:t>客户端</w:t>
      </w:r>
      <w:r w:rsidR="001D7924" w:rsidRPr="007C095E">
        <w:rPr>
          <w:rFonts w:eastAsiaTheme="minorEastAsia" w:hAnsiTheme="minorEastAsia"/>
        </w:rPr>
        <w:t>产品没有统一的编译机，所有的提测是项目负责人线下编译</w:t>
      </w:r>
      <w:r w:rsidRPr="007C095E">
        <w:rPr>
          <w:rFonts w:eastAsiaTheme="minorEastAsia" w:hAnsiTheme="minorEastAsia"/>
        </w:rPr>
        <w:t>。</w:t>
      </w:r>
      <w:r w:rsidR="001D7924" w:rsidRPr="007C095E">
        <w:rPr>
          <w:rFonts w:eastAsiaTheme="minorEastAsia" w:hAnsiTheme="minorEastAsia"/>
        </w:rPr>
        <w:t>以此指定如下提测流程</w:t>
      </w:r>
      <w:r w:rsidRPr="007C095E">
        <w:rPr>
          <w:rFonts w:eastAsiaTheme="minorEastAsia" w:hAnsiTheme="minorEastAsia"/>
        </w:rPr>
        <w:t>：</w:t>
      </w:r>
    </w:p>
    <w:p w14:paraId="23640F55" w14:textId="77777777" w:rsidR="004D1F9B" w:rsidRPr="007C095E" w:rsidRDefault="001310D0" w:rsidP="00EE684B">
      <w:pPr>
        <w:pStyle w:val="afa"/>
        <w:numPr>
          <w:ilvl w:val="0"/>
          <w:numId w:val="17"/>
        </w:numPr>
        <w:ind w:firstLineChars="0"/>
        <w:rPr>
          <w:rFonts w:eastAsiaTheme="minorEastAsia"/>
        </w:rPr>
      </w:pPr>
      <w:r w:rsidRPr="007C095E">
        <w:rPr>
          <w:rFonts w:eastAsiaTheme="minorEastAsia" w:hAnsiTheme="minorEastAsia"/>
        </w:rPr>
        <w:t>提测人员</w:t>
      </w:r>
      <w:r w:rsidR="001D7924" w:rsidRPr="007C095E">
        <w:rPr>
          <w:rFonts w:eastAsiaTheme="minorEastAsia" w:hAnsiTheme="minorEastAsia"/>
        </w:rPr>
        <w:t>提前告知项目组内人员，今天在什么时候会走提测流程，</w:t>
      </w:r>
      <w:r w:rsidR="00EE74EE" w:rsidRPr="007C095E">
        <w:rPr>
          <w:rFonts w:eastAsiaTheme="minorEastAsia" w:hAnsiTheme="minorEastAsia"/>
        </w:rPr>
        <w:t>特别</w:t>
      </w:r>
      <w:r w:rsidR="004D1F9B" w:rsidRPr="007C095E">
        <w:rPr>
          <w:rFonts w:eastAsiaTheme="minorEastAsia" w:hAnsiTheme="minorEastAsia"/>
        </w:rPr>
        <w:t>是在项目的第一次提测和全功能提测时。每个功能模块负责人应当确保各自的模块已经通过自测并</w:t>
      </w:r>
      <w:r w:rsidR="00EE74EE" w:rsidRPr="007C095E">
        <w:rPr>
          <w:rFonts w:eastAsiaTheme="minorEastAsia" w:hAnsiTheme="minorEastAsia"/>
        </w:rPr>
        <w:t>及时</w:t>
      </w:r>
      <w:r w:rsidR="004D1F9B" w:rsidRPr="007C095E">
        <w:rPr>
          <w:rFonts w:eastAsiaTheme="minorEastAsia" w:hAnsiTheme="minorEastAsia"/>
        </w:rPr>
        <w:t>提交到了</w:t>
      </w:r>
      <w:r w:rsidR="004D1F9B" w:rsidRPr="007C095E">
        <w:rPr>
          <w:rFonts w:eastAsiaTheme="minorEastAsia"/>
        </w:rPr>
        <w:t>SVN</w:t>
      </w:r>
      <w:r w:rsidR="009905BF" w:rsidRPr="007C095E">
        <w:rPr>
          <w:rFonts w:eastAsiaTheme="minorEastAsia" w:hAnsiTheme="minorEastAsia"/>
        </w:rPr>
        <w:t>上；</w:t>
      </w:r>
    </w:p>
    <w:p w14:paraId="50ACE8D3" w14:textId="77777777" w:rsidR="004D1F9B" w:rsidRPr="007C095E" w:rsidRDefault="001310D0" w:rsidP="00EE684B">
      <w:pPr>
        <w:pStyle w:val="afa"/>
        <w:numPr>
          <w:ilvl w:val="0"/>
          <w:numId w:val="17"/>
        </w:numPr>
        <w:ind w:firstLineChars="0"/>
        <w:rPr>
          <w:rFonts w:eastAsiaTheme="minorEastAsia"/>
        </w:rPr>
      </w:pPr>
      <w:r w:rsidRPr="007C095E">
        <w:rPr>
          <w:rFonts w:eastAsiaTheme="minorEastAsia" w:hAnsiTheme="minorEastAsia"/>
        </w:rPr>
        <w:t>提测人员</w:t>
      </w:r>
      <w:r w:rsidR="004D1F9B" w:rsidRPr="007C095E">
        <w:rPr>
          <w:rFonts w:eastAsiaTheme="minorEastAsia"/>
        </w:rPr>
        <w:t>Update SVN</w:t>
      </w:r>
      <w:r w:rsidR="004D1F9B" w:rsidRPr="007C095E">
        <w:rPr>
          <w:rFonts w:eastAsiaTheme="minorEastAsia" w:hAnsiTheme="minorEastAsia"/>
        </w:rPr>
        <w:t>上最新代码，在本地编译生成真机版本，</w:t>
      </w:r>
      <w:r w:rsidR="009905BF" w:rsidRPr="007C095E">
        <w:rPr>
          <w:rFonts w:eastAsiaTheme="minorEastAsia" w:hAnsiTheme="minorEastAsia"/>
        </w:rPr>
        <w:t>并确保运行基本功能正常；</w:t>
      </w:r>
    </w:p>
    <w:p w14:paraId="146CC24B" w14:textId="77777777" w:rsidR="004D1F9B" w:rsidRPr="007C095E" w:rsidRDefault="004D1F9B" w:rsidP="00EE684B">
      <w:pPr>
        <w:pStyle w:val="afa"/>
        <w:numPr>
          <w:ilvl w:val="0"/>
          <w:numId w:val="17"/>
        </w:numPr>
        <w:ind w:firstLineChars="0"/>
        <w:rPr>
          <w:rFonts w:eastAsiaTheme="minorEastAsia"/>
        </w:rPr>
      </w:pPr>
      <w:r w:rsidRPr="007C095E">
        <w:rPr>
          <w:rFonts w:eastAsiaTheme="minorEastAsia" w:hAnsiTheme="minorEastAsia"/>
        </w:rPr>
        <w:t>更新</w:t>
      </w:r>
      <w:r w:rsidR="001D7924" w:rsidRPr="007C095E">
        <w:rPr>
          <w:rFonts w:eastAsiaTheme="minorEastAsia" w:hAnsiTheme="minorEastAsia"/>
        </w:rPr>
        <w:t>必要的版本号和日期信息</w:t>
      </w:r>
      <w:r w:rsidRPr="007C095E">
        <w:rPr>
          <w:rFonts w:eastAsiaTheme="minorEastAsia" w:hAnsiTheme="minorEastAsia"/>
        </w:rPr>
        <w:t>并提交到</w:t>
      </w:r>
      <w:r w:rsidRPr="007C095E">
        <w:rPr>
          <w:rFonts w:eastAsiaTheme="minorEastAsia"/>
        </w:rPr>
        <w:t>SVN</w:t>
      </w:r>
      <w:r w:rsidRPr="007C095E">
        <w:rPr>
          <w:rFonts w:eastAsiaTheme="minorEastAsia" w:hAnsiTheme="minorEastAsia"/>
        </w:rPr>
        <w:t>，</w:t>
      </w:r>
      <w:r w:rsidR="001D7924" w:rsidRPr="007C095E">
        <w:rPr>
          <w:rFonts w:eastAsiaTheme="minorEastAsia" w:hAnsiTheme="minorEastAsia"/>
        </w:rPr>
        <w:t>提测人员要确保这次提交是这次提测版本的最后一次提交</w:t>
      </w:r>
      <w:r w:rsidRPr="007C095E">
        <w:rPr>
          <w:rFonts w:eastAsiaTheme="minorEastAsia" w:hAnsiTheme="minorEastAsia"/>
        </w:rPr>
        <w:t>，</w:t>
      </w:r>
      <w:r w:rsidRPr="007C095E">
        <w:rPr>
          <w:rFonts w:eastAsiaTheme="minorEastAsia"/>
        </w:rPr>
        <w:t>log message</w:t>
      </w:r>
      <w:r w:rsidR="00870C36" w:rsidRPr="007C095E">
        <w:rPr>
          <w:rFonts w:eastAsiaTheme="minorEastAsia" w:hAnsiTheme="minorEastAsia"/>
        </w:rPr>
        <w:t>格式如</w:t>
      </w:r>
      <w:r w:rsidR="000C34E0" w:rsidRPr="007C095E">
        <w:rPr>
          <w:rFonts w:eastAsiaTheme="minorEastAsia"/>
        </w:rPr>
        <w:fldChar w:fldCharType="begin"/>
      </w:r>
      <w:r w:rsidR="00870C36" w:rsidRPr="007C095E">
        <w:rPr>
          <w:rFonts w:eastAsiaTheme="minorEastAsia"/>
        </w:rPr>
        <w:instrText xml:space="preserve"> REF _Ref317066618 \h </w:instrText>
      </w:r>
      <w:r w:rsidR="007C095E">
        <w:rPr>
          <w:rFonts w:eastAsiaTheme="minorEastAsia"/>
        </w:rPr>
        <w:instrText xml:space="preserve"> \* MERGEFORMAT </w:instrText>
      </w:r>
      <w:r w:rsidR="000C34E0" w:rsidRPr="007C095E">
        <w:rPr>
          <w:rFonts w:eastAsiaTheme="minorEastAsia"/>
        </w:rPr>
      </w:r>
      <w:r w:rsidR="000C34E0" w:rsidRPr="007C095E">
        <w:rPr>
          <w:rFonts w:eastAsiaTheme="minorEastAsia"/>
        </w:rPr>
        <w:fldChar w:fldCharType="separate"/>
      </w:r>
      <w:r w:rsidR="00B11B1F">
        <w:rPr>
          <w:rFonts w:hint="eastAsia"/>
        </w:rPr>
        <w:t>图表</w:t>
      </w:r>
      <w:r w:rsidR="00B11B1F">
        <w:rPr>
          <w:rFonts w:hint="eastAsia"/>
        </w:rPr>
        <w:t xml:space="preserve"> </w:t>
      </w:r>
      <w:r w:rsidR="00B11B1F">
        <w:rPr>
          <w:noProof/>
        </w:rPr>
        <w:t>32</w:t>
      </w:r>
      <w:r w:rsidR="000C34E0" w:rsidRPr="007C095E">
        <w:rPr>
          <w:rFonts w:eastAsiaTheme="minorEastAsia"/>
        </w:rPr>
        <w:fldChar w:fldCharType="end"/>
      </w:r>
      <w:r w:rsidRPr="007C095E">
        <w:rPr>
          <w:rFonts w:eastAsiaTheme="minorEastAsia" w:hAnsiTheme="minorEastAsia"/>
        </w:rPr>
        <w:t>所示</w:t>
      </w:r>
      <w:r w:rsidR="009905BF" w:rsidRPr="007C095E">
        <w:rPr>
          <w:rFonts w:eastAsiaTheme="minorEastAsia" w:hAnsiTheme="minorEastAsia"/>
        </w:rPr>
        <w:t>；</w:t>
      </w:r>
    </w:p>
    <w:p w14:paraId="2B667058" w14:textId="77777777" w:rsidR="004D1F9B" w:rsidRPr="007C095E" w:rsidRDefault="00A9730D" w:rsidP="00EE684B">
      <w:pPr>
        <w:pStyle w:val="afa"/>
        <w:numPr>
          <w:ilvl w:val="0"/>
          <w:numId w:val="17"/>
        </w:numPr>
        <w:ind w:firstLineChars="0"/>
        <w:rPr>
          <w:rFonts w:eastAsiaTheme="minorEastAsia"/>
        </w:rPr>
      </w:pPr>
      <w:r w:rsidRPr="007C095E">
        <w:rPr>
          <w:rFonts w:eastAsiaTheme="minorEastAsia" w:hAnsiTheme="minorEastAsia"/>
        </w:rPr>
        <w:t>编译生成最新的</w:t>
      </w:r>
      <w:r w:rsidRPr="007C095E">
        <w:rPr>
          <w:rFonts w:eastAsiaTheme="minorEastAsia"/>
        </w:rPr>
        <w:t>app</w:t>
      </w:r>
      <w:r w:rsidRPr="007C095E">
        <w:rPr>
          <w:rFonts w:eastAsiaTheme="minorEastAsia" w:hAnsiTheme="minorEastAsia"/>
        </w:rPr>
        <w:t>包，通过</w:t>
      </w:r>
      <w:r w:rsidRPr="007C095E">
        <w:rPr>
          <w:rFonts w:eastAsiaTheme="minorEastAsia"/>
        </w:rPr>
        <w:t>itunes</w:t>
      </w:r>
      <w:r w:rsidRPr="007C095E">
        <w:rPr>
          <w:rFonts w:eastAsiaTheme="minorEastAsia" w:hAnsiTheme="minorEastAsia"/>
        </w:rPr>
        <w:t>打包成</w:t>
      </w:r>
      <w:r w:rsidRPr="007C095E">
        <w:rPr>
          <w:rFonts w:eastAsiaTheme="minorEastAsia"/>
        </w:rPr>
        <w:t>ipa</w:t>
      </w:r>
      <w:r w:rsidRPr="007C095E">
        <w:rPr>
          <w:rFonts w:eastAsiaTheme="minorEastAsia" w:hAnsiTheme="minorEastAsia"/>
        </w:rPr>
        <w:t>包，然后提交到项目</w:t>
      </w:r>
      <w:r w:rsidRPr="007C095E">
        <w:rPr>
          <w:rFonts w:eastAsiaTheme="minorEastAsia"/>
        </w:rPr>
        <w:t>icafe</w:t>
      </w:r>
      <w:r w:rsidRPr="007C095E">
        <w:rPr>
          <w:rFonts w:eastAsiaTheme="minorEastAsia" w:hAnsiTheme="minorEastAsia"/>
        </w:rPr>
        <w:t>的项目文档中，文件命名</w:t>
      </w:r>
      <w:r w:rsidR="009905BF" w:rsidRPr="007C095E">
        <w:rPr>
          <w:rFonts w:eastAsiaTheme="minorEastAsia" w:hAnsiTheme="minorEastAsia"/>
        </w:rPr>
        <w:t>中要包含</w:t>
      </w:r>
      <w:r w:rsidRPr="007C095E">
        <w:rPr>
          <w:rFonts w:eastAsiaTheme="minorEastAsia" w:hAnsiTheme="minorEastAsia"/>
        </w:rPr>
        <w:t>提测的版本号</w:t>
      </w:r>
      <w:r w:rsidR="009905BF" w:rsidRPr="007C095E">
        <w:rPr>
          <w:rFonts w:eastAsiaTheme="minorEastAsia" w:hAnsiTheme="minorEastAsia"/>
        </w:rPr>
        <w:t>；</w:t>
      </w:r>
    </w:p>
    <w:p w14:paraId="13F0A32F" w14:textId="77777777" w:rsidR="00FB58CB" w:rsidRPr="007C095E" w:rsidRDefault="00FB58CB" w:rsidP="00EE684B">
      <w:pPr>
        <w:pStyle w:val="afa"/>
        <w:numPr>
          <w:ilvl w:val="0"/>
          <w:numId w:val="17"/>
        </w:numPr>
        <w:ind w:firstLineChars="0"/>
        <w:rPr>
          <w:rFonts w:eastAsiaTheme="minorEastAsia"/>
        </w:rPr>
      </w:pPr>
      <w:r w:rsidRPr="007C095E">
        <w:rPr>
          <w:rFonts w:eastAsiaTheme="minorEastAsia"/>
        </w:rPr>
        <w:t>monkey</w:t>
      </w:r>
      <w:r w:rsidRPr="007C095E">
        <w:rPr>
          <w:rFonts w:eastAsiaTheme="minorEastAsia" w:hAnsiTheme="minorEastAsia"/>
        </w:rPr>
        <w:t>版为</w:t>
      </w:r>
      <w:r w:rsidRPr="007C095E">
        <w:rPr>
          <w:rFonts w:eastAsiaTheme="minorEastAsia"/>
        </w:rPr>
        <w:t>debug</w:t>
      </w:r>
      <w:r w:rsidRPr="007C095E">
        <w:rPr>
          <w:rFonts w:eastAsiaTheme="minorEastAsia" w:hAnsiTheme="minorEastAsia"/>
        </w:rPr>
        <w:t>版，提测版是</w:t>
      </w:r>
      <w:r w:rsidRPr="007C095E">
        <w:rPr>
          <w:rFonts w:eastAsiaTheme="minorEastAsia"/>
        </w:rPr>
        <w:t>adhoc</w:t>
      </w:r>
      <w:r w:rsidRPr="007C095E">
        <w:rPr>
          <w:rFonts w:eastAsiaTheme="minorEastAsia" w:hAnsiTheme="minorEastAsia"/>
        </w:rPr>
        <w:t>版，发布版是</w:t>
      </w:r>
      <w:r w:rsidRPr="007C095E">
        <w:rPr>
          <w:rFonts w:eastAsiaTheme="minorEastAsia"/>
        </w:rPr>
        <w:t>distribution</w:t>
      </w:r>
      <w:r w:rsidRPr="007C095E">
        <w:rPr>
          <w:rFonts w:eastAsiaTheme="minorEastAsia" w:hAnsiTheme="minorEastAsia"/>
        </w:rPr>
        <w:t>版。</w:t>
      </w:r>
    </w:p>
    <w:p w14:paraId="11B0F2EE" w14:textId="77777777" w:rsidR="004D1F9B" w:rsidRPr="007C095E" w:rsidRDefault="004D1F9B" w:rsidP="00EE684B">
      <w:pPr>
        <w:pStyle w:val="afa"/>
        <w:numPr>
          <w:ilvl w:val="0"/>
          <w:numId w:val="17"/>
        </w:numPr>
        <w:ind w:firstLineChars="0"/>
        <w:rPr>
          <w:rFonts w:eastAsiaTheme="minorEastAsia"/>
        </w:rPr>
      </w:pPr>
      <w:r w:rsidRPr="007C095E">
        <w:rPr>
          <w:rFonts w:eastAsiaTheme="minorEastAsia" w:hAnsiTheme="minorEastAsia"/>
        </w:rPr>
        <w:t>给</w:t>
      </w:r>
      <w:r w:rsidRPr="007C095E">
        <w:rPr>
          <w:rFonts w:eastAsiaTheme="minorEastAsia"/>
        </w:rPr>
        <w:t>QA</w:t>
      </w:r>
      <w:r w:rsidRPr="007C095E">
        <w:rPr>
          <w:rFonts w:eastAsiaTheme="minorEastAsia" w:hAnsiTheme="minorEastAsia"/>
        </w:rPr>
        <w:t>接口人</w:t>
      </w:r>
      <w:r w:rsidR="009905BF" w:rsidRPr="007C095E">
        <w:rPr>
          <w:rFonts w:eastAsiaTheme="minorEastAsia" w:hAnsiTheme="minorEastAsia"/>
        </w:rPr>
        <w:t>和</w:t>
      </w:r>
      <w:r w:rsidR="009905BF" w:rsidRPr="007C095E">
        <w:rPr>
          <w:rFonts w:eastAsiaTheme="minorEastAsia"/>
        </w:rPr>
        <w:t>PM</w:t>
      </w:r>
      <w:r w:rsidRPr="007C095E">
        <w:rPr>
          <w:rFonts w:eastAsiaTheme="minorEastAsia" w:hAnsiTheme="minorEastAsia"/>
        </w:rPr>
        <w:t>发邮件，抄送给</w:t>
      </w:r>
      <w:r w:rsidRPr="007C095E">
        <w:rPr>
          <w:rFonts w:eastAsiaTheme="minorEastAsia"/>
        </w:rPr>
        <w:t>RD/PM/UE/QA</w:t>
      </w:r>
      <w:r w:rsidR="00A9730D" w:rsidRPr="007C095E">
        <w:rPr>
          <w:rFonts w:eastAsiaTheme="minorEastAsia" w:hAnsiTheme="minorEastAsia"/>
        </w:rPr>
        <w:t>邮件组</w:t>
      </w:r>
      <w:r w:rsidRPr="007C095E">
        <w:rPr>
          <w:rFonts w:eastAsiaTheme="minorEastAsia" w:hAnsiTheme="minorEastAsia"/>
        </w:rPr>
        <w:t>。邮件格式如下图所示：</w:t>
      </w:r>
    </w:p>
    <w:p w14:paraId="4C64586C" w14:textId="09305D6C" w:rsidR="004D1F9B" w:rsidRPr="00D522F1" w:rsidRDefault="004D1F9B" w:rsidP="00A9730D">
      <w:pPr>
        <w:jc w:val="center"/>
        <w:rPr>
          <w:rFonts w:asciiTheme="minorEastAsia" w:eastAsiaTheme="minorEastAsia" w:hAnsiTheme="minorEastAsia" w:cs="宋体"/>
          <w:b/>
          <w:bCs/>
          <w:color w:val="0000FF"/>
          <w:kern w:val="0"/>
          <w:sz w:val="22"/>
          <w:szCs w:val="22"/>
        </w:rPr>
      </w:pPr>
      <w:bookmarkStart w:id="114" w:name="_GoBack"/>
      <w:bookmarkEnd w:id="114"/>
    </w:p>
    <w:p w14:paraId="40A0F768" w14:textId="77777777" w:rsidR="004D1F9B" w:rsidRPr="00D522F1" w:rsidRDefault="004D1F9B" w:rsidP="00680F1F">
      <w:pPr>
        <w:pStyle w:val="ad"/>
        <w:rPr>
          <w:rFonts w:cs="宋体"/>
          <w:b/>
          <w:bCs/>
          <w:color w:val="0000FF"/>
          <w:kern w:val="0"/>
          <w:sz w:val="22"/>
          <w:szCs w:val="22"/>
          <w:lang w:val="zh-CN"/>
        </w:rPr>
      </w:pPr>
      <w:bookmarkStart w:id="115" w:name="_Toc299714291"/>
      <w:bookmarkStart w:id="116" w:name="_Toc317164485"/>
      <w:r w:rsidRPr="00D522F1">
        <w:rPr>
          <w:rFonts w:hint="eastAsia"/>
        </w:rPr>
        <w:t>图表</w:t>
      </w:r>
      <w:r w:rsidRPr="00D522F1">
        <w:rPr>
          <w:rFonts w:hint="eastAsia"/>
        </w:rPr>
        <w:t xml:space="preserve"> </w:t>
      </w:r>
      <w:r w:rsidR="000C34E0" w:rsidRPr="00D522F1">
        <w:fldChar w:fldCharType="begin"/>
      </w:r>
      <w:r w:rsidR="00FB58CB" w:rsidRPr="00D522F1">
        <w:instrText xml:space="preserve"> SEQ </w:instrText>
      </w:r>
      <w:r w:rsidR="00FB58CB" w:rsidRPr="00D522F1">
        <w:instrText>图表</w:instrText>
      </w:r>
      <w:r w:rsidR="00FB58CB" w:rsidRPr="00D522F1">
        <w:instrText xml:space="preserve"> \* ARABIC </w:instrText>
      </w:r>
      <w:r w:rsidR="000C34E0" w:rsidRPr="00D522F1">
        <w:fldChar w:fldCharType="separate"/>
      </w:r>
      <w:r w:rsidR="00B11B1F">
        <w:rPr>
          <w:noProof/>
        </w:rPr>
        <w:t>33</w:t>
      </w:r>
      <w:r w:rsidR="000C34E0" w:rsidRPr="00D522F1">
        <w:rPr>
          <w:noProof/>
        </w:rPr>
        <w:fldChar w:fldCharType="end"/>
      </w:r>
      <w:r w:rsidRPr="00D522F1">
        <w:rPr>
          <w:rFonts w:hint="eastAsia"/>
        </w:rPr>
        <w:t xml:space="preserve"> </w:t>
      </w:r>
      <w:r w:rsidRPr="00D522F1">
        <w:rPr>
          <w:rFonts w:hint="eastAsia"/>
        </w:rPr>
        <w:t>提测邮件示例</w:t>
      </w:r>
      <w:bookmarkEnd w:id="115"/>
      <w:bookmarkEnd w:id="116"/>
    </w:p>
    <w:p w14:paraId="7A403841" w14:textId="77777777" w:rsidR="004D1F9B" w:rsidRPr="00D522F1" w:rsidRDefault="004D1F9B" w:rsidP="00EE684B">
      <w:pPr>
        <w:pStyle w:val="afa"/>
        <w:numPr>
          <w:ilvl w:val="0"/>
          <w:numId w:val="17"/>
        </w:numPr>
        <w:ind w:firstLineChars="0"/>
        <w:rPr>
          <w:rFonts w:asciiTheme="minorEastAsia" w:eastAsiaTheme="minorEastAsia" w:hAnsiTheme="minorEastAsia"/>
        </w:rPr>
      </w:pPr>
      <w:r w:rsidRPr="00D522F1">
        <w:rPr>
          <w:rFonts w:asciiTheme="minorEastAsia" w:eastAsiaTheme="minorEastAsia" w:hAnsiTheme="minorEastAsia" w:hint="eastAsia"/>
        </w:rPr>
        <w:t>在</w:t>
      </w:r>
      <w:r w:rsidR="00A9730D" w:rsidRPr="00D522F1">
        <w:rPr>
          <w:rFonts w:asciiTheme="minorEastAsia" w:eastAsiaTheme="minorEastAsia" w:hAnsiTheme="minorEastAsia" w:hint="eastAsia"/>
        </w:rPr>
        <w:t>项目</w:t>
      </w:r>
      <w:r w:rsidRPr="00D522F1">
        <w:rPr>
          <w:rFonts w:asciiTheme="minorEastAsia" w:eastAsiaTheme="minorEastAsia" w:hAnsiTheme="minorEastAsia" w:hint="eastAsia"/>
        </w:rPr>
        <w:t>群里说明已经提测，请QA跟进。</w:t>
      </w:r>
    </w:p>
    <w:p w14:paraId="0CBB0FE6" w14:textId="77777777" w:rsidR="004D1F9B" w:rsidRPr="00D522F1" w:rsidRDefault="004D1F9B" w:rsidP="002D0565">
      <w:pPr>
        <w:rPr>
          <w:rFonts w:asciiTheme="minorEastAsia" w:eastAsiaTheme="minorEastAsia" w:hAnsiTheme="minorEastAsia"/>
        </w:rPr>
      </w:pPr>
    </w:p>
    <w:p w14:paraId="7F5DAED0" w14:textId="77777777" w:rsidR="00CB078A" w:rsidRPr="001033A3" w:rsidRDefault="00CB078A" w:rsidP="001033A3">
      <w:pPr>
        <w:widowControl/>
        <w:spacing w:before="0" w:after="0"/>
        <w:jc w:val="left"/>
        <w:rPr>
          <w:rFonts w:asciiTheme="minorEastAsia" w:eastAsiaTheme="minorEastAsia" w:hAnsiTheme="minorEastAsia"/>
          <w:b/>
          <w:bCs/>
          <w:kern w:val="44"/>
          <w:sz w:val="36"/>
          <w:szCs w:val="44"/>
        </w:rPr>
      </w:pPr>
    </w:p>
    <w:p w14:paraId="48084D9C" w14:textId="77777777" w:rsidR="00F935D4" w:rsidRPr="00D522F1" w:rsidRDefault="00F935D4" w:rsidP="00F935D4">
      <w:pPr>
        <w:rPr>
          <w:rFonts w:asciiTheme="minorEastAsia" w:eastAsiaTheme="minorEastAsia" w:hAnsiTheme="minorEastAsia"/>
          <w:kern w:val="44"/>
          <w:sz w:val="36"/>
          <w:szCs w:val="44"/>
        </w:rPr>
      </w:pPr>
      <w:r w:rsidRPr="00D522F1">
        <w:rPr>
          <w:rFonts w:asciiTheme="minorEastAsia" w:eastAsiaTheme="minorEastAsia" w:hAnsiTheme="minorEastAsia"/>
        </w:rPr>
        <w:br w:type="page"/>
      </w:r>
    </w:p>
    <w:p w14:paraId="019630D1" w14:textId="77777777" w:rsidR="00D440AA" w:rsidRPr="00D522F1" w:rsidRDefault="00F935D4" w:rsidP="00AE4045">
      <w:pPr>
        <w:pStyle w:val="1"/>
        <w:rPr>
          <w:rFonts w:asciiTheme="minorEastAsia" w:eastAsiaTheme="minorEastAsia" w:hAnsiTheme="minorEastAsia"/>
        </w:rPr>
      </w:pPr>
      <w:bookmarkStart w:id="117" w:name="_Toc317164447"/>
      <w:r w:rsidRPr="00D522F1">
        <w:rPr>
          <w:rFonts w:asciiTheme="minorEastAsia" w:eastAsiaTheme="minorEastAsia" w:hAnsiTheme="minorEastAsia" w:hint="eastAsia"/>
        </w:rPr>
        <w:lastRenderedPageBreak/>
        <w:t>项目发版规范</w:t>
      </w:r>
      <w:bookmarkEnd w:id="117"/>
    </w:p>
    <w:p w14:paraId="79DB7EEA" w14:textId="77777777" w:rsidR="00E006D3" w:rsidRPr="00D522F1" w:rsidRDefault="00E006D3" w:rsidP="00E006D3">
      <w:pPr>
        <w:pStyle w:val="2"/>
        <w:rPr>
          <w:rFonts w:asciiTheme="minorEastAsia" w:eastAsiaTheme="minorEastAsia" w:hAnsiTheme="minorEastAsia"/>
        </w:rPr>
      </w:pPr>
      <w:bookmarkStart w:id="118" w:name="_Toc317164448"/>
      <w:r w:rsidRPr="00D522F1">
        <w:rPr>
          <w:rFonts w:asciiTheme="minorEastAsia" w:eastAsiaTheme="minorEastAsia" w:hAnsiTheme="minorEastAsia" w:hint="eastAsia"/>
        </w:rPr>
        <w:t>提交前确认事项</w:t>
      </w:r>
      <w:bookmarkEnd w:id="118"/>
    </w:p>
    <w:p w14:paraId="74A0D1AA" w14:textId="77777777" w:rsidR="00E006D3" w:rsidRPr="00D522F1" w:rsidRDefault="00E006D3" w:rsidP="001F508A">
      <w:pPr>
        <w:pStyle w:val="afa"/>
        <w:numPr>
          <w:ilvl w:val="0"/>
          <w:numId w:val="36"/>
        </w:numPr>
        <w:ind w:firstLineChars="0"/>
        <w:rPr>
          <w:rFonts w:asciiTheme="minorEastAsia" w:eastAsiaTheme="minorEastAsia" w:hAnsiTheme="minorEastAsia"/>
        </w:rPr>
      </w:pPr>
      <w:r w:rsidRPr="00D522F1">
        <w:rPr>
          <w:rFonts w:asciiTheme="minorEastAsia" w:eastAsiaTheme="minorEastAsia" w:hAnsiTheme="minorEastAsia" w:hint="eastAsia"/>
        </w:rPr>
        <w:t>证书及版本</w:t>
      </w:r>
    </w:p>
    <w:p w14:paraId="58985979" w14:textId="77777777" w:rsidR="00E006D3" w:rsidRPr="00D522F1" w:rsidRDefault="00E006D3" w:rsidP="00AB66D1">
      <w:pPr>
        <w:ind w:left="420" w:firstLine="420"/>
        <w:rPr>
          <w:rFonts w:asciiTheme="minorEastAsia" w:eastAsiaTheme="minorEastAsia" w:hAnsiTheme="minorEastAsia"/>
        </w:rPr>
      </w:pPr>
      <w:r w:rsidRPr="00D522F1">
        <w:rPr>
          <w:rFonts w:asciiTheme="minorEastAsia" w:eastAsiaTheme="minorEastAsia" w:hAnsiTheme="minorEastAsia" w:hint="eastAsia"/>
        </w:rPr>
        <w:t>指定证书为发布版证书，</w:t>
      </w:r>
      <w:r w:rsidRPr="00B9693E">
        <w:rPr>
          <w:rFonts w:eastAsiaTheme="minorEastAsia"/>
        </w:rPr>
        <w:t>Build</w:t>
      </w:r>
      <w:r w:rsidRPr="00B9693E">
        <w:rPr>
          <w:rFonts w:eastAsiaTheme="minorEastAsia" w:hAnsiTheme="minorEastAsia"/>
        </w:rPr>
        <w:t>安装包版本为</w:t>
      </w:r>
      <w:r w:rsidRPr="00B9693E">
        <w:rPr>
          <w:rFonts w:eastAsiaTheme="minorEastAsia"/>
        </w:rPr>
        <w:t>Distribution</w:t>
      </w:r>
      <w:r w:rsidRPr="00B9693E">
        <w:rPr>
          <w:rFonts w:eastAsiaTheme="minorEastAsia" w:hAnsiTheme="minorEastAsia"/>
        </w:rPr>
        <w:t>版</w:t>
      </w:r>
      <w:r w:rsidRPr="00D522F1">
        <w:rPr>
          <w:rFonts w:asciiTheme="minorEastAsia" w:eastAsiaTheme="minorEastAsia" w:hAnsiTheme="minorEastAsia" w:hint="eastAsia"/>
        </w:rPr>
        <w:t>。</w:t>
      </w:r>
    </w:p>
    <w:p w14:paraId="67AD5464" w14:textId="77777777" w:rsidR="00E006D3" w:rsidRPr="00D522F1" w:rsidRDefault="00E006D3" w:rsidP="001F508A">
      <w:pPr>
        <w:pStyle w:val="afa"/>
        <w:numPr>
          <w:ilvl w:val="0"/>
          <w:numId w:val="36"/>
        </w:numPr>
        <w:ind w:firstLineChars="0"/>
        <w:rPr>
          <w:rFonts w:asciiTheme="minorEastAsia" w:eastAsiaTheme="minorEastAsia" w:hAnsiTheme="minorEastAsia"/>
        </w:rPr>
      </w:pPr>
      <w:r w:rsidRPr="00D522F1">
        <w:rPr>
          <w:rFonts w:asciiTheme="minorEastAsia" w:eastAsiaTheme="minorEastAsia" w:hAnsiTheme="minorEastAsia" w:hint="eastAsia"/>
        </w:rPr>
        <w:t>服务器地址确认为线上地址</w:t>
      </w:r>
    </w:p>
    <w:p w14:paraId="7F8B6D92" w14:textId="77777777" w:rsidR="00E006D3" w:rsidRPr="00D522F1" w:rsidRDefault="00E006D3" w:rsidP="001F508A">
      <w:pPr>
        <w:pStyle w:val="afa"/>
        <w:numPr>
          <w:ilvl w:val="0"/>
          <w:numId w:val="36"/>
        </w:numPr>
        <w:ind w:firstLineChars="0"/>
        <w:rPr>
          <w:rFonts w:asciiTheme="minorEastAsia" w:eastAsiaTheme="minorEastAsia" w:hAnsiTheme="minorEastAsia"/>
        </w:rPr>
      </w:pPr>
      <w:r w:rsidRPr="00D522F1">
        <w:rPr>
          <w:rFonts w:asciiTheme="minorEastAsia" w:eastAsiaTheme="minorEastAsia" w:hAnsiTheme="minorEastAsia" w:hint="eastAsia"/>
        </w:rPr>
        <w:t>确认最新代码中没有测试代码</w:t>
      </w:r>
    </w:p>
    <w:p w14:paraId="22F773CD" w14:textId="77777777" w:rsidR="00E006D3" w:rsidRPr="00D522F1" w:rsidRDefault="00E006D3" w:rsidP="001F508A">
      <w:pPr>
        <w:pStyle w:val="afa"/>
        <w:numPr>
          <w:ilvl w:val="0"/>
          <w:numId w:val="37"/>
        </w:numPr>
        <w:ind w:firstLineChars="0"/>
        <w:rPr>
          <w:rFonts w:asciiTheme="minorEastAsia" w:eastAsiaTheme="minorEastAsia" w:hAnsiTheme="minorEastAsia"/>
        </w:rPr>
      </w:pPr>
      <w:r w:rsidRPr="00D522F1">
        <w:rPr>
          <w:rFonts w:asciiTheme="minorEastAsia" w:eastAsiaTheme="minorEastAsia" w:hAnsiTheme="minorEastAsia" w:hint="eastAsia"/>
        </w:rPr>
        <w:t>确认最低支持系统版本</w:t>
      </w:r>
    </w:p>
    <w:p w14:paraId="0A223965" w14:textId="77777777" w:rsidR="00E006D3" w:rsidRPr="00D522F1" w:rsidRDefault="00E006D3" w:rsidP="001F508A">
      <w:pPr>
        <w:pStyle w:val="afa"/>
        <w:numPr>
          <w:ilvl w:val="0"/>
          <w:numId w:val="37"/>
        </w:numPr>
        <w:ind w:firstLineChars="0"/>
        <w:rPr>
          <w:rFonts w:asciiTheme="minorEastAsia" w:eastAsiaTheme="minorEastAsia" w:hAnsiTheme="minorEastAsia"/>
        </w:rPr>
      </w:pPr>
      <w:r w:rsidRPr="00D522F1">
        <w:rPr>
          <w:rFonts w:asciiTheme="minorEastAsia" w:eastAsiaTheme="minorEastAsia" w:hAnsiTheme="minorEastAsia" w:hint="eastAsia"/>
        </w:rPr>
        <w:t>版本号信息</w:t>
      </w:r>
    </w:p>
    <w:p w14:paraId="5E009AD3" w14:textId="77777777" w:rsidR="00E006D3" w:rsidRPr="00D522F1" w:rsidRDefault="00E006D3" w:rsidP="00AB66D1">
      <w:pPr>
        <w:pStyle w:val="afa"/>
        <w:ind w:left="420" w:firstLineChars="0"/>
        <w:rPr>
          <w:rFonts w:asciiTheme="minorEastAsia" w:eastAsiaTheme="minorEastAsia" w:hAnsiTheme="minorEastAsia"/>
        </w:rPr>
      </w:pPr>
      <w:r w:rsidRPr="00D522F1">
        <w:rPr>
          <w:rFonts w:asciiTheme="minorEastAsia" w:eastAsiaTheme="minorEastAsia" w:hAnsiTheme="minorEastAsia" w:hint="eastAsia"/>
        </w:rPr>
        <w:t>和PM确认发布版本的版本号</w:t>
      </w:r>
    </w:p>
    <w:p w14:paraId="58408743" w14:textId="77777777" w:rsidR="00E006D3" w:rsidRPr="00D522F1" w:rsidRDefault="00E006D3" w:rsidP="001F508A">
      <w:pPr>
        <w:pStyle w:val="afa"/>
        <w:numPr>
          <w:ilvl w:val="0"/>
          <w:numId w:val="38"/>
        </w:numPr>
        <w:ind w:firstLineChars="0"/>
        <w:rPr>
          <w:rFonts w:asciiTheme="minorEastAsia" w:eastAsiaTheme="minorEastAsia" w:hAnsiTheme="minorEastAsia"/>
        </w:rPr>
      </w:pPr>
      <w:r w:rsidRPr="00D522F1">
        <w:rPr>
          <w:rFonts w:asciiTheme="minorEastAsia" w:eastAsiaTheme="minorEastAsia" w:hAnsiTheme="minorEastAsia" w:hint="eastAsia"/>
        </w:rPr>
        <w:t>渠道号信息</w:t>
      </w:r>
    </w:p>
    <w:p w14:paraId="3E9203C9" w14:textId="77777777" w:rsidR="00E006D3" w:rsidRPr="00D522F1" w:rsidRDefault="00E006D3" w:rsidP="00AB66D1">
      <w:pPr>
        <w:pStyle w:val="afa"/>
        <w:ind w:left="420" w:firstLineChars="0"/>
        <w:rPr>
          <w:rFonts w:asciiTheme="minorEastAsia" w:eastAsiaTheme="minorEastAsia" w:hAnsiTheme="minorEastAsia"/>
        </w:rPr>
      </w:pPr>
      <w:r w:rsidRPr="00D522F1">
        <w:rPr>
          <w:rFonts w:asciiTheme="minorEastAsia" w:eastAsiaTheme="minorEastAsia" w:hAnsiTheme="minorEastAsia" w:hint="eastAsia"/>
        </w:rPr>
        <w:t>和PM确认发布版本的渠道号</w:t>
      </w:r>
    </w:p>
    <w:p w14:paraId="02A805D2" w14:textId="77777777" w:rsidR="00E006D3" w:rsidRPr="00D522F1" w:rsidRDefault="00E006D3" w:rsidP="001F508A">
      <w:pPr>
        <w:pStyle w:val="afa"/>
        <w:numPr>
          <w:ilvl w:val="0"/>
          <w:numId w:val="38"/>
        </w:numPr>
        <w:ind w:firstLineChars="0"/>
        <w:rPr>
          <w:rFonts w:asciiTheme="minorEastAsia" w:eastAsiaTheme="minorEastAsia" w:hAnsiTheme="minorEastAsia"/>
        </w:rPr>
      </w:pPr>
      <w:r w:rsidRPr="00D522F1">
        <w:rPr>
          <w:rFonts w:asciiTheme="minorEastAsia" w:eastAsiaTheme="minorEastAsia" w:hAnsiTheme="minorEastAsia" w:hint="eastAsia"/>
        </w:rPr>
        <w:t>帮助信息</w:t>
      </w:r>
    </w:p>
    <w:p w14:paraId="02F40DED" w14:textId="77777777" w:rsidR="00E006D3" w:rsidRPr="00D522F1" w:rsidRDefault="00E006D3" w:rsidP="00AB66D1">
      <w:pPr>
        <w:ind w:left="420" w:firstLine="420"/>
        <w:rPr>
          <w:rFonts w:asciiTheme="minorEastAsia" w:eastAsiaTheme="minorEastAsia" w:hAnsiTheme="minorEastAsia"/>
        </w:rPr>
      </w:pPr>
      <w:r w:rsidRPr="00D522F1">
        <w:rPr>
          <w:rFonts w:asciiTheme="minorEastAsia" w:eastAsiaTheme="minorEastAsia" w:hAnsiTheme="minorEastAsia" w:hint="eastAsia"/>
        </w:rPr>
        <w:t>需要与PM确认本次提测试中的帮助信息是否需要修改。</w:t>
      </w:r>
    </w:p>
    <w:p w14:paraId="67C6FF42" w14:textId="77777777" w:rsidR="00E006D3" w:rsidRPr="00B9693E" w:rsidRDefault="00E006D3" w:rsidP="001F508A">
      <w:pPr>
        <w:pStyle w:val="afa"/>
        <w:numPr>
          <w:ilvl w:val="0"/>
          <w:numId w:val="38"/>
        </w:numPr>
        <w:ind w:firstLineChars="0"/>
        <w:rPr>
          <w:rFonts w:eastAsiaTheme="minorEastAsia"/>
        </w:rPr>
      </w:pPr>
      <w:r w:rsidRPr="00B9693E">
        <w:rPr>
          <w:rFonts w:eastAsiaTheme="minorEastAsia"/>
        </w:rPr>
        <w:t>QA</w:t>
      </w:r>
      <w:r w:rsidRPr="00B9693E">
        <w:rPr>
          <w:rFonts w:eastAsiaTheme="minorEastAsia" w:hAnsiTheme="minorEastAsia"/>
        </w:rPr>
        <w:t>反馈</w:t>
      </w:r>
    </w:p>
    <w:p w14:paraId="583B86B9" w14:textId="77777777" w:rsidR="00133181" w:rsidRPr="00B9693E" w:rsidRDefault="00E006D3" w:rsidP="00AB66D1">
      <w:pPr>
        <w:ind w:left="420" w:firstLine="420"/>
        <w:rPr>
          <w:rFonts w:eastAsiaTheme="minorEastAsia"/>
        </w:rPr>
      </w:pPr>
      <w:r w:rsidRPr="00B9693E">
        <w:rPr>
          <w:rFonts w:eastAsiaTheme="minorEastAsia" w:hAnsiTheme="minorEastAsia"/>
        </w:rPr>
        <w:t>活动</w:t>
      </w:r>
      <w:r w:rsidRPr="00B9693E">
        <w:rPr>
          <w:rFonts w:eastAsiaTheme="minorEastAsia"/>
        </w:rPr>
        <w:t>BUG</w:t>
      </w:r>
      <w:r w:rsidRPr="00B9693E">
        <w:rPr>
          <w:rFonts w:eastAsiaTheme="minorEastAsia" w:hAnsiTheme="minorEastAsia"/>
        </w:rPr>
        <w:t>数是否为</w:t>
      </w:r>
      <w:r w:rsidRPr="00B9693E">
        <w:rPr>
          <w:rFonts w:eastAsiaTheme="minorEastAsia"/>
        </w:rPr>
        <w:t>0</w:t>
      </w:r>
    </w:p>
    <w:p w14:paraId="7EAC5426" w14:textId="77777777" w:rsidR="007E49B7" w:rsidRPr="00D522F1" w:rsidRDefault="007E49B7" w:rsidP="007E49B7">
      <w:pPr>
        <w:pStyle w:val="2"/>
        <w:rPr>
          <w:rFonts w:asciiTheme="minorEastAsia" w:eastAsiaTheme="minorEastAsia" w:hAnsiTheme="minorEastAsia"/>
        </w:rPr>
      </w:pPr>
      <w:bookmarkStart w:id="119" w:name="_Toc317164449"/>
      <w:r w:rsidRPr="00D522F1">
        <w:rPr>
          <w:rFonts w:asciiTheme="minorEastAsia" w:eastAsiaTheme="minorEastAsia" w:hAnsiTheme="minorEastAsia" w:hint="eastAsia"/>
        </w:rPr>
        <w:t>提交流程</w:t>
      </w:r>
      <w:bookmarkEnd w:id="119"/>
    </w:p>
    <w:p w14:paraId="34253A0E" w14:textId="77777777" w:rsidR="007E49B7" w:rsidRPr="00D522F1" w:rsidRDefault="00830D2B" w:rsidP="00830D2B">
      <w:pPr>
        <w:pStyle w:val="2"/>
        <w:rPr>
          <w:rFonts w:asciiTheme="minorEastAsia" w:eastAsiaTheme="minorEastAsia" w:hAnsiTheme="minorEastAsia"/>
        </w:rPr>
      </w:pPr>
      <w:bookmarkStart w:id="120" w:name="_Toc317164450"/>
      <w:r w:rsidRPr="00D522F1">
        <w:rPr>
          <w:rFonts w:asciiTheme="minorEastAsia" w:eastAsiaTheme="minorEastAsia" w:hAnsiTheme="minorEastAsia" w:hint="eastAsia"/>
        </w:rPr>
        <w:t>前期准备</w:t>
      </w:r>
      <w:bookmarkEnd w:id="120"/>
    </w:p>
    <w:p w14:paraId="1330F57E" w14:textId="77777777" w:rsidR="00830D2B" w:rsidRPr="00D522F1" w:rsidRDefault="002F6B48" w:rsidP="002F6B48">
      <w:pPr>
        <w:ind w:firstLine="420"/>
        <w:rPr>
          <w:rFonts w:asciiTheme="minorEastAsia" w:eastAsiaTheme="minorEastAsia" w:hAnsiTheme="minorEastAsia" w:cs="华文宋体"/>
          <w:kern w:val="0"/>
          <w:szCs w:val="21"/>
        </w:rPr>
      </w:pPr>
      <w:r w:rsidRPr="00D522F1">
        <w:rPr>
          <w:rFonts w:asciiTheme="minorEastAsia" w:eastAsiaTheme="minorEastAsia" w:hAnsiTheme="minorEastAsia" w:cs="华文宋体" w:hint="eastAsia"/>
          <w:kern w:val="0"/>
          <w:szCs w:val="21"/>
        </w:rPr>
        <w:t>在</w:t>
      </w:r>
      <w:hyperlink r:id="rId14" w:history="1">
        <w:r w:rsidRPr="00D522F1">
          <w:rPr>
            <w:rStyle w:val="a9"/>
            <w:rFonts w:asciiTheme="minorEastAsia" w:eastAsiaTheme="minorEastAsia" w:hAnsiTheme="minorEastAsia" w:cs="华文宋体"/>
            <w:kern w:val="0"/>
            <w:szCs w:val="21"/>
          </w:rPr>
          <w:t>https://itunesconnect.apple.com</w:t>
        </w:r>
      </w:hyperlink>
      <w:r w:rsidRPr="00D522F1">
        <w:rPr>
          <w:rFonts w:asciiTheme="minorEastAsia" w:eastAsiaTheme="minorEastAsia" w:hAnsiTheme="minorEastAsia" w:cs="华文宋体" w:hint="eastAsia"/>
          <w:kern w:val="0"/>
          <w:szCs w:val="21"/>
        </w:rPr>
        <w:t>网站上添写提交版本的相关信息，主要为简介，截图，官网的设置，本步不需要开发人员处理。掌百及百度搜索项目提交孙昱同学在负责，如需要提交版本，需提前沟通。在提交的过程中，有一步需要选对应的产品，就是前期设置过才会有对应的产品可选的。</w:t>
      </w:r>
    </w:p>
    <w:p w14:paraId="5846A469" w14:textId="77777777" w:rsidR="00830D2B" w:rsidRPr="00D522F1" w:rsidRDefault="00830D2B" w:rsidP="00830D2B">
      <w:pPr>
        <w:pStyle w:val="2"/>
        <w:rPr>
          <w:rFonts w:asciiTheme="minorEastAsia" w:eastAsiaTheme="minorEastAsia" w:hAnsiTheme="minorEastAsia"/>
        </w:rPr>
      </w:pPr>
      <w:bookmarkStart w:id="121" w:name="_Toc317164451"/>
      <w:r w:rsidRPr="00D522F1">
        <w:rPr>
          <w:rFonts w:asciiTheme="minorEastAsia" w:eastAsiaTheme="minorEastAsia" w:hAnsiTheme="minorEastAsia" w:hint="eastAsia"/>
        </w:rPr>
        <w:t>提交</w:t>
      </w:r>
      <w:r w:rsidR="00422D4D">
        <w:rPr>
          <w:rFonts w:asciiTheme="minorEastAsia" w:eastAsiaTheme="minorEastAsia" w:hAnsiTheme="minorEastAsia" w:hint="eastAsia"/>
        </w:rPr>
        <w:t>审核</w:t>
      </w:r>
      <w:bookmarkEnd w:id="121"/>
    </w:p>
    <w:p w14:paraId="291E2E7B" w14:textId="77777777" w:rsidR="00D522F1" w:rsidRPr="00D522F1" w:rsidRDefault="007D1C8F" w:rsidP="007D1C8F">
      <w:pPr>
        <w:ind w:firstLine="420"/>
        <w:rPr>
          <w:rFonts w:asciiTheme="minorEastAsia" w:eastAsiaTheme="minorEastAsia" w:hAnsiTheme="minorEastAsia"/>
        </w:rPr>
      </w:pPr>
      <w:r>
        <w:rPr>
          <w:rFonts w:asciiTheme="minorEastAsia" w:eastAsiaTheme="minorEastAsia" w:hAnsiTheme="minorEastAsia" w:hint="eastAsia"/>
        </w:rPr>
        <w:t>目前两个产品的提交都是</w:t>
      </w:r>
      <w:r w:rsidRPr="00583980">
        <w:rPr>
          <w:rFonts w:eastAsiaTheme="minorEastAsia" w:hAnsiTheme="minorEastAsia"/>
        </w:rPr>
        <w:t>在</w:t>
      </w:r>
      <w:r w:rsidRPr="00583980">
        <w:rPr>
          <w:rFonts w:eastAsiaTheme="minorEastAsia"/>
        </w:rPr>
        <w:t>Xcode</w:t>
      </w:r>
      <w:r w:rsidRPr="00583980">
        <w:rPr>
          <w:rFonts w:eastAsiaTheme="minorEastAsia" w:hAnsiTheme="minorEastAsia"/>
        </w:rPr>
        <w:t>中用</w:t>
      </w:r>
      <w:r w:rsidR="005154B4" w:rsidRPr="00583980">
        <w:rPr>
          <w:rFonts w:eastAsiaTheme="minorEastAsia"/>
        </w:rPr>
        <w:t>archi</w:t>
      </w:r>
      <w:r w:rsidRPr="00583980">
        <w:rPr>
          <w:rFonts w:eastAsiaTheme="minorEastAsia"/>
        </w:rPr>
        <w:t>ve</w:t>
      </w:r>
      <w:r w:rsidR="005154B4" w:rsidRPr="00583980">
        <w:rPr>
          <w:rFonts w:eastAsiaTheme="minorEastAsia" w:hAnsiTheme="minorEastAsia"/>
        </w:rPr>
        <w:t>方</w:t>
      </w:r>
      <w:r w:rsidR="005154B4">
        <w:rPr>
          <w:rFonts w:asciiTheme="minorEastAsia" w:eastAsiaTheme="minorEastAsia" w:hAnsiTheme="minorEastAsia" w:hint="eastAsia"/>
        </w:rPr>
        <w:t>式。</w:t>
      </w:r>
      <w:r w:rsidR="00D522F1" w:rsidRPr="00D522F1">
        <w:rPr>
          <w:rFonts w:asciiTheme="minorEastAsia" w:eastAsiaTheme="minorEastAsia" w:hAnsiTheme="minorEastAsia" w:hint="eastAsia"/>
        </w:rPr>
        <w:t>苹果相关流程</w:t>
      </w:r>
      <w:r w:rsidR="00513BE2">
        <w:rPr>
          <w:rFonts w:asciiTheme="minorEastAsia" w:eastAsiaTheme="minorEastAsia" w:hAnsiTheme="minorEastAsia" w:hint="eastAsia"/>
        </w:rPr>
        <w:t>和注意实现</w:t>
      </w:r>
      <w:r w:rsidR="00D522F1" w:rsidRPr="00D522F1">
        <w:rPr>
          <w:rFonts w:asciiTheme="minorEastAsia" w:eastAsiaTheme="minorEastAsia" w:hAnsiTheme="minorEastAsia" w:hint="eastAsia"/>
        </w:rPr>
        <w:t>，请参考官方文档</w:t>
      </w:r>
      <w:r>
        <w:rPr>
          <w:rFonts w:asciiTheme="minorEastAsia" w:eastAsiaTheme="minorEastAsia" w:hAnsiTheme="minorEastAsia" w:hint="eastAsia"/>
        </w:rPr>
        <w:t>：</w:t>
      </w:r>
      <w:hyperlink r:id="rId15" w:history="1">
        <w:r w:rsidR="00D522F1" w:rsidRPr="00D522F1">
          <w:rPr>
            <w:rStyle w:val="a9"/>
            <w:rFonts w:asciiTheme="minorEastAsia" w:eastAsiaTheme="minorEastAsia" w:hAnsiTheme="minorEastAsia"/>
          </w:rPr>
          <w:t>https://itunesconnect.apple.com/docs/iTunesConnect_DeveloperGuide_CN.pdf</w:t>
        </w:r>
      </w:hyperlink>
    </w:p>
    <w:p w14:paraId="05E9F277" w14:textId="77777777" w:rsidR="00D522F1" w:rsidRPr="00D522F1" w:rsidRDefault="00D522F1" w:rsidP="00D522F1">
      <w:pPr>
        <w:rPr>
          <w:rFonts w:asciiTheme="minorEastAsia" w:eastAsiaTheme="minorEastAsia" w:hAnsiTheme="minorEastAsia"/>
        </w:rPr>
      </w:pPr>
    </w:p>
    <w:p w14:paraId="7B07612B" w14:textId="77777777" w:rsidR="00D24003" w:rsidRPr="00D522F1" w:rsidRDefault="001F7865">
      <w:pPr>
        <w:widowControl/>
        <w:spacing w:before="0" w:after="0"/>
        <w:jc w:val="left"/>
        <w:rPr>
          <w:rFonts w:asciiTheme="minorEastAsia" w:eastAsiaTheme="minorEastAsia" w:hAnsiTheme="minorEastAsia"/>
          <w:b/>
          <w:bCs/>
          <w:kern w:val="44"/>
          <w:sz w:val="36"/>
          <w:szCs w:val="44"/>
        </w:rPr>
      </w:pPr>
      <w:r w:rsidRPr="00D522F1">
        <w:rPr>
          <w:rFonts w:asciiTheme="minorEastAsia" w:eastAsiaTheme="minorEastAsia" w:hAnsiTheme="minorEastAsia"/>
        </w:rPr>
        <w:br w:type="page"/>
      </w:r>
      <w:bookmarkStart w:id="122" w:name="_Toc271754646"/>
      <w:bookmarkStart w:id="123" w:name="_Toc279950589"/>
    </w:p>
    <w:p w14:paraId="6527B9B0" w14:textId="77777777" w:rsidR="00FF5A54" w:rsidRPr="00D522F1" w:rsidRDefault="00FF5A54" w:rsidP="000508FB">
      <w:pPr>
        <w:pStyle w:val="1"/>
        <w:rPr>
          <w:rFonts w:asciiTheme="minorEastAsia" w:eastAsiaTheme="minorEastAsia" w:hAnsiTheme="minorEastAsia"/>
        </w:rPr>
      </w:pPr>
      <w:bookmarkStart w:id="124" w:name="_Toc317164452"/>
      <w:r w:rsidRPr="00D522F1">
        <w:rPr>
          <w:rFonts w:asciiTheme="minorEastAsia" w:eastAsiaTheme="minorEastAsia" w:hAnsiTheme="minorEastAsia"/>
        </w:rPr>
        <w:lastRenderedPageBreak/>
        <w:t>参考资料</w:t>
      </w:r>
      <w:bookmarkEnd w:id="122"/>
      <w:bookmarkEnd w:id="123"/>
      <w:bookmarkEnd w:id="124"/>
    </w:p>
    <w:p w14:paraId="400B7392" w14:textId="77777777" w:rsidR="002C742A" w:rsidRPr="00870C36" w:rsidRDefault="005154B4" w:rsidP="002C742A">
      <w:pPr>
        <w:pStyle w:val="afa"/>
        <w:numPr>
          <w:ilvl w:val="0"/>
          <w:numId w:val="2"/>
        </w:numPr>
        <w:ind w:firstLineChars="0"/>
        <w:rPr>
          <w:rFonts w:eastAsiaTheme="minorEastAsia"/>
        </w:rPr>
      </w:pPr>
      <w:r w:rsidRPr="00870C36">
        <w:rPr>
          <w:rFonts w:eastAsiaTheme="minorEastAsia"/>
        </w:rPr>
        <w:t>http://google-styleguide.googlecode.com/svn/trunk/objcguide.xml</w:t>
      </w:r>
      <w:r w:rsidR="006E395A" w:rsidRPr="00870C36">
        <w:rPr>
          <w:rFonts w:eastAsiaTheme="minorEastAsia"/>
        </w:rPr>
        <w:t xml:space="preserve">, </w:t>
      </w:r>
      <w:r w:rsidRPr="00870C36">
        <w:rPr>
          <w:rFonts w:eastAsiaTheme="minorEastAsia"/>
        </w:rPr>
        <w:t>Google Objective-C Style Guide</w:t>
      </w:r>
      <w:r w:rsidR="002C742A" w:rsidRPr="00870C36">
        <w:rPr>
          <w:rFonts w:eastAsiaTheme="minorEastAsia"/>
        </w:rPr>
        <w:t>, Google</w:t>
      </w:r>
    </w:p>
    <w:p w14:paraId="125D91B1" w14:textId="77777777" w:rsidR="002C742A" w:rsidRPr="00870C36" w:rsidRDefault="002C742A" w:rsidP="002C742A">
      <w:pPr>
        <w:pStyle w:val="afa"/>
        <w:numPr>
          <w:ilvl w:val="0"/>
          <w:numId w:val="2"/>
        </w:numPr>
        <w:ind w:firstLineChars="0"/>
        <w:rPr>
          <w:rFonts w:eastAsiaTheme="minorEastAsia"/>
        </w:rPr>
      </w:pPr>
      <w:r w:rsidRPr="00870C36">
        <w:rPr>
          <w:rFonts w:eastAsiaTheme="minorEastAsia"/>
        </w:rPr>
        <w:t>https://developer.apple.com/library/mac/#documentation/Cocoa/Conceptual/CodingGuidelines/CodingGuidelines.html#//apple_ref/doc/uid/10000146-SW1, Introduction to Coding Guidelines for Cocoa, Apple</w:t>
      </w:r>
    </w:p>
    <w:p w14:paraId="2AAAEB20" w14:textId="77777777" w:rsidR="005154B4" w:rsidRPr="002C742A" w:rsidRDefault="005154B4" w:rsidP="002C742A">
      <w:pPr>
        <w:rPr>
          <w:rFonts w:asciiTheme="minorEastAsia" w:eastAsiaTheme="minorEastAsia" w:hAnsiTheme="minorEastAsia"/>
        </w:rPr>
      </w:pPr>
    </w:p>
    <w:p w14:paraId="7A0AEA76" w14:textId="77777777" w:rsidR="000D57A0" w:rsidRPr="002C742A" w:rsidRDefault="000D57A0" w:rsidP="005B61CA">
      <w:pPr>
        <w:rPr>
          <w:rFonts w:asciiTheme="minorEastAsia" w:eastAsiaTheme="minorEastAsia" w:hAnsiTheme="minorEastAsia"/>
        </w:rPr>
      </w:pPr>
    </w:p>
    <w:sectPr w:rsidR="000D57A0" w:rsidRPr="002C742A" w:rsidSect="0026195D">
      <w:headerReference w:type="even" r:id="rId16"/>
      <w:footerReference w:type="default" r:id="rId17"/>
      <w:pgSz w:w="11906" w:h="16838"/>
      <w:pgMar w:top="1418" w:right="1418" w:bottom="1418" w:left="1418" w:header="851" w:footer="850"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9BDA8" w14:textId="77777777" w:rsidR="0006221B" w:rsidRDefault="0006221B" w:rsidP="00F654D2">
      <w:pPr>
        <w:ind w:firstLine="420"/>
      </w:pPr>
      <w:r>
        <w:separator/>
      </w:r>
    </w:p>
    <w:p w14:paraId="05ADA742" w14:textId="77777777" w:rsidR="0006221B" w:rsidRDefault="0006221B" w:rsidP="00F654D2">
      <w:pPr>
        <w:ind w:firstLine="420"/>
      </w:pPr>
    </w:p>
  </w:endnote>
  <w:endnote w:type="continuationSeparator" w:id="0">
    <w:p w14:paraId="0ECAB48A" w14:textId="77777777" w:rsidR="0006221B" w:rsidRDefault="0006221B" w:rsidP="00F654D2">
      <w:pPr>
        <w:ind w:firstLine="420"/>
      </w:pPr>
      <w:r>
        <w:continuationSeparator/>
      </w:r>
    </w:p>
    <w:p w14:paraId="117CDBCA" w14:textId="77777777" w:rsidR="0006221B" w:rsidRDefault="0006221B" w:rsidP="00F654D2">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华文宋体">
    <w:panose1 w:val="02010600040101010101"/>
    <w:charset w:val="50"/>
    <w:family w:val="auto"/>
    <w:pitch w:val="variable"/>
    <w:sig w:usb0="80000287" w:usb1="280F3C52" w:usb2="00000016" w:usb3="00000000" w:csb0="0004001F" w:csb1="00000000"/>
  </w:font>
  <w:font w:name="Verdan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AA299" w14:textId="77777777" w:rsidR="0006221B" w:rsidRDefault="0006221B" w:rsidP="00F654D2">
    <w:pPr>
      <w:pStyle w:val="a6"/>
      <w:tabs>
        <w:tab w:val="clear" w:pos="8306"/>
        <w:tab w:val="right" w:pos="9072"/>
      </w:tabs>
      <w:ind w:firstLine="360"/>
    </w:pPr>
    <w:r>
      <w:rPr>
        <w:rFonts w:hint="eastAsia"/>
      </w:rPr>
      <w:tab/>
    </w:r>
    <w:r w:rsidRPr="00FC38F7">
      <w:tab/>
      <w:t xml:space="preserve">- </w:t>
    </w:r>
    <w:r>
      <w:fldChar w:fldCharType="begin"/>
    </w:r>
    <w:r>
      <w:instrText xml:space="preserve"> PAGE </w:instrText>
    </w:r>
    <w:r>
      <w:fldChar w:fldCharType="separate"/>
    </w:r>
    <w:r w:rsidR="00D11418">
      <w:rPr>
        <w:noProof/>
      </w:rPr>
      <w:t>1</w:t>
    </w:r>
    <w:r>
      <w:rPr>
        <w:noProof/>
      </w:rPr>
      <w:fldChar w:fldCharType="end"/>
    </w:r>
    <w:r w:rsidRPr="00FC38F7">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17B7C" w14:textId="523BF817" w:rsidR="0006221B" w:rsidRDefault="0006221B" w:rsidP="008E57C8">
    <w:pPr>
      <w:pStyle w:val="a6"/>
      <w:tabs>
        <w:tab w:val="clear" w:pos="8306"/>
        <w:tab w:val="right" w:pos="9072"/>
      </w:tabs>
    </w:pPr>
    <w:r>
      <w:rPr>
        <w:noProof/>
        <w:sz w:val="20"/>
      </w:rPr>
      <mc:AlternateContent>
        <mc:Choice Requires="wps">
          <w:drawing>
            <wp:anchor distT="0" distB="0" distL="114300" distR="114300" simplePos="0" relativeHeight="251657728" behindDoc="0" locked="0" layoutInCell="1" allowOverlap="1" wp14:anchorId="21571B59" wp14:editId="5472C6A8">
              <wp:simplePos x="0" y="0"/>
              <wp:positionH relativeFrom="column">
                <wp:posOffset>0</wp:posOffset>
              </wp:positionH>
              <wp:positionV relativeFrom="paragraph">
                <wp:posOffset>-84455</wp:posOffset>
              </wp:positionV>
              <wp:extent cx="6057900" cy="0"/>
              <wp:effectExtent l="12700" t="17145" r="25400" b="2095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pt" to="477pt,-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UIWR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"/>
          </w:pict>
        </mc:Fallback>
      </mc:AlternateContent>
    </w:r>
    <w:r>
      <w:rPr>
        <w:rFonts w:hint="eastAsia"/>
      </w:rPr>
      <w:t xml:space="preserve"> </w:t>
    </w:r>
    <w:r>
      <w:rPr>
        <w:rFonts w:hint="eastAsia"/>
      </w:rPr>
      <w:tab/>
    </w:r>
    <w:r>
      <w:tab/>
    </w: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sidR="00D11418">
      <w:rPr>
        <w:noProof/>
        <w:kern w:val="0"/>
      </w:rPr>
      <w:t>30</w:t>
    </w:r>
    <w:r>
      <w:rPr>
        <w:kern w:val="0"/>
      </w:rPr>
      <w:fldChar w:fldCharType="end"/>
    </w:r>
    <w:r>
      <w:rPr>
        <w:rFonts w:hint="eastAsia"/>
        <w:kern w:val="0"/>
      </w:rPr>
      <w:t xml:space="preserve"> </w:t>
    </w:r>
    <w:r>
      <w:rPr>
        <w:rFonts w:hint="eastAsia"/>
        <w:kern w:val="0"/>
      </w:rPr>
      <w:t>页</w:t>
    </w:r>
    <w:r>
      <w:rPr>
        <w:rFonts w:hint="eastAsia"/>
        <w:kern w:val="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9D5C6" w14:textId="77777777" w:rsidR="0006221B" w:rsidRDefault="0006221B" w:rsidP="00F654D2">
      <w:pPr>
        <w:ind w:firstLine="420"/>
      </w:pPr>
      <w:r>
        <w:separator/>
      </w:r>
    </w:p>
    <w:p w14:paraId="228ACA86" w14:textId="77777777" w:rsidR="0006221B" w:rsidRDefault="0006221B" w:rsidP="00F654D2">
      <w:pPr>
        <w:ind w:firstLine="420"/>
      </w:pPr>
    </w:p>
  </w:footnote>
  <w:footnote w:type="continuationSeparator" w:id="0">
    <w:p w14:paraId="218C3DC6" w14:textId="77777777" w:rsidR="0006221B" w:rsidRDefault="0006221B" w:rsidP="00F654D2">
      <w:pPr>
        <w:ind w:firstLine="420"/>
      </w:pPr>
      <w:r>
        <w:continuationSeparator/>
      </w:r>
    </w:p>
    <w:p w14:paraId="1C2A8902" w14:textId="77777777" w:rsidR="0006221B" w:rsidRDefault="0006221B" w:rsidP="00F654D2">
      <w:pPr>
        <w:ind w:firstLine="42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E4FFF" w14:textId="77777777" w:rsidR="0006221B" w:rsidRDefault="0006221B" w:rsidP="00F654D2">
    <w:pPr>
      <w:ind w:firstLine="360"/>
    </w:pPr>
    <w:r>
      <w:rPr>
        <w:rStyle w:val="a7"/>
        <w:sz w:val="18"/>
        <w:szCs w:val="18"/>
      </w:rPr>
      <w:fldChar w:fldCharType="begin"/>
    </w:r>
    <w:r>
      <w:rPr>
        <w:rStyle w:val="a7"/>
        <w:sz w:val="18"/>
        <w:szCs w:val="18"/>
      </w:rPr>
      <w:instrText xml:space="preserve"> PAGE </w:instrText>
    </w:r>
    <w:r>
      <w:rPr>
        <w:rStyle w:val="a7"/>
        <w:sz w:val="18"/>
        <w:szCs w:val="18"/>
      </w:rPr>
      <w:fldChar w:fldCharType="separate"/>
    </w:r>
    <w:r>
      <w:rPr>
        <w:rStyle w:val="a7"/>
        <w:noProof/>
        <w:sz w:val="18"/>
        <w:szCs w:val="18"/>
      </w:rPr>
      <w:t>6</w:t>
    </w:r>
    <w:r>
      <w:rPr>
        <w:rStyle w:val="a7"/>
        <w:sz w:val="18"/>
        <w:szCs w:val="18"/>
      </w:rPr>
      <w:fldChar w:fldCharType="end"/>
    </w:r>
    <w:r>
      <w:rPr>
        <w:rStyle w:val="a7"/>
        <w:sz w:val="18"/>
        <w:szCs w:val="18"/>
      </w:rPr>
      <w:fldChar w:fldCharType="begin"/>
    </w:r>
    <w:r>
      <w:rPr>
        <w:rStyle w:val="a7"/>
        <w:sz w:val="18"/>
        <w:szCs w:val="18"/>
      </w:rPr>
      <w:instrText xml:space="preserve"> NUMPAGES </w:instrText>
    </w:r>
    <w:r>
      <w:rPr>
        <w:rStyle w:val="a7"/>
        <w:sz w:val="18"/>
        <w:szCs w:val="18"/>
      </w:rPr>
      <w:fldChar w:fldCharType="separate"/>
    </w:r>
    <w:r>
      <w:rPr>
        <w:rStyle w:val="a7"/>
        <w:noProof/>
        <w:sz w:val="18"/>
        <w:szCs w:val="18"/>
      </w:rPr>
      <w:t>34</w:t>
    </w:r>
    <w:r>
      <w:rPr>
        <w:rStyle w:val="a7"/>
        <w:sz w:val="18"/>
        <w:szCs w:val="18"/>
      </w:rPr>
      <w:fldChar w:fldCharType="end"/>
    </w:r>
  </w:p>
  <w:p w14:paraId="27CFB3BE" w14:textId="77777777" w:rsidR="0006221B" w:rsidRDefault="0006221B" w:rsidP="00F654D2">
    <w:pPr>
      <w:ind w:firstLine="420"/>
    </w:pPr>
  </w:p>
  <w:p w14:paraId="662F4C26" w14:textId="77777777" w:rsidR="0006221B" w:rsidRDefault="0006221B" w:rsidP="00F654D2">
    <w:pPr>
      <w:ind w:firstLine="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79268" w14:textId="46992D83" w:rsidR="0006221B" w:rsidRPr="004E69C1" w:rsidRDefault="0006221B" w:rsidP="00F654D2">
    <w:pPr>
      <w:pStyle w:val="a3"/>
      <w:tabs>
        <w:tab w:val="clear" w:pos="4153"/>
        <w:tab w:val="clear" w:pos="8306"/>
        <w:tab w:val="center" w:pos="8789"/>
      </w:tabs>
      <w:ind w:firstLine="360"/>
      <w:jc w:val="both"/>
    </w:pPr>
    <w:r>
      <w:rPr>
        <w:rFonts w:hint="eastAsia"/>
      </w:rPr>
      <w:t>文档名称：</w:t>
    </w:r>
    <w:r w:rsidR="00F1163E" w:rsidRPr="0007025D">
      <w:rPr>
        <w:rFonts w:hint="eastAsia"/>
      </w:rPr>
      <w:t xml:space="preserve"> </w:t>
    </w:r>
    <w:r w:rsidRPr="0007025D">
      <w:rPr>
        <w:rFonts w:hint="eastAsia"/>
      </w:rPr>
      <w:t>iOS</w:t>
    </w:r>
    <w:r>
      <w:rPr>
        <w:rFonts w:hint="eastAsia"/>
      </w:rPr>
      <w:t>平台开发</w:t>
    </w:r>
    <w:r w:rsidRPr="0007025D">
      <w:rPr>
        <w:rFonts w:hint="eastAsia"/>
      </w:rPr>
      <w:t>规范</w:t>
    </w:r>
    <w:r>
      <w:rPr>
        <w:rFonts w:hint="eastAsia"/>
        <w:kern w:val="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2028F" w14:textId="77777777" w:rsidR="0006221B" w:rsidRDefault="0006221B" w:rsidP="00F654D2">
    <w:pPr>
      <w:ind w:firstLine="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0DE"/>
    <w:multiLevelType w:val="hybridMultilevel"/>
    <w:tmpl w:val="9F12DB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38236DE"/>
    <w:multiLevelType w:val="hybridMultilevel"/>
    <w:tmpl w:val="4F32B6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BF2EF0"/>
    <w:multiLevelType w:val="hybridMultilevel"/>
    <w:tmpl w:val="9B882904"/>
    <w:lvl w:ilvl="0" w:tplc="1088A178">
      <w:start w:val="1"/>
      <w:numFmt w:val="bullet"/>
      <w:lvlText w:val=""/>
      <w:lvlJc w:val="left"/>
      <w:pPr>
        <w:ind w:left="842"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6C15E0"/>
    <w:multiLevelType w:val="hybridMultilevel"/>
    <w:tmpl w:val="E4529D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9BB0596"/>
    <w:multiLevelType w:val="hybridMultilevel"/>
    <w:tmpl w:val="D7D48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B2A7D3A"/>
    <w:multiLevelType w:val="hybridMultilevel"/>
    <w:tmpl w:val="DA7C88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EF16F5E"/>
    <w:multiLevelType w:val="hybridMultilevel"/>
    <w:tmpl w:val="38823A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55B07EE"/>
    <w:multiLevelType w:val="hybridMultilevel"/>
    <w:tmpl w:val="EC041D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A846489"/>
    <w:multiLevelType w:val="hybridMultilevel"/>
    <w:tmpl w:val="73A050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3942195"/>
    <w:multiLevelType w:val="hybridMultilevel"/>
    <w:tmpl w:val="83E8D5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B0A52FA"/>
    <w:multiLevelType w:val="hybridMultilevel"/>
    <w:tmpl w:val="026099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231403C"/>
    <w:multiLevelType w:val="hybridMultilevel"/>
    <w:tmpl w:val="1AA0DC0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FF1BE0"/>
    <w:multiLevelType w:val="hybridMultilevel"/>
    <w:tmpl w:val="4A7E3F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5DB52AC"/>
    <w:multiLevelType w:val="hybridMultilevel"/>
    <w:tmpl w:val="FCBEAE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7B0120E"/>
    <w:multiLevelType w:val="hybridMultilevel"/>
    <w:tmpl w:val="CDF23468"/>
    <w:lvl w:ilvl="0" w:tplc="1088A178">
      <w:start w:val="1"/>
      <w:numFmt w:val="bullet"/>
      <w:lvlText w:val=""/>
      <w:lvlJc w:val="left"/>
      <w:pPr>
        <w:ind w:left="842"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CD16BEE"/>
    <w:multiLevelType w:val="hybridMultilevel"/>
    <w:tmpl w:val="C240C43A"/>
    <w:lvl w:ilvl="0" w:tplc="1088A178">
      <w:start w:val="1"/>
      <w:numFmt w:val="bullet"/>
      <w:lvlText w:val=""/>
      <w:lvlJc w:val="left"/>
      <w:pPr>
        <w:ind w:left="842"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DC45B7E"/>
    <w:multiLevelType w:val="hybridMultilevel"/>
    <w:tmpl w:val="8D7088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EA03D23"/>
    <w:multiLevelType w:val="hybridMultilevel"/>
    <w:tmpl w:val="38AA4D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EA57BDF"/>
    <w:multiLevelType w:val="hybridMultilevel"/>
    <w:tmpl w:val="F7AC2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4815B39"/>
    <w:multiLevelType w:val="hybridMultilevel"/>
    <w:tmpl w:val="34C84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49371B4"/>
    <w:multiLevelType w:val="hybridMultilevel"/>
    <w:tmpl w:val="F88255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4CC1AAD"/>
    <w:multiLevelType w:val="hybridMultilevel"/>
    <w:tmpl w:val="5F2A6CC6"/>
    <w:lvl w:ilvl="0" w:tplc="1088A178">
      <w:start w:val="1"/>
      <w:numFmt w:val="bullet"/>
      <w:lvlText w:val=""/>
      <w:lvlJc w:val="left"/>
      <w:pPr>
        <w:ind w:left="842"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6980112"/>
    <w:multiLevelType w:val="hybridMultilevel"/>
    <w:tmpl w:val="9FB438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8676DE6"/>
    <w:multiLevelType w:val="hybridMultilevel"/>
    <w:tmpl w:val="27BE11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4B9E3B6B"/>
    <w:multiLevelType w:val="hybridMultilevel"/>
    <w:tmpl w:val="1302B9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4E224161"/>
    <w:multiLevelType w:val="hybridMultilevel"/>
    <w:tmpl w:val="FFEE1B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F177C61"/>
    <w:multiLevelType w:val="hybridMultilevel"/>
    <w:tmpl w:val="2FF05A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1FC6C86"/>
    <w:multiLevelType w:val="hybridMultilevel"/>
    <w:tmpl w:val="34E815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4C2606E"/>
    <w:multiLevelType w:val="hybridMultilevel"/>
    <w:tmpl w:val="29225A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556959C5"/>
    <w:multiLevelType w:val="hybridMultilevel"/>
    <w:tmpl w:val="2C1807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5A3F7E7A"/>
    <w:multiLevelType w:val="multilevel"/>
    <w:tmpl w:val="047A3978"/>
    <w:lvl w:ilvl="0">
      <w:start w:val="1"/>
      <w:numFmt w:val="decimal"/>
      <w:pStyle w:val="1"/>
      <w:suff w:val="nothing"/>
      <w:lvlText w:val="%1 "/>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Times New Roman" w:hAnsi="Times New Roman" w:cs="Times New Roman" w:hint="default"/>
        <w:b w:val="0"/>
      </w:rPr>
    </w:lvl>
    <w:lvl w:ilvl="3">
      <w:start w:val="1"/>
      <w:numFmt w:val="decimal"/>
      <w:pStyle w:val="4"/>
      <w:suff w:val="nothing"/>
      <w:lvlText w:val="%1.%2.%3.%4 "/>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10"/>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31">
    <w:nsid w:val="5C8E74A4"/>
    <w:multiLevelType w:val="hybridMultilevel"/>
    <w:tmpl w:val="C50E44AE"/>
    <w:lvl w:ilvl="0" w:tplc="40684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4853EE"/>
    <w:multiLevelType w:val="hybridMultilevel"/>
    <w:tmpl w:val="4680F624"/>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3">
    <w:nsid w:val="64E164CD"/>
    <w:multiLevelType w:val="hybridMultilevel"/>
    <w:tmpl w:val="CEBC76E6"/>
    <w:lvl w:ilvl="0" w:tplc="1088A178">
      <w:start w:val="1"/>
      <w:numFmt w:val="bullet"/>
      <w:lvlText w:val=""/>
      <w:lvlJc w:val="left"/>
      <w:pPr>
        <w:ind w:left="842"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6B02FFF"/>
    <w:multiLevelType w:val="hybridMultilevel"/>
    <w:tmpl w:val="2B62D0F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779511A"/>
    <w:multiLevelType w:val="hybridMultilevel"/>
    <w:tmpl w:val="F46A47AC"/>
    <w:lvl w:ilvl="0" w:tplc="1088A178">
      <w:start w:val="1"/>
      <w:numFmt w:val="bullet"/>
      <w:lvlText w:val=""/>
      <w:lvlJc w:val="left"/>
      <w:pPr>
        <w:ind w:left="842" w:hanging="420"/>
      </w:pPr>
      <w:rPr>
        <w:rFonts w:ascii="Wingdings" w:hAnsi="Wingdings" w:hint="default"/>
        <w:color w:val="auto"/>
      </w:rPr>
    </w:lvl>
    <w:lvl w:ilvl="1" w:tplc="04090003">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6">
    <w:nsid w:val="69152720"/>
    <w:multiLevelType w:val="hybridMultilevel"/>
    <w:tmpl w:val="43B264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6AEC33C1"/>
    <w:multiLevelType w:val="hybridMultilevel"/>
    <w:tmpl w:val="AA563B4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116215A"/>
    <w:multiLevelType w:val="hybridMultilevel"/>
    <w:tmpl w:val="6C1E54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12F5F79"/>
    <w:multiLevelType w:val="hybridMultilevel"/>
    <w:tmpl w:val="BEA40B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76957FC0"/>
    <w:multiLevelType w:val="hybridMultilevel"/>
    <w:tmpl w:val="965028E0"/>
    <w:lvl w:ilvl="0" w:tplc="1088A178">
      <w:start w:val="1"/>
      <w:numFmt w:val="bullet"/>
      <w:lvlText w:val=""/>
      <w:lvlJc w:val="left"/>
      <w:pPr>
        <w:ind w:left="842"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6CE0AD3"/>
    <w:multiLevelType w:val="hybridMultilevel"/>
    <w:tmpl w:val="044424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770F4BB8"/>
    <w:multiLevelType w:val="hybridMultilevel"/>
    <w:tmpl w:val="4D7848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781755B2"/>
    <w:multiLevelType w:val="hybridMultilevel"/>
    <w:tmpl w:val="A8A66C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7AF904D2"/>
    <w:multiLevelType w:val="hybridMultilevel"/>
    <w:tmpl w:val="566E4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7C076D81"/>
    <w:multiLevelType w:val="hybridMultilevel"/>
    <w:tmpl w:val="21CE54A8"/>
    <w:lvl w:ilvl="0" w:tplc="1088A178">
      <w:start w:val="1"/>
      <w:numFmt w:val="bullet"/>
      <w:lvlText w:val=""/>
      <w:lvlJc w:val="left"/>
      <w:pPr>
        <w:ind w:left="842"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CA80A75"/>
    <w:multiLevelType w:val="hybridMultilevel"/>
    <w:tmpl w:val="38823A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0"/>
  </w:num>
  <w:num w:numId="2">
    <w:abstractNumId w:val="31"/>
  </w:num>
  <w:num w:numId="3">
    <w:abstractNumId w:val="20"/>
  </w:num>
  <w:num w:numId="4">
    <w:abstractNumId w:val="7"/>
  </w:num>
  <w:num w:numId="5">
    <w:abstractNumId w:val="13"/>
  </w:num>
  <w:num w:numId="6">
    <w:abstractNumId w:val="36"/>
  </w:num>
  <w:num w:numId="7">
    <w:abstractNumId w:val="34"/>
  </w:num>
  <w:num w:numId="8">
    <w:abstractNumId w:val="35"/>
  </w:num>
  <w:num w:numId="9">
    <w:abstractNumId w:val="33"/>
  </w:num>
  <w:num w:numId="10">
    <w:abstractNumId w:val="45"/>
  </w:num>
  <w:num w:numId="11">
    <w:abstractNumId w:val="15"/>
  </w:num>
  <w:num w:numId="12">
    <w:abstractNumId w:val="2"/>
  </w:num>
  <w:num w:numId="13">
    <w:abstractNumId w:val="14"/>
  </w:num>
  <w:num w:numId="14">
    <w:abstractNumId w:val="32"/>
  </w:num>
  <w:num w:numId="15">
    <w:abstractNumId w:val="46"/>
  </w:num>
  <w:num w:numId="16">
    <w:abstractNumId w:val="21"/>
  </w:num>
  <w:num w:numId="17">
    <w:abstractNumId w:val="1"/>
  </w:num>
  <w:num w:numId="18">
    <w:abstractNumId w:val="6"/>
  </w:num>
  <w:num w:numId="19">
    <w:abstractNumId w:val="40"/>
  </w:num>
  <w:num w:numId="20">
    <w:abstractNumId w:val="18"/>
  </w:num>
  <w:num w:numId="21">
    <w:abstractNumId w:val="38"/>
  </w:num>
  <w:num w:numId="22">
    <w:abstractNumId w:val="28"/>
  </w:num>
  <w:num w:numId="23">
    <w:abstractNumId w:val="17"/>
  </w:num>
  <w:num w:numId="24">
    <w:abstractNumId w:val="4"/>
  </w:num>
  <w:num w:numId="25">
    <w:abstractNumId w:val="11"/>
  </w:num>
  <w:num w:numId="26">
    <w:abstractNumId w:val="39"/>
  </w:num>
  <w:num w:numId="27">
    <w:abstractNumId w:val="42"/>
  </w:num>
  <w:num w:numId="28">
    <w:abstractNumId w:val="24"/>
  </w:num>
  <w:num w:numId="29">
    <w:abstractNumId w:val="8"/>
  </w:num>
  <w:num w:numId="30">
    <w:abstractNumId w:val="37"/>
  </w:num>
  <w:num w:numId="31">
    <w:abstractNumId w:val="29"/>
  </w:num>
  <w:num w:numId="32">
    <w:abstractNumId w:val="3"/>
  </w:num>
  <w:num w:numId="33">
    <w:abstractNumId w:val="43"/>
  </w:num>
  <w:num w:numId="34">
    <w:abstractNumId w:val="0"/>
  </w:num>
  <w:num w:numId="35">
    <w:abstractNumId w:val="22"/>
  </w:num>
  <w:num w:numId="36">
    <w:abstractNumId w:val="10"/>
  </w:num>
  <w:num w:numId="37">
    <w:abstractNumId w:val="44"/>
  </w:num>
  <w:num w:numId="38">
    <w:abstractNumId w:val="19"/>
  </w:num>
  <w:num w:numId="39">
    <w:abstractNumId w:val="26"/>
  </w:num>
  <w:num w:numId="40">
    <w:abstractNumId w:val="16"/>
  </w:num>
  <w:num w:numId="41">
    <w:abstractNumId w:val="12"/>
  </w:num>
  <w:num w:numId="42">
    <w:abstractNumId w:val="5"/>
  </w:num>
  <w:num w:numId="43">
    <w:abstractNumId w:val="25"/>
  </w:num>
  <w:num w:numId="44">
    <w:abstractNumId w:val="41"/>
  </w:num>
  <w:num w:numId="45">
    <w:abstractNumId w:val="23"/>
  </w:num>
  <w:num w:numId="46">
    <w:abstractNumId w:val="9"/>
  </w:num>
  <w:num w:numId="47">
    <w:abstractNumId w:val="2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colormenu v:ext="edit" fillcolor="none [662]"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6C"/>
    <w:rsid w:val="00000575"/>
    <w:rsid w:val="0000057B"/>
    <w:rsid w:val="00001E23"/>
    <w:rsid w:val="00001E81"/>
    <w:rsid w:val="00002028"/>
    <w:rsid w:val="00003286"/>
    <w:rsid w:val="00004028"/>
    <w:rsid w:val="0000402D"/>
    <w:rsid w:val="000043EE"/>
    <w:rsid w:val="000044C2"/>
    <w:rsid w:val="00005AC8"/>
    <w:rsid w:val="00005F82"/>
    <w:rsid w:val="00006470"/>
    <w:rsid w:val="0000726C"/>
    <w:rsid w:val="0000754F"/>
    <w:rsid w:val="000075F1"/>
    <w:rsid w:val="00007C77"/>
    <w:rsid w:val="00010AF8"/>
    <w:rsid w:val="00010ECB"/>
    <w:rsid w:val="00010EF0"/>
    <w:rsid w:val="000113F3"/>
    <w:rsid w:val="000114ED"/>
    <w:rsid w:val="0001171A"/>
    <w:rsid w:val="000118C6"/>
    <w:rsid w:val="00012045"/>
    <w:rsid w:val="00012DB3"/>
    <w:rsid w:val="000135D6"/>
    <w:rsid w:val="00013FB0"/>
    <w:rsid w:val="00013FEF"/>
    <w:rsid w:val="0001415D"/>
    <w:rsid w:val="00014706"/>
    <w:rsid w:val="000147F7"/>
    <w:rsid w:val="00014DAE"/>
    <w:rsid w:val="00014E2D"/>
    <w:rsid w:val="00016182"/>
    <w:rsid w:val="000162A7"/>
    <w:rsid w:val="000163FD"/>
    <w:rsid w:val="00016871"/>
    <w:rsid w:val="00016914"/>
    <w:rsid w:val="00016D74"/>
    <w:rsid w:val="00016F5D"/>
    <w:rsid w:val="00017951"/>
    <w:rsid w:val="00020084"/>
    <w:rsid w:val="0002009A"/>
    <w:rsid w:val="000206EA"/>
    <w:rsid w:val="000207A4"/>
    <w:rsid w:val="0002109F"/>
    <w:rsid w:val="00022005"/>
    <w:rsid w:val="00022772"/>
    <w:rsid w:val="00022A75"/>
    <w:rsid w:val="00023345"/>
    <w:rsid w:val="000238F7"/>
    <w:rsid w:val="00023A37"/>
    <w:rsid w:val="00023D49"/>
    <w:rsid w:val="00024C3D"/>
    <w:rsid w:val="000251A9"/>
    <w:rsid w:val="0002656F"/>
    <w:rsid w:val="00026D64"/>
    <w:rsid w:val="00027418"/>
    <w:rsid w:val="00027547"/>
    <w:rsid w:val="00030381"/>
    <w:rsid w:val="00031F9C"/>
    <w:rsid w:val="000326A7"/>
    <w:rsid w:val="00032A26"/>
    <w:rsid w:val="00033019"/>
    <w:rsid w:val="00033BDA"/>
    <w:rsid w:val="00033F48"/>
    <w:rsid w:val="00034689"/>
    <w:rsid w:val="00035200"/>
    <w:rsid w:val="000356DB"/>
    <w:rsid w:val="00035865"/>
    <w:rsid w:val="00035A8A"/>
    <w:rsid w:val="00035B41"/>
    <w:rsid w:val="00035BCA"/>
    <w:rsid w:val="00035DF5"/>
    <w:rsid w:val="000364A5"/>
    <w:rsid w:val="00036AD8"/>
    <w:rsid w:val="00036C87"/>
    <w:rsid w:val="00037291"/>
    <w:rsid w:val="000377D3"/>
    <w:rsid w:val="00037B8F"/>
    <w:rsid w:val="00040852"/>
    <w:rsid w:val="00041057"/>
    <w:rsid w:val="000414E3"/>
    <w:rsid w:val="000414FA"/>
    <w:rsid w:val="0004178A"/>
    <w:rsid w:val="000425D4"/>
    <w:rsid w:val="00042EC7"/>
    <w:rsid w:val="00043727"/>
    <w:rsid w:val="000456EC"/>
    <w:rsid w:val="00045789"/>
    <w:rsid w:val="000463D5"/>
    <w:rsid w:val="000464A6"/>
    <w:rsid w:val="0004753F"/>
    <w:rsid w:val="0005019C"/>
    <w:rsid w:val="000508FB"/>
    <w:rsid w:val="0005094D"/>
    <w:rsid w:val="00051097"/>
    <w:rsid w:val="00051382"/>
    <w:rsid w:val="00052FEB"/>
    <w:rsid w:val="00053001"/>
    <w:rsid w:val="00053365"/>
    <w:rsid w:val="00053989"/>
    <w:rsid w:val="00053AAD"/>
    <w:rsid w:val="00053DA5"/>
    <w:rsid w:val="00053FE0"/>
    <w:rsid w:val="0005492B"/>
    <w:rsid w:val="00054FB2"/>
    <w:rsid w:val="00055083"/>
    <w:rsid w:val="0005509C"/>
    <w:rsid w:val="000555A0"/>
    <w:rsid w:val="00055972"/>
    <w:rsid w:val="00055CDA"/>
    <w:rsid w:val="00055D25"/>
    <w:rsid w:val="000562BE"/>
    <w:rsid w:val="00056640"/>
    <w:rsid w:val="00056BCE"/>
    <w:rsid w:val="0005755D"/>
    <w:rsid w:val="000579E0"/>
    <w:rsid w:val="00057C30"/>
    <w:rsid w:val="00060061"/>
    <w:rsid w:val="00061503"/>
    <w:rsid w:val="00061DB6"/>
    <w:rsid w:val="0006221B"/>
    <w:rsid w:val="000624CC"/>
    <w:rsid w:val="00062890"/>
    <w:rsid w:val="00063492"/>
    <w:rsid w:val="00063DC5"/>
    <w:rsid w:val="0006414C"/>
    <w:rsid w:val="0006417F"/>
    <w:rsid w:val="000644F4"/>
    <w:rsid w:val="000649EC"/>
    <w:rsid w:val="00065521"/>
    <w:rsid w:val="00065F58"/>
    <w:rsid w:val="0006610C"/>
    <w:rsid w:val="00066F2D"/>
    <w:rsid w:val="00066F54"/>
    <w:rsid w:val="0006785D"/>
    <w:rsid w:val="0007025D"/>
    <w:rsid w:val="00070731"/>
    <w:rsid w:val="00070878"/>
    <w:rsid w:val="00070AF3"/>
    <w:rsid w:val="0007156D"/>
    <w:rsid w:val="000722B8"/>
    <w:rsid w:val="00072F8B"/>
    <w:rsid w:val="00073E2E"/>
    <w:rsid w:val="000759D2"/>
    <w:rsid w:val="000765E9"/>
    <w:rsid w:val="000775F8"/>
    <w:rsid w:val="00080804"/>
    <w:rsid w:val="00080AD6"/>
    <w:rsid w:val="00080E90"/>
    <w:rsid w:val="0008158B"/>
    <w:rsid w:val="0008226D"/>
    <w:rsid w:val="00082AC1"/>
    <w:rsid w:val="0008361C"/>
    <w:rsid w:val="00083810"/>
    <w:rsid w:val="00083982"/>
    <w:rsid w:val="000839F9"/>
    <w:rsid w:val="00083BCC"/>
    <w:rsid w:val="000854C9"/>
    <w:rsid w:val="00085584"/>
    <w:rsid w:val="000856AA"/>
    <w:rsid w:val="00086217"/>
    <w:rsid w:val="00086509"/>
    <w:rsid w:val="000865B3"/>
    <w:rsid w:val="00086C91"/>
    <w:rsid w:val="00086D1A"/>
    <w:rsid w:val="000870F7"/>
    <w:rsid w:val="00087A9C"/>
    <w:rsid w:val="00087CBF"/>
    <w:rsid w:val="0009031A"/>
    <w:rsid w:val="00090392"/>
    <w:rsid w:val="00090673"/>
    <w:rsid w:val="00090E2E"/>
    <w:rsid w:val="00091B07"/>
    <w:rsid w:val="00091EED"/>
    <w:rsid w:val="00092043"/>
    <w:rsid w:val="000921B9"/>
    <w:rsid w:val="00092305"/>
    <w:rsid w:val="00092471"/>
    <w:rsid w:val="00093038"/>
    <w:rsid w:val="000931F2"/>
    <w:rsid w:val="00093A8A"/>
    <w:rsid w:val="00094582"/>
    <w:rsid w:val="000947E7"/>
    <w:rsid w:val="00094FEE"/>
    <w:rsid w:val="00095408"/>
    <w:rsid w:val="00095874"/>
    <w:rsid w:val="00095C81"/>
    <w:rsid w:val="000963CF"/>
    <w:rsid w:val="00096996"/>
    <w:rsid w:val="0009721C"/>
    <w:rsid w:val="000974E1"/>
    <w:rsid w:val="0009775E"/>
    <w:rsid w:val="000978BD"/>
    <w:rsid w:val="000A12F1"/>
    <w:rsid w:val="000A1411"/>
    <w:rsid w:val="000A1EA3"/>
    <w:rsid w:val="000A1F66"/>
    <w:rsid w:val="000A2026"/>
    <w:rsid w:val="000A26EF"/>
    <w:rsid w:val="000A30EE"/>
    <w:rsid w:val="000A358E"/>
    <w:rsid w:val="000A3666"/>
    <w:rsid w:val="000A3EBC"/>
    <w:rsid w:val="000A46F4"/>
    <w:rsid w:val="000A480E"/>
    <w:rsid w:val="000A4EB1"/>
    <w:rsid w:val="000A50B0"/>
    <w:rsid w:val="000A5121"/>
    <w:rsid w:val="000A54F4"/>
    <w:rsid w:val="000A558C"/>
    <w:rsid w:val="000A589F"/>
    <w:rsid w:val="000A645D"/>
    <w:rsid w:val="000A6D6C"/>
    <w:rsid w:val="000A7259"/>
    <w:rsid w:val="000A7881"/>
    <w:rsid w:val="000B03FB"/>
    <w:rsid w:val="000B044F"/>
    <w:rsid w:val="000B04D4"/>
    <w:rsid w:val="000B0C0C"/>
    <w:rsid w:val="000B0D09"/>
    <w:rsid w:val="000B1C09"/>
    <w:rsid w:val="000B1C41"/>
    <w:rsid w:val="000B1DB7"/>
    <w:rsid w:val="000B20C8"/>
    <w:rsid w:val="000B2A6A"/>
    <w:rsid w:val="000B2B8E"/>
    <w:rsid w:val="000B2F38"/>
    <w:rsid w:val="000B3136"/>
    <w:rsid w:val="000B32D0"/>
    <w:rsid w:val="000B3AAD"/>
    <w:rsid w:val="000B3BB9"/>
    <w:rsid w:val="000B3E96"/>
    <w:rsid w:val="000B40B1"/>
    <w:rsid w:val="000B42C9"/>
    <w:rsid w:val="000B438F"/>
    <w:rsid w:val="000B4C09"/>
    <w:rsid w:val="000B4E12"/>
    <w:rsid w:val="000B50E4"/>
    <w:rsid w:val="000B512C"/>
    <w:rsid w:val="000B540B"/>
    <w:rsid w:val="000B5C16"/>
    <w:rsid w:val="000B5FE1"/>
    <w:rsid w:val="000B66E2"/>
    <w:rsid w:val="000B69FE"/>
    <w:rsid w:val="000B7462"/>
    <w:rsid w:val="000B77D1"/>
    <w:rsid w:val="000C00EC"/>
    <w:rsid w:val="000C01DD"/>
    <w:rsid w:val="000C08E6"/>
    <w:rsid w:val="000C0BD9"/>
    <w:rsid w:val="000C0D0D"/>
    <w:rsid w:val="000C0F43"/>
    <w:rsid w:val="000C1268"/>
    <w:rsid w:val="000C12C9"/>
    <w:rsid w:val="000C1B4C"/>
    <w:rsid w:val="000C1DC6"/>
    <w:rsid w:val="000C269C"/>
    <w:rsid w:val="000C2742"/>
    <w:rsid w:val="000C2FF0"/>
    <w:rsid w:val="000C34E0"/>
    <w:rsid w:val="000C36B8"/>
    <w:rsid w:val="000C40F5"/>
    <w:rsid w:val="000C417B"/>
    <w:rsid w:val="000C4533"/>
    <w:rsid w:val="000C4DE9"/>
    <w:rsid w:val="000C5DF0"/>
    <w:rsid w:val="000C6C02"/>
    <w:rsid w:val="000C6F05"/>
    <w:rsid w:val="000C6FB3"/>
    <w:rsid w:val="000C7453"/>
    <w:rsid w:val="000C7F04"/>
    <w:rsid w:val="000D06B4"/>
    <w:rsid w:val="000D0FF2"/>
    <w:rsid w:val="000D143F"/>
    <w:rsid w:val="000D1D34"/>
    <w:rsid w:val="000D23D1"/>
    <w:rsid w:val="000D3727"/>
    <w:rsid w:val="000D3794"/>
    <w:rsid w:val="000D57A0"/>
    <w:rsid w:val="000D580A"/>
    <w:rsid w:val="000D5C36"/>
    <w:rsid w:val="000D6865"/>
    <w:rsid w:val="000D6B7F"/>
    <w:rsid w:val="000D7013"/>
    <w:rsid w:val="000D713D"/>
    <w:rsid w:val="000D728C"/>
    <w:rsid w:val="000D7549"/>
    <w:rsid w:val="000D775B"/>
    <w:rsid w:val="000D775E"/>
    <w:rsid w:val="000D7E4C"/>
    <w:rsid w:val="000E0582"/>
    <w:rsid w:val="000E05CB"/>
    <w:rsid w:val="000E0EB4"/>
    <w:rsid w:val="000E0EF9"/>
    <w:rsid w:val="000E0F62"/>
    <w:rsid w:val="000E1003"/>
    <w:rsid w:val="000E14A2"/>
    <w:rsid w:val="000E3155"/>
    <w:rsid w:val="000E36F1"/>
    <w:rsid w:val="000E3782"/>
    <w:rsid w:val="000E38E8"/>
    <w:rsid w:val="000E3D38"/>
    <w:rsid w:val="000E42A2"/>
    <w:rsid w:val="000E4B89"/>
    <w:rsid w:val="000E4E0B"/>
    <w:rsid w:val="000E4FCD"/>
    <w:rsid w:val="000E514C"/>
    <w:rsid w:val="000E5DC6"/>
    <w:rsid w:val="000E5F7D"/>
    <w:rsid w:val="000E627D"/>
    <w:rsid w:val="000E6DFA"/>
    <w:rsid w:val="000E7524"/>
    <w:rsid w:val="000E7D28"/>
    <w:rsid w:val="000F0907"/>
    <w:rsid w:val="000F19CC"/>
    <w:rsid w:val="000F1DEE"/>
    <w:rsid w:val="000F2C36"/>
    <w:rsid w:val="000F331B"/>
    <w:rsid w:val="000F33D7"/>
    <w:rsid w:val="000F352F"/>
    <w:rsid w:val="000F3925"/>
    <w:rsid w:val="000F3C1F"/>
    <w:rsid w:val="000F3E62"/>
    <w:rsid w:val="000F4813"/>
    <w:rsid w:val="000F4A0D"/>
    <w:rsid w:val="000F4C50"/>
    <w:rsid w:val="000F4F1D"/>
    <w:rsid w:val="000F4FCA"/>
    <w:rsid w:val="000F51D4"/>
    <w:rsid w:val="000F57DD"/>
    <w:rsid w:val="000F5AE3"/>
    <w:rsid w:val="000F5D23"/>
    <w:rsid w:val="000F6ABF"/>
    <w:rsid w:val="000F7B6F"/>
    <w:rsid w:val="000F7D64"/>
    <w:rsid w:val="000F7F85"/>
    <w:rsid w:val="000F7F8A"/>
    <w:rsid w:val="001000EC"/>
    <w:rsid w:val="00100900"/>
    <w:rsid w:val="0010195C"/>
    <w:rsid w:val="00101A47"/>
    <w:rsid w:val="001020A1"/>
    <w:rsid w:val="001022B0"/>
    <w:rsid w:val="00102871"/>
    <w:rsid w:val="00102B8B"/>
    <w:rsid w:val="00103230"/>
    <w:rsid w:val="001033A3"/>
    <w:rsid w:val="00103565"/>
    <w:rsid w:val="00103E9C"/>
    <w:rsid w:val="001043CB"/>
    <w:rsid w:val="00104F8E"/>
    <w:rsid w:val="0010569C"/>
    <w:rsid w:val="00106231"/>
    <w:rsid w:val="00106EDF"/>
    <w:rsid w:val="00106FE8"/>
    <w:rsid w:val="001073EC"/>
    <w:rsid w:val="001075E5"/>
    <w:rsid w:val="00107612"/>
    <w:rsid w:val="001077CE"/>
    <w:rsid w:val="00110725"/>
    <w:rsid w:val="00110FBF"/>
    <w:rsid w:val="00111A92"/>
    <w:rsid w:val="00111ACD"/>
    <w:rsid w:val="00112114"/>
    <w:rsid w:val="001127ED"/>
    <w:rsid w:val="001137E3"/>
    <w:rsid w:val="00113F12"/>
    <w:rsid w:val="00113F46"/>
    <w:rsid w:val="001147D9"/>
    <w:rsid w:val="00114C91"/>
    <w:rsid w:val="00114DCA"/>
    <w:rsid w:val="00114E77"/>
    <w:rsid w:val="00115E2E"/>
    <w:rsid w:val="00116BA9"/>
    <w:rsid w:val="00116EB1"/>
    <w:rsid w:val="001172FD"/>
    <w:rsid w:val="001178FD"/>
    <w:rsid w:val="00117D87"/>
    <w:rsid w:val="00120270"/>
    <w:rsid w:val="00120546"/>
    <w:rsid w:val="0012054A"/>
    <w:rsid w:val="001206AC"/>
    <w:rsid w:val="00121BD1"/>
    <w:rsid w:val="00121CD3"/>
    <w:rsid w:val="00121E18"/>
    <w:rsid w:val="0012227C"/>
    <w:rsid w:val="0012277F"/>
    <w:rsid w:val="00122786"/>
    <w:rsid w:val="00123A17"/>
    <w:rsid w:val="00123A9A"/>
    <w:rsid w:val="00123C4C"/>
    <w:rsid w:val="0012435E"/>
    <w:rsid w:val="001243E8"/>
    <w:rsid w:val="00124C00"/>
    <w:rsid w:val="00124D3D"/>
    <w:rsid w:val="0012590C"/>
    <w:rsid w:val="00125AA3"/>
    <w:rsid w:val="001264CF"/>
    <w:rsid w:val="00126DEF"/>
    <w:rsid w:val="00127000"/>
    <w:rsid w:val="001271FC"/>
    <w:rsid w:val="001273F5"/>
    <w:rsid w:val="001274CF"/>
    <w:rsid w:val="001302C4"/>
    <w:rsid w:val="00130A7C"/>
    <w:rsid w:val="001310D0"/>
    <w:rsid w:val="00131B77"/>
    <w:rsid w:val="00132287"/>
    <w:rsid w:val="00132518"/>
    <w:rsid w:val="00133181"/>
    <w:rsid w:val="001337BE"/>
    <w:rsid w:val="00134038"/>
    <w:rsid w:val="00134C84"/>
    <w:rsid w:val="00135140"/>
    <w:rsid w:val="00135368"/>
    <w:rsid w:val="0013556A"/>
    <w:rsid w:val="00135FCE"/>
    <w:rsid w:val="0013646B"/>
    <w:rsid w:val="001366C6"/>
    <w:rsid w:val="001372EC"/>
    <w:rsid w:val="00137430"/>
    <w:rsid w:val="001405CB"/>
    <w:rsid w:val="00140623"/>
    <w:rsid w:val="00141ACD"/>
    <w:rsid w:val="00141D22"/>
    <w:rsid w:val="00142AFD"/>
    <w:rsid w:val="00142E74"/>
    <w:rsid w:val="00142F3E"/>
    <w:rsid w:val="0014372A"/>
    <w:rsid w:val="00143B24"/>
    <w:rsid w:val="00143C1C"/>
    <w:rsid w:val="00143EE8"/>
    <w:rsid w:val="0014401D"/>
    <w:rsid w:val="00146413"/>
    <w:rsid w:val="001471F0"/>
    <w:rsid w:val="00147AE7"/>
    <w:rsid w:val="00150697"/>
    <w:rsid w:val="00150D4D"/>
    <w:rsid w:val="001510D4"/>
    <w:rsid w:val="0015132F"/>
    <w:rsid w:val="0015182B"/>
    <w:rsid w:val="0015190C"/>
    <w:rsid w:val="0015236B"/>
    <w:rsid w:val="001532CE"/>
    <w:rsid w:val="00153A41"/>
    <w:rsid w:val="00154419"/>
    <w:rsid w:val="001547B8"/>
    <w:rsid w:val="001549FE"/>
    <w:rsid w:val="001555EC"/>
    <w:rsid w:val="0015601A"/>
    <w:rsid w:val="0015611D"/>
    <w:rsid w:val="00156EFB"/>
    <w:rsid w:val="001573F7"/>
    <w:rsid w:val="001575E3"/>
    <w:rsid w:val="00157921"/>
    <w:rsid w:val="00160100"/>
    <w:rsid w:val="001603EC"/>
    <w:rsid w:val="001605D8"/>
    <w:rsid w:val="001608EC"/>
    <w:rsid w:val="00160DA6"/>
    <w:rsid w:val="00161C85"/>
    <w:rsid w:val="001624DF"/>
    <w:rsid w:val="001624F3"/>
    <w:rsid w:val="001624FF"/>
    <w:rsid w:val="0016255D"/>
    <w:rsid w:val="00162859"/>
    <w:rsid w:val="001628FC"/>
    <w:rsid w:val="00163716"/>
    <w:rsid w:val="00163BE4"/>
    <w:rsid w:val="00163E71"/>
    <w:rsid w:val="0016417E"/>
    <w:rsid w:val="001642C0"/>
    <w:rsid w:val="00164DF9"/>
    <w:rsid w:val="0016559B"/>
    <w:rsid w:val="00165785"/>
    <w:rsid w:val="0016600C"/>
    <w:rsid w:val="001669FC"/>
    <w:rsid w:val="00166F30"/>
    <w:rsid w:val="00167992"/>
    <w:rsid w:val="00167FAD"/>
    <w:rsid w:val="0017012B"/>
    <w:rsid w:val="0017023B"/>
    <w:rsid w:val="00170254"/>
    <w:rsid w:val="001704F5"/>
    <w:rsid w:val="00170C83"/>
    <w:rsid w:val="00170D96"/>
    <w:rsid w:val="001714EA"/>
    <w:rsid w:val="00171731"/>
    <w:rsid w:val="0017180A"/>
    <w:rsid w:val="00172111"/>
    <w:rsid w:val="00172E61"/>
    <w:rsid w:val="00173903"/>
    <w:rsid w:val="00173ED3"/>
    <w:rsid w:val="00173F47"/>
    <w:rsid w:val="00173FDD"/>
    <w:rsid w:val="001745B8"/>
    <w:rsid w:val="00174D8E"/>
    <w:rsid w:val="00175D2C"/>
    <w:rsid w:val="001768DF"/>
    <w:rsid w:val="0017697A"/>
    <w:rsid w:val="00176BE9"/>
    <w:rsid w:val="00176FBC"/>
    <w:rsid w:val="0017772F"/>
    <w:rsid w:val="0018003A"/>
    <w:rsid w:val="001811C3"/>
    <w:rsid w:val="0018120E"/>
    <w:rsid w:val="0018261F"/>
    <w:rsid w:val="00182690"/>
    <w:rsid w:val="00182CC1"/>
    <w:rsid w:val="00182FC9"/>
    <w:rsid w:val="001832B0"/>
    <w:rsid w:val="001832FA"/>
    <w:rsid w:val="001849AD"/>
    <w:rsid w:val="00184A62"/>
    <w:rsid w:val="00184CF5"/>
    <w:rsid w:val="00184F86"/>
    <w:rsid w:val="0018515A"/>
    <w:rsid w:val="0018571B"/>
    <w:rsid w:val="001863B1"/>
    <w:rsid w:val="001864C5"/>
    <w:rsid w:val="00186952"/>
    <w:rsid w:val="00186FB9"/>
    <w:rsid w:val="00187627"/>
    <w:rsid w:val="00187972"/>
    <w:rsid w:val="00190142"/>
    <w:rsid w:val="001901D7"/>
    <w:rsid w:val="00190542"/>
    <w:rsid w:val="0019097E"/>
    <w:rsid w:val="00190BB3"/>
    <w:rsid w:val="00190EF8"/>
    <w:rsid w:val="00191448"/>
    <w:rsid w:val="00191F45"/>
    <w:rsid w:val="0019243B"/>
    <w:rsid w:val="0019251D"/>
    <w:rsid w:val="00192775"/>
    <w:rsid w:val="00192EAF"/>
    <w:rsid w:val="00194043"/>
    <w:rsid w:val="00194078"/>
    <w:rsid w:val="00194774"/>
    <w:rsid w:val="001949D2"/>
    <w:rsid w:val="001968AE"/>
    <w:rsid w:val="00196B10"/>
    <w:rsid w:val="001971CB"/>
    <w:rsid w:val="00197BBD"/>
    <w:rsid w:val="00197DD9"/>
    <w:rsid w:val="001A026F"/>
    <w:rsid w:val="001A02A5"/>
    <w:rsid w:val="001A0350"/>
    <w:rsid w:val="001A0B9B"/>
    <w:rsid w:val="001A12AE"/>
    <w:rsid w:val="001A146C"/>
    <w:rsid w:val="001A23BA"/>
    <w:rsid w:val="001A2D37"/>
    <w:rsid w:val="001A31AA"/>
    <w:rsid w:val="001A3AAF"/>
    <w:rsid w:val="001A3C72"/>
    <w:rsid w:val="001A42B7"/>
    <w:rsid w:val="001A4E80"/>
    <w:rsid w:val="001A5812"/>
    <w:rsid w:val="001A5F37"/>
    <w:rsid w:val="001A5FE0"/>
    <w:rsid w:val="001A60B4"/>
    <w:rsid w:val="001A67A8"/>
    <w:rsid w:val="001A695D"/>
    <w:rsid w:val="001A7C98"/>
    <w:rsid w:val="001B0164"/>
    <w:rsid w:val="001B06EA"/>
    <w:rsid w:val="001B193F"/>
    <w:rsid w:val="001B2563"/>
    <w:rsid w:val="001B2698"/>
    <w:rsid w:val="001B300D"/>
    <w:rsid w:val="001B4028"/>
    <w:rsid w:val="001B48EC"/>
    <w:rsid w:val="001B4F16"/>
    <w:rsid w:val="001B5153"/>
    <w:rsid w:val="001B5328"/>
    <w:rsid w:val="001B583E"/>
    <w:rsid w:val="001B6282"/>
    <w:rsid w:val="001B63D5"/>
    <w:rsid w:val="001B6C7A"/>
    <w:rsid w:val="001B799C"/>
    <w:rsid w:val="001C17F6"/>
    <w:rsid w:val="001C1BCD"/>
    <w:rsid w:val="001C2E89"/>
    <w:rsid w:val="001C375B"/>
    <w:rsid w:val="001C3972"/>
    <w:rsid w:val="001C4698"/>
    <w:rsid w:val="001C4CF2"/>
    <w:rsid w:val="001C5B2A"/>
    <w:rsid w:val="001C5C9B"/>
    <w:rsid w:val="001C671F"/>
    <w:rsid w:val="001C6C0B"/>
    <w:rsid w:val="001C718F"/>
    <w:rsid w:val="001C720D"/>
    <w:rsid w:val="001C76BF"/>
    <w:rsid w:val="001D00E3"/>
    <w:rsid w:val="001D15A3"/>
    <w:rsid w:val="001D1A41"/>
    <w:rsid w:val="001D1C3B"/>
    <w:rsid w:val="001D1CE5"/>
    <w:rsid w:val="001D23B6"/>
    <w:rsid w:val="001D2AD9"/>
    <w:rsid w:val="001D356B"/>
    <w:rsid w:val="001D3C14"/>
    <w:rsid w:val="001D4042"/>
    <w:rsid w:val="001D40D3"/>
    <w:rsid w:val="001D489B"/>
    <w:rsid w:val="001D50F5"/>
    <w:rsid w:val="001D5739"/>
    <w:rsid w:val="001D5780"/>
    <w:rsid w:val="001D5781"/>
    <w:rsid w:val="001D57AA"/>
    <w:rsid w:val="001D5966"/>
    <w:rsid w:val="001D5982"/>
    <w:rsid w:val="001D6047"/>
    <w:rsid w:val="001D6334"/>
    <w:rsid w:val="001D65EF"/>
    <w:rsid w:val="001D6617"/>
    <w:rsid w:val="001D665F"/>
    <w:rsid w:val="001D69DA"/>
    <w:rsid w:val="001D6A94"/>
    <w:rsid w:val="001D71E7"/>
    <w:rsid w:val="001D74EF"/>
    <w:rsid w:val="001D7924"/>
    <w:rsid w:val="001D7F10"/>
    <w:rsid w:val="001E0319"/>
    <w:rsid w:val="001E0B4F"/>
    <w:rsid w:val="001E0BA1"/>
    <w:rsid w:val="001E0CDC"/>
    <w:rsid w:val="001E0DB9"/>
    <w:rsid w:val="001E1044"/>
    <w:rsid w:val="001E1105"/>
    <w:rsid w:val="001E11C0"/>
    <w:rsid w:val="001E166B"/>
    <w:rsid w:val="001E184A"/>
    <w:rsid w:val="001E1DB1"/>
    <w:rsid w:val="001E1E71"/>
    <w:rsid w:val="001E2806"/>
    <w:rsid w:val="001E2F1D"/>
    <w:rsid w:val="001E341F"/>
    <w:rsid w:val="001E343B"/>
    <w:rsid w:val="001E5173"/>
    <w:rsid w:val="001E53F6"/>
    <w:rsid w:val="001E569F"/>
    <w:rsid w:val="001E56A0"/>
    <w:rsid w:val="001E6571"/>
    <w:rsid w:val="001E677F"/>
    <w:rsid w:val="001E68C5"/>
    <w:rsid w:val="001E755C"/>
    <w:rsid w:val="001F01A1"/>
    <w:rsid w:val="001F01F6"/>
    <w:rsid w:val="001F0324"/>
    <w:rsid w:val="001F0B2F"/>
    <w:rsid w:val="001F1269"/>
    <w:rsid w:val="001F12AC"/>
    <w:rsid w:val="001F200E"/>
    <w:rsid w:val="001F2270"/>
    <w:rsid w:val="001F273C"/>
    <w:rsid w:val="001F2B7D"/>
    <w:rsid w:val="001F2ED6"/>
    <w:rsid w:val="001F30E4"/>
    <w:rsid w:val="001F335A"/>
    <w:rsid w:val="001F3C26"/>
    <w:rsid w:val="001F3CB6"/>
    <w:rsid w:val="001F4668"/>
    <w:rsid w:val="001F4723"/>
    <w:rsid w:val="001F4739"/>
    <w:rsid w:val="001F490C"/>
    <w:rsid w:val="001F4DE4"/>
    <w:rsid w:val="001F508A"/>
    <w:rsid w:val="001F576D"/>
    <w:rsid w:val="001F5D2C"/>
    <w:rsid w:val="001F63F8"/>
    <w:rsid w:val="001F756C"/>
    <w:rsid w:val="001F7865"/>
    <w:rsid w:val="001F7948"/>
    <w:rsid w:val="001F7BF7"/>
    <w:rsid w:val="002001A8"/>
    <w:rsid w:val="002003D0"/>
    <w:rsid w:val="00200AF1"/>
    <w:rsid w:val="00200E4B"/>
    <w:rsid w:val="00201A54"/>
    <w:rsid w:val="00201FFF"/>
    <w:rsid w:val="00202525"/>
    <w:rsid w:val="00202A93"/>
    <w:rsid w:val="00202B7A"/>
    <w:rsid w:val="002032DC"/>
    <w:rsid w:val="002035A0"/>
    <w:rsid w:val="0020371D"/>
    <w:rsid w:val="00203EA1"/>
    <w:rsid w:val="00204B8C"/>
    <w:rsid w:val="00204BC4"/>
    <w:rsid w:val="002056F1"/>
    <w:rsid w:val="00205D77"/>
    <w:rsid w:val="0020628D"/>
    <w:rsid w:val="0020674D"/>
    <w:rsid w:val="00206D22"/>
    <w:rsid w:val="00206E8C"/>
    <w:rsid w:val="0020728D"/>
    <w:rsid w:val="002072DD"/>
    <w:rsid w:val="002077C6"/>
    <w:rsid w:val="00210665"/>
    <w:rsid w:val="00211869"/>
    <w:rsid w:val="00211AEE"/>
    <w:rsid w:val="00211DEA"/>
    <w:rsid w:val="0021276F"/>
    <w:rsid w:val="002130F2"/>
    <w:rsid w:val="002131E5"/>
    <w:rsid w:val="0021352E"/>
    <w:rsid w:val="00213EA6"/>
    <w:rsid w:val="0021404D"/>
    <w:rsid w:val="00214840"/>
    <w:rsid w:val="00214AEF"/>
    <w:rsid w:val="00215822"/>
    <w:rsid w:val="00215CE7"/>
    <w:rsid w:val="002161A5"/>
    <w:rsid w:val="002166FD"/>
    <w:rsid w:val="002168BD"/>
    <w:rsid w:val="00216CD0"/>
    <w:rsid w:val="00216E28"/>
    <w:rsid w:val="00217568"/>
    <w:rsid w:val="00220128"/>
    <w:rsid w:val="0022020F"/>
    <w:rsid w:val="00220A25"/>
    <w:rsid w:val="00220A75"/>
    <w:rsid w:val="00221B8E"/>
    <w:rsid w:val="00221D79"/>
    <w:rsid w:val="00221EE0"/>
    <w:rsid w:val="002221AF"/>
    <w:rsid w:val="0022234A"/>
    <w:rsid w:val="0022326F"/>
    <w:rsid w:val="00223B04"/>
    <w:rsid w:val="00224932"/>
    <w:rsid w:val="0022522A"/>
    <w:rsid w:val="00225702"/>
    <w:rsid w:val="00225E51"/>
    <w:rsid w:val="0022651C"/>
    <w:rsid w:val="00226DAD"/>
    <w:rsid w:val="00226F36"/>
    <w:rsid w:val="002270AE"/>
    <w:rsid w:val="002272B2"/>
    <w:rsid w:val="00227CC3"/>
    <w:rsid w:val="00230C1D"/>
    <w:rsid w:val="00230D86"/>
    <w:rsid w:val="00231012"/>
    <w:rsid w:val="00231722"/>
    <w:rsid w:val="00231B35"/>
    <w:rsid w:val="00232601"/>
    <w:rsid w:val="00232927"/>
    <w:rsid w:val="00232C6E"/>
    <w:rsid w:val="00233302"/>
    <w:rsid w:val="0023345C"/>
    <w:rsid w:val="002335E2"/>
    <w:rsid w:val="00233EBE"/>
    <w:rsid w:val="00234204"/>
    <w:rsid w:val="00234317"/>
    <w:rsid w:val="00234445"/>
    <w:rsid w:val="00234BBB"/>
    <w:rsid w:val="002352E4"/>
    <w:rsid w:val="00235816"/>
    <w:rsid w:val="002363BA"/>
    <w:rsid w:val="00236A20"/>
    <w:rsid w:val="002375F6"/>
    <w:rsid w:val="00237961"/>
    <w:rsid w:val="00237BB5"/>
    <w:rsid w:val="00241388"/>
    <w:rsid w:val="00241400"/>
    <w:rsid w:val="00241861"/>
    <w:rsid w:val="00241D6C"/>
    <w:rsid w:val="00241F17"/>
    <w:rsid w:val="002420A7"/>
    <w:rsid w:val="00242596"/>
    <w:rsid w:val="0024287A"/>
    <w:rsid w:val="002437C7"/>
    <w:rsid w:val="00243CEA"/>
    <w:rsid w:val="002441E0"/>
    <w:rsid w:val="00244996"/>
    <w:rsid w:val="00245EC2"/>
    <w:rsid w:val="00246A01"/>
    <w:rsid w:val="00247B2A"/>
    <w:rsid w:val="00247C81"/>
    <w:rsid w:val="00250D41"/>
    <w:rsid w:val="00251B34"/>
    <w:rsid w:val="00252F95"/>
    <w:rsid w:val="0025306B"/>
    <w:rsid w:val="00253FC3"/>
    <w:rsid w:val="002545A6"/>
    <w:rsid w:val="00254E10"/>
    <w:rsid w:val="00256008"/>
    <w:rsid w:val="00257E1C"/>
    <w:rsid w:val="00260D34"/>
    <w:rsid w:val="00260E29"/>
    <w:rsid w:val="0026195D"/>
    <w:rsid w:val="0026241E"/>
    <w:rsid w:val="00262672"/>
    <w:rsid w:val="00262E40"/>
    <w:rsid w:val="002631C1"/>
    <w:rsid w:val="00263488"/>
    <w:rsid w:val="002637E0"/>
    <w:rsid w:val="00263F5E"/>
    <w:rsid w:val="002646CE"/>
    <w:rsid w:val="00264DDB"/>
    <w:rsid w:val="002657EC"/>
    <w:rsid w:val="00265817"/>
    <w:rsid w:val="00265AA1"/>
    <w:rsid w:val="00265E89"/>
    <w:rsid w:val="002663BB"/>
    <w:rsid w:val="00266AC2"/>
    <w:rsid w:val="002673AA"/>
    <w:rsid w:val="00267666"/>
    <w:rsid w:val="00267859"/>
    <w:rsid w:val="002679EB"/>
    <w:rsid w:val="00267AC0"/>
    <w:rsid w:val="002701E9"/>
    <w:rsid w:val="0027048D"/>
    <w:rsid w:val="00271C81"/>
    <w:rsid w:val="002724A9"/>
    <w:rsid w:val="002726C7"/>
    <w:rsid w:val="00272A41"/>
    <w:rsid w:val="00273273"/>
    <w:rsid w:val="00273547"/>
    <w:rsid w:val="002738FA"/>
    <w:rsid w:val="00274059"/>
    <w:rsid w:val="002743FA"/>
    <w:rsid w:val="0027479B"/>
    <w:rsid w:val="002748D7"/>
    <w:rsid w:val="00274E95"/>
    <w:rsid w:val="002752D7"/>
    <w:rsid w:val="00275AB3"/>
    <w:rsid w:val="002761C3"/>
    <w:rsid w:val="002762A6"/>
    <w:rsid w:val="00276453"/>
    <w:rsid w:val="00276650"/>
    <w:rsid w:val="00276C58"/>
    <w:rsid w:val="00276FC6"/>
    <w:rsid w:val="002771E3"/>
    <w:rsid w:val="00277547"/>
    <w:rsid w:val="0028048C"/>
    <w:rsid w:val="0028049B"/>
    <w:rsid w:val="00280720"/>
    <w:rsid w:val="00280F17"/>
    <w:rsid w:val="00280F5C"/>
    <w:rsid w:val="00281C77"/>
    <w:rsid w:val="00281F84"/>
    <w:rsid w:val="00282851"/>
    <w:rsid w:val="00283014"/>
    <w:rsid w:val="00283DBC"/>
    <w:rsid w:val="00284052"/>
    <w:rsid w:val="00284DD1"/>
    <w:rsid w:val="00285166"/>
    <w:rsid w:val="0028688B"/>
    <w:rsid w:val="00286B48"/>
    <w:rsid w:val="0028752B"/>
    <w:rsid w:val="002900DF"/>
    <w:rsid w:val="002901F1"/>
    <w:rsid w:val="00290785"/>
    <w:rsid w:val="002907A8"/>
    <w:rsid w:val="00290E48"/>
    <w:rsid w:val="00291CE0"/>
    <w:rsid w:val="002928AF"/>
    <w:rsid w:val="00292BED"/>
    <w:rsid w:val="00292F97"/>
    <w:rsid w:val="00293440"/>
    <w:rsid w:val="00293E0E"/>
    <w:rsid w:val="002946F5"/>
    <w:rsid w:val="00294B36"/>
    <w:rsid w:val="00294DEC"/>
    <w:rsid w:val="00295926"/>
    <w:rsid w:val="00295B55"/>
    <w:rsid w:val="00296780"/>
    <w:rsid w:val="00296829"/>
    <w:rsid w:val="0029685E"/>
    <w:rsid w:val="00296CEE"/>
    <w:rsid w:val="002972C5"/>
    <w:rsid w:val="0029738A"/>
    <w:rsid w:val="002979E9"/>
    <w:rsid w:val="002A0201"/>
    <w:rsid w:val="002A0B40"/>
    <w:rsid w:val="002A1AF5"/>
    <w:rsid w:val="002A2147"/>
    <w:rsid w:val="002A2311"/>
    <w:rsid w:val="002A269D"/>
    <w:rsid w:val="002A2C00"/>
    <w:rsid w:val="002A2CD3"/>
    <w:rsid w:val="002A2D20"/>
    <w:rsid w:val="002A31BD"/>
    <w:rsid w:val="002A33F9"/>
    <w:rsid w:val="002A371B"/>
    <w:rsid w:val="002A3B51"/>
    <w:rsid w:val="002A3BA9"/>
    <w:rsid w:val="002A41AA"/>
    <w:rsid w:val="002A4387"/>
    <w:rsid w:val="002A4934"/>
    <w:rsid w:val="002A4AD9"/>
    <w:rsid w:val="002A4F28"/>
    <w:rsid w:val="002A52E0"/>
    <w:rsid w:val="002A535A"/>
    <w:rsid w:val="002A57A3"/>
    <w:rsid w:val="002A6594"/>
    <w:rsid w:val="002A691E"/>
    <w:rsid w:val="002B01A3"/>
    <w:rsid w:val="002B030B"/>
    <w:rsid w:val="002B0CCD"/>
    <w:rsid w:val="002B217C"/>
    <w:rsid w:val="002B21C6"/>
    <w:rsid w:val="002B2301"/>
    <w:rsid w:val="002B2AC9"/>
    <w:rsid w:val="002B2D48"/>
    <w:rsid w:val="002B36A6"/>
    <w:rsid w:val="002B3702"/>
    <w:rsid w:val="002B3A03"/>
    <w:rsid w:val="002B413D"/>
    <w:rsid w:val="002B4FB4"/>
    <w:rsid w:val="002B5717"/>
    <w:rsid w:val="002B580F"/>
    <w:rsid w:val="002B612A"/>
    <w:rsid w:val="002B61D6"/>
    <w:rsid w:val="002B6979"/>
    <w:rsid w:val="002B7858"/>
    <w:rsid w:val="002C065D"/>
    <w:rsid w:val="002C0F6A"/>
    <w:rsid w:val="002C1389"/>
    <w:rsid w:val="002C1797"/>
    <w:rsid w:val="002C1D0C"/>
    <w:rsid w:val="002C2456"/>
    <w:rsid w:val="002C26B2"/>
    <w:rsid w:val="002C2A26"/>
    <w:rsid w:val="002C33C1"/>
    <w:rsid w:val="002C4B22"/>
    <w:rsid w:val="002C5A36"/>
    <w:rsid w:val="002C63A3"/>
    <w:rsid w:val="002C65BF"/>
    <w:rsid w:val="002C6E06"/>
    <w:rsid w:val="002C6EC4"/>
    <w:rsid w:val="002C70A9"/>
    <w:rsid w:val="002C721E"/>
    <w:rsid w:val="002C742A"/>
    <w:rsid w:val="002C79C5"/>
    <w:rsid w:val="002C7D0D"/>
    <w:rsid w:val="002D0565"/>
    <w:rsid w:val="002D1BF9"/>
    <w:rsid w:val="002D1EA0"/>
    <w:rsid w:val="002D2705"/>
    <w:rsid w:val="002D2E5C"/>
    <w:rsid w:val="002D358D"/>
    <w:rsid w:val="002D39B9"/>
    <w:rsid w:val="002D3F5C"/>
    <w:rsid w:val="002D44EB"/>
    <w:rsid w:val="002D4AA4"/>
    <w:rsid w:val="002D5481"/>
    <w:rsid w:val="002D5D00"/>
    <w:rsid w:val="002D605A"/>
    <w:rsid w:val="002D61B0"/>
    <w:rsid w:val="002D6233"/>
    <w:rsid w:val="002D6DF6"/>
    <w:rsid w:val="002D7181"/>
    <w:rsid w:val="002D7454"/>
    <w:rsid w:val="002D7C6F"/>
    <w:rsid w:val="002D7F29"/>
    <w:rsid w:val="002E03AA"/>
    <w:rsid w:val="002E050C"/>
    <w:rsid w:val="002E07EF"/>
    <w:rsid w:val="002E13EF"/>
    <w:rsid w:val="002E17AD"/>
    <w:rsid w:val="002E1F72"/>
    <w:rsid w:val="002E248B"/>
    <w:rsid w:val="002E27C3"/>
    <w:rsid w:val="002E27C8"/>
    <w:rsid w:val="002E27EA"/>
    <w:rsid w:val="002E328A"/>
    <w:rsid w:val="002E3A18"/>
    <w:rsid w:val="002E42AD"/>
    <w:rsid w:val="002E48DD"/>
    <w:rsid w:val="002E49F4"/>
    <w:rsid w:val="002E548E"/>
    <w:rsid w:val="002E58CE"/>
    <w:rsid w:val="002E5D6D"/>
    <w:rsid w:val="002E5FD7"/>
    <w:rsid w:val="002E6098"/>
    <w:rsid w:val="002E6817"/>
    <w:rsid w:val="002E68F3"/>
    <w:rsid w:val="002E6D5A"/>
    <w:rsid w:val="002E6D64"/>
    <w:rsid w:val="002E74F7"/>
    <w:rsid w:val="002E7656"/>
    <w:rsid w:val="002E7AF7"/>
    <w:rsid w:val="002E7E39"/>
    <w:rsid w:val="002F0161"/>
    <w:rsid w:val="002F0321"/>
    <w:rsid w:val="002F153E"/>
    <w:rsid w:val="002F17F0"/>
    <w:rsid w:val="002F1B77"/>
    <w:rsid w:val="002F2803"/>
    <w:rsid w:val="002F2E61"/>
    <w:rsid w:val="002F2EBB"/>
    <w:rsid w:val="002F4108"/>
    <w:rsid w:val="002F43F3"/>
    <w:rsid w:val="002F48B0"/>
    <w:rsid w:val="002F4A22"/>
    <w:rsid w:val="002F4E8F"/>
    <w:rsid w:val="002F5793"/>
    <w:rsid w:val="002F5DA2"/>
    <w:rsid w:val="002F6304"/>
    <w:rsid w:val="002F6B48"/>
    <w:rsid w:val="002F7330"/>
    <w:rsid w:val="00300878"/>
    <w:rsid w:val="0030132A"/>
    <w:rsid w:val="00301415"/>
    <w:rsid w:val="0030210D"/>
    <w:rsid w:val="0030228C"/>
    <w:rsid w:val="003022BC"/>
    <w:rsid w:val="00302412"/>
    <w:rsid w:val="003025A9"/>
    <w:rsid w:val="003027FD"/>
    <w:rsid w:val="00302E74"/>
    <w:rsid w:val="00303ABD"/>
    <w:rsid w:val="00303EB1"/>
    <w:rsid w:val="00303F5E"/>
    <w:rsid w:val="00304621"/>
    <w:rsid w:val="00306E11"/>
    <w:rsid w:val="00307207"/>
    <w:rsid w:val="00307F0B"/>
    <w:rsid w:val="00311546"/>
    <w:rsid w:val="00311C33"/>
    <w:rsid w:val="003120FE"/>
    <w:rsid w:val="00312E07"/>
    <w:rsid w:val="00313269"/>
    <w:rsid w:val="00313665"/>
    <w:rsid w:val="00313F5D"/>
    <w:rsid w:val="003150B1"/>
    <w:rsid w:val="00315464"/>
    <w:rsid w:val="00315513"/>
    <w:rsid w:val="00316020"/>
    <w:rsid w:val="00316B5E"/>
    <w:rsid w:val="00317488"/>
    <w:rsid w:val="00317669"/>
    <w:rsid w:val="0031766A"/>
    <w:rsid w:val="003204D3"/>
    <w:rsid w:val="0032279E"/>
    <w:rsid w:val="00322D18"/>
    <w:rsid w:val="00323335"/>
    <w:rsid w:val="0032335A"/>
    <w:rsid w:val="003236F3"/>
    <w:rsid w:val="0032376E"/>
    <w:rsid w:val="00323C22"/>
    <w:rsid w:val="00324305"/>
    <w:rsid w:val="00324E76"/>
    <w:rsid w:val="003254E9"/>
    <w:rsid w:val="00325535"/>
    <w:rsid w:val="003258BA"/>
    <w:rsid w:val="003259FD"/>
    <w:rsid w:val="00325C0D"/>
    <w:rsid w:val="00326216"/>
    <w:rsid w:val="0032633F"/>
    <w:rsid w:val="003265A2"/>
    <w:rsid w:val="00326D16"/>
    <w:rsid w:val="00326DC5"/>
    <w:rsid w:val="00327918"/>
    <w:rsid w:val="00327A01"/>
    <w:rsid w:val="00327A3C"/>
    <w:rsid w:val="00327B6B"/>
    <w:rsid w:val="003300C4"/>
    <w:rsid w:val="0033158B"/>
    <w:rsid w:val="003318A6"/>
    <w:rsid w:val="00331933"/>
    <w:rsid w:val="00332F69"/>
    <w:rsid w:val="003337F2"/>
    <w:rsid w:val="00333A8C"/>
    <w:rsid w:val="0033403A"/>
    <w:rsid w:val="0033436B"/>
    <w:rsid w:val="0033451F"/>
    <w:rsid w:val="00334A4C"/>
    <w:rsid w:val="00335154"/>
    <w:rsid w:val="003351BB"/>
    <w:rsid w:val="003355BC"/>
    <w:rsid w:val="003355FA"/>
    <w:rsid w:val="00336369"/>
    <w:rsid w:val="00336460"/>
    <w:rsid w:val="00337379"/>
    <w:rsid w:val="00340031"/>
    <w:rsid w:val="00340BE7"/>
    <w:rsid w:val="00342888"/>
    <w:rsid w:val="003431DE"/>
    <w:rsid w:val="00343E37"/>
    <w:rsid w:val="003448FE"/>
    <w:rsid w:val="00344DA5"/>
    <w:rsid w:val="00345158"/>
    <w:rsid w:val="00345262"/>
    <w:rsid w:val="003457AA"/>
    <w:rsid w:val="00345FAD"/>
    <w:rsid w:val="00346AEE"/>
    <w:rsid w:val="00346CE9"/>
    <w:rsid w:val="00346F63"/>
    <w:rsid w:val="003470D1"/>
    <w:rsid w:val="0034735A"/>
    <w:rsid w:val="00347712"/>
    <w:rsid w:val="00347928"/>
    <w:rsid w:val="00347E3F"/>
    <w:rsid w:val="00350133"/>
    <w:rsid w:val="00350343"/>
    <w:rsid w:val="00350725"/>
    <w:rsid w:val="00353353"/>
    <w:rsid w:val="00353B72"/>
    <w:rsid w:val="00353D6A"/>
    <w:rsid w:val="003541D1"/>
    <w:rsid w:val="00354696"/>
    <w:rsid w:val="00354FE2"/>
    <w:rsid w:val="00355F8C"/>
    <w:rsid w:val="003565E7"/>
    <w:rsid w:val="00356AE7"/>
    <w:rsid w:val="0035718C"/>
    <w:rsid w:val="00357750"/>
    <w:rsid w:val="00357BA4"/>
    <w:rsid w:val="00360814"/>
    <w:rsid w:val="00360BF3"/>
    <w:rsid w:val="0036104C"/>
    <w:rsid w:val="003616F1"/>
    <w:rsid w:val="003619E4"/>
    <w:rsid w:val="0036269E"/>
    <w:rsid w:val="0036324D"/>
    <w:rsid w:val="003632C3"/>
    <w:rsid w:val="00363736"/>
    <w:rsid w:val="00363AF6"/>
    <w:rsid w:val="00364CA3"/>
    <w:rsid w:val="00364DE1"/>
    <w:rsid w:val="00364DF1"/>
    <w:rsid w:val="00365098"/>
    <w:rsid w:val="003651BB"/>
    <w:rsid w:val="003653F0"/>
    <w:rsid w:val="003658E9"/>
    <w:rsid w:val="00365A57"/>
    <w:rsid w:val="00365D1B"/>
    <w:rsid w:val="00365F8E"/>
    <w:rsid w:val="0036639D"/>
    <w:rsid w:val="00366B5D"/>
    <w:rsid w:val="00367435"/>
    <w:rsid w:val="00371C72"/>
    <w:rsid w:val="003723DB"/>
    <w:rsid w:val="00372593"/>
    <w:rsid w:val="003726E0"/>
    <w:rsid w:val="00372E9F"/>
    <w:rsid w:val="00372F7B"/>
    <w:rsid w:val="00373B01"/>
    <w:rsid w:val="00374120"/>
    <w:rsid w:val="00374D7A"/>
    <w:rsid w:val="00374F38"/>
    <w:rsid w:val="00375359"/>
    <w:rsid w:val="00375505"/>
    <w:rsid w:val="00375F93"/>
    <w:rsid w:val="00376A56"/>
    <w:rsid w:val="00377028"/>
    <w:rsid w:val="00377AE2"/>
    <w:rsid w:val="00380079"/>
    <w:rsid w:val="00380415"/>
    <w:rsid w:val="00380AAB"/>
    <w:rsid w:val="00380DF9"/>
    <w:rsid w:val="00381684"/>
    <w:rsid w:val="0038187D"/>
    <w:rsid w:val="00381DD7"/>
    <w:rsid w:val="00381E2C"/>
    <w:rsid w:val="00382916"/>
    <w:rsid w:val="00382A4A"/>
    <w:rsid w:val="00383424"/>
    <w:rsid w:val="00383B6B"/>
    <w:rsid w:val="00383DFF"/>
    <w:rsid w:val="00384474"/>
    <w:rsid w:val="00385A97"/>
    <w:rsid w:val="00385E18"/>
    <w:rsid w:val="00385E6F"/>
    <w:rsid w:val="0038663B"/>
    <w:rsid w:val="003869BA"/>
    <w:rsid w:val="00386C71"/>
    <w:rsid w:val="00387649"/>
    <w:rsid w:val="003878A0"/>
    <w:rsid w:val="00387A95"/>
    <w:rsid w:val="00387F44"/>
    <w:rsid w:val="00390597"/>
    <w:rsid w:val="00390A58"/>
    <w:rsid w:val="0039136E"/>
    <w:rsid w:val="003917A5"/>
    <w:rsid w:val="00391802"/>
    <w:rsid w:val="00391B7A"/>
    <w:rsid w:val="00392395"/>
    <w:rsid w:val="0039259F"/>
    <w:rsid w:val="0039287A"/>
    <w:rsid w:val="00392C4C"/>
    <w:rsid w:val="0039304C"/>
    <w:rsid w:val="003930DE"/>
    <w:rsid w:val="00393B4B"/>
    <w:rsid w:val="00393F50"/>
    <w:rsid w:val="003941C0"/>
    <w:rsid w:val="00394FD9"/>
    <w:rsid w:val="00395EBE"/>
    <w:rsid w:val="003964D4"/>
    <w:rsid w:val="00396AF7"/>
    <w:rsid w:val="00396F75"/>
    <w:rsid w:val="003972C7"/>
    <w:rsid w:val="003978A0"/>
    <w:rsid w:val="003A01F8"/>
    <w:rsid w:val="003A1E6D"/>
    <w:rsid w:val="003A2287"/>
    <w:rsid w:val="003A22C7"/>
    <w:rsid w:val="003A239A"/>
    <w:rsid w:val="003A2CCD"/>
    <w:rsid w:val="003A3039"/>
    <w:rsid w:val="003A319C"/>
    <w:rsid w:val="003A32E6"/>
    <w:rsid w:val="003A357B"/>
    <w:rsid w:val="003A3A3D"/>
    <w:rsid w:val="003A3BD8"/>
    <w:rsid w:val="003A4D84"/>
    <w:rsid w:val="003A55A5"/>
    <w:rsid w:val="003A5673"/>
    <w:rsid w:val="003A5A72"/>
    <w:rsid w:val="003A5B6D"/>
    <w:rsid w:val="003A5E26"/>
    <w:rsid w:val="003A6334"/>
    <w:rsid w:val="003A6C69"/>
    <w:rsid w:val="003A7E10"/>
    <w:rsid w:val="003B096E"/>
    <w:rsid w:val="003B0AF7"/>
    <w:rsid w:val="003B0AFA"/>
    <w:rsid w:val="003B0CF2"/>
    <w:rsid w:val="003B242A"/>
    <w:rsid w:val="003B351D"/>
    <w:rsid w:val="003B38BD"/>
    <w:rsid w:val="003B39CA"/>
    <w:rsid w:val="003B3C58"/>
    <w:rsid w:val="003B4170"/>
    <w:rsid w:val="003B453D"/>
    <w:rsid w:val="003B4FD2"/>
    <w:rsid w:val="003B51CE"/>
    <w:rsid w:val="003B53D3"/>
    <w:rsid w:val="003B55E8"/>
    <w:rsid w:val="003B58C6"/>
    <w:rsid w:val="003B5EEA"/>
    <w:rsid w:val="003B6634"/>
    <w:rsid w:val="003B6804"/>
    <w:rsid w:val="003C0126"/>
    <w:rsid w:val="003C050C"/>
    <w:rsid w:val="003C0B6D"/>
    <w:rsid w:val="003C0E3B"/>
    <w:rsid w:val="003C1287"/>
    <w:rsid w:val="003C1469"/>
    <w:rsid w:val="003C215C"/>
    <w:rsid w:val="003C2F78"/>
    <w:rsid w:val="003C3686"/>
    <w:rsid w:val="003C3840"/>
    <w:rsid w:val="003C4208"/>
    <w:rsid w:val="003C4958"/>
    <w:rsid w:val="003C4C49"/>
    <w:rsid w:val="003C612C"/>
    <w:rsid w:val="003C6910"/>
    <w:rsid w:val="003C6A32"/>
    <w:rsid w:val="003C6B08"/>
    <w:rsid w:val="003C75BC"/>
    <w:rsid w:val="003C7DE9"/>
    <w:rsid w:val="003D06D9"/>
    <w:rsid w:val="003D0E3D"/>
    <w:rsid w:val="003D0F22"/>
    <w:rsid w:val="003D1237"/>
    <w:rsid w:val="003D1E9D"/>
    <w:rsid w:val="003D1F3F"/>
    <w:rsid w:val="003D2607"/>
    <w:rsid w:val="003D2BB7"/>
    <w:rsid w:val="003D301D"/>
    <w:rsid w:val="003D35CC"/>
    <w:rsid w:val="003D367A"/>
    <w:rsid w:val="003D388D"/>
    <w:rsid w:val="003D3AFE"/>
    <w:rsid w:val="003D4571"/>
    <w:rsid w:val="003D511B"/>
    <w:rsid w:val="003D55A7"/>
    <w:rsid w:val="003D5DD0"/>
    <w:rsid w:val="003D607E"/>
    <w:rsid w:val="003D62BA"/>
    <w:rsid w:val="003D62CE"/>
    <w:rsid w:val="003D74F2"/>
    <w:rsid w:val="003E046E"/>
    <w:rsid w:val="003E09BD"/>
    <w:rsid w:val="003E14B0"/>
    <w:rsid w:val="003E16A2"/>
    <w:rsid w:val="003E199F"/>
    <w:rsid w:val="003E1B9B"/>
    <w:rsid w:val="003E1BA5"/>
    <w:rsid w:val="003E254A"/>
    <w:rsid w:val="003E33C1"/>
    <w:rsid w:val="003E3D87"/>
    <w:rsid w:val="003E53A5"/>
    <w:rsid w:val="003E54CA"/>
    <w:rsid w:val="003E557E"/>
    <w:rsid w:val="003E6A43"/>
    <w:rsid w:val="003E6D64"/>
    <w:rsid w:val="003E7463"/>
    <w:rsid w:val="003E79B1"/>
    <w:rsid w:val="003F05BF"/>
    <w:rsid w:val="003F0D21"/>
    <w:rsid w:val="003F160F"/>
    <w:rsid w:val="003F19A7"/>
    <w:rsid w:val="003F1D54"/>
    <w:rsid w:val="003F2355"/>
    <w:rsid w:val="003F23CC"/>
    <w:rsid w:val="003F2F95"/>
    <w:rsid w:val="003F3630"/>
    <w:rsid w:val="003F3AE8"/>
    <w:rsid w:val="003F404F"/>
    <w:rsid w:val="003F463F"/>
    <w:rsid w:val="003F4E52"/>
    <w:rsid w:val="003F5FA3"/>
    <w:rsid w:val="003F61F5"/>
    <w:rsid w:val="003F6811"/>
    <w:rsid w:val="003F786F"/>
    <w:rsid w:val="003F7B58"/>
    <w:rsid w:val="00400566"/>
    <w:rsid w:val="00400A85"/>
    <w:rsid w:val="00400B57"/>
    <w:rsid w:val="00400FE5"/>
    <w:rsid w:val="00401B8D"/>
    <w:rsid w:val="00402DD5"/>
    <w:rsid w:val="004030F7"/>
    <w:rsid w:val="004040F3"/>
    <w:rsid w:val="00404662"/>
    <w:rsid w:val="00404776"/>
    <w:rsid w:val="004049E2"/>
    <w:rsid w:val="00404D2B"/>
    <w:rsid w:val="00404ED3"/>
    <w:rsid w:val="00405BD4"/>
    <w:rsid w:val="004074C8"/>
    <w:rsid w:val="0041034C"/>
    <w:rsid w:val="00410550"/>
    <w:rsid w:val="00410719"/>
    <w:rsid w:val="0041092F"/>
    <w:rsid w:val="00410A19"/>
    <w:rsid w:val="00410D18"/>
    <w:rsid w:val="0041100D"/>
    <w:rsid w:val="0041123B"/>
    <w:rsid w:val="0041173A"/>
    <w:rsid w:val="004117E6"/>
    <w:rsid w:val="00411A0D"/>
    <w:rsid w:val="00412508"/>
    <w:rsid w:val="00412A83"/>
    <w:rsid w:val="00412AC4"/>
    <w:rsid w:val="00412AE2"/>
    <w:rsid w:val="00412B30"/>
    <w:rsid w:val="004138C1"/>
    <w:rsid w:val="00413BDD"/>
    <w:rsid w:val="004141F8"/>
    <w:rsid w:val="00414C85"/>
    <w:rsid w:val="004151C6"/>
    <w:rsid w:val="0041576D"/>
    <w:rsid w:val="004159CB"/>
    <w:rsid w:val="00415F41"/>
    <w:rsid w:val="0041631F"/>
    <w:rsid w:val="004167E7"/>
    <w:rsid w:val="004167EE"/>
    <w:rsid w:val="00416F9C"/>
    <w:rsid w:val="00417E1C"/>
    <w:rsid w:val="004208C5"/>
    <w:rsid w:val="0042099E"/>
    <w:rsid w:val="004213AE"/>
    <w:rsid w:val="00421A5E"/>
    <w:rsid w:val="00421B37"/>
    <w:rsid w:val="00422070"/>
    <w:rsid w:val="00422BD1"/>
    <w:rsid w:val="00422D4D"/>
    <w:rsid w:val="004232B8"/>
    <w:rsid w:val="00423838"/>
    <w:rsid w:val="004238F4"/>
    <w:rsid w:val="00424626"/>
    <w:rsid w:val="00424831"/>
    <w:rsid w:val="00424B95"/>
    <w:rsid w:val="00424CAF"/>
    <w:rsid w:val="004275DB"/>
    <w:rsid w:val="00430E7C"/>
    <w:rsid w:val="00431B37"/>
    <w:rsid w:val="00432740"/>
    <w:rsid w:val="00432DA1"/>
    <w:rsid w:val="00433881"/>
    <w:rsid w:val="004338FC"/>
    <w:rsid w:val="00433CBB"/>
    <w:rsid w:val="00433D76"/>
    <w:rsid w:val="00433DA2"/>
    <w:rsid w:val="00434618"/>
    <w:rsid w:val="0043466C"/>
    <w:rsid w:val="004349A5"/>
    <w:rsid w:val="00435189"/>
    <w:rsid w:val="00435CDA"/>
    <w:rsid w:val="0043653A"/>
    <w:rsid w:val="00436A70"/>
    <w:rsid w:val="00437575"/>
    <w:rsid w:val="00437D3F"/>
    <w:rsid w:val="00440DF6"/>
    <w:rsid w:val="0044160B"/>
    <w:rsid w:val="00442630"/>
    <w:rsid w:val="00442944"/>
    <w:rsid w:val="00442D68"/>
    <w:rsid w:val="00442E7B"/>
    <w:rsid w:val="00443455"/>
    <w:rsid w:val="0044401B"/>
    <w:rsid w:val="0044425D"/>
    <w:rsid w:val="004447A4"/>
    <w:rsid w:val="004458FA"/>
    <w:rsid w:val="00446C42"/>
    <w:rsid w:val="00447036"/>
    <w:rsid w:val="00447B26"/>
    <w:rsid w:val="00447E03"/>
    <w:rsid w:val="0045015F"/>
    <w:rsid w:val="004502E6"/>
    <w:rsid w:val="00450459"/>
    <w:rsid w:val="0045089D"/>
    <w:rsid w:val="00450B48"/>
    <w:rsid w:val="00450CE9"/>
    <w:rsid w:val="00450CF1"/>
    <w:rsid w:val="00451F86"/>
    <w:rsid w:val="004524F2"/>
    <w:rsid w:val="0045286F"/>
    <w:rsid w:val="00452C30"/>
    <w:rsid w:val="004532F8"/>
    <w:rsid w:val="00454118"/>
    <w:rsid w:val="00454316"/>
    <w:rsid w:val="004546AD"/>
    <w:rsid w:val="00454BDF"/>
    <w:rsid w:val="0045586F"/>
    <w:rsid w:val="00455A6D"/>
    <w:rsid w:val="00455E72"/>
    <w:rsid w:val="00456A18"/>
    <w:rsid w:val="00456A98"/>
    <w:rsid w:val="00456EBA"/>
    <w:rsid w:val="0045706B"/>
    <w:rsid w:val="00457972"/>
    <w:rsid w:val="0046012C"/>
    <w:rsid w:val="00460E03"/>
    <w:rsid w:val="00461464"/>
    <w:rsid w:val="004614E2"/>
    <w:rsid w:val="00461570"/>
    <w:rsid w:val="00462A49"/>
    <w:rsid w:val="00462E8E"/>
    <w:rsid w:val="004632F5"/>
    <w:rsid w:val="00463D49"/>
    <w:rsid w:val="0046417E"/>
    <w:rsid w:val="004645B3"/>
    <w:rsid w:val="00464690"/>
    <w:rsid w:val="00466D21"/>
    <w:rsid w:val="00470541"/>
    <w:rsid w:val="0047060A"/>
    <w:rsid w:val="00470BD1"/>
    <w:rsid w:val="00470BFD"/>
    <w:rsid w:val="00470E72"/>
    <w:rsid w:val="004712CA"/>
    <w:rsid w:val="00471D20"/>
    <w:rsid w:val="00472445"/>
    <w:rsid w:val="00472789"/>
    <w:rsid w:val="00472F4E"/>
    <w:rsid w:val="004730CA"/>
    <w:rsid w:val="004730D1"/>
    <w:rsid w:val="00473373"/>
    <w:rsid w:val="004733E3"/>
    <w:rsid w:val="00473417"/>
    <w:rsid w:val="0047357D"/>
    <w:rsid w:val="0047417B"/>
    <w:rsid w:val="0047586B"/>
    <w:rsid w:val="00475F0C"/>
    <w:rsid w:val="00477541"/>
    <w:rsid w:val="004778BC"/>
    <w:rsid w:val="004779A9"/>
    <w:rsid w:val="00480596"/>
    <w:rsid w:val="004805F5"/>
    <w:rsid w:val="00480969"/>
    <w:rsid w:val="00480CBC"/>
    <w:rsid w:val="00481324"/>
    <w:rsid w:val="0048228A"/>
    <w:rsid w:val="00482A4E"/>
    <w:rsid w:val="00482D83"/>
    <w:rsid w:val="00483AC2"/>
    <w:rsid w:val="00483C6E"/>
    <w:rsid w:val="004843E3"/>
    <w:rsid w:val="004845D7"/>
    <w:rsid w:val="00484C12"/>
    <w:rsid w:val="004852B3"/>
    <w:rsid w:val="00485D03"/>
    <w:rsid w:val="004861CA"/>
    <w:rsid w:val="0048689A"/>
    <w:rsid w:val="00486E7B"/>
    <w:rsid w:val="00487B7C"/>
    <w:rsid w:val="00490198"/>
    <w:rsid w:val="004906C2"/>
    <w:rsid w:val="004908E0"/>
    <w:rsid w:val="00490E8C"/>
    <w:rsid w:val="0049157C"/>
    <w:rsid w:val="00491C2A"/>
    <w:rsid w:val="0049386D"/>
    <w:rsid w:val="00493EF5"/>
    <w:rsid w:val="00494151"/>
    <w:rsid w:val="00494DDE"/>
    <w:rsid w:val="00494E9F"/>
    <w:rsid w:val="00494F8D"/>
    <w:rsid w:val="0049582D"/>
    <w:rsid w:val="00495D4B"/>
    <w:rsid w:val="00496B5E"/>
    <w:rsid w:val="004A0232"/>
    <w:rsid w:val="004A0527"/>
    <w:rsid w:val="004A0A12"/>
    <w:rsid w:val="004A0D0D"/>
    <w:rsid w:val="004A0F4A"/>
    <w:rsid w:val="004A1CFE"/>
    <w:rsid w:val="004A1F30"/>
    <w:rsid w:val="004A31C8"/>
    <w:rsid w:val="004A337B"/>
    <w:rsid w:val="004A3812"/>
    <w:rsid w:val="004A3C35"/>
    <w:rsid w:val="004A3DD3"/>
    <w:rsid w:val="004A4204"/>
    <w:rsid w:val="004A4234"/>
    <w:rsid w:val="004A444B"/>
    <w:rsid w:val="004A488E"/>
    <w:rsid w:val="004A4E5A"/>
    <w:rsid w:val="004A50D7"/>
    <w:rsid w:val="004A55C3"/>
    <w:rsid w:val="004A5BB8"/>
    <w:rsid w:val="004A653C"/>
    <w:rsid w:val="004A6843"/>
    <w:rsid w:val="004A7BEB"/>
    <w:rsid w:val="004B087A"/>
    <w:rsid w:val="004B09AC"/>
    <w:rsid w:val="004B0ACC"/>
    <w:rsid w:val="004B0FB2"/>
    <w:rsid w:val="004B1013"/>
    <w:rsid w:val="004B1178"/>
    <w:rsid w:val="004B1671"/>
    <w:rsid w:val="004B1902"/>
    <w:rsid w:val="004B1C70"/>
    <w:rsid w:val="004B2250"/>
    <w:rsid w:val="004B2357"/>
    <w:rsid w:val="004B2C0E"/>
    <w:rsid w:val="004B2C52"/>
    <w:rsid w:val="004B359B"/>
    <w:rsid w:val="004B37BE"/>
    <w:rsid w:val="004B413C"/>
    <w:rsid w:val="004B476F"/>
    <w:rsid w:val="004B48E6"/>
    <w:rsid w:val="004B4B2B"/>
    <w:rsid w:val="004B4C5F"/>
    <w:rsid w:val="004B5099"/>
    <w:rsid w:val="004B5402"/>
    <w:rsid w:val="004B5719"/>
    <w:rsid w:val="004B5B0D"/>
    <w:rsid w:val="004B5D45"/>
    <w:rsid w:val="004B5FBF"/>
    <w:rsid w:val="004B6439"/>
    <w:rsid w:val="004B6710"/>
    <w:rsid w:val="004B6DA8"/>
    <w:rsid w:val="004B75FB"/>
    <w:rsid w:val="004B78E6"/>
    <w:rsid w:val="004B7987"/>
    <w:rsid w:val="004C051A"/>
    <w:rsid w:val="004C0C55"/>
    <w:rsid w:val="004C0E11"/>
    <w:rsid w:val="004C0F38"/>
    <w:rsid w:val="004C11B1"/>
    <w:rsid w:val="004C2574"/>
    <w:rsid w:val="004C2A52"/>
    <w:rsid w:val="004C2E1D"/>
    <w:rsid w:val="004C4607"/>
    <w:rsid w:val="004C5795"/>
    <w:rsid w:val="004C57EB"/>
    <w:rsid w:val="004C64FE"/>
    <w:rsid w:val="004C6CF4"/>
    <w:rsid w:val="004C7452"/>
    <w:rsid w:val="004C74D9"/>
    <w:rsid w:val="004C7DEC"/>
    <w:rsid w:val="004D00BF"/>
    <w:rsid w:val="004D03D0"/>
    <w:rsid w:val="004D0C4E"/>
    <w:rsid w:val="004D0EBC"/>
    <w:rsid w:val="004D11B6"/>
    <w:rsid w:val="004D144A"/>
    <w:rsid w:val="004D1626"/>
    <w:rsid w:val="004D16AF"/>
    <w:rsid w:val="004D17E7"/>
    <w:rsid w:val="004D1C33"/>
    <w:rsid w:val="004D1F9B"/>
    <w:rsid w:val="004D2666"/>
    <w:rsid w:val="004D2684"/>
    <w:rsid w:val="004D38F9"/>
    <w:rsid w:val="004D4BE8"/>
    <w:rsid w:val="004D4E0F"/>
    <w:rsid w:val="004D4EDB"/>
    <w:rsid w:val="004D5652"/>
    <w:rsid w:val="004D5810"/>
    <w:rsid w:val="004D5FB1"/>
    <w:rsid w:val="004D6B3C"/>
    <w:rsid w:val="004D6B9B"/>
    <w:rsid w:val="004D7615"/>
    <w:rsid w:val="004E00E2"/>
    <w:rsid w:val="004E0993"/>
    <w:rsid w:val="004E1036"/>
    <w:rsid w:val="004E1711"/>
    <w:rsid w:val="004E17FE"/>
    <w:rsid w:val="004E1BAA"/>
    <w:rsid w:val="004E1DCA"/>
    <w:rsid w:val="004E2177"/>
    <w:rsid w:val="004E241A"/>
    <w:rsid w:val="004E2540"/>
    <w:rsid w:val="004E28F2"/>
    <w:rsid w:val="004E2A52"/>
    <w:rsid w:val="004E2B02"/>
    <w:rsid w:val="004E2F30"/>
    <w:rsid w:val="004E3249"/>
    <w:rsid w:val="004E36D6"/>
    <w:rsid w:val="004E39FA"/>
    <w:rsid w:val="004E405A"/>
    <w:rsid w:val="004E478E"/>
    <w:rsid w:val="004E553D"/>
    <w:rsid w:val="004E5B16"/>
    <w:rsid w:val="004E5EA4"/>
    <w:rsid w:val="004E6504"/>
    <w:rsid w:val="004E69C1"/>
    <w:rsid w:val="004E6C4B"/>
    <w:rsid w:val="004E7048"/>
    <w:rsid w:val="004E7F26"/>
    <w:rsid w:val="004F0212"/>
    <w:rsid w:val="004F0587"/>
    <w:rsid w:val="004F0834"/>
    <w:rsid w:val="004F0D5A"/>
    <w:rsid w:val="004F2189"/>
    <w:rsid w:val="004F25DF"/>
    <w:rsid w:val="004F42E0"/>
    <w:rsid w:val="004F455F"/>
    <w:rsid w:val="004F4DFB"/>
    <w:rsid w:val="004F508A"/>
    <w:rsid w:val="004F58FA"/>
    <w:rsid w:val="004F640F"/>
    <w:rsid w:val="004F6CD9"/>
    <w:rsid w:val="004F6EC2"/>
    <w:rsid w:val="004F7739"/>
    <w:rsid w:val="004F7852"/>
    <w:rsid w:val="005000CD"/>
    <w:rsid w:val="00500A9A"/>
    <w:rsid w:val="00501312"/>
    <w:rsid w:val="0050193A"/>
    <w:rsid w:val="00501C49"/>
    <w:rsid w:val="0050211A"/>
    <w:rsid w:val="005021B4"/>
    <w:rsid w:val="005021EA"/>
    <w:rsid w:val="005027F4"/>
    <w:rsid w:val="005033BD"/>
    <w:rsid w:val="005036AD"/>
    <w:rsid w:val="00503D48"/>
    <w:rsid w:val="00503E39"/>
    <w:rsid w:val="00504047"/>
    <w:rsid w:val="005047D9"/>
    <w:rsid w:val="00504B57"/>
    <w:rsid w:val="00506ABC"/>
    <w:rsid w:val="0051022F"/>
    <w:rsid w:val="005103A2"/>
    <w:rsid w:val="00510A97"/>
    <w:rsid w:val="00510E10"/>
    <w:rsid w:val="005111BD"/>
    <w:rsid w:val="00511359"/>
    <w:rsid w:val="005114EF"/>
    <w:rsid w:val="005124B2"/>
    <w:rsid w:val="00512600"/>
    <w:rsid w:val="00512953"/>
    <w:rsid w:val="00512B66"/>
    <w:rsid w:val="005131C7"/>
    <w:rsid w:val="00513BE2"/>
    <w:rsid w:val="00513E67"/>
    <w:rsid w:val="0051482E"/>
    <w:rsid w:val="005149CA"/>
    <w:rsid w:val="00514EDA"/>
    <w:rsid w:val="00514FE0"/>
    <w:rsid w:val="00515224"/>
    <w:rsid w:val="005154B4"/>
    <w:rsid w:val="00515AB2"/>
    <w:rsid w:val="00515F24"/>
    <w:rsid w:val="00516FA7"/>
    <w:rsid w:val="00520479"/>
    <w:rsid w:val="00520D87"/>
    <w:rsid w:val="00521350"/>
    <w:rsid w:val="0052161F"/>
    <w:rsid w:val="00521B05"/>
    <w:rsid w:val="00522EBA"/>
    <w:rsid w:val="00523F20"/>
    <w:rsid w:val="00524BE0"/>
    <w:rsid w:val="00524F23"/>
    <w:rsid w:val="00525055"/>
    <w:rsid w:val="00525C4A"/>
    <w:rsid w:val="005269FF"/>
    <w:rsid w:val="00526CF2"/>
    <w:rsid w:val="0053027A"/>
    <w:rsid w:val="0053074B"/>
    <w:rsid w:val="00530FCA"/>
    <w:rsid w:val="00531417"/>
    <w:rsid w:val="00531FC9"/>
    <w:rsid w:val="00531FE5"/>
    <w:rsid w:val="005324B9"/>
    <w:rsid w:val="00532C66"/>
    <w:rsid w:val="0053376B"/>
    <w:rsid w:val="00533F52"/>
    <w:rsid w:val="005357EC"/>
    <w:rsid w:val="00537163"/>
    <w:rsid w:val="00537656"/>
    <w:rsid w:val="00537B56"/>
    <w:rsid w:val="0054009A"/>
    <w:rsid w:val="005412F1"/>
    <w:rsid w:val="005417D5"/>
    <w:rsid w:val="0054353F"/>
    <w:rsid w:val="00543B22"/>
    <w:rsid w:val="00543B3D"/>
    <w:rsid w:val="00543C16"/>
    <w:rsid w:val="00543EC2"/>
    <w:rsid w:val="0054402C"/>
    <w:rsid w:val="00544D8B"/>
    <w:rsid w:val="00544D9B"/>
    <w:rsid w:val="00544F6D"/>
    <w:rsid w:val="005451EB"/>
    <w:rsid w:val="00546362"/>
    <w:rsid w:val="00546F76"/>
    <w:rsid w:val="00547250"/>
    <w:rsid w:val="00547A4F"/>
    <w:rsid w:val="00547E2C"/>
    <w:rsid w:val="005501A6"/>
    <w:rsid w:val="005503FB"/>
    <w:rsid w:val="00550411"/>
    <w:rsid w:val="005505FE"/>
    <w:rsid w:val="00550D34"/>
    <w:rsid w:val="0055130C"/>
    <w:rsid w:val="00551B2C"/>
    <w:rsid w:val="00551E86"/>
    <w:rsid w:val="00552964"/>
    <w:rsid w:val="005536F9"/>
    <w:rsid w:val="00553954"/>
    <w:rsid w:val="00553962"/>
    <w:rsid w:val="00553C1C"/>
    <w:rsid w:val="00554256"/>
    <w:rsid w:val="005546C0"/>
    <w:rsid w:val="00554949"/>
    <w:rsid w:val="00554B30"/>
    <w:rsid w:val="0055598E"/>
    <w:rsid w:val="00555BA1"/>
    <w:rsid w:val="00557188"/>
    <w:rsid w:val="00560282"/>
    <w:rsid w:val="005602C9"/>
    <w:rsid w:val="00560798"/>
    <w:rsid w:val="00560A84"/>
    <w:rsid w:val="00560BFD"/>
    <w:rsid w:val="00560C82"/>
    <w:rsid w:val="00560D79"/>
    <w:rsid w:val="00560F96"/>
    <w:rsid w:val="00561D7D"/>
    <w:rsid w:val="0056217A"/>
    <w:rsid w:val="00562418"/>
    <w:rsid w:val="00562444"/>
    <w:rsid w:val="005628F0"/>
    <w:rsid w:val="00562CF4"/>
    <w:rsid w:val="00562FCA"/>
    <w:rsid w:val="0056320E"/>
    <w:rsid w:val="005633F8"/>
    <w:rsid w:val="0056345C"/>
    <w:rsid w:val="00563639"/>
    <w:rsid w:val="005636D3"/>
    <w:rsid w:val="00563E4B"/>
    <w:rsid w:val="0056450F"/>
    <w:rsid w:val="00564823"/>
    <w:rsid w:val="00564B84"/>
    <w:rsid w:val="00565787"/>
    <w:rsid w:val="0056635E"/>
    <w:rsid w:val="005668C2"/>
    <w:rsid w:val="005669F9"/>
    <w:rsid w:val="00566A29"/>
    <w:rsid w:val="00566D01"/>
    <w:rsid w:val="00566F89"/>
    <w:rsid w:val="00567044"/>
    <w:rsid w:val="00567489"/>
    <w:rsid w:val="0056758E"/>
    <w:rsid w:val="005675A0"/>
    <w:rsid w:val="00567FF5"/>
    <w:rsid w:val="00570759"/>
    <w:rsid w:val="005709BF"/>
    <w:rsid w:val="00570A5D"/>
    <w:rsid w:val="005713CF"/>
    <w:rsid w:val="005715BA"/>
    <w:rsid w:val="005724FC"/>
    <w:rsid w:val="0057274F"/>
    <w:rsid w:val="00573D94"/>
    <w:rsid w:val="00573E62"/>
    <w:rsid w:val="00573EC6"/>
    <w:rsid w:val="005740C2"/>
    <w:rsid w:val="00574B4E"/>
    <w:rsid w:val="00574CEB"/>
    <w:rsid w:val="00574F46"/>
    <w:rsid w:val="00575709"/>
    <w:rsid w:val="0057635E"/>
    <w:rsid w:val="00577068"/>
    <w:rsid w:val="005777EA"/>
    <w:rsid w:val="005779E1"/>
    <w:rsid w:val="00577B14"/>
    <w:rsid w:val="005800B9"/>
    <w:rsid w:val="005802CA"/>
    <w:rsid w:val="00580EEE"/>
    <w:rsid w:val="005811B3"/>
    <w:rsid w:val="00581455"/>
    <w:rsid w:val="00581848"/>
    <w:rsid w:val="00581D4E"/>
    <w:rsid w:val="00581D95"/>
    <w:rsid w:val="00581E0A"/>
    <w:rsid w:val="00582462"/>
    <w:rsid w:val="005830E0"/>
    <w:rsid w:val="00583177"/>
    <w:rsid w:val="005831D8"/>
    <w:rsid w:val="0058352C"/>
    <w:rsid w:val="0058369A"/>
    <w:rsid w:val="00583786"/>
    <w:rsid w:val="00583980"/>
    <w:rsid w:val="00583B2F"/>
    <w:rsid w:val="00584510"/>
    <w:rsid w:val="0058462F"/>
    <w:rsid w:val="00584B4D"/>
    <w:rsid w:val="00585955"/>
    <w:rsid w:val="005879D9"/>
    <w:rsid w:val="00587AA7"/>
    <w:rsid w:val="00587E43"/>
    <w:rsid w:val="00590004"/>
    <w:rsid w:val="00590080"/>
    <w:rsid w:val="00590189"/>
    <w:rsid w:val="00590633"/>
    <w:rsid w:val="00590A9A"/>
    <w:rsid w:val="00590D67"/>
    <w:rsid w:val="00591116"/>
    <w:rsid w:val="00591B9D"/>
    <w:rsid w:val="0059219B"/>
    <w:rsid w:val="0059243D"/>
    <w:rsid w:val="00592778"/>
    <w:rsid w:val="00592A2E"/>
    <w:rsid w:val="00592DCD"/>
    <w:rsid w:val="0059381F"/>
    <w:rsid w:val="00593ED4"/>
    <w:rsid w:val="0059526C"/>
    <w:rsid w:val="00595506"/>
    <w:rsid w:val="005956DD"/>
    <w:rsid w:val="00595942"/>
    <w:rsid w:val="00595E70"/>
    <w:rsid w:val="00595FF7"/>
    <w:rsid w:val="00596305"/>
    <w:rsid w:val="00596614"/>
    <w:rsid w:val="005967DD"/>
    <w:rsid w:val="00596BF7"/>
    <w:rsid w:val="00596C12"/>
    <w:rsid w:val="00597237"/>
    <w:rsid w:val="005974F8"/>
    <w:rsid w:val="00597DE3"/>
    <w:rsid w:val="005A0FC7"/>
    <w:rsid w:val="005A1055"/>
    <w:rsid w:val="005A10B6"/>
    <w:rsid w:val="005A1230"/>
    <w:rsid w:val="005A12AA"/>
    <w:rsid w:val="005A18C1"/>
    <w:rsid w:val="005A1FDD"/>
    <w:rsid w:val="005A2CDB"/>
    <w:rsid w:val="005A30A5"/>
    <w:rsid w:val="005A3358"/>
    <w:rsid w:val="005A3B4F"/>
    <w:rsid w:val="005A456A"/>
    <w:rsid w:val="005A4949"/>
    <w:rsid w:val="005A5607"/>
    <w:rsid w:val="005A576A"/>
    <w:rsid w:val="005A5EEB"/>
    <w:rsid w:val="005A6C09"/>
    <w:rsid w:val="005A6CEC"/>
    <w:rsid w:val="005A6E21"/>
    <w:rsid w:val="005A74EE"/>
    <w:rsid w:val="005A75FF"/>
    <w:rsid w:val="005A76EE"/>
    <w:rsid w:val="005A7993"/>
    <w:rsid w:val="005A7A06"/>
    <w:rsid w:val="005A7EA6"/>
    <w:rsid w:val="005B0356"/>
    <w:rsid w:val="005B07AD"/>
    <w:rsid w:val="005B1194"/>
    <w:rsid w:val="005B1248"/>
    <w:rsid w:val="005B1908"/>
    <w:rsid w:val="005B1C6A"/>
    <w:rsid w:val="005B1F24"/>
    <w:rsid w:val="005B1FF8"/>
    <w:rsid w:val="005B2535"/>
    <w:rsid w:val="005B271F"/>
    <w:rsid w:val="005B2D35"/>
    <w:rsid w:val="005B2FDB"/>
    <w:rsid w:val="005B478F"/>
    <w:rsid w:val="005B4E1F"/>
    <w:rsid w:val="005B5FE7"/>
    <w:rsid w:val="005B61CA"/>
    <w:rsid w:val="005B63A7"/>
    <w:rsid w:val="005B6BE5"/>
    <w:rsid w:val="005B6C32"/>
    <w:rsid w:val="005B6F0E"/>
    <w:rsid w:val="005B762D"/>
    <w:rsid w:val="005C076F"/>
    <w:rsid w:val="005C083E"/>
    <w:rsid w:val="005C1800"/>
    <w:rsid w:val="005C1A24"/>
    <w:rsid w:val="005C1E10"/>
    <w:rsid w:val="005C2181"/>
    <w:rsid w:val="005C2184"/>
    <w:rsid w:val="005C364C"/>
    <w:rsid w:val="005C3771"/>
    <w:rsid w:val="005C3DA6"/>
    <w:rsid w:val="005C43FB"/>
    <w:rsid w:val="005C461C"/>
    <w:rsid w:val="005C4743"/>
    <w:rsid w:val="005C6102"/>
    <w:rsid w:val="005C6622"/>
    <w:rsid w:val="005C7033"/>
    <w:rsid w:val="005C73FC"/>
    <w:rsid w:val="005C76DD"/>
    <w:rsid w:val="005C7E61"/>
    <w:rsid w:val="005D0C1C"/>
    <w:rsid w:val="005D1689"/>
    <w:rsid w:val="005D1945"/>
    <w:rsid w:val="005D25ED"/>
    <w:rsid w:val="005D2DCF"/>
    <w:rsid w:val="005D34EC"/>
    <w:rsid w:val="005D39C5"/>
    <w:rsid w:val="005D4888"/>
    <w:rsid w:val="005D5745"/>
    <w:rsid w:val="005D575C"/>
    <w:rsid w:val="005D5D56"/>
    <w:rsid w:val="005D63AE"/>
    <w:rsid w:val="005D6BAE"/>
    <w:rsid w:val="005D6C48"/>
    <w:rsid w:val="005D6E62"/>
    <w:rsid w:val="005D700B"/>
    <w:rsid w:val="005D7494"/>
    <w:rsid w:val="005D79CB"/>
    <w:rsid w:val="005E018D"/>
    <w:rsid w:val="005E0F83"/>
    <w:rsid w:val="005E1781"/>
    <w:rsid w:val="005E394B"/>
    <w:rsid w:val="005E3FE2"/>
    <w:rsid w:val="005E4AA7"/>
    <w:rsid w:val="005E4FD0"/>
    <w:rsid w:val="005E73E7"/>
    <w:rsid w:val="005E7614"/>
    <w:rsid w:val="005E7B0A"/>
    <w:rsid w:val="005F1A31"/>
    <w:rsid w:val="005F1F34"/>
    <w:rsid w:val="005F2A61"/>
    <w:rsid w:val="005F2A87"/>
    <w:rsid w:val="005F2B1D"/>
    <w:rsid w:val="005F2D9D"/>
    <w:rsid w:val="005F32ED"/>
    <w:rsid w:val="005F356A"/>
    <w:rsid w:val="005F3A1F"/>
    <w:rsid w:val="005F3C80"/>
    <w:rsid w:val="005F451F"/>
    <w:rsid w:val="005F657A"/>
    <w:rsid w:val="005F65F0"/>
    <w:rsid w:val="005F6D9C"/>
    <w:rsid w:val="005F6DDA"/>
    <w:rsid w:val="005F6EC8"/>
    <w:rsid w:val="005F7C89"/>
    <w:rsid w:val="006002C1"/>
    <w:rsid w:val="006004F4"/>
    <w:rsid w:val="00600761"/>
    <w:rsid w:val="006009E9"/>
    <w:rsid w:val="00600ECF"/>
    <w:rsid w:val="00601564"/>
    <w:rsid w:val="0060296A"/>
    <w:rsid w:val="00603584"/>
    <w:rsid w:val="00603B61"/>
    <w:rsid w:val="006045C7"/>
    <w:rsid w:val="006049B5"/>
    <w:rsid w:val="00605240"/>
    <w:rsid w:val="00605F32"/>
    <w:rsid w:val="00606977"/>
    <w:rsid w:val="00607368"/>
    <w:rsid w:val="00607D64"/>
    <w:rsid w:val="00607D8F"/>
    <w:rsid w:val="00607ECE"/>
    <w:rsid w:val="006106C2"/>
    <w:rsid w:val="006110FD"/>
    <w:rsid w:val="00611291"/>
    <w:rsid w:val="0061131D"/>
    <w:rsid w:val="0061163A"/>
    <w:rsid w:val="00612019"/>
    <w:rsid w:val="0061237B"/>
    <w:rsid w:val="00612A53"/>
    <w:rsid w:val="006131A3"/>
    <w:rsid w:val="006141B8"/>
    <w:rsid w:val="00614674"/>
    <w:rsid w:val="00615220"/>
    <w:rsid w:val="00615B76"/>
    <w:rsid w:val="00615FB0"/>
    <w:rsid w:val="00616499"/>
    <w:rsid w:val="00616DD4"/>
    <w:rsid w:val="006173F7"/>
    <w:rsid w:val="0062238F"/>
    <w:rsid w:val="00622720"/>
    <w:rsid w:val="0062277B"/>
    <w:rsid w:val="00622A9F"/>
    <w:rsid w:val="00622E9B"/>
    <w:rsid w:val="00622F0E"/>
    <w:rsid w:val="0062376D"/>
    <w:rsid w:val="00623930"/>
    <w:rsid w:val="00623993"/>
    <w:rsid w:val="0062518E"/>
    <w:rsid w:val="00625CDD"/>
    <w:rsid w:val="0062641C"/>
    <w:rsid w:val="00626578"/>
    <w:rsid w:val="00627A6E"/>
    <w:rsid w:val="00627C19"/>
    <w:rsid w:val="0063108F"/>
    <w:rsid w:val="00631729"/>
    <w:rsid w:val="006317DF"/>
    <w:rsid w:val="006328D1"/>
    <w:rsid w:val="00632B74"/>
    <w:rsid w:val="00633790"/>
    <w:rsid w:val="006340B5"/>
    <w:rsid w:val="00634DF5"/>
    <w:rsid w:val="00635E6E"/>
    <w:rsid w:val="00635EE6"/>
    <w:rsid w:val="00636200"/>
    <w:rsid w:val="00636462"/>
    <w:rsid w:val="006365E4"/>
    <w:rsid w:val="006367F9"/>
    <w:rsid w:val="00636BAF"/>
    <w:rsid w:val="00636FC4"/>
    <w:rsid w:val="006371CA"/>
    <w:rsid w:val="006374F2"/>
    <w:rsid w:val="00640A6B"/>
    <w:rsid w:val="00640C55"/>
    <w:rsid w:val="00640D84"/>
    <w:rsid w:val="00640D8E"/>
    <w:rsid w:val="00641170"/>
    <w:rsid w:val="00641D96"/>
    <w:rsid w:val="00641F13"/>
    <w:rsid w:val="0064207D"/>
    <w:rsid w:val="00642361"/>
    <w:rsid w:val="00642991"/>
    <w:rsid w:val="00642CED"/>
    <w:rsid w:val="00642D7E"/>
    <w:rsid w:val="00643FAB"/>
    <w:rsid w:val="00644391"/>
    <w:rsid w:val="00644C83"/>
    <w:rsid w:val="006453E2"/>
    <w:rsid w:val="006458AD"/>
    <w:rsid w:val="00645ABB"/>
    <w:rsid w:val="00647305"/>
    <w:rsid w:val="00647613"/>
    <w:rsid w:val="00647706"/>
    <w:rsid w:val="006478C4"/>
    <w:rsid w:val="00647FAF"/>
    <w:rsid w:val="00647FD9"/>
    <w:rsid w:val="006501F0"/>
    <w:rsid w:val="0065107D"/>
    <w:rsid w:val="006512BD"/>
    <w:rsid w:val="00651A69"/>
    <w:rsid w:val="00651BDB"/>
    <w:rsid w:val="006522EA"/>
    <w:rsid w:val="00652E65"/>
    <w:rsid w:val="00653B35"/>
    <w:rsid w:val="00654031"/>
    <w:rsid w:val="006544AA"/>
    <w:rsid w:val="00654EA1"/>
    <w:rsid w:val="00655609"/>
    <w:rsid w:val="00655A5B"/>
    <w:rsid w:val="00656476"/>
    <w:rsid w:val="0065669B"/>
    <w:rsid w:val="00656E4B"/>
    <w:rsid w:val="00656FD1"/>
    <w:rsid w:val="00657F4B"/>
    <w:rsid w:val="00660B0F"/>
    <w:rsid w:val="006618D0"/>
    <w:rsid w:val="00661EAF"/>
    <w:rsid w:val="00662416"/>
    <w:rsid w:val="0066244B"/>
    <w:rsid w:val="00662900"/>
    <w:rsid w:val="00662993"/>
    <w:rsid w:val="00662B9C"/>
    <w:rsid w:val="00662FD8"/>
    <w:rsid w:val="006642A6"/>
    <w:rsid w:val="0066458C"/>
    <w:rsid w:val="0066461B"/>
    <w:rsid w:val="0066533E"/>
    <w:rsid w:val="00665E28"/>
    <w:rsid w:val="00666161"/>
    <w:rsid w:val="006662C4"/>
    <w:rsid w:val="00666E3C"/>
    <w:rsid w:val="00667AA5"/>
    <w:rsid w:val="0067035F"/>
    <w:rsid w:val="00670A89"/>
    <w:rsid w:val="006726CF"/>
    <w:rsid w:val="0067343B"/>
    <w:rsid w:val="006735E8"/>
    <w:rsid w:val="00673CDF"/>
    <w:rsid w:val="006746A4"/>
    <w:rsid w:val="006746E1"/>
    <w:rsid w:val="00674F9D"/>
    <w:rsid w:val="006754B2"/>
    <w:rsid w:val="00675AA2"/>
    <w:rsid w:val="00676D4F"/>
    <w:rsid w:val="00676EA2"/>
    <w:rsid w:val="006808E2"/>
    <w:rsid w:val="00680F1F"/>
    <w:rsid w:val="00683777"/>
    <w:rsid w:val="00683F37"/>
    <w:rsid w:val="00684DBF"/>
    <w:rsid w:val="00684F37"/>
    <w:rsid w:val="006852AA"/>
    <w:rsid w:val="0068533A"/>
    <w:rsid w:val="0068573E"/>
    <w:rsid w:val="00685A11"/>
    <w:rsid w:val="00685D56"/>
    <w:rsid w:val="006865D8"/>
    <w:rsid w:val="0068681F"/>
    <w:rsid w:val="00686D3E"/>
    <w:rsid w:val="006873EE"/>
    <w:rsid w:val="0068745F"/>
    <w:rsid w:val="00687E4B"/>
    <w:rsid w:val="006904F6"/>
    <w:rsid w:val="006907DA"/>
    <w:rsid w:val="006910B3"/>
    <w:rsid w:val="00691465"/>
    <w:rsid w:val="006918C6"/>
    <w:rsid w:val="006923EA"/>
    <w:rsid w:val="00692A19"/>
    <w:rsid w:val="006930F0"/>
    <w:rsid w:val="00693752"/>
    <w:rsid w:val="006943FC"/>
    <w:rsid w:val="00695136"/>
    <w:rsid w:val="00695A4A"/>
    <w:rsid w:val="00695ABC"/>
    <w:rsid w:val="00695AF9"/>
    <w:rsid w:val="00695D44"/>
    <w:rsid w:val="00696BBA"/>
    <w:rsid w:val="006971A7"/>
    <w:rsid w:val="006A0285"/>
    <w:rsid w:val="006A0729"/>
    <w:rsid w:val="006A094C"/>
    <w:rsid w:val="006A0C4D"/>
    <w:rsid w:val="006A0D01"/>
    <w:rsid w:val="006A0FF5"/>
    <w:rsid w:val="006A10BF"/>
    <w:rsid w:val="006A10E6"/>
    <w:rsid w:val="006A14A3"/>
    <w:rsid w:val="006A1F2B"/>
    <w:rsid w:val="006A2447"/>
    <w:rsid w:val="006A2507"/>
    <w:rsid w:val="006A257C"/>
    <w:rsid w:val="006A2B46"/>
    <w:rsid w:val="006A3699"/>
    <w:rsid w:val="006A5DA4"/>
    <w:rsid w:val="006A6032"/>
    <w:rsid w:val="006A61B7"/>
    <w:rsid w:val="006A64FE"/>
    <w:rsid w:val="006A6D0F"/>
    <w:rsid w:val="006A6F73"/>
    <w:rsid w:val="006A71AF"/>
    <w:rsid w:val="006A7F6E"/>
    <w:rsid w:val="006B0D93"/>
    <w:rsid w:val="006B0E68"/>
    <w:rsid w:val="006B0F3C"/>
    <w:rsid w:val="006B0F61"/>
    <w:rsid w:val="006B1830"/>
    <w:rsid w:val="006B1F4D"/>
    <w:rsid w:val="006B25DE"/>
    <w:rsid w:val="006B28DD"/>
    <w:rsid w:val="006B3AD9"/>
    <w:rsid w:val="006B528B"/>
    <w:rsid w:val="006B52CA"/>
    <w:rsid w:val="006B6007"/>
    <w:rsid w:val="006B60C4"/>
    <w:rsid w:val="006B64AF"/>
    <w:rsid w:val="006B68FD"/>
    <w:rsid w:val="006C02BF"/>
    <w:rsid w:val="006C0529"/>
    <w:rsid w:val="006C14D8"/>
    <w:rsid w:val="006C17F6"/>
    <w:rsid w:val="006C2041"/>
    <w:rsid w:val="006C229D"/>
    <w:rsid w:val="006C2688"/>
    <w:rsid w:val="006C2C2B"/>
    <w:rsid w:val="006C35C0"/>
    <w:rsid w:val="006C371B"/>
    <w:rsid w:val="006C3B68"/>
    <w:rsid w:val="006C3F64"/>
    <w:rsid w:val="006C48E9"/>
    <w:rsid w:val="006C4ED3"/>
    <w:rsid w:val="006C50A9"/>
    <w:rsid w:val="006C5301"/>
    <w:rsid w:val="006C5AAD"/>
    <w:rsid w:val="006C5C54"/>
    <w:rsid w:val="006D07FA"/>
    <w:rsid w:val="006D0B01"/>
    <w:rsid w:val="006D0B4E"/>
    <w:rsid w:val="006D0E70"/>
    <w:rsid w:val="006D0FCC"/>
    <w:rsid w:val="006D1EAA"/>
    <w:rsid w:val="006D2FB3"/>
    <w:rsid w:val="006D2FE7"/>
    <w:rsid w:val="006D34ED"/>
    <w:rsid w:val="006D392E"/>
    <w:rsid w:val="006D3996"/>
    <w:rsid w:val="006D401B"/>
    <w:rsid w:val="006D405D"/>
    <w:rsid w:val="006D40F8"/>
    <w:rsid w:val="006D41D9"/>
    <w:rsid w:val="006D4328"/>
    <w:rsid w:val="006D4431"/>
    <w:rsid w:val="006D44CF"/>
    <w:rsid w:val="006D6AA5"/>
    <w:rsid w:val="006D7A02"/>
    <w:rsid w:val="006D7E75"/>
    <w:rsid w:val="006D7EBE"/>
    <w:rsid w:val="006E0699"/>
    <w:rsid w:val="006E0EE5"/>
    <w:rsid w:val="006E0FE5"/>
    <w:rsid w:val="006E1216"/>
    <w:rsid w:val="006E1442"/>
    <w:rsid w:val="006E1A48"/>
    <w:rsid w:val="006E28C6"/>
    <w:rsid w:val="006E2BD4"/>
    <w:rsid w:val="006E2BEC"/>
    <w:rsid w:val="006E311F"/>
    <w:rsid w:val="006E395A"/>
    <w:rsid w:val="006E3ACC"/>
    <w:rsid w:val="006E4136"/>
    <w:rsid w:val="006E42D3"/>
    <w:rsid w:val="006E4DF2"/>
    <w:rsid w:val="006E511A"/>
    <w:rsid w:val="006E5F44"/>
    <w:rsid w:val="006E73AE"/>
    <w:rsid w:val="006E78AF"/>
    <w:rsid w:val="006E7925"/>
    <w:rsid w:val="006E7AD9"/>
    <w:rsid w:val="006E7BD5"/>
    <w:rsid w:val="006E7C74"/>
    <w:rsid w:val="006F058E"/>
    <w:rsid w:val="006F133E"/>
    <w:rsid w:val="006F149E"/>
    <w:rsid w:val="006F2093"/>
    <w:rsid w:val="006F20D0"/>
    <w:rsid w:val="006F21A3"/>
    <w:rsid w:val="006F2CF9"/>
    <w:rsid w:val="006F2D77"/>
    <w:rsid w:val="006F333F"/>
    <w:rsid w:val="006F3A2E"/>
    <w:rsid w:val="006F3DDD"/>
    <w:rsid w:val="006F4367"/>
    <w:rsid w:val="006F4747"/>
    <w:rsid w:val="006F4F4C"/>
    <w:rsid w:val="006F5694"/>
    <w:rsid w:val="006F6692"/>
    <w:rsid w:val="006F7663"/>
    <w:rsid w:val="006F77AD"/>
    <w:rsid w:val="0070067A"/>
    <w:rsid w:val="007008AE"/>
    <w:rsid w:val="00700A51"/>
    <w:rsid w:val="00701568"/>
    <w:rsid w:val="00701620"/>
    <w:rsid w:val="00701ADF"/>
    <w:rsid w:val="00701DA6"/>
    <w:rsid w:val="00703786"/>
    <w:rsid w:val="00703C6A"/>
    <w:rsid w:val="0070501E"/>
    <w:rsid w:val="00705276"/>
    <w:rsid w:val="0070557B"/>
    <w:rsid w:val="00706917"/>
    <w:rsid w:val="00707246"/>
    <w:rsid w:val="00707831"/>
    <w:rsid w:val="00707F0C"/>
    <w:rsid w:val="00710D49"/>
    <w:rsid w:val="00710DA5"/>
    <w:rsid w:val="007112C0"/>
    <w:rsid w:val="0071143B"/>
    <w:rsid w:val="007114DB"/>
    <w:rsid w:val="00711F53"/>
    <w:rsid w:val="00712363"/>
    <w:rsid w:val="00712608"/>
    <w:rsid w:val="00712AAF"/>
    <w:rsid w:val="0071453E"/>
    <w:rsid w:val="007145DD"/>
    <w:rsid w:val="007158B6"/>
    <w:rsid w:val="00715911"/>
    <w:rsid w:val="00716828"/>
    <w:rsid w:val="00716B5F"/>
    <w:rsid w:val="00716BC8"/>
    <w:rsid w:val="007175CE"/>
    <w:rsid w:val="00717DD8"/>
    <w:rsid w:val="00720414"/>
    <w:rsid w:val="00721958"/>
    <w:rsid w:val="00721B43"/>
    <w:rsid w:val="007221D0"/>
    <w:rsid w:val="00722DFF"/>
    <w:rsid w:val="00722F54"/>
    <w:rsid w:val="00724ADC"/>
    <w:rsid w:val="00725165"/>
    <w:rsid w:val="007253E2"/>
    <w:rsid w:val="00726DD0"/>
    <w:rsid w:val="00726F3D"/>
    <w:rsid w:val="007278B0"/>
    <w:rsid w:val="00727B79"/>
    <w:rsid w:val="00730015"/>
    <w:rsid w:val="007300B5"/>
    <w:rsid w:val="00730253"/>
    <w:rsid w:val="007307C0"/>
    <w:rsid w:val="007310CB"/>
    <w:rsid w:val="00731264"/>
    <w:rsid w:val="00731F27"/>
    <w:rsid w:val="00732052"/>
    <w:rsid w:val="00732550"/>
    <w:rsid w:val="007327B6"/>
    <w:rsid w:val="00732B40"/>
    <w:rsid w:val="00732E4F"/>
    <w:rsid w:val="00733C21"/>
    <w:rsid w:val="00733CAE"/>
    <w:rsid w:val="00733E66"/>
    <w:rsid w:val="007345A0"/>
    <w:rsid w:val="00734617"/>
    <w:rsid w:val="00734904"/>
    <w:rsid w:val="00734EA1"/>
    <w:rsid w:val="00734EBA"/>
    <w:rsid w:val="00735606"/>
    <w:rsid w:val="00735ECB"/>
    <w:rsid w:val="0073640D"/>
    <w:rsid w:val="00736B31"/>
    <w:rsid w:val="00736CD1"/>
    <w:rsid w:val="00736D48"/>
    <w:rsid w:val="007371E1"/>
    <w:rsid w:val="00737274"/>
    <w:rsid w:val="007374A8"/>
    <w:rsid w:val="00737E77"/>
    <w:rsid w:val="00737E86"/>
    <w:rsid w:val="00740D70"/>
    <w:rsid w:val="00740E8A"/>
    <w:rsid w:val="0074105A"/>
    <w:rsid w:val="007410F9"/>
    <w:rsid w:val="0074135D"/>
    <w:rsid w:val="00741375"/>
    <w:rsid w:val="007414A5"/>
    <w:rsid w:val="00741568"/>
    <w:rsid w:val="00741819"/>
    <w:rsid w:val="00742420"/>
    <w:rsid w:val="007428DA"/>
    <w:rsid w:val="00742E1C"/>
    <w:rsid w:val="0074304F"/>
    <w:rsid w:val="007434C3"/>
    <w:rsid w:val="00743F04"/>
    <w:rsid w:val="00744705"/>
    <w:rsid w:val="00744A9A"/>
    <w:rsid w:val="00744D6F"/>
    <w:rsid w:val="00744EAA"/>
    <w:rsid w:val="00744FB5"/>
    <w:rsid w:val="007458D7"/>
    <w:rsid w:val="00745B38"/>
    <w:rsid w:val="00745BFD"/>
    <w:rsid w:val="007461A3"/>
    <w:rsid w:val="00746BB5"/>
    <w:rsid w:val="00747396"/>
    <w:rsid w:val="00747516"/>
    <w:rsid w:val="00750649"/>
    <w:rsid w:val="007506A7"/>
    <w:rsid w:val="007508F6"/>
    <w:rsid w:val="00750A7C"/>
    <w:rsid w:val="00750FD4"/>
    <w:rsid w:val="00751534"/>
    <w:rsid w:val="0075175C"/>
    <w:rsid w:val="007517C0"/>
    <w:rsid w:val="007518BE"/>
    <w:rsid w:val="00751BA9"/>
    <w:rsid w:val="00751D7E"/>
    <w:rsid w:val="00751EC1"/>
    <w:rsid w:val="00752106"/>
    <w:rsid w:val="00752571"/>
    <w:rsid w:val="00752599"/>
    <w:rsid w:val="007529C8"/>
    <w:rsid w:val="00753411"/>
    <w:rsid w:val="00754303"/>
    <w:rsid w:val="007543DA"/>
    <w:rsid w:val="0075493C"/>
    <w:rsid w:val="007551FF"/>
    <w:rsid w:val="007554F3"/>
    <w:rsid w:val="007576C6"/>
    <w:rsid w:val="0075776E"/>
    <w:rsid w:val="007604AF"/>
    <w:rsid w:val="00760640"/>
    <w:rsid w:val="0076092E"/>
    <w:rsid w:val="007609EB"/>
    <w:rsid w:val="00760A60"/>
    <w:rsid w:val="00761391"/>
    <w:rsid w:val="00761CA6"/>
    <w:rsid w:val="00761D93"/>
    <w:rsid w:val="00762123"/>
    <w:rsid w:val="00763317"/>
    <w:rsid w:val="00763350"/>
    <w:rsid w:val="007633A8"/>
    <w:rsid w:val="0076345E"/>
    <w:rsid w:val="007634FD"/>
    <w:rsid w:val="0076389A"/>
    <w:rsid w:val="0076423E"/>
    <w:rsid w:val="0076521C"/>
    <w:rsid w:val="00765590"/>
    <w:rsid w:val="00765B0D"/>
    <w:rsid w:val="00765CB1"/>
    <w:rsid w:val="0076608A"/>
    <w:rsid w:val="007665BF"/>
    <w:rsid w:val="007668F1"/>
    <w:rsid w:val="00766C7C"/>
    <w:rsid w:val="007678F9"/>
    <w:rsid w:val="00767F7A"/>
    <w:rsid w:val="00770197"/>
    <w:rsid w:val="0077071A"/>
    <w:rsid w:val="00770AAC"/>
    <w:rsid w:val="00770B51"/>
    <w:rsid w:val="00770F72"/>
    <w:rsid w:val="00771E73"/>
    <w:rsid w:val="0077214D"/>
    <w:rsid w:val="00772162"/>
    <w:rsid w:val="007721AC"/>
    <w:rsid w:val="007732B4"/>
    <w:rsid w:val="00773E60"/>
    <w:rsid w:val="00773FD8"/>
    <w:rsid w:val="007742D4"/>
    <w:rsid w:val="00774564"/>
    <w:rsid w:val="00774630"/>
    <w:rsid w:val="00774AF9"/>
    <w:rsid w:val="00774C77"/>
    <w:rsid w:val="0077548C"/>
    <w:rsid w:val="0077582A"/>
    <w:rsid w:val="007761F2"/>
    <w:rsid w:val="00776B58"/>
    <w:rsid w:val="007775B2"/>
    <w:rsid w:val="00777905"/>
    <w:rsid w:val="0078084F"/>
    <w:rsid w:val="007815F5"/>
    <w:rsid w:val="00781AC6"/>
    <w:rsid w:val="007824CB"/>
    <w:rsid w:val="00782BDE"/>
    <w:rsid w:val="00783B70"/>
    <w:rsid w:val="00784074"/>
    <w:rsid w:val="007844C4"/>
    <w:rsid w:val="0078473B"/>
    <w:rsid w:val="00784C4F"/>
    <w:rsid w:val="007855EB"/>
    <w:rsid w:val="00785918"/>
    <w:rsid w:val="00785C0B"/>
    <w:rsid w:val="00785C8D"/>
    <w:rsid w:val="007860CE"/>
    <w:rsid w:val="007861FA"/>
    <w:rsid w:val="00786362"/>
    <w:rsid w:val="00786A3C"/>
    <w:rsid w:val="00787810"/>
    <w:rsid w:val="007878ED"/>
    <w:rsid w:val="00787989"/>
    <w:rsid w:val="0078799D"/>
    <w:rsid w:val="007879BA"/>
    <w:rsid w:val="007901B1"/>
    <w:rsid w:val="007902C1"/>
    <w:rsid w:val="00790E9F"/>
    <w:rsid w:val="00790F68"/>
    <w:rsid w:val="007924CA"/>
    <w:rsid w:val="00792B5C"/>
    <w:rsid w:val="00793EB9"/>
    <w:rsid w:val="007947D8"/>
    <w:rsid w:val="0079481C"/>
    <w:rsid w:val="00794998"/>
    <w:rsid w:val="00794C1A"/>
    <w:rsid w:val="00795620"/>
    <w:rsid w:val="007958C0"/>
    <w:rsid w:val="0079641D"/>
    <w:rsid w:val="0079693C"/>
    <w:rsid w:val="00796C23"/>
    <w:rsid w:val="0079723C"/>
    <w:rsid w:val="00797D69"/>
    <w:rsid w:val="00797EE4"/>
    <w:rsid w:val="007A00B2"/>
    <w:rsid w:val="007A052B"/>
    <w:rsid w:val="007A0D46"/>
    <w:rsid w:val="007A1AD8"/>
    <w:rsid w:val="007A1E61"/>
    <w:rsid w:val="007A290F"/>
    <w:rsid w:val="007A3B97"/>
    <w:rsid w:val="007A3D01"/>
    <w:rsid w:val="007A4038"/>
    <w:rsid w:val="007A411A"/>
    <w:rsid w:val="007A5173"/>
    <w:rsid w:val="007A51D5"/>
    <w:rsid w:val="007A5299"/>
    <w:rsid w:val="007A7B1C"/>
    <w:rsid w:val="007B0CFE"/>
    <w:rsid w:val="007B1854"/>
    <w:rsid w:val="007B2703"/>
    <w:rsid w:val="007B292C"/>
    <w:rsid w:val="007B2F3F"/>
    <w:rsid w:val="007B31BB"/>
    <w:rsid w:val="007B3828"/>
    <w:rsid w:val="007B3C7F"/>
    <w:rsid w:val="007B3E81"/>
    <w:rsid w:val="007B43E3"/>
    <w:rsid w:val="007B4AC3"/>
    <w:rsid w:val="007B4C96"/>
    <w:rsid w:val="007B4CDA"/>
    <w:rsid w:val="007B5924"/>
    <w:rsid w:val="007B5B88"/>
    <w:rsid w:val="007B5E95"/>
    <w:rsid w:val="007B6021"/>
    <w:rsid w:val="007B65B7"/>
    <w:rsid w:val="007B6E2F"/>
    <w:rsid w:val="007B7D9D"/>
    <w:rsid w:val="007C00F8"/>
    <w:rsid w:val="007C02DA"/>
    <w:rsid w:val="007C08D9"/>
    <w:rsid w:val="007C095E"/>
    <w:rsid w:val="007C0AFE"/>
    <w:rsid w:val="007C1371"/>
    <w:rsid w:val="007C1C0F"/>
    <w:rsid w:val="007C1C4A"/>
    <w:rsid w:val="007C2090"/>
    <w:rsid w:val="007C2324"/>
    <w:rsid w:val="007C26F3"/>
    <w:rsid w:val="007C2809"/>
    <w:rsid w:val="007C31BF"/>
    <w:rsid w:val="007C3759"/>
    <w:rsid w:val="007C3D06"/>
    <w:rsid w:val="007C40B4"/>
    <w:rsid w:val="007C5496"/>
    <w:rsid w:val="007C59DF"/>
    <w:rsid w:val="007C5F44"/>
    <w:rsid w:val="007C6109"/>
    <w:rsid w:val="007C65AD"/>
    <w:rsid w:val="007C6EE5"/>
    <w:rsid w:val="007C700F"/>
    <w:rsid w:val="007C74DA"/>
    <w:rsid w:val="007C75D6"/>
    <w:rsid w:val="007C75DC"/>
    <w:rsid w:val="007C7835"/>
    <w:rsid w:val="007D0599"/>
    <w:rsid w:val="007D06BA"/>
    <w:rsid w:val="007D0DE4"/>
    <w:rsid w:val="007D1132"/>
    <w:rsid w:val="007D1507"/>
    <w:rsid w:val="007D1784"/>
    <w:rsid w:val="007D1C8F"/>
    <w:rsid w:val="007D2030"/>
    <w:rsid w:val="007D23C8"/>
    <w:rsid w:val="007D29E7"/>
    <w:rsid w:val="007D3CAA"/>
    <w:rsid w:val="007D4014"/>
    <w:rsid w:val="007D40E6"/>
    <w:rsid w:val="007D59FA"/>
    <w:rsid w:val="007D6175"/>
    <w:rsid w:val="007D6262"/>
    <w:rsid w:val="007D6404"/>
    <w:rsid w:val="007D6B15"/>
    <w:rsid w:val="007D6DF2"/>
    <w:rsid w:val="007D6F36"/>
    <w:rsid w:val="007D72E4"/>
    <w:rsid w:val="007D77EE"/>
    <w:rsid w:val="007E05E3"/>
    <w:rsid w:val="007E109D"/>
    <w:rsid w:val="007E15C8"/>
    <w:rsid w:val="007E221C"/>
    <w:rsid w:val="007E2546"/>
    <w:rsid w:val="007E26FC"/>
    <w:rsid w:val="007E2796"/>
    <w:rsid w:val="007E2D36"/>
    <w:rsid w:val="007E2E8B"/>
    <w:rsid w:val="007E2F91"/>
    <w:rsid w:val="007E320C"/>
    <w:rsid w:val="007E33D1"/>
    <w:rsid w:val="007E3CE2"/>
    <w:rsid w:val="007E3FF2"/>
    <w:rsid w:val="007E4234"/>
    <w:rsid w:val="007E49B7"/>
    <w:rsid w:val="007E4C68"/>
    <w:rsid w:val="007E515E"/>
    <w:rsid w:val="007E5D8C"/>
    <w:rsid w:val="007E6A0F"/>
    <w:rsid w:val="007E6A1B"/>
    <w:rsid w:val="007E6D4D"/>
    <w:rsid w:val="007E707A"/>
    <w:rsid w:val="007E7721"/>
    <w:rsid w:val="007E77DA"/>
    <w:rsid w:val="007F13F9"/>
    <w:rsid w:val="007F1728"/>
    <w:rsid w:val="007F1A64"/>
    <w:rsid w:val="007F1C84"/>
    <w:rsid w:val="007F28C8"/>
    <w:rsid w:val="007F2D34"/>
    <w:rsid w:val="007F2D8F"/>
    <w:rsid w:val="007F3155"/>
    <w:rsid w:val="007F359C"/>
    <w:rsid w:val="007F362D"/>
    <w:rsid w:val="007F3817"/>
    <w:rsid w:val="007F59E0"/>
    <w:rsid w:val="007F5A37"/>
    <w:rsid w:val="007F5DE6"/>
    <w:rsid w:val="007F6553"/>
    <w:rsid w:val="007F6B3B"/>
    <w:rsid w:val="007F74B0"/>
    <w:rsid w:val="007F7C9E"/>
    <w:rsid w:val="008004B2"/>
    <w:rsid w:val="0080196F"/>
    <w:rsid w:val="00801B30"/>
    <w:rsid w:val="008023DD"/>
    <w:rsid w:val="0080331C"/>
    <w:rsid w:val="00803769"/>
    <w:rsid w:val="00803AE5"/>
    <w:rsid w:val="00804085"/>
    <w:rsid w:val="008040AC"/>
    <w:rsid w:val="00804267"/>
    <w:rsid w:val="008045AA"/>
    <w:rsid w:val="00804834"/>
    <w:rsid w:val="008052B6"/>
    <w:rsid w:val="008062E8"/>
    <w:rsid w:val="008069F9"/>
    <w:rsid w:val="00806BA2"/>
    <w:rsid w:val="008077D8"/>
    <w:rsid w:val="0081041B"/>
    <w:rsid w:val="0081063D"/>
    <w:rsid w:val="00811134"/>
    <w:rsid w:val="00811619"/>
    <w:rsid w:val="00811658"/>
    <w:rsid w:val="00811E02"/>
    <w:rsid w:val="00812A22"/>
    <w:rsid w:val="0081698E"/>
    <w:rsid w:val="0081718B"/>
    <w:rsid w:val="0081786E"/>
    <w:rsid w:val="00817DD6"/>
    <w:rsid w:val="0082074E"/>
    <w:rsid w:val="00820932"/>
    <w:rsid w:val="00820D0E"/>
    <w:rsid w:val="0082174F"/>
    <w:rsid w:val="008226BE"/>
    <w:rsid w:val="00822DB3"/>
    <w:rsid w:val="00823088"/>
    <w:rsid w:val="008232D2"/>
    <w:rsid w:val="008237AD"/>
    <w:rsid w:val="00823877"/>
    <w:rsid w:val="008240D0"/>
    <w:rsid w:val="008248DF"/>
    <w:rsid w:val="00824BC6"/>
    <w:rsid w:val="008252CF"/>
    <w:rsid w:val="00826035"/>
    <w:rsid w:val="0082649C"/>
    <w:rsid w:val="00826599"/>
    <w:rsid w:val="00826AD0"/>
    <w:rsid w:val="008272C9"/>
    <w:rsid w:val="0082761E"/>
    <w:rsid w:val="00827A22"/>
    <w:rsid w:val="00827E40"/>
    <w:rsid w:val="00827EE2"/>
    <w:rsid w:val="00830A83"/>
    <w:rsid w:val="00830BF7"/>
    <w:rsid w:val="00830D2B"/>
    <w:rsid w:val="00830E73"/>
    <w:rsid w:val="00831AED"/>
    <w:rsid w:val="00831D81"/>
    <w:rsid w:val="00831D97"/>
    <w:rsid w:val="00831FEB"/>
    <w:rsid w:val="008320B9"/>
    <w:rsid w:val="00832276"/>
    <w:rsid w:val="00832804"/>
    <w:rsid w:val="008333E3"/>
    <w:rsid w:val="008336C1"/>
    <w:rsid w:val="00833CAA"/>
    <w:rsid w:val="00833DBE"/>
    <w:rsid w:val="00833FC1"/>
    <w:rsid w:val="0083416F"/>
    <w:rsid w:val="008344F7"/>
    <w:rsid w:val="00834C31"/>
    <w:rsid w:val="0083559D"/>
    <w:rsid w:val="00835E28"/>
    <w:rsid w:val="00836061"/>
    <w:rsid w:val="00836702"/>
    <w:rsid w:val="00836A8E"/>
    <w:rsid w:val="00836BE0"/>
    <w:rsid w:val="00836F0F"/>
    <w:rsid w:val="00837696"/>
    <w:rsid w:val="0083775C"/>
    <w:rsid w:val="0083799E"/>
    <w:rsid w:val="00840909"/>
    <w:rsid w:val="008411A8"/>
    <w:rsid w:val="008416B8"/>
    <w:rsid w:val="00841B05"/>
    <w:rsid w:val="00841C39"/>
    <w:rsid w:val="00842529"/>
    <w:rsid w:val="008428E9"/>
    <w:rsid w:val="00842EEB"/>
    <w:rsid w:val="008432B9"/>
    <w:rsid w:val="00843475"/>
    <w:rsid w:val="0084373D"/>
    <w:rsid w:val="00843B83"/>
    <w:rsid w:val="00844026"/>
    <w:rsid w:val="0084428F"/>
    <w:rsid w:val="00845136"/>
    <w:rsid w:val="008451D3"/>
    <w:rsid w:val="00845305"/>
    <w:rsid w:val="00845372"/>
    <w:rsid w:val="008459AC"/>
    <w:rsid w:val="0084649A"/>
    <w:rsid w:val="008465CD"/>
    <w:rsid w:val="008468B8"/>
    <w:rsid w:val="00847453"/>
    <w:rsid w:val="00847592"/>
    <w:rsid w:val="00850166"/>
    <w:rsid w:val="00850415"/>
    <w:rsid w:val="008511E8"/>
    <w:rsid w:val="008516FB"/>
    <w:rsid w:val="00851D58"/>
    <w:rsid w:val="008524BB"/>
    <w:rsid w:val="0085338F"/>
    <w:rsid w:val="00853445"/>
    <w:rsid w:val="00853751"/>
    <w:rsid w:val="00853B51"/>
    <w:rsid w:val="00853FA8"/>
    <w:rsid w:val="008549F1"/>
    <w:rsid w:val="00854A71"/>
    <w:rsid w:val="008553DF"/>
    <w:rsid w:val="008561D2"/>
    <w:rsid w:val="00856648"/>
    <w:rsid w:val="00856B75"/>
    <w:rsid w:val="00856CEF"/>
    <w:rsid w:val="00857906"/>
    <w:rsid w:val="008600E4"/>
    <w:rsid w:val="008605E4"/>
    <w:rsid w:val="00860E82"/>
    <w:rsid w:val="008618A0"/>
    <w:rsid w:val="00861E31"/>
    <w:rsid w:val="0086266B"/>
    <w:rsid w:val="0086284F"/>
    <w:rsid w:val="00862A0F"/>
    <w:rsid w:val="0086320A"/>
    <w:rsid w:val="0086330F"/>
    <w:rsid w:val="00864BEB"/>
    <w:rsid w:val="00864C39"/>
    <w:rsid w:val="00865B5B"/>
    <w:rsid w:val="00866594"/>
    <w:rsid w:val="008669BD"/>
    <w:rsid w:val="0086720E"/>
    <w:rsid w:val="0086723E"/>
    <w:rsid w:val="00867754"/>
    <w:rsid w:val="00867E6E"/>
    <w:rsid w:val="0087057A"/>
    <w:rsid w:val="0087065C"/>
    <w:rsid w:val="008708DB"/>
    <w:rsid w:val="00870C36"/>
    <w:rsid w:val="00870F40"/>
    <w:rsid w:val="0087117B"/>
    <w:rsid w:val="008711C6"/>
    <w:rsid w:val="00871A16"/>
    <w:rsid w:val="00871A81"/>
    <w:rsid w:val="00873070"/>
    <w:rsid w:val="008735E0"/>
    <w:rsid w:val="00873CE9"/>
    <w:rsid w:val="00874A64"/>
    <w:rsid w:val="00874BC0"/>
    <w:rsid w:val="008752D7"/>
    <w:rsid w:val="0087562A"/>
    <w:rsid w:val="00875A41"/>
    <w:rsid w:val="00875AFD"/>
    <w:rsid w:val="008761CC"/>
    <w:rsid w:val="008766F1"/>
    <w:rsid w:val="00876AEB"/>
    <w:rsid w:val="00876B06"/>
    <w:rsid w:val="00876F15"/>
    <w:rsid w:val="00877D77"/>
    <w:rsid w:val="00880BF0"/>
    <w:rsid w:val="00881069"/>
    <w:rsid w:val="00881347"/>
    <w:rsid w:val="008819E6"/>
    <w:rsid w:val="00881F9E"/>
    <w:rsid w:val="0088299D"/>
    <w:rsid w:val="008836FC"/>
    <w:rsid w:val="008839A7"/>
    <w:rsid w:val="00883B27"/>
    <w:rsid w:val="00883B98"/>
    <w:rsid w:val="00883FB0"/>
    <w:rsid w:val="008841F4"/>
    <w:rsid w:val="00884327"/>
    <w:rsid w:val="00884816"/>
    <w:rsid w:val="00884CC2"/>
    <w:rsid w:val="0088532D"/>
    <w:rsid w:val="00885A33"/>
    <w:rsid w:val="00886330"/>
    <w:rsid w:val="00886718"/>
    <w:rsid w:val="00886C6B"/>
    <w:rsid w:val="008879B4"/>
    <w:rsid w:val="00890473"/>
    <w:rsid w:val="00890C94"/>
    <w:rsid w:val="00890F48"/>
    <w:rsid w:val="008910A0"/>
    <w:rsid w:val="00891103"/>
    <w:rsid w:val="0089114A"/>
    <w:rsid w:val="00891597"/>
    <w:rsid w:val="00893248"/>
    <w:rsid w:val="00893635"/>
    <w:rsid w:val="00893839"/>
    <w:rsid w:val="008941E3"/>
    <w:rsid w:val="00894776"/>
    <w:rsid w:val="00894971"/>
    <w:rsid w:val="00894A3B"/>
    <w:rsid w:val="00894C42"/>
    <w:rsid w:val="00894ED6"/>
    <w:rsid w:val="0089501C"/>
    <w:rsid w:val="008959E3"/>
    <w:rsid w:val="00895CB2"/>
    <w:rsid w:val="00895D03"/>
    <w:rsid w:val="00896038"/>
    <w:rsid w:val="008960B0"/>
    <w:rsid w:val="008961DE"/>
    <w:rsid w:val="0089620C"/>
    <w:rsid w:val="008967EC"/>
    <w:rsid w:val="00896F47"/>
    <w:rsid w:val="0089712D"/>
    <w:rsid w:val="00897425"/>
    <w:rsid w:val="00897B9F"/>
    <w:rsid w:val="008A07F4"/>
    <w:rsid w:val="008A0BB1"/>
    <w:rsid w:val="008A21D4"/>
    <w:rsid w:val="008A27B0"/>
    <w:rsid w:val="008A34B1"/>
    <w:rsid w:val="008A3AD1"/>
    <w:rsid w:val="008A4E67"/>
    <w:rsid w:val="008A4EB7"/>
    <w:rsid w:val="008A5218"/>
    <w:rsid w:val="008A529A"/>
    <w:rsid w:val="008A5A95"/>
    <w:rsid w:val="008A5B59"/>
    <w:rsid w:val="008A6016"/>
    <w:rsid w:val="008A6220"/>
    <w:rsid w:val="008A6813"/>
    <w:rsid w:val="008A68AD"/>
    <w:rsid w:val="008A7886"/>
    <w:rsid w:val="008A79D1"/>
    <w:rsid w:val="008A7EBD"/>
    <w:rsid w:val="008B020F"/>
    <w:rsid w:val="008B02B8"/>
    <w:rsid w:val="008B02F5"/>
    <w:rsid w:val="008B0ACD"/>
    <w:rsid w:val="008B0DC4"/>
    <w:rsid w:val="008B10AC"/>
    <w:rsid w:val="008B16D7"/>
    <w:rsid w:val="008B1BDF"/>
    <w:rsid w:val="008B2A1A"/>
    <w:rsid w:val="008B2D29"/>
    <w:rsid w:val="008B3435"/>
    <w:rsid w:val="008B3A7A"/>
    <w:rsid w:val="008B47E0"/>
    <w:rsid w:val="008B48A9"/>
    <w:rsid w:val="008B4B63"/>
    <w:rsid w:val="008B5462"/>
    <w:rsid w:val="008B587F"/>
    <w:rsid w:val="008B6717"/>
    <w:rsid w:val="008B68B0"/>
    <w:rsid w:val="008B738D"/>
    <w:rsid w:val="008B790D"/>
    <w:rsid w:val="008B7F72"/>
    <w:rsid w:val="008C06BE"/>
    <w:rsid w:val="008C2290"/>
    <w:rsid w:val="008C2C52"/>
    <w:rsid w:val="008C2EA3"/>
    <w:rsid w:val="008C3885"/>
    <w:rsid w:val="008C3EE4"/>
    <w:rsid w:val="008C4857"/>
    <w:rsid w:val="008C5372"/>
    <w:rsid w:val="008C574A"/>
    <w:rsid w:val="008C5C27"/>
    <w:rsid w:val="008C5C34"/>
    <w:rsid w:val="008C5EE3"/>
    <w:rsid w:val="008C6A00"/>
    <w:rsid w:val="008C7031"/>
    <w:rsid w:val="008D0186"/>
    <w:rsid w:val="008D062B"/>
    <w:rsid w:val="008D0C04"/>
    <w:rsid w:val="008D1711"/>
    <w:rsid w:val="008D1998"/>
    <w:rsid w:val="008D1DD2"/>
    <w:rsid w:val="008D206C"/>
    <w:rsid w:val="008D2448"/>
    <w:rsid w:val="008D2799"/>
    <w:rsid w:val="008D3136"/>
    <w:rsid w:val="008D33CA"/>
    <w:rsid w:val="008D33F4"/>
    <w:rsid w:val="008D3EA7"/>
    <w:rsid w:val="008D4049"/>
    <w:rsid w:val="008D5080"/>
    <w:rsid w:val="008D58DF"/>
    <w:rsid w:val="008D6285"/>
    <w:rsid w:val="008D645A"/>
    <w:rsid w:val="008D664D"/>
    <w:rsid w:val="008D675C"/>
    <w:rsid w:val="008E056C"/>
    <w:rsid w:val="008E0DA2"/>
    <w:rsid w:val="008E27A3"/>
    <w:rsid w:val="008E2C62"/>
    <w:rsid w:val="008E2FED"/>
    <w:rsid w:val="008E319D"/>
    <w:rsid w:val="008E328B"/>
    <w:rsid w:val="008E32B2"/>
    <w:rsid w:val="008E33DA"/>
    <w:rsid w:val="008E341F"/>
    <w:rsid w:val="008E3567"/>
    <w:rsid w:val="008E3B71"/>
    <w:rsid w:val="008E3D5F"/>
    <w:rsid w:val="008E3F02"/>
    <w:rsid w:val="008E45D1"/>
    <w:rsid w:val="008E57C8"/>
    <w:rsid w:val="008E6498"/>
    <w:rsid w:val="008E7D5D"/>
    <w:rsid w:val="008E7F9D"/>
    <w:rsid w:val="008F015B"/>
    <w:rsid w:val="008F0593"/>
    <w:rsid w:val="008F0972"/>
    <w:rsid w:val="008F0B12"/>
    <w:rsid w:val="008F0DEA"/>
    <w:rsid w:val="008F108A"/>
    <w:rsid w:val="008F1465"/>
    <w:rsid w:val="008F1900"/>
    <w:rsid w:val="008F1F6D"/>
    <w:rsid w:val="008F298A"/>
    <w:rsid w:val="008F2998"/>
    <w:rsid w:val="008F29C6"/>
    <w:rsid w:val="008F3628"/>
    <w:rsid w:val="008F4303"/>
    <w:rsid w:val="008F4430"/>
    <w:rsid w:val="008F5614"/>
    <w:rsid w:val="008F5676"/>
    <w:rsid w:val="008F5B97"/>
    <w:rsid w:val="008F7E9E"/>
    <w:rsid w:val="00900757"/>
    <w:rsid w:val="0090265F"/>
    <w:rsid w:val="00902C8C"/>
    <w:rsid w:val="00902E2A"/>
    <w:rsid w:val="009035D1"/>
    <w:rsid w:val="00903677"/>
    <w:rsid w:val="009038BC"/>
    <w:rsid w:val="00903FD2"/>
    <w:rsid w:val="0090449A"/>
    <w:rsid w:val="009044DD"/>
    <w:rsid w:val="009049EE"/>
    <w:rsid w:val="0090509E"/>
    <w:rsid w:val="009061F2"/>
    <w:rsid w:val="009076C0"/>
    <w:rsid w:val="00907870"/>
    <w:rsid w:val="00907B1F"/>
    <w:rsid w:val="00907E51"/>
    <w:rsid w:val="009102B8"/>
    <w:rsid w:val="00910767"/>
    <w:rsid w:val="00910CC2"/>
    <w:rsid w:val="00912065"/>
    <w:rsid w:val="00913166"/>
    <w:rsid w:val="00913213"/>
    <w:rsid w:val="00913938"/>
    <w:rsid w:val="00913E8D"/>
    <w:rsid w:val="00913F37"/>
    <w:rsid w:val="0091469F"/>
    <w:rsid w:val="00914881"/>
    <w:rsid w:val="00914C8C"/>
    <w:rsid w:val="00915751"/>
    <w:rsid w:val="00915ECB"/>
    <w:rsid w:val="00916823"/>
    <w:rsid w:val="00916ECC"/>
    <w:rsid w:val="009171B7"/>
    <w:rsid w:val="0091730F"/>
    <w:rsid w:val="009176F7"/>
    <w:rsid w:val="009179E0"/>
    <w:rsid w:val="00917A43"/>
    <w:rsid w:val="0092015F"/>
    <w:rsid w:val="009201CA"/>
    <w:rsid w:val="009202D1"/>
    <w:rsid w:val="00920575"/>
    <w:rsid w:val="00921038"/>
    <w:rsid w:val="009215F2"/>
    <w:rsid w:val="0092168A"/>
    <w:rsid w:val="00922710"/>
    <w:rsid w:val="00922841"/>
    <w:rsid w:val="0092352D"/>
    <w:rsid w:val="009235B8"/>
    <w:rsid w:val="00923A3D"/>
    <w:rsid w:val="009256BC"/>
    <w:rsid w:val="009259A3"/>
    <w:rsid w:val="00926198"/>
    <w:rsid w:val="009262CD"/>
    <w:rsid w:val="00926BFB"/>
    <w:rsid w:val="00926EAA"/>
    <w:rsid w:val="009270BC"/>
    <w:rsid w:val="009275D1"/>
    <w:rsid w:val="00927DAB"/>
    <w:rsid w:val="00927DD4"/>
    <w:rsid w:val="00930113"/>
    <w:rsid w:val="00930992"/>
    <w:rsid w:val="00931515"/>
    <w:rsid w:val="00931B0B"/>
    <w:rsid w:val="00931ED4"/>
    <w:rsid w:val="00932162"/>
    <w:rsid w:val="00932C99"/>
    <w:rsid w:val="00932FDB"/>
    <w:rsid w:val="00933503"/>
    <w:rsid w:val="00933C13"/>
    <w:rsid w:val="0093493C"/>
    <w:rsid w:val="00934F31"/>
    <w:rsid w:val="009354E9"/>
    <w:rsid w:val="0093578E"/>
    <w:rsid w:val="00936BEF"/>
    <w:rsid w:val="0093732E"/>
    <w:rsid w:val="00937B38"/>
    <w:rsid w:val="00940B10"/>
    <w:rsid w:val="00941030"/>
    <w:rsid w:val="0094152D"/>
    <w:rsid w:val="00941562"/>
    <w:rsid w:val="009417AB"/>
    <w:rsid w:val="00941BA9"/>
    <w:rsid w:val="00941EED"/>
    <w:rsid w:val="00942729"/>
    <w:rsid w:val="00943130"/>
    <w:rsid w:val="00943210"/>
    <w:rsid w:val="00943431"/>
    <w:rsid w:val="0094379F"/>
    <w:rsid w:val="00943800"/>
    <w:rsid w:val="00943832"/>
    <w:rsid w:val="009438DF"/>
    <w:rsid w:val="009439AC"/>
    <w:rsid w:val="00943C1D"/>
    <w:rsid w:val="00943D20"/>
    <w:rsid w:val="00944403"/>
    <w:rsid w:val="00944C97"/>
    <w:rsid w:val="00944E81"/>
    <w:rsid w:val="009454FE"/>
    <w:rsid w:val="00945AE2"/>
    <w:rsid w:val="00946249"/>
    <w:rsid w:val="00946D24"/>
    <w:rsid w:val="00946E92"/>
    <w:rsid w:val="00946EEA"/>
    <w:rsid w:val="0094703E"/>
    <w:rsid w:val="00947419"/>
    <w:rsid w:val="00947B73"/>
    <w:rsid w:val="00950415"/>
    <w:rsid w:val="00950B68"/>
    <w:rsid w:val="009510E3"/>
    <w:rsid w:val="00951581"/>
    <w:rsid w:val="009520E2"/>
    <w:rsid w:val="00952B5F"/>
    <w:rsid w:val="00952F36"/>
    <w:rsid w:val="00953778"/>
    <w:rsid w:val="00953D1C"/>
    <w:rsid w:val="00954274"/>
    <w:rsid w:val="0095446D"/>
    <w:rsid w:val="00955113"/>
    <w:rsid w:val="00955B58"/>
    <w:rsid w:val="00955BBF"/>
    <w:rsid w:val="0095618A"/>
    <w:rsid w:val="009567CF"/>
    <w:rsid w:val="00956D23"/>
    <w:rsid w:val="009632FE"/>
    <w:rsid w:val="0096350B"/>
    <w:rsid w:val="009645F5"/>
    <w:rsid w:val="00964620"/>
    <w:rsid w:val="00964F8E"/>
    <w:rsid w:val="00965D12"/>
    <w:rsid w:val="00965D13"/>
    <w:rsid w:val="009662F1"/>
    <w:rsid w:val="00967DA6"/>
    <w:rsid w:val="00970ABB"/>
    <w:rsid w:val="00971099"/>
    <w:rsid w:val="00971652"/>
    <w:rsid w:val="00971FD2"/>
    <w:rsid w:val="00972336"/>
    <w:rsid w:val="00972B1A"/>
    <w:rsid w:val="00972FC1"/>
    <w:rsid w:val="00973058"/>
    <w:rsid w:val="00973C4C"/>
    <w:rsid w:val="009740EF"/>
    <w:rsid w:val="0097455E"/>
    <w:rsid w:val="00974739"/>
    <w:rsid w:val="00974F61"/>
    <w:rsid w:val="00976711"/>
    <w:rsid w:val="00976D58"/>
    <w:rsid w:val="00980A26"/>
    <w:rsid w:val="00980A60"/>
    <w:rsid w:val="00981636"/>
    <w:rsid w:val="0098259B"/>
    <w:rsid w:val="00982B38"/>
    <w:rsid w:val="00982CFB"/>
    <w:rsid w:val="00983285"/>
    <w:rsid w:val="0098395E"/>
    <w:rsid w:val="00983B8B"/>
    <w:rsid w:val="00983D93"/>
    <w:rsid w:val="00984369"/>
    <w:rsid w:val="00984996"/>
    <w:rsid w:val="009857C0"/>
    <w:rsid w:val="00985ACC"/>
    <w:rsid w:val="00986DE3"/>
    <w:rsid w:val="00986E68"/>
    <w:rsid w:val="009875AE"/>
    <w:rsid w:val="00987683"/>
    <w:rsid w:val="00987711"/>
    <w:rsid w:val="009877B4"/>
    <w:rsid w:val="00987B13"/>
    <w:rsid w:val="00990574"/>
    <w:rsid w:val="009905BF"/>
    <w:rsid w:val="00990CCC"/>
    <w:rsid w:val="00991C7D"/>
    <w:rsid w:val="009920EB"/>
    <w:rsid w:val="00992657"/>
    <w:rsid w:val="009930C7"/>
    <w:rsid w:val="0099315C"/>
    <w:rsid w:val="00993638"/>
    <w:rsid w:val="00993727"/>
    <w:rsid w:val="00993DA3"/>
    <w:rsid w:val="009942B1"/>
    <w:rsid w:val="009945EF"/>
    <w:rsid w:val="009947E5"/>
    <w:rsid w:val="0099609E"/>
    <w:rsid w:val="009960F2"/>
    <w:rsid w:val="0099670C"/>
    <w:rsid w:val="00996A2D"/>
    <w:rsid w:val="00997150"/>
    <w:rsid w:val="00997774"/>
    <w:rsid w:val="009979BE"/>
    <w:rsid w:val="009A0059"/>
    <w:rsid w:val="009A0413"/>
    <w:rsid w:val="009A07EC"/>
    <w:rsid w:val="009A0D2A"/>
    <w:rsid w:val="009A14E8"/>
    <w:rsid w:val="009A1D24"/>
    <w:rsid w:val="009A2027"/>
    <w:rsid w:val="009A2438"/>
    <w:rsid w:val="009A26A2"/>
    <w:rsid w:val="009A2ED5"/>
    <w:rsid w:val="009A2F1D"/>
    <w:rsid w:val="009A32DC"/>
    <w:rsid w:val="009A35B6"/>
    <w:rsid w:val="009A35DC"/>
    <w:rsid w:val="009A3A6D"/>
    <w:rsid w:val="009A4569"/>
    <w:rsid w:val="009A5059"/>
    <w:rsid w:val="009A5189"/>
    <w:rsid w:val="009A5227"/>
    <w:rsid w:val="009A53E9"/>
    <w:rsid w:val="009A5462"/>
    <w:rsid w:val="009A5680"/>
    <w:rsid w:val="009A5C10"/>
    <w:rsid w:val="009A66D9"/>
    <w:rsid w:val="009A6A78"/>
    <w:rsid w:val="009A7031"/>
    <w:rsid w:val="009A7053"/>
    <w:rsid w:val="009A76E0"/>
    <w:rsid w:val="009B1415"/>
    <w:rsid w:val="009B14B6"/>
    <w:rsid w:val="009B1528"/>
    <w:rsid w:val="009B1BEB"/>
    <w:rsid w:val="009B1F91"/>
    <w:rsid w:val="009B24FD"/>
    <w:rsid w:val="009B2869"/>
    <w:rsid w:val="009B289C"/>
    <w:rsid w:val="009B2C77"/>
    <w:rsid w:val="009B2D5B"/>
    <w:rsid w:val="009B3947"/>
    <w:rsid w:val="009B3B9F"/>
    <w:rsid w:val="009B3BE1"/>
    <w:rsid w:val="009B3D5D"/>
    <w:rsid w:val="009B3EE2"/>
    <w:rsid w:val="009B40F3"/>
    <w:rsid w:val="009B45B1"/>
    <w:rsid w:val="009B6591"/>
    <w:rsid w:val="009B6FF9"/>
    <w:rsid w:val="009B738B"/>
    <w:rsid w:val="009C0BE7"/>
    <w:rsid w:val="009C0DBB"/>
    <w:rsid w:val="009C12BF"/>
    <w:rsid w:val="009C18AB"/>
    <w:rsid w:val="009C2294"/>
    <w:rsid w:val="009C2CA8"/>
    <w:rsid w:val="009C2FDF"/>
    <w:rsid w:val="009C355A"/>
    <w:rsid w:val="009C357C"/>
    <w:rsid w:val="009C3BED"/>
    <w:rsid w:val="009C4814"/>
    <w:rsid w:val="009C4EF3"/>
    <w:rsid w:val="009C54F0"/>
    <w:rsid w:val="009C59FC"/>
    <w:rsid w:val="009C67B1"/>
    <w:rsid w:val="009C6EC2"/>
    <w:rsid w:val="009C6F30"/>
    <w:rsid w:val="009C701F"/>
    <w:rsid w:val="009D0536"/>
    <w:rsid w:val="009D0F03"/>
    <w:rsid w:val="009D0F35"/>
    <w:rsid w:val="009D2EED"/>
    <w:rsid w:val="009D305E"/>
    <w:rsid w:val="009D3072"/>
    <w:rsid w:val="009D34A3"/>
    <w:rsid w:val="009D3650"/>
    <w:rsid w:val="009D3A65"/>
    <w:rsid w:val="009D3AB8"/>
    <w:rsid w:val="009D46BE"/>
    <w:rsid w:val="009D5483"/>
    <w:rsid w:val="009D5803"/>
    <w:rsid w:val="009D609E"/>
    <w:rsid w:val="009D63B7"/>
    <w:rsid w:val="009D68E9"/>
    <w:rsid w:val="009D6C2D"/>
    <w:rsid w:val="009D6DBF"/>
    <w:rsid w:val="009D73F1"/>
    <w:rsid w:val="009D79CD"/>
    <w:rsid w:val="009D7FFD"/>
    <w:rsid w:val="009E0041"/>
    <w:rsid w:val="009E082D"/>
    <w:rsid w:val="009E1094"/>
    <w:rsid w:val="009E12B3"/>
    <w:rsid w:val="009E15EB"/>
    <w:rsid w:val="009E18FC"/>
    <w:rsid w:val="009E3617"/>
    <w:rsid w:val="009E3CD0"/>
    <w:rsid w:val="009E3ECD"/>
    <w:rsid w:val="009E3ED9"/>
    <w:rsid w:val="009E41C0"/>
    <w:rsid w:val="009E4784"/>
    <w:rsid w:val="009E4E9B"/>
    <w:rsid w:val="009E5335"/>
    <w:rsid w:val="009E5C22"/>
    <w:rsid w:val="009E5F68"/>
    <w:rsid w:val="009E634F"/>
    <w:rsid w:val="009E636A"/>
    <w:rsid w:val="009E672B"/>
    <w:rsid w:val="009E729B"/>
    <w:rsid w:val="009E72D6"/>
    <w:rsid w:val="009F0A60"/>
    <w:rsid w:val="009F0DA6"/>
    <w:rsid w:val="009F17CA"/>
    <w:rsid w:val="009F185D"/>
    <w:rsid w:val="009F1888"/>
    <w:rsid w:val="009F2114"/>
    <w:rsid w:val="009F2333"/>
    <w:rsid w:val="009F293C"/>
    <w:rsid w:val="009F2E50"/>
    <w:rsid w:val="009F309A"/>
    <w:rsid w:val="009F36ED"/>
    <w:rsid w:val="009F3F85"/>
    <w:rsid w:val="009F3F96"/>
    <w:rsid w:val="009F425D"/>
    <w:rsid w:val="009F4304"/>
    <w:rsid w:val="009F430C"/>
    <w:rsid w:val="009F5BAD"/>
    <w:rsid w:val="009F66B4"/>
    <w:rsid w:val="009F66B6"/>
    <w:rsid w:val="009F6823"/>
    <w:rsid w:val="009F6D05"/>
    <w:rsid w:val="009F767B"/>
    <w:rsid w:val="00A00091"/>
    <w:rsid w:val="00A0156E"/>
    <w:rsid w:val="00A0224D"/>
    <w:rsid w:val="00A02A3F"/>
    <w:rsid w:val="00A02ADE"/>
    <w:rsid w:val="00A03DE9"/>
    <w:rsid w:val="00A03F83"/>
    <w:rsid w:val="00A03FAA"/>
    <w:rsid w:val="00A04084"/>
    <w:rsid w:val="00A04C4C"/>
    <w:rsid w:val="00A04DBF"/>
    <w:rsid w:val="00A05089"/>
    <w:rsid w:val="00A05511"/>
    <w:rsid w:val="00A06041"/>
    <w:rsid w:val="00A06081"/>
    <w:rsid w:val="00A0679F"/>
    <w:rsid w:val="00A06962"/>
    <w:rsid w:val="00A06A36"/>
    <w:rsid w:val="00A06C31"/>
    <w:rsid w:val="00A07182"/>
    <w:rsid w:val="00A073D5"/>
    <w:rsid w:val="00A07AC2"/>
    <w:rsid w:val="00A07ED1"/>
    <w:rsid w:val="00A07EDD"/>
    <w:rsid w:val="00A100BD"/>
    <w:rsid w:val="00A1080E"/>
    <w:rsid w:val="00A11A09"/>
    <w:rsid w:val="00A11A17"/>
    <w:rsid w:val="00A11A49"/>
    <w:rsid w:val="00A11B1A"/>
    <w:rsid w:val="00A11C1D"/>
    <w:rsid w:val="00A122F5"/>
    <w:rsid w:val="00A12361"/>
    <w:rsid w:val="00A12444"/>
    <w:rsid w:val="00A12F0F"/>
    <w:rsid w:val="00A14525"/>
    <w:rsid w:val="00A1484C"/>
    <w:rsid w:val="00A148A7"/>
    <w:rsid w:val="00A15834"/>
    <w:rsid w:val="00A15CB8"/>
    <w:rsid w:val="00A1686C"/>
    <w:rsid w:val="00A1721A"/>
    <w:rsid w:val="00A1738A"/>
    <w:rsid w:val="00A17C5A"/>
    <w:rsid w:val="00A20085"/>
    <w:rsid w:val="00A22731"/>
    <w:rsid w:val="00A22A83"/>
    <w:rsid w:val="00A22AE4"/>
    <w:rsid w:val="00A2310F"/>
    <w:rsid w:val="00A23385"/>
    <w:rsid w:val="00A24116"/>
    <w:rsid w:val="00A24403"/>
    <w:rsid w:val="00A247E6"/>
    <w:rsid w:val="00A24FF0"/>
    <w:rsid w:val="00A25034"/>
    <w:rsid w:val="00A25270"/>
    <w:rsid w:val="00A25334"/>
    <w:rsid w:val="00A25913"/>
    <w:rsid w:val="00A2595C"/>
    <w:rsid w:val="00A25B39"/>
    <w:rsid w:val="00A25CE0"/>
    <w:rsid w:val="00A2684C"/>
    <w:rsid w:val="00A26F21"/>
    <w:rsid w:val="00A2757A"/>
    <w:rsid w:val="00A27DC8"/>
    <w:rsid w:val="00A27E1D"/>
    <w:rsid w:val="00A304EF"/>
    <w:rsid w:val="00A30A48"/>
    <w:rsid w:val="00A30B98"/>
    <w:rsid w:val="00A3120D"/>
    <w:rsid w:val="00A31D07"/>
    <w:rsid w:val="00A32145"/>
    <w:rsid w:val="00A33168"/>
    <w:rsid w:val="00A3427E"/>
    <w:rsid w:val="00A34353"/>
    <w:rsid w:val="00A34519"/>
    <w:rsid w:val="00A345A3"/>
    <w:rsid w:val="00A34A6C"/>
    <w:rsid w:val="00A34AEE"/>
    <w:rsid w:val="00A363CB"/>
    <w:rsid w:val="00A36A6E"/>
    <w:rsid w:val="00A36B23"/>
    <w:rsid w:val="00A3707C"/>
    <w:rsid w:val="00A40310"/>
    <w:rsid w:val="00A4032D"/>
    <w:rsid w:val="00A40551"/>
    <w:rsid w:val="00A40A14"/>
    <w:rsid w:val="00A40DF3"/>
    <w:rsid w:val="00A41A26"/>
    <w:rsid w:val="00A42378"/>
    <w:rsid w:val="00A427CB"/>
    <w:rsid w:val="00A42A65"/>
    <w:rsid w:val="00A4300A"/>
    <w:rsid w:val="00A43128"/>
    <w:rsid w:val="00A43802"/>
    <w:rsid w:val="00A438CA"/>
    <w:rsid w:val="00A440A8"/>
    <w:rsid w:val="00A44201"/>
    <w:rsid w:val="00A45A72"/>
    <w:rsid w:val="00A45C8D"/>
    <w:rsid w:val="00A45E31"/>
    <w:rsid w:val="00A46675"/>
    <w:rsid w:val="00A46BCE"/>
    <w:rsid w:val="00A46BDE"/>
    <w:rsid w:val="00A47160"/>
    <w:rsid w:val="00A47374"/>
    <w:rsid w:val="00A47957"/>
    <w:rsid w:val="00A512B4"/>
    <w:rsid w:val="00A51E3E"/>
    <w:rsid w:val="00A528A3"/>
    <w:rsid w:val="00A53237"/>
    <w:rsid w:val="00A532CD"/>
    <w:rsid w:val="00A5417C"/>
    <w:rsid w:val="00A54582"/>
    <w:rsid w:val="00A54E6E"/>
    <w:rsid w:val="00A5580B"/>
    <w:rsid w:val="00A55A0E"/>
    <w:rsid w:val="00A56655"/>
    <w:rsid w:val="00A60727"/>
    <w:rsid w:val="00A60B25"/>
    <w:rsid w:val="00A6107F"/>
    <w:rsid w:val="00A61428"/>
    <w:rsid w:val="00A61B12"/>
    <w:rsid w:val="00A627E1"/>
    <w:rsid w:val="00A627FE"/>
    <w:rsid w:val="00A631BF"/>
    <w:rsid w:val="00A6327C"/>
    <w:rsid w:val="00A63A31"/>
    <w:rsid w:val="00A63D52"/>
    <w:rsid w:val="00A65070"/>
    <w:rsid w:val="00A65E3E"/>
    <w:rsid w:val="00A66CBC"/>
    <w:rsid w:val="00A670CA"/>
    <w:rsid w:val="00A67754"/>
    <w:rsid w:val="00A67D4C"/>
    <w:rsid w:val="00A67EDF"/>
    <w:rsid w:val="00A70189"/>
    <w:rsid w:val="00A70A43"/>
    <w:rsid w:val="00A71AFD"/>
    <w:rsid w:val="00A72021"/>
    <w:rsid w:val="00A72131"/>
    <w:rsid w:val="00A726D2"/>
    <w:rsid w:val="00A7399D"/>
    <w:rsid w:val="00A74E5B"/>
    <w:rsid w:val="00A75338"/>
    <w:rsid w:val="00A7609E"/>
    <w:rsid w:val="00A76E0D"/>
    <w:rsid w:val="00A775FD"/>
    <w:rsid w:val="00A77950"/>
    <w:rsid w:val="00A77B73"/>
    <w:rsid w:val="00A77DC9"/>
    <w:rsid w:val="00A801D3"/>
    <w:rsid w:val="00A80684"/>
    <w:rsid w:val="00A806E6"/>
    <w:rsid w:val="00A80BC0"/>
    <w:rsid w:val="00A815F4"/>
    <w:rsid w:val="00A81F66"/>
    <w:rsid w:val="00A82375"/>
    <w:rsid w:val="00A82429"/>
    <w:rsid w:val="00A82C67"/>
    <w:rsid w:val="00A83050"/>
    <w:rsid w:val="00A83167"/>
    <w:rsid w:val="00A8363F"/>
    <w:rsid w:val="00A83F21"/>
    <w:rsid w:val="00A84B11"/>
    <w:rsid w:val="00A84C97"/>
    <w:rsid w:val="00A851B5"/>
    <w:rsid w:val="00A854FF"/>
    <w:rsid w:val="00A856B5"/>
    <w:rsid w:val="00A859AD"/>
    <w:rsid w:val="00A85EAD"/>
    <w:rsid w:val="00A85EFC"/>
    <w:rsid w:val="00A86FC0"/>
    <w:rsid w:val="00A870B1"/>
    <w:rsid w:val="00A87321"/>
    <w:rsid w:val="00A87C74"/>
    <w:rsid w:val="00A903F6"/>
    <w:rsid w:val="00A90E46"/>
    <w:rsid w:val="00A914FB"/>
    <w:rsid w:val="00A91BDB"/>
    <w:rsid w:val="00A91D07"/>
    <w:rsid w:val="00A91EA0"/>
    <w:rsid w:val="00A91F50"/>
    <w:rsid w:val="00A92C6C"/>
    <w:rsid w:val="00A93AC2"/>
    <w:rsid w:val="00A93E2B"/>
    <w:rsid w:val="00A94291"/>
    <w:rsid w:val="00A943ED"/>
    <w:rsid w:val="00A944CB"/>
    <w:rsid w:val="00A948BF"/>
    <w:rsid w:val="00A95008"/>
    <w:rsid w:val="00A95555"/>
    <w:rsid w:val="00A95899"/>
    <w:rsid w:val="00A96668"/>
    <w:rsid w:val="00A968F2"/>
    <w:rsid w:val="00A9698B"/>
    <w:rsid w:val="00A96A29"/>
    <w:rsid w:val="00A96AC6"/>
    <w:rsid w:val="00A970F1"/>
    <w:rsid w:val="00A9730D"/>
    <w:rsid w:val="00A976D6"/>
    <w:rsid w:val="00A977A3"/>
    <w:rsid w:val="00A97F37"/>
    <w:rsid w:val="00AA0027"/>
    <w:rsid w:val="00AA0706"/>
    <w:rsid w:val="00AA0C29"/>
    <w:rsid w:val="00AA1312"/>
    <w:rsid w:val="00AA1754"/>
    <w:rsid w:val="00AA19A9"/>
    <w:rsid w:val="00AA1DCE"/>
    <w:rsid w:val="00AA206F"/>
    <w:rsid w:val="00AA292F"/>
    <w:rsid w:val="00AA2A86"/>
    <w:rsid w:val="00AA35F5"/>
    <w:rsid w:val="00AA368F"/>
    <w:rsid w:val="00AA3B28"/>
    <w:rsid w:val="00AA3CBA"/>
    <w:rsid w:val="00AA41FA"/>
    <w:rsid w:val="00AA4461"/>
    <w:rsid w:val="00AA472B"/>
    <w:rsid w:val="00AA4E07"/>
    <w:rsid w:val="00AA53C4"/>
    <w:rsid w:val="00AA56C6"/>
    <w:rsid w:val="00AA5B11"/>
    <w:rsid w:val="00AA5B1D"/>
    <w:rsid w:val="00AA60FA"/>
    <w:rsid w:val="00AA61D1"/>
    <w:rsid w:val="00AA62C5"/>
    <w:rsid w:val="00AA62D2"/>
    <w:rsid w:val="00AA6C23"/>
    <w:rsid w:val="00AA6DF0"/>
    <w:rsid w:val="00AB0430"/>
    <w:rsid w:val="00AB09B1"/>
    <w:rsid w:val="00AB11CD"/>
    <w:rsid w:val="00AB2359"/>
    <w:rsid w:val="00AB24F6"/>
    <w:rsid w:val="00AB2D6C"/>
    <w:rsid w:val="00AB31FF"/>
    <w:rsid w:val="00AB39D1"/>
    <w:rsid w:val="00AB3A4F"/>
    <w:rsid w:val="00AB3C0F"/>
    <w:rsid w:val="00AB417F"/>
    <w:rsid w:val="00AB4345"/>
    <w:rsid w:val="00AB4830"/>
    <w:rsid w:val="00AB4F96"/>
    <w:rsid w:val="00AB5E1E"/>
    <w:rsid w:val="00AB617F"/>
    <w:rsid w:val="00AB66D1"/>
    <w:rsid w:val="00AB685B"/>
    <w:rsid w:val="00AB7630"/>
    <w:rsid w:val="00AB7FD6"/>
    <w:rsid w:val="00AC03C5"/>
    <w:rsid w:val="00AC04C1"/>
    <w:rsid w:val="00AC1BBD"/>
    <w:rsid w:val="00AC2054"/>
    <w:rsid w:val="00AC2C4D"/>
    <w:rsid w:val="00AC3594"/>
    <w:rsid w:val="00AC370B"/>
    <w:rsid w:val="00AC4240"/>
    <w:rsid w:val="00AC4364"/>
    <w:rsid w:val="00AC4E90"/>
    <w:rsid w:val="00AC4EAB"/>
    <w:rsid w:val="00AC59A5"/>
    <w:rsid w:val="00AC5FF4"/>
    <w:rsid w:val="00AC7A2E"/>
    <w:rsid w:val="00AC7AFB"/>
    <w:rsid w:val="00AD011F"/>
    <w:rsid w:val="00AD0978"/>
    <w:rsid w:val="00AD0E34"/>
    <w:rsid w:val="00AD15D0"/>
    <w:rsid w:val="00AD1AE5"/>
    <w:rsid w:val="00AD33C4"/>
    <w:rsid w:val="00AD3CDF"/>
    <w:rsid w:val="00AD4E24"/>
    <w:rsid w:val="00AD4E79"/>
    <w:rsid w:val="00AD5251"/>
    <w:rsid w:val="00AD5AC0"/>
    <w:rsid w:val="00AD5B89"/>
    <w:rsid w:val="00AD60C0"/>
    <w:rsid w:val="00AD631B"/>
    <w:rsid w:val="00AD67CC"/>
    <w:rsid w:val="00AD68FD"/>
    <w:rsid w:val="00AD6C49"/>
    <w:rsid w:val="00AD7817"/>
    <w:rsid w:val="00AD79AA"/>
    <w:rsid w:val="00AD7EF1"/>
    <w:rsid w:val="00AE00C5"/>
    <w:rsid w:val="00AE0280"/>
    <w:rsid w:val="00AE067C"/>
    <w:rsid w:val="00AE1EB7"/>
    <w:rsid w:val="00AE1F2F"/>
    <w:rsid w:val="00AE222B"/>
    <w:rsid w:val="00AE314E"/>
    <w:rsid w:val="00AE324F"/>
    <w:rsid w:val="00AE3263"/>
    <w:rsid w:val="00AE330B"/>
    <w:rsid w:val="00AE3934"/>
    <w:rsid w:val="00AE4045"/>
    <w:rsid w:val="00AE4293"/>
    <w:rsid w:val="00AE4418"/>
    <w:rsid w:val="00AE4F07"/>
    <w:rsid w:val="00AE568A"/>
    <w:rsid w:val="00AE6D29"/>
    <w:rsid w:val="00AE761A"/>
    <w:rsid w:val="00AE7B88"/>
    <w:rsid w:val="00AF1FBE"/>
    <w:rsid w:val="00AF2580"/>
    <w:rsid w:val="00AF2BEF"/>
    <w:rsid w:val="00AF33C4"/>
    <w:rsid w:val="00AF37BC"/>
    <w:rsid w:val="00AF3C4F"/>
    <w:rsid w:val="00AF3D88"/>
    <w:rsid w:val="00AF45E9"/>
    <w:rsid w:val="00AF47EB"/>
    <w:rsid w:val="00AF4865"/>
    <w:rsid w:val="00AF54B7"/>
    <w:rsid w:val="00AF5D42"/>
    <w:rsid w:val="00AF5D71"/>
    <w:rsid w:val="00AF6C59"/>
    <w:rsid w:val="00AF77C4"/>
    <w:rsid w:val="00B00094"/>
    <w:rsid w:val="00B003EB"/>
    <w:rsid w:val="00B0068D"/>
    <w:rsid w:val="00B00B55"/>
    <w:rsid w:val="00B01298"/>
    <w:rsid w:val="00B01551"/>
    <w:rsid w:val="00B01839"/>
    <w:rsid w:val="00B02223"/>
    <w:rsid w:val="00B03220"/>
    <w:rsid w:val="00B035AC"/>
    <w:rsid w:val="00B03825"/>
    <w:rsid w:val="00B03873"/>
    <w:rsid w:val="00B0399D"/>
    <w:rsid w:val="00B03FE2"/>
    <w:rsid w:val="00B04FC0"/>
    <w:rsid w:val="00B052D9"/>
    <w:rsid w:val="00B05C62"/>
    <w:rsid w:val="00B061B6"/>
    <w:rsid w:val="00B0636A"/>
    <w:rsid w:val="00B06540"/>
    <w:rsid w:val="00B06604"/>
    <w:rsid w:val="00B06C34"/>
    <w:rsid w:val="00B07143"/>
    <w:rsid w:val="00B10941"/>
    <w:rsid w:val="00B10AC6"/>
    <w:rsid w:val="00B10CB0"/>
    <w:rsid w:val="00B10D60"/>
    <w:rsid w:val="00B112C9"/>
    <w:rsid w:val="00B114C7"/>
    <w:rsid w:val="00B11B1F"/>
    <w:rsid w:val="00B11BA8"/>
    <w:rsid w:val="00B120AA"/>
    <w:rsid w:val="00B1282F"/>
    <w:rsid w:val="00B13A39"/>
    <w:rsid w:val="00B14CD2"/>
    <w:rsid w:val="00B15837"/>
    <w:rsid w:val="00B1586C"/>
    <w:rsid w:val="00B1675D"/>
    <w:rsid w:val="00B16B7E"/>
    <w:rsid w:val="00B16E11"/>
    <w:rsid w:val="00B17005"/>
    <w:rsid w:val="00B173A8"/>
    <w:rsid w:val="00B17DCE"/>
    <w:rsid w:val="00B17FD8"/>
    <w:rsid w:val="00B2001D"/>
    <w:rsid w:val="00B20057"/>
    <w:rsid w:val="00B2033E"/>
    <w:rsid w:val="00B2045A"/>
    <w:rsid w:val="00B2046A"/>
    <w:rsid w:val="00B20DF5"/>
    <w:rsid w:val="00B2121F"/>
    <w:rsid w:val="00B21666"/>
    <w:rsid w:val="00B225FB"/>
    <w:rsid w:val="00B2311B"/>
    <w:rsid w:val="00B2348C"/>
    <w:rsid w:val="00B24805"/>
    <w:rsid w:val="00B24DA2"/>
    <w:rsid w:val="00B24EBC"/>
    <w:rsid w:val="00B257DA"/>
    <w:rsid w:val="00B25875"/>
    <w:rsid w:val="00B25B0A"/>
    <w:rsid w:val="00B25B0F"/>
    <w:rsid w:val="00B25CC1"/>
    <w:rsid w:val="00B25D6A"/>
    <w:rsid w:val="00B262AB"/>
    <w:rsid w:val="00B2727A"/>
    <w:rsid w:val="00B27849"/>
    <w:rsid w:val="00B2793C"/>
    <w:rsid w:val="00B302C2"/>
    <w:rsid w:val="00B30C04"/>
    <w:rsid w:val="00B30C85"/>
    <w:rsid w:val="00B3116A"/>
    <w:rsid w:val="00B317B6"/>
    <w:rsid w:val="00B31842"/>
    <w:rsid w:val="00B31E8D"/>
    <w:rsid w:val="00B3207E"/>
    <w:rsid w:val="00B321AF"/>
    <w:rsid w:val="00B33172"/>
    <w:rsid w:val="00B344D5"/>
    <w:rsid w:val="00B348CF"/>
    <w:rsid w:val="00B352BD"/>
    <w:rsid w:val="00B3588C"/>
    <w:rsid w:val="00B35CA3"/>
    <w:rsid w:val="00B35D6A"/>
    <w:rsid w:val="00B35F9F"/>
    <w:rsid w:val="00B36008"/>
    <w:rsid w:val="00B36557"/>
    <w:rsid w:val="00B36765"/>
    <w:rsid w:val="00B36DBB"/>
    <w:rsid w:val="00B36F12"/>
    <w:rsid w:val="00B3702B"/>
    <w:rsid w:val="00B37104"/>
    <w:rsid w:val="00B3730E"/>
    <w:rsid w:val="00B379FC"/>
    <w:rsid w:val="00B40185"/>
    <w:rsid w:val="00B40CB3"/>
    <w:rsid w:val="00B40D75"/>
    <w:rsid w:val="00B412A9"/>
    <w:rsid w:val="00B42FE5"/>
    <w:rsid w:val="00B437F7"/>
    <w:rsid w:val="00B43994"/>
    <w:rsid w:val="00B43CED"/>
    <w:rsid w:val="00B43ED1"/>
    <w:rsid w:val="00B4429E"/>
    <w:rsid w:val="00B444A6"/>
    <w:rsid w:val="00B4523B"/>
    <w:rsid w:val="00B45441"/>
    <w:rsid w:val="00B45C39"/>
    <w:rsid w:val="00B46364"/>
    <w:rsid w:val="00B464FB"/>
    <w:rsid w:val="00B4653F"/>
    <w:rsid w:val="00B46577"/>
    <w:rsid w:val="00B47543"/>
    <w:rsid w:val="00B479DD"/>
    <w:rsid w:val="00B5199B"/>
    <w:rsid w:val="00B51A0B"/>
    <w:rsid w:val="00B51E66"/>
    <w:rsid w:val="00B52681"/>
    <w:rsid w:val="00B52B45"/>
    <w:rsid w:val="00B52CE4"/>
    <w:rsid w:val="00B53338"/>
    <w:rsid w:val="00B534EA"/>
    <w:rsid w:val="00B53BF8"/>
    <w:rsid w:val="00B53FDB"/>
    <w:rsid w:val="00B540A4"/>
    <w:rsid w:val="00B548A8"/>
    <w:rsid w:val="00B54E4B"/>
    <w:rsid w:val="00B56152"/>
    <w:rsid w:val="00B57A14"/>
    <w:rsid w:val="00B57DAF"/>
    <w:rsid w:val="00B60003"/>
    <w:rsid w:val="00B602B9"/>
    <w:rsid w:val="00B6038B"/>
    <w:rsid w:val="00B60568"/>
    <w:rsid w:val="00B60ADE"/>
    <w:rsid w:val="00B60C4A"/>
    <w:rsid w:val="00B61D9F"/>
    <w:rsid w:val="00B61FA1"/>
    <w:rsid w:val="00B61FAB"/>
    <w:rsid w:val="00B621E9"/>
    <w:rsid w:val="00B6225A"/>
    <w:rsid w:val="00B62355"/>
    <w:rsid w:val="00B626E7"/>
    <w:rsid w:val="00B63519"/>
    <w:rsid w:val="00B635E3"/>
    <w:rsid w:val="00B64B6C"/>
    <w:rsid w:val="00B64F00"/>
    <w:rsid w:val="00B64F3D"/>
    <w:rsid w:val="00B65685"/>
    <w:rsid w:val="00B66184"/>
    <w:rsid w:val="00B674D1"/>
    <w:rsid w:val="00B67631"/>
    <w:rsid w:val="00B67664"/>
    <w:rsid w:val="00B6778A"/>
    <w:rsid w:val="00B6780D"/>
    <w:rsid w:val="00B67BD7"/>
    <w:rsid w:val="00B704B9"/>
    <w:rsid w:val="00B70CAD"/>
    <w:rsid w:val="00B71AED"/>
    <w:rsid w:val="00B71B6A"/>
    <w:rsid w:val="00B71CC6"/>
    <w:rsid w:val="00B71F67"/>
    <w:rsid w:val="00B7289D"/>
    <w:rsid w:val="00B72DC9"/>
    <w:rsid w:val="00B748C1"/>
    <w:rsid w:val="00B74A76"/>
    <w:rsid w:val="00B74BEA"/>
    <w:rsid w:val="00B755EF"/>
    <w:rsid w:val="00B75ADA"/>
    <w:rsid w:val="00B75CF3"/>
    <w:rsid w:val="00B76690"/>
    <w:rsid w:val="00B77460"/>
    <w:rsid w:val="00B77465"/>
    <w:rsid w:val="00B8045F"/>
    <w:rsid w:val="00B80991"/>
    <w:rsid w:val="00B80CD2"/>
    <w:rsid w:val="00B8113D"/>
    <w:rsid w:val="00B8190E"/>
    <w:rsid w:val="00B819F4"/>
    <w:rsid w:val="00B81D3C"/>
    <w:rsid w:val="00B8221F"/>
    <w:rsid w:val="00B83114"/>
    <w:rsid w:val="00B83AC0"/>
    <w:rsid w:val="00B84038"/>
    <w:rsid w:val="00B84F6B"/>
    <w:rsid w:val="00B84F75"/>
    <w:rsid w:val="00B8599D"/>
    <w:rsid w:val="00B85BA8"/>
    <w:rsid w:val="00B85C25"/>
    <w:rsid w:val="00B8645B"/>
    <w:rsid w:val="00B86B57"/>
    <w:rsid w:val="00B86DD8"/>
    <w:rsid w:val="00B86E7D"/>
    <w:rsid w:val="00B87259"/>
    <w:rsid w:val="00B90537"/>
    <w:rsid w:val="00B906F8"/>
    <w:rsid w:val="00B90B0C"/>
    <w:rsid w:val="00B90E3F"/>
    <w:rsid w:val="00B91293"/>
    <w:rsid w:val="00B915EC"/>
    <w:rsid w:val="00B91BC6"/>
    <w:rsid w:val="00B91C42"/>
    <w:rsid w:val="00B91D6D"/>
    <w:rsid w:val="00B92129"/>
    <w:rsid w:val="00B9272E"/>
    <w:rsid w:val="00B928D5"/>
    <w:rsid w:val="00B929C0"/>
    <w:rsid w:val="00B9313C"/>
    <w:rsid w:val="00B93929"/>
    <w:rsid w:val="00B94A0C"/>
    <w:rsid w:val="00B94CA6"/>
    <w:rsid w:val="00B95549"/>
    <w:rsid w:val="00B95F30"/>
    <w:rsid w:val="00B9628A"/>
    <w:rsid w:val="00B968B6"/>
    <w:rsid w:val="00B9693E"/>
    <w:rsid w:val="00B970B9"/>
    <w:rsid w:val="00B97E06"/>
    <w:rsid w:val="00BA1B7D"/>
    <w:rsid w:val="00BA1FD2"/>
    <w:rsid w:val="00BA2EAE"/>
    <w:rsid w:val="00BA3C1D"/>
    <w:rsid w:val="00BA4367"/>
    <w:rsid w:val="00BA4C00"/>
    <w:rsid w:val="00BA5105"/>
    <w:rsid w:val="00BA578B"/>
    <w:rsid w:val="00BA58FE"/>
    <w:rsid w:val="00BA5B4C"/>
    <w:rsid w:val="00BA5DA4"/>
    <w:rsid w:val="00BA6047"/>
    <w:rsid w:val="00BA697B"/>
    <w:rsid w:val="00BA6EC2"/>
    <w:rsid w:val="00BA7476"/>
    <w:rsid w:val="00BA755F"/>
    <w:rsid w:val="00BA77B7"/>
    <w:rsid w:val="00BA7C17"/>
    <w:rsid w:val="00BA7CFC"/>
    <w:rsid w:val="00BA7DC7"/>
    <w:rsid w:val="00BB0F28"/>
    <w:rsid w:val="00BB10EF"/>
    <w:rsid w:val="00BB11CC"/>
    <w:rsid w:val="00BB13DC"/>
    <w:rsid w:val="00BB1AA5"/>
    <w:rsid w:val="00BB1AEA"/>
    <w:rsid w:val="00BB2268"/>
    <w:rsid w:val="00BB331E"/>
    <w:rsid w:val="00BB359C"/>
    <w:rsid w:val="00BB3E5B"/>
    <w:rsid w:val="00BB4632"/>
    <w:rsid w:val="00BB4A5D"/>
    <w:rsid w:val="00BB56D5"/>
    <w:rsid w:val="00BB57CB"/>
    <w:rsid w:val="00BB693E"/>
    <w:rsid w:val="00BB7178"/>
    <w:rsid w:val="00BB77D1"/>
    <w:rsid w:val="00BB7CF3"/>
    <w:rsid w:val="00BB7D56"/>
    <w:rsid w:val="00BC0498"/>
    <w:rsid w:val="00BC05BE"/>
    <w:rsid w:val="00BC09CA"/>
    <w:rsid w:val="00BC0E59"/>
    <w:rsid w:val="00BC114F"/>
    <w:rsid w:val="00BC120F"/>
    <w:rsid w:val="00BC16B4"/>
    <w:rsid w:val="00BC2979"/>
    <w:rsid w:val="00BC3073"/>
    <w:rsid w:val="00BC3143"/>
    <w:rsid w:val="00BC34C2"/>
    <w:rsid w:val="00BC3644"/>
    <w:rsid w:val="00BC3954"/>
    <w:rsid w:val="00BC4789"/>
    <w:rsid w:val="00BC4A74"/>
    <w:rsid w:val="00BC4C49"/>
    <w:rsid w:val="00BC5077"/>
    <w:rsid w:val="00BC56B0"/>
    <w:rsid w:val="00BC58B2"/>
    <w:rsid w:val="00BC5AED"/>
    <w:rsid w:val="00BC5C6C"/>
    <w:rsid w:val="00BC6734"/>
    <w:rsid w:val="00BC69CA"/>
    <w:rsid w:val="00BC6F05"/>
    <w:rsid w:val="00BC706B"/>
    <w:rsid w:val="00BC79BF"/>
    <w:rsid w:val="00BC7BBA"/>
    <w:rsid w:val="00BD0D0C"/>
    <w:rsid w:val="00BD19A5"/>
    <w:rsid w:val="00BD1AC4"/>
    <w:rsid w:val="00BD1CD2"/>
    <w:rsid w:val="00BD2067"/>
    <w:rsid w:val="00BD2602"/>
    <w:rsid w:val="00BD2B12"/>
    <w:rsid w:val="00BD34BA"/>
    <w:rsid w:val="00BD3659"/>
    <w:rsid w:val="00BD366E"/>
    <w:rsid w:val="00BD4089"/>
    <w:rsid w:val="00BD4172"/>
    <w:rsid w:val="00BD41DA"/>
    <w:rsid w:val="00BD45F3"/>
    <w:rsid w:val="00BD4A09"/>
    <w:rsid w:val="00BD57F3"/>
    <w:rsid w:val="00BD5A32"/>
    <w:rsid w:val="00BD6B7C"/>
    <w:rsid w:val="00BD6EF7"/>
    <w:rsid w:val="00BD77E5"/>
    <w:rsid w:val="00BD7C1C"/>
    <w:rsid w:val="00BE034F"/>
    <w:rsid w:val="00BE0744"/>
    <w:rsid w:val="00BE1035"/>
    <w:rsid w:val="00BE12AE"/>
    <w:rsid w:val="00BE1650"/>
    <w:rsid w:val="00BE1979"/>
    <w:rsid w:val="00BE2650"/>
    <w:rsid w:val="00BE2A22"/>
    <w:rsid w:val="00BE3252"/>
    <w:rsid w:val="00BE37A2"/>
    <w:rsid w:val="00BE3CED"/>
    <w:rsid w:val="00BE3F85"/>
    <w:rsid w:val="00BE44BF"/>
    <w:rsid w:val="00BE50D9"/>
    <w:rsid w:val="00BE5197"/>
    <w:rsid w:val="00BE62B4"/>
    <w:rsid w:val="00BE6438"/>
    <w:rsid w:val="00BE668E"/>
    <w:rsid w:val="00BE67B8"/>
    <w:rsid w:val="00BE7568"/>
    <w:rsid w:val="00BF051A"/>
    <w:rsid w:val="00BF0759"/>
    <w:rsid w:val="00BF0DC7"/>
    <w:rsid w:val="00BF2C90"/>
    <w:rsid w:val="00BF383E"/>
    <w:rsid w:val="00BF3E8A"/>
    <w:rsid w:val="00BF3F04"/>
    <w:rsid w:val="00BF4913"/>
    <w:rsid w:val="00BF4AF2"/>
    <w:rsid w:val="00BF5118"/>
    <w:rsid w:val="00BF591D"/>
    <w:rsid w:val="00BF5DDA"/>
    <w:rsid w:val="00BF5F4F"/>
    <w:rsid w:val="00BF664D"/>
    <w:rsid w:val="00BF7665"/>
    <w:rsid w:val="00C001E7"/>
    <w:rsid w:val="00C01459"/>
    <w:rsid w:val="00C0211E"/>
    <w:rsid w:val="00C02444"/>
    <w:rsid w:val="00C0288B"/>
    <w:rsid w:val="00C02A06"/>
    <w:rsid w:val="00C03C0B"/>
    <w:rsid w:val="00C03F75"/>
    <w:rsid w:val="00C041D2"/>
    <w:rsid w:val="00C04508"/>
    <w:rsid w:val="00C04C3C"/>
    <w:rsid w:val="00C04DE2"/>
    <w:rsid w:val="00C05780"/>
    <w:rsid w:val="00C06080"/>
    <w:rsid w:val="00C0656D"/>
    <w:rsid w:val="00C06B24"/>
    <w:rsid w:val="00C070F4"/>
    <w:rsid w:val="00C071BA"/>
    <w:rsid w:val="00C07244"/>
    <w:rsid w:val="00C07A51"/>
    <w:rsid w:val="00C07C0B"/>
    <w:rsid w:val="00C07F91"/>
    <w:rsid w:val="00C100E3"/>
    <w:rsid w:val="00C1043F"/>
    <w:rsid w:val="00C10B48"/>
    <w:rsid w:val="00C11448"/>
    <w:rsid w:val="00C11E7C"/>
    <w:rsid w:val="00C127CE"/>
    <w:rsid w:val="00C12997"/>
    <w:rsid w:val="00C12C16"/>
    <w:rsid w:val="00C1328F"/>
    <w:rsid w:val="00C13BAD"/>
    <w:rsid w:val="00C13E84"/>
    <w:rsid w:val="00C1475B"/>
    <w:rsid w:val="00C14CDE"/>
    <w:rsid w:val="00C14EBC"/>
    <w:rsid w:val="00C151E7"/>
    <w:rsid w:val="00C15542"/>
    <w:rsid w:val="00C15CEC"/>
    <w:rsid w:val="00C16238"/>
    <w:rsid w:val="00C164F0"/>
    <w:rsid w:val="00C167D0"/>
    <w:rsid w:val="00C1705E"/>
    <w:rsid w:val="00C17165"/>
    <w:rsid w:val="00C1767A"/>
    <w:rsid w:val="00C17A5A"/>
    <w:rsid w:val="00C20098"/>
    <w:rsid w:val="00C20C0E"/>
    <w:rsid w:val="00C20FB1"/>
    <w:rsid w:val="00C21062"/>
    <w:rsid w:val="00C21468"/>
    <w:rsid w:val="00C21896"/>
    <w:rsid w:val="00C22581"/>
    <w:rsid w:val="00C2276B"/>
    <w:rsid w:val="00C2436F"/>
    <w:rsid w:val="00C244A6"/>
    <w:rsid w:val="00C24966"/>
    <w:rsid w:val="00C24B1D"/>
    <w:rsid w:val="00C2505A"/>
    <w:rsid w:val="00C251C3"/>
    <w:rsid w:val="00C25884"/>
    <w:rsid w:val="00C25921"/>
    <w:rsid w:val="00C259A3"/>
    <w:rsid w:val="00C259B9"/>
    <w:rsid w:val="00C27795"/>
    <w:rsid w:val="00C3030E"/>
    <w:rsid w:val="00C31210"/>
    <w:rsid w:val="00C31BA5"/>
    <w:rsid w:val="00C32743"/>
    <w:rsid w:val="00C329D7"/>
    <w:rsid w:val="00C32DBF"/>
    <w:rsid w:val="00C33FE4"/>
    <w:rsid w:val="00C34336"/>
    <w:rsid w:val="00C345AE"/>
    <w:rsid w:val="00C34801"/>
    <w:rsid w:val="00C34CFF"/>
    <w:rsid w:val="00C34E22"/>
    <w:rsid w:val="00C353C0"/>
    <w:rsid w:val="00C35439"/>
    <w:rsid w:val="00C35ED1"/>
    <w:rsid w:val="00C35F5F"/>
    <w:rsid w:val="00C36A39"/>
    <w:rsid w:val="00C37BD8"/>
    <w:rsid w:val="00C37D2F"/>
    <w:rsid w:val="00C401C2"/>
    <w:rsid w:val="00C40719"/>
    <w:rsid w:val="00C40A5A"/>
    <w:rsid w:val="00C40B19"/>
    <w:rsid w:val="00C40E38"/>
    <w:rsid w:val="00C4146A"/>
    <w:rsid w:val="00C41811"/>
    <w:rsid w:val="00C418B6"/>
    <w:rsid w:val="00C418DA"/>
    <w:rsid w:val="00C41964"/>
    <w:rsid w:val="00C45020"/>
    <w:rsid w:val="00C45452"/>
    <w:rsid w:val="00C45BAE"/>
    <w:rsid w:val="00C45C78"/>
    <w:rsid w:val="00C4610E"/>
    <w:rsid w:val="00C462D3"/>
    <w:rsid w:val="00C46739"/>
    <w:rsid w:val="00C4693F"/>
    <w:rsid w:val="00C46A4C"/>
    <w:rsid w:val="00C471EC"/>
    <w:rsid w:val="00C477EB"/>
    <w:rsid w:val="00C478A1"/>
    <w:rsid w:val="00C47F59"/>
    <w:rsid w:val="00C5135B"/>
    <w:rsid w:val="00C5145F"/>
    <w:rsid w:val="00C51687"/>
    <w:rsid w:val="00C51717"/>
    <w:rsid w:val="00C5244C"/>
    <w:rsid w:val="00C52454"/>
    <w:rsid w:val="00C52BEC"/>
    <w:rsid w:val="00C531D0"/>
    <w:rsid w:val="00C5329B"/>
    <w:rsid w:val="00C54AE6"/>
    <w:rsid w:val="00C54C86"/>
    <w:rsid w:val="00C555F6"/>
    <w:rsid w:val="00C559E0"/>
    <w:rsid w:val="00C55DC3"/>
    <w:rsid w:val="00C57527"/>
    <w:rsid w:val="00C60844"/>
    <w:rsid w:val="00C60845"/>
    <w:rsid w:val="00C60EE5"/>
    <w:rsid w:val="00C61822"/>
    <w:rsid w:val="00C618E7"/>
    <w:rsid w:val="00C620DD"/>
    <w:rsid w:val="00C622D3"/>
    <w:rsid w:val="00C63524"/>
    <w:rsid w:val="00C64347"/>
    <w:rsid w:val="00C64413"/>
    <w:rsid w:val="00C64FEB"/>
    <w:rsid w:val="00C65621"/>
    <w:rsid w:val="00C65D0E"/>
    <w:rsid w:val="00C670DC"/>
    <w:rsid w:val="00C67635"/>
    <w:rsid w:val="00C678E2"/>
    <w:rsid w:val="00C67F19"/>
    <w:rsid w:val="00C70970"/>
    <w:rsid w:val="00C70A57"/>
    <w:rsid w:val="00C7103A"/>
    <w:rsid w:val="00C71B95"/>
    <w:rsid w:val="00C7237A"/>
    <w:rsid w:val="00C74169"/>
    <w:rsid w:val="00C7467D"/>
    <w:rsid w:val="00C748D2"/>
    <w:rsid w:val="00C74C93"/>
    <w:rsid w:val="00C74C9E"/>
    <w:rsid w:val="00C74F30"/>
    <w:rsid w:val="00C7543E"/>
    <w:rsid w:val="00C7581E"/>
    <w:rsid w:val="00C7598C"/>
    <w:rsid w:val="00C76236"/>
    <w:rsid w:val="00C76303"/>
    <w:rsid w:val="00C76EAD"/>
    <w:rsid w:val="00C77111"/>
    <w:rsid w:val="00C779B1"/>
    <w:rsid w:val="00C77E33"/>
    <w:rsid w:val="00C80235"/>
    <w:rsid w:val="00C80282"/>
    <w:rsid w:val="00C802B0"/>
    <w:rsid w:val="00C80811"/>
    <w:rsid w:val="00C80F6E"/>
    <w:rsid w:val="00C82693"/>
    <w:rsid w:val="00C8293F"/>
    <w:rsid w:val="00C829BD"/>
    <w:rsid w:val="00C82A15"/>
    <w:rsid w:val="00C842F6"/>
    <w:rsid w:val="00C84A64"/>
    <w:rsid w:val="00C84EE1"/>
    <w:rsid w:val="00C853E5"/>
    <w:rsid w:val="00C85559"/>
    <w:rsid w:val="00C85B36"/>
    <w:rsid w:val="00C85DAD"/>
    <w:rsid w:val="00C86131"/>
    <w:rsid w:val="00C87539"/>
    <w:rsid w:val="00C90379"/>
    <w:rsid w:val="00C90835"/>
    <w:rsid w:val="00C90957"/>
    <w:rsid w:val="00C91275"/>
    <w:rsid w:val="00C9127B"/>
    <w:rsid w:val="00C9157B"/>
    <w:rsid w:val="00C91601"/>
    <w:rsid w:val="00C919A4"/>
    <w:rsid w:val="00C91A29"/>
    <w:rsid w:val="00C91D6F"/>
    <w:rsid w:val="00C91E03"/>
    <w:rsid w:val="00C92793"/>
    <w:rsid w:val="00C92806"/>
    <w:rsid w:val="00C9306C"/>
    <w:rsid w:val="00C93187"/>
    <w:rsid w:val="00C94257"/>
    <w:rsid w:val="00C94AC2"/>
    <w:rsid w:val="00C9508B"/>
    <w:rsid w:val="00C95415"/>
    <w:rsid w:val="00C954AA"/>
    <w:rsid w:val="00C95FDE"/>
    <w:rsid w:val="00C96BA6"/>
    <w:rsid w:val="00C96F0E"/>
    <w:rsid w:val="00C97562"/>
    <w:rsid w:val="00C9781C"/>
    <w:rsid w:val="00C9791F"/>
    <w:rsid w:val="00CA038F"/>
    <w:rsid w:val="00CA0825"/>
    <w:rsid w:val="00CA0EF8"/>
    <w:rsid w:val="00CA0F0D"/>
    <w:rsid w:val="00CA1287"/>
    <w:rsid w:val="00CA1731"/>
    <w:rsid w:val="00CA1AAC"/>
    <w:rsid w:val="00CA1F67"/>
    <w:rsid w:val="00CA2034"/>
    <w:rsid w:val="00CA2148"/>
    <w:rsid w:val="00CA2454"/>
    <w:rsid w:val="00CA24C4"/>
    <w:rsid w:val="00CA2686"/>
    <w:rsid w:val="00CA2F34"/>
    <w:rsid w:val="00CA3150"/>
    <w:rsid w:val="00CA3920"/>
    <w:rsid w:val="00CA4AFE"/>
    <w:rsid w:val="00CA5335"/>
    <w:rsid w:val="00CA5B0C"/>
    <w:rsid w:val="00CA69DC"/>
    <w:rsid w:val="00CA6D6D"/>
    <w:rsid w:val="00CA721E"/>
    <w:rsid w:val="00CA7E0D"/>
    <w:rsid w:val="00CA7E13"/>
    <w:rsid w:val="00CB078A"/>
    <w:rsid w:val="00CB16FF"/>
    <w:rsid w:val="00CB1764"/>
    <w:rsid w:val="00CB2A0D"/>
    <w:rsid w:val="00CB2DF4"/>
    <w:rsid w:val="00CB353D"/>
    <w:rsid w:val="00CB378B"/>
    <w:rsid w:val="00CB3CB0"/>
    <w:rsid w:val="00CB3CEE"/>
    <w:rsid w:val="00CB469E"/>
    <w:rsid w:val="00CB51E8"/>
    <w:rsid w:val="00CB60F5"/>
    <w:rsid w:val="00CB711A"/>
    <w:rsid w:val="00CB7176"/>
    <w:rsid w:val="00CB7387"/>
    <w:rsid w:val="00CB76C1"/>
    <w:rsid w:val="00CC01EE"/>
    <w:rsid w:val="00CC051F"/>
    <w:rsid w:val="00CC0FEC"/>
    <w:rsid w:val="00CC19FD"/>
    <w:rsid w:val="00CC1C16"/>
    <w:rsid w:val="00CC1F06"/>
    <w:rsid w:val="00CC2A05"/>
    <w:rsid w:val="00CC3312"/>
    <w:rsid w:val="00CC4AE8"/>
    <w:rsid w:val="00CC4B7B"/>
    <w:rsid w:val="00CC527F"/>
    <w:rsid w:val="00CC52EF"/>
    <w:rsid w:val="00CC5833"/>
    <w:rsid w:val="00CC5B34"/>
    <w:rsid w:val="00CC5E66"/>
    <w:rsid w:val="00CC680F"/>
    <w:rsid w:val="00CC694D"/>
    <w:rsid w:val="00CC6CC2"/>
    <w:rsid w:val="00CC6CF6"/>
    <w:rsid w:val="00CC749B"/>
    <w:rsid w:val="00CD01DA"/>
    <w:rsid w:val="00CD1063"/>
    <w:rsid w:val="00CD11D8"/>
    <w:rsid w:val="00CD1451"/>
    <w:rsid w:val="00CD1531"/>
    <w:rsid w:val="00CD1911"/>
    <w:rsid w:val="00CD2234"/>
    <w:rsid w:val="00CD242E"/>
    <w:rsid w:val="00CD24EB"/>
    <w:rsid w:val="00CD290A"/>
    <w:rsid w:val="00CD3CDA"/>
    <w:rsid w:val="00CD4314"/>
    <w:rsid w:val="00CD4838"/>
    <w:rsid w:val="00CD4C0A"/>
    <w:rsid w:val="00CD55F1"/>
    <w:rsid w:val="00CD586B"/>
    <w:rsid w:val="00CD58A7"/>
    <w:rsid w:val="00CD5E9F"/>
    <w:rsid w:val="00CD7B44"/>
    <w:rsid w:val="00CD7F9F"/>
    <w:rsid w:val="00CE0743"/>
    <w:rsid w:val="00CE080F"/>
    <w:rsid w:val="00CE159B"/>
    <w:rsid w:val="00CE1C33"/>
    <w:rsid w:val="00CE2093"/>
    <w:rsid w:val="00CE27CE"/>
    <w:rsid w:val="00CE3364"/>
    <w:rsid w:val="00CE3788"/>
    <w:rsid w:val="00CE384F"/>
    <w:rsid w:val="00CE3E61"/>
    <w:rsid w:val="00CE3F72"/>
    <w:rsid w:val="00CE4429"/>
    <w:rsid w:val="00CE44E9"/>
    <w:rsid w:val="00CE48EE"/>
    <w:rsid w:val="00CE5F4F"/>
    <w:rsid w:val="00CE65AC"/>
    <w:rsid w:val="00CE67EF"/>
    <w:rsid w:val="00CE6A22"/>
    <w:rsid w:val="00CE6DAD"/>
    <w:rsid w:val="00CE73C0"/>
    <w:rsid w:val="00CE7AD4"/>
    <w:rsid w:val="00CF0E40"/>
    <w:rsid w:val="00CF1504"/>
    <w:rsid w:val="00CF17D1"/>
    <w:rsid w:val="00CF1A73"/>
    <w:rsid w:val="00CF286E"/>
    <w:rsid w:val="00CF3340"/>
    <w:rsid w:val="00CF34ED"/>
    <w:rsid w:val="00CF39BD"/>
    <w:rsid w:val="00CF5DBF"/>
    <w:rsid w:val="00CF6616"/>
    <w:rsid w:val="00CF79B9"/>
    <w:rsid w:val="00CF7A6B"/>
    <w:rsid w:val="00D004EA"/>
    <w:rsid w:val="00D00619"/>
    <w:rsid w:val="00D00A78"/>
    <w:rsid w:val="00D00EC8"/>
    <w:rsid w:val="00D01644"/>
    <w:rsid w:val="00D01CE2"/>
    <w:rsid w:val="00D01E87"/>
    <w:rsid w:val="00D0200D"/>
    <w:rsid w:val="00D02C20"/>
    <w:rsid w:val="00D03215"/>
    <w:rsid w:val="00D03331"/>
    <w:rsid w:val="00D034EA"/>
    <w:rsid w:val="00D0376A"/>
    <w:rsid w:val="00D04644"/>
    <w:rsid w:val="00D05B8C"/>
    <w:rsid w:val="00D05DF2"/>
    <w:rsid w:val="00D06780"/>
    <w:rsid w:val="00D0692E"/>
    <w:rsid w:val="00D073EA"/>
    <w:rsid w:val="00D075FD"/>
    <w:rsid w:val="00D07B9B"/>
    <w:rsid w:val="00D1008E"/>
    <w:rsid w:val="00D10867"/>
    <w:rsid w:val="00D110A3"/>
    <w:rsid w:val="00D11418"/>
    <w:rsid w:val="00D118AC"/>
    <w:rsid w:val="00D13CAF"/>
    <w:rsid w:val="00D14002"/>
    <w:rsid w:val="00D14B36"/>
    <w:rsid w:val="00D15D96"/>
    <w:rsid w:val="00D1647F"/>
    <w:rsid w:val="00D16A2D"/>
    <w:rsid w:val="00D16E70"/>
    <w:rsid w:val="00D1731E"/>
    <w:rsid w:val="00D173E5"/>
    <w:rsid w:val="00D20684"/>
    <w:rsid w:val="00D21085"/>
    <w:rsid w:val="00D21BB9"/>
    <w:rsid w:val="00D21C89"/>
    <w:rsid w:val="00D21E33"/>
    <w:rsid w:val="00D22044"/>
    <w:rsid w:val="00D2268E"/>
    <w:rsid w:val="00D22EA2"/>
    <w:rsid w:val="00D23702"/>
    <w:rsid w:val="00D23B5C"/>
    <w:rsid w:val="00D24003"/>
    <w:rsid w:val="00D24E33"/>
    <w:rsid w:val="00D25016"/>
    <w:rsid w:val="00D256C4"/>
    <w:rsid w:val="00D25AD4"/>
    <w:rsid w:val="00D25DBF"/>
    <w:rsid w:val="00D266F3"/>
    <w:rsid w:val="00D26AB1"/>
    <w:rsid w:val="00D271B0"/>
    <w:rsid w:val="00D303E7"/>
    <w:rsid w:val="00D30B1C"/>
    <w:rsid w:val="00D311F0"/>
    <w:rsid w:val="00D31382"/>
    <w:rsid w:val="00D319BC"/>
    <w:rsid w:val="00D31F73"/>
    <w:rsid w:val="00D32316"/>
    <w:rsid w:val="00D327FE"/>
    <w:rsid w:val="00D32C6D"/>
    <w:rsid w:val="00D33198"/>
    <w:rsid w:val="00D3526B"/>
    <w:rsid w:val="00D35411"/>
    <w:rsid w:val="00D3551B"/>
    <w:rsid w:val="00D35E61"/>
    <w:rsid w:val="00D367C6"/>
    <w:rsid w:val="00D36941"/>
    <w:rsid w:val="00D36EE2"/>
    <w:rsid w:val="00D36FEE"/>
    <w:rsid w:val="00D378DB"/>
    <w:rsid w:val="00D37C85"/>
    <w:rsid w:val="00D40093"/>
    <w:rsid w:val="00D4049D"/>
    <w:rsid w:val="00D405B3"/>
    <w:rsid w:val="00D40C28"/>
    <w:rsid w:val="00D412A9"/>
    <w:rsid w:val="00D4174A"/>
    <w:rsid w:val="00D42200"/>
    <w:rsid w:val="00D4245F"/>
    <w:rsid w:val="00D42AB7"/>
    <w:rsid w:val="00D4338E"/>
    <w:rsid w:val="00D4349E"/>
    <w:rsid w:val="00D43520"/>
    <w:rsid w:val="00D440AA"/>
    <w:rsid w:val="00D44431"/>
    <w:rsid w:val="00D449B5"/>
    <w:rsid w:val="00D461ED"/>
    <w:rsid w:val="00D46AC2"/>
    <w:rsid w:val="00D470B6"/>
    <w:rsid w:val="00D471A2"/>
    <w:rsid w:val="00D472ED"/>
    <w:rsid w:val="00D47456"/>
    <w:rsid w:val="00D50C6C"/>
    <w:rsid w:val="00D50DA2"/>
    <w:rsid w:val="00D511B7"/>
    <w:rsid w:val="00D51335"/>
    <w:rsid w:val="00D5223A"/>
    <w:rsid w:val="00D522F1"/>
    <w:rsid w:val="00D52677"/>
    <w:rsid w:val="00D52895"/>
    <w:rsid w:val="00D52BC6"/>
    <w:rsid w:val="00D53093"/>
    <w:rsid w:val="00D53245"/>
    <w:rsid w:val="00D5339D"/>
    <w:rsid w:val="00D53436"/>
    <w:rsid w:val="00D53968"/>
    <w:rsid w:val="00D53A54"/>
    <w:rsid w:val="00D53A5B"/>
    <w:rsid w:val="00D54356"/>
    <w:rsid w:val="00D5474F"/>
    <w:rsid w:val="00D54A9B"/>
    <w:rsid w:val="00D55284"/>
    <w:rsid w:val="00D556BB"/>
    <w:rsid w:val="00D56392"/>
    <w:rsid w:val="00D563AE"/>
    <w:rsid w:val="00D57604"/>
    <w:rsid w:val="00D576AC"/>
    <w:rsid w:val="00D57E9D"/>
    <w:rsid w:val="00D6071E"/>
    <w:rsid w:val="00D60C95"/>
    <w:rsid w:val="00D60D06"/>
    <w:rsid w:val="00D61269"/>
    <w:rsid w:val="00D61452"/>
    <w:rsid w:val="00D6145D"/>
    <w:rsid w:val="00D61B1C"/>
    <w:rsid w:val="00D61B54"/>
    <w:rsid w:val="00D61E7D"/>
    <w:rsid w:val="00D6293C"/>
    <w:rsid w:val="00D62B51"/>
    <w:rsid w:val="00D63327"/>
    <w:rsid w:val="00D64156"/>
    <w:rsid w:val="00D643A6"/>
    <w:rsid w:val="00D64A91"/>
    <w:rsid w:val="00D64DAE"/>
    <w:rsid w:val="00D65860"/>
    <w:rsid w:val="00D659E8"/>
    <w:rsid w:val="00D65B85"/>
    <w:rsid w:val="00D65F07"/>
    <w:rsid w:val="00D660A3"/>
    <w:rsid w:val="00D66B16"/>
    <w:rsid w:val="00D66BE1"/>
    <w:rsid w:val="00D66CA3"/>
    <w:rsid w:val="00D67345"/>
    <w:rsid w:val="00D67417"/>
    <w:rsid w:val="00D6749A"/>
    <w:rsid w:val="00D6784B"/>
    <w:rsid w:val="00D67C3D"/>
    <w:rsid w:val="00D67FE6"/>
    <w:rsid w:val="00D70603"/>
    <w:rsid w:val="00D706A9"/>
    <w:rsid w:val="00D71388"/>
    <w:rsid w:val="00D71686"/>
    <w:rsid w:val="00D73059"/>
    <w:rsid w:val="00D73376"/>
    <w:rsid w:val="00D73DA0"/>
    <w:rsid w:val="00D73DEE"/>
    <w:rsid w:val="00D7575A"/>
    <w:rsid w:val="00D75765"/>
    <w:rsid w:val="00D76C24"/>
    <w:rsid w:val="00D772FC"/>
    <w:rsid w:val="00D77389"/>
    <w:rsid w:val="00D80000"/>
    <w:rsid w:val="00D8043C"/>
    <w:rsid w:val="00D80B40"/>
    <w:rsid w:val="00D80FBA"/>
    <w:rsid w:val="00D81400"/>
    <w:rsid w:val="00D81867"/>
    <w:rsid w:val="00D81F9F"/>
    <w:rsid w:val="00D823CA"/>
    <w:rsid w:val="00D82C39"/>
    <w:rsid w:val="00D8310A"/>
    <w:rsid w:val="00D8315B"/>
    <w:rsid w:val="00D836A1"/>
    <w:rsid w:val="00D842AE"/>
    <w:rsid w:val="00D849DF"/>
    <w:rsid w:val="00D851EE"/>
    <w:rsid w:val="00D8570F"/>
    <w:rsid w:val="00D85958"/>
    <w:rsid w:val="00D85EC2"/>
    <w:rsid w:val="00D85FD6"/>
    <w:rsid w:val="00D86062"/>
    <w:rsid w:val="00D863B2"/>
    <w:rsid w:val="00D863F2"/>
    <w:rsid w:val="00D8655E"/>
    <w:rsid w:val="00D87054"/>
    <w:rsid w:val="00D87641"/>
    <w:rsid w:val="00D8770E"/>
    <w:rsid w:val="00D87DC6"/>
    <w:rsid w:val="00D90543"/>
    <w:rsid w:val="00D90FE2"/>
    <w:rsid w:val="00D91950"/>
    <w:rsid w:val="00D91E3E"/>
    <w:rsid w:val="00D91EC8"/>
    <w:rsid w:val="00D91FF8"/>
    <w:rsid w:val="00D9220F"/>
    <w:rsid w:val="00D9251F"/>
    <w:rsid w:val="00D92753"/>
    <w:rsid w:val="00D928E8"/>
    <w:rsid w:val="00D92ACA"/>
    <w:rsid w:val="00D9359F"/>
    <w:rsid w:val="00D93894"/>
    <w:rsid w:val="00D93A99"/>
    <w:rsid w:val="00D93CBC"/>
    <w:rsid w:val="00D93D36"/>
    <w:rsid w:val="00D93F61"/>
    <w:rsid w:val="00D943E8"/>
    <w:rsid w:val="00D94607"/>
    <w:rsid w:val="00D953C5"/>
    <w:rsid w:val="00D956F2"/>
    <w:rsid w:val="00D95BA2"/>
    <w:rsid w:val="00D964A9"/>
    <w:rsid w:val="00D9660E"/>
    <w:rsid w:val="00D96A95"/>
    <w:rsid w:val="00D96B9D"/>
    <w:rsid w:val="00D970BD"/>
    <w:rsid w:val="00D97E48"/>
    <w:rsid w:val="00DA0036"/>
    <w:rsid w:val="00DA0093"/>
    <w:rsid w:val="00DA1740"/>
    <w:rsid w:val="00DA1DD8"/>
    <w:rsid w:val="00DA2540"/>
    <w:rsid w:val="00DA256B"/>
    <w:rsid w:val="00DA28A3"/>
    <w:rsid w:val="00DA2941"/>
    <w:rsid w:val="00DA3001"/>
    <w:rsid w:val="00DA302D"/>
    <w:rsid w:val="00DA35FC"/>
    <w:rsid w:val="00DA36FE"/>
    <w:rsid w:val="00DA414B"/>
    <w:rsid w:val="00DA41D2"/>
    <w:rsid w:val="00DA4911"/>
    <w:rsid w:val="00DA4EFF"/>
    <w:rsid w:val="00DA4F08"/>
    <w:rsid w:val="00DA5839"/>
    <w:rsid w:val="00DA58BE"/>
    <w:rsid w:val="00DA5B01"/>
    <w:rsid w:val="00DA5CDE"/>
    <w:rsid w:val="00DA6250"/>
    <w:rsid w:val="00DA6A84"/>
    <w:rsid w:val="00DA6C19"/>
    <w:rsid w:val="00DA70BE"/>
    <w:rsid w:val="00DA7F98"/>
    <w:rsid w:val="00DB0996"/>
    <w:rsid w:val="00DB0A3C"/>
    <w:rsid w:val="00DB0CE5"/>
    <w:rsid w:val="00DB13A7"/>
    <w:rsid w:val="00DB1F9D"/>
    <w:rsid w:val="00DB2D5D"/>
    <w:rsid w:val="00DB37F6"/>
    <w:rsid w:val="00DB39FC"/>
    <w:rsid w:val="00DB3E86"/>
    <w:rsid w:val="00DB43D3"/>
    <w:rsid w:val="00DB48EA"/>
    <w:rsid w:val="00DB49B1"/>
    <w:rsid w:val="00DB681C"/>
    <w:rsid w:val="00DB691A"/>
    <w:rsid w:val="00DB704A"/>
    <w:rsid w:val="00DB7348"/>
    <w:rsid w:val="00DB73CB"/>
    <w:rsid w:val="00DB787D"/>
    <w:rsid w:val="00DB797A"/>
    <w:rsid w:val="00DB7E99"/>
    <w:rsid w:val="00DC0097"/>
    <w:rsid w:val="00DC01D6"/>
    <w:rsid w:val="00DC03CD"/>
    <w:rsid w:val="00DC08A8"/>
    <w:rsid w:val="00DC0C06"/>
    <w:rsid w:val="00DC1257"/>
    <w:rsid w:val="00DC31C6"/>
    <w:rsid w:val="00DC3258"/>
    <w:rsid w:val="00DC3571"/>
    <w:rsid w:val="00DC3E0C"/>
    <w:rsid w:val="00DC3E34"/>
    <w:rsid w:val="00DC4FB3"/>
    <w:rsid w:val="00DC5BB2"/>
    <w:rsid w:val="00DC648F"/>
    <w:rsid w:val="00DC71B2"/>
    <w:rsid w:val="00DC787B"/>
    <w:rsid w:val="00DD02C3"/>
    <w:rsid w:val="00DD0440"/>
    <w:rsid w:val="00DD04DA"/>
    <w:rsid w:val="00DD0B1B"/>
    <w:rsid w:val="00DD0E77"/>
    <w:rsid w:val="00DD0FDD"/>
    <w:rsid w:val="00DD1736"/>
    <w:rsid w:val="00DD1E75"/>
    <w:rsid w:val="00DD2113"/>
    <w:rsid w:val="00DD2D3B"/>
    <w:rsid w:val="00DD36EA"/>
    <w:rsid w:val="00DD39C9"/>
    <w:rsid w:val="00DD3E26"/>
    <w:rsid w:val="00DD5893"/>
    <w:rsid w:val="00DD5ED6"/>
    <w:rsid w:val="00DD5EDC"/>
    <w:rsid w:val="00DD5FA3"/>
    <w:rsid w:val="00DD63A2"/>
    <w:rsid w:val="00DD64C2"/>
    <w:rsid w:val="00DD697A"/>
    <w:rsid w:val="00DD6D28"/>
    <w:rsid w:val="00DD6E3F"/>
    <w:rsid w:val="00DD6F75"/>
    <w:rsid w:val="00DD6FB6"/>
    <w:rsid w:val="00DD7574"/>
    <w:rsid w:val="00DE0047"/>
    <w:rsid w:val="00DE161F"/>
    <w:rsid w:val="00DE163E"/>
    <w:rsid w:val="00DE216D"/>
    <w:rsid w:val="00DE25BE"/>
    <w:rsid w:val="00DE2CEF"/>
    <w:rsid w:val="00DE38AB"/>
    <w:rsid w:val="00DE4063"/>
    <w:rsid w:val="00DE6102"/>
    <w:rsid w:val="00DE64C0"/>
    <w:rsid w:val="00DE6712"/>
    <w:rsid w:val="00DE67D3"/>
    <w:rsid w:val="00DE6AE4"/>
    <w:rsid w:val="00DE6EEE"/>
    <w:rsid w:val="00DE7A8F"/>
    <w:rsid w:val="00DF0FBF"/>
    <w:rsid w:val="00DF1464"/>
    <w:rsid w:val="00DF1EF6"/>
    <w:rsid w:val="00DF2012"/>
    <w:rsid w:val="00DF3833"/>
    <w:rsid w:val="00DF3A45"/>
    <w:rsid w:val="00DF4A6A"/>
    <w:rsid w:val="00DF5079"/>
    <w:rsid w:val="00DF56A3"/>
    <w:rsid w:val="00DF60BC"/>
    <w:rsid w:val="00DF6DD4"/>
    <w:rsid w:val="00DF7063"/>
    <w:rsid w:val="00E006D3"/>
    <w:rsid w:val="00E0087B"/>
    <w:rsid w:val="00E00D50"/>
    <w:rsid w:val="00E00D76"/>
    <w:rsid w:val="00E01107"/>
    <w:rsid w:val="00E0142D"/>
    <w:rsid w:val="00E02AB7"/>
    <w:rsid w:val="00E030E7"/>
    <w:rsid w:val="00E035E9"/>
    <w:rsid w:val="00E03F0A"/>
    <w:rsid w:val="00E04C5F"/>
    <w:rsid w:val="00E05A7A"/>
    <w:rsid w:val="00E062CA"/>
    <w:rsid w:val="00E065E1"/>
    <w:rsid w:val="00E07705"/>
    <w:rsid w:val="00E07C5B"/>
    <w:rsid w:val="00E10299"/>
    <w:rsid w:val="00E135A5"/>
    <w:rsid w:val="00E13E34"/>
    <w:rsid w:val="00E14C7C"/>
    <w:rsid w:val="00E14E3F"/>
    <w:rsid w:val="00E14EF3"/>
    <w:rsid w:val="00E151C5"/>
    <w:rsid w:val="00E155FF"/>
    <w:rsid w:val="00E1601B"/>
    <w:rsid w:val="00E161BE"/>
    <w:rsid w:val="00E16E45"/>
    <w:rsid w:val="00E176D8"/>
    <w:rsid w:val="00E206A9"/>
    <w:rsid w:val="00E20B9E"/>
    <w:rsid w:val="00E20EC1"/>
    <w:rsid w:val="00E21390"/>
    <w:rsid w:val="00E2151C"/>
    <w:rsid w:val="00E22B98"/>
    <w:rsid w:val="00E23125"/>
    <w:rsid w:val="00E23ADF"/>
    <w:rsid w:val="00E24BF2"/>
    <w:rsid w:val="00E252E4"/>
    <w:rsid w:val="00E2581A"/>
    <w:rsid w:val="00E26803"/>
    <w:rsid w:val="00E26B41"/>
    <w:rsid w:val="00E26CA4"/>
    <w:rsid w:val="00E26D1F"/>
    <w:rsid w:val="00E276BE"/>
    <w:rsid w:val="00E2781C"/>
    <w:rsid w:val="00E27D0F"/>
    <w:rsid w:val="00E27DC0"/>
    <w:rsid w:val="00E3027E"/>
    <w:rsid w:val="00E30305"/>
    <w:rsid w:val="00E3043D"/>
    <w:rsid w:val="00E30B71"/>
    <w:rsid w:val="00E3178A"/>
    <w:rsid w:val="00E31E09"/>
    <w:rsid w:val="00E321F2"/>
    <w:rsid w:val="00E32BAC"/>
    <w:rsid w:val="00E33672"/>
    <w:rsid w:val="00E339A9"/>
    <w:rsid w:val="00E345A7"/>
    <w:rsid w:val="00E351A8"/>
    <w:rsid w:val="00E357AE"/>
    <w:rsid w:val="00E35E09"/>
    <w:rsid w:val="00E35F9B"/>
    <w:rsid w:val="00E37626"/>
    <w:rsid w:val="00E37A0D"/>
    <w:rsid w:val="00E37CD3"/>
    <w:rsid w:val="00E404F2"/>
    <w:rsid w:val="00E40BF3"/>
    <w:rsid w:val="00E40D9D"/>
    <w:rsid w:val="00E40F81"/>
    <w:rsid w:val="00E41E61"/>
    <w:rsid w:val="00E42506"/>
    <w:rsid w:val="00E42A51"/>
    <w:rsid w:val="00E435C1"/>
    <w:rsid w:val="00E438FC"/>
    <w:rsid w:val="00E43CD6"/>
    <w:rsid w:val="00E44001"/>
    <w:rsid w:val="00E44306"/>
    <w:rsid w:val="00E467B6"/>
    <w:rsid w:val="00E46864"/>
    <w:rsid w:val="00E46E95"/>
    <w:rsid w:val="00E47849"/>
    <w:rsid w:val="00E502B5"/>
    <w:rsid w:val="00E504CC"/>
    <w:rsid w:val="00E50E15"/>
    <w:rsid w:val="00E50F91"/>
    <w:rsid w:val="00E52FE9"/>
    <w:rsid w:val="00E5349E"/>
    <w:rsid w:val="00E53DCE"/>
    <w:rsid w:val="00E53EEC"/>
    <w:rsid w:val="00E5478D"/>
    <w:rsid w:val="00E55031"/>
    <w:rsid w:val="00E5592B"/>
    <w:rsid w:val="00E55D3F"/>
    <w:rsid w:val="00E55E3C"/>
    <w:rsid w:val="00E55F38"/>
    <w:rsid w:val="00E55F67"/>
    <w:rsid w:val="00E560CE"/>
    <w:rsid w:val="00E569D2"/>
    <w:rsid w:val="00E577C8"/>
    <w:rsid w:val="00E57B41"/>
    <w:rsid w:val="00E57EE7"/>
    <w:rsid w:val="00E60098"/>
    <w:rsid w:val="00E6022D"/>
    <w:rsid w:val="00E60333"/>
    <w:rsid w:val="00E6054B"/>
    <w:rsid w:val="00E60642"/>
    <w:rsid w:val="00E60785"/>
    <w:rsid w:val="00E60E17"/>
    <w:rsid w:val="00E6124F"/>
    <w:rsid w:val="00E61535"/>
    <w:rsid w:val="00E61B08"/>
    <w:rsid w:val="00E626A9"/>
    <w:rsid w:val="00E62DF7"/>
    <w:rsid w:val="00E630F8"/>
    <w:rsid w:val="00E63138"/>
    <w:rsid w:val="00E632FE"/>
    <w:rsid w:val="00E63654"/>
    <w:rsid w:val="00E63A21"/>
    <w:rsid w:val="00E64C1A"/>
    <w:rsid w:val="00E64E87"/>
    <w:rsid w:val="00E6587A"/>
    <w:rsid w:val="00E65DDC"/>
    <w:rsid w:val="00E665D1"/>
    <w:rsid w:val="00E667AC"/>
    <w:rsid w:val="00E674BD"/>
    <w:rsid w:val="00E67FAE"/>
    <w:rsid w:val="00E70199"/>
    <w:rsid w:val="00E70A9A"/>
    <w:rsid w:val="00E71201"/>
    <w:rsid w:val="00E718FD"/>
    <w:rsid w:val="00E724D2"/>
    <w:rsid w:val="00E72C9A"/>
    <w:rsid w:val="00E73B85"/>
    <w:rsid w:val="00E73C0F"/>
    <w:rsid w:val="00E7505A"/>
    <w:rsid w:val="00E750D7"/>
    <w:rsid w:val="00E757F2"/>
    <w:rsid w:val="00E75811"/>
    <w:rsid w:val="00E75D3F"/>
    <w:rsid w:val="00E75F6C"/>
    <w:rsid w:val="00E7676F"/>
    <w:rsid w:val="00E76BFA"/>
    <w:rsid w:val="00E77303"/>
    <w:rsid w:val="00E775E5"/>
    <w:rsid w:val="00E7762F"/>
    <w:rsid w:val="00E80691"/>
    <w:rsid w:val="00E80792"/>
    <w:rsid w:val="00E80852"/>
    <w:rsid w:val="00E80D3B"/>
    <w:rsid w:val="00E80FCB"/>
    <w:rsid w:val="00E81239"/>
    <w:rsid w:val="00E81937"/>
    <w:rsid w:val="00E82096"/>
    <w:rsid w:val="00E825B4"/>
    <w:rsid w:val="00E82B10"/>
    <w:rsid w:val="00E82D3D"/>
    <w:rsid w:val="00E835AB"/>
    <w:rsid w:val="00E83A7F"/>
    <w:rsid w:val="00E84787"/>
    <w:rsid w:val="00E8505C"/>
    <w:rsid w:val="00E850C3"/>
    <w:rsid w:val="00E85467"/>
    <w:rsid w:val="00E86079"/>
    <w:rsid w:val="00E87A1F"/>
    <w:rsid w:val="00E87B7A"/>
    <w:rsid w:val="00E87E1F"/>
    <w:rsid w:val="00E87F82"/>
    <w:rsid w:val="00E9039D"/>
    <w:rsid w:val="00E91085"/>
    <w:rsid w:val="00E910AD"/>
    <w:rsid w:val="00E91185"/>
    <w:rsid w:val="00E92B8E"/>
    <w:rsid w:val="00E932E9"/>
    <w:rsid w:val="00E9348A"/>
    <w:rsid w:val="00E93E1F"/>
    <w:rsid w:val="00E946B5"/>
    <w:rsid w:val="00E94902"/>
    <w:rsid w:val="00E94A38"/>
    <w:rsid w:val="00E94D80"/>
    <w:rsid w:val="00E955A4"/>
    <w:rsid w:val="00E96065"/>
    <w:rsid w:val="00E968B2"/>
    <w:rsid w:val="00E9699A"/>
    <w:rsid w:val="00EA057E"/>
    <w:rsid w:val="00EA06EB"/>
    <w:rsid w:val="00EA1277"/>
    <w:rsid w:val="00EA136F"/>
    <w:rsid w:val="00EA1C2A"/>
    <w:rsid w:val="00EA20B7"/>
    <w:rsid w:val="00EA22B3"/>
    <w:rsid w:val="00EA22F3"/>
    <w:rsid w:val="00EA25D5"/>
    <w:rsid w:val="00EA261F"/>
    <w:rsid w:val="00EA2E58"/>
    <w:rsid w:val="00EA2FBE"/>
    <w:rsid w:val="00EA38E7"/>
    <w:rsid w:val="00EA44C0"/>
    <w:rsid w:val="00EA4CC4"/>
    <w:rsid w:val="00EA4EA7"/>
    <w:rsid w:val="00EA53D3"/>
    <w:rsid w:val="00EA6136"/>
    <w:rsid w:val="00EA6CF0"/>
    <w:rsid w:val="00EB0A52"/>
    <w:rsid w:val="00EB0CE5"/>
    <w:rsid w:val="00EB0F3C"/>
    <w:rsid w:val="00EB11E5"/>
    <w:rsid w:val="00EB1C61"/>
    <w:rsid w:val="00EB1FED"/>
    <w:rsid w:val="00EB2D66"/>
    <w:rsid w:val="00EB32D8"/>
    <w:rsid w:val="00EB3467"/>
    <w:rsid w:val="00EB36FA"/>
    <w:rsid w:val="00EB425A"/>
    <w:rsid w:val="00EB428F"/>
    <w:rsid w:val="00EB447C"/>
    <w:rsid w:val="00EB4D70"/>
    <w:rsid w:val="00EB5181"/>
    <w:rsid w:val="00EB5C33"/>
    <w:rsid w:val="00EB5DF1"/>
    <w:rsid w:val="00EB678C"/>
    <w:rsid w:val="00EB7248"/>
    <w:rsid w:val="00EB77DE"/>
    <w:rsid w:val="00EB77E5"/>
    <w:rsid w:val="00EB7BDC"/>
    <w:rsid w:val="00EC1279"/>
    <w:rsid w:val="00EC12A1"/>
    <w:rsid w:val="00EC1D71"/>
    <w:rsid w:val="00EC270A"/>
    <w:rsid w:val="00EC291E"/>
    <w:rsid w:val="00EC3436"/>
    <w:rsid w:val="00EC3A19"/>
    <w:rsid w:val="00EC405E"/>
    <w:rsid w:val="00EC4379"/>
    <w:rsid w:val="00EC4712"/>
    <w:rsid w:val="00EC4844"/>
    <w:rsid w:val="00EC48C2"/>
    <w:rsid w:val="00EC4A2B"/>
    <w:rsid w:val="00EC52BD"/>
    <w:rsid w:val="00EC5504"/>
    <w:rsid w:val="00EC575E"/>
    <w:rsid w:val="00EC578A"/>
    <w:rsid w:val="00EC5EF9"/>
    <w:rsid w:val="00EC6466"/>
    <w:rsid w:val="00EC64DE"/>
    <w:rsid w:val="00EC67E4"/>
    <w:rsid w:val="00EC69F0"/>
    <w:rsid w:val="00EC71EC"/>
    <w:rsid w:val="00EC7A23"/>
    <w:rsid w:val="00EC7E38"/>
    <w:rsid w:val="00ED029D"/>
    <w:rsid w:val="00ED02C3"/>
    <w:rsid w:val="00ED0411"/>
    <w:rsid w:val="00ED04A0"/>
    <w:rsid w:val="00ED0783"/>
    <w:rsid w:val="00ED0F4B"/>
    <w:rsid w:val="00ED12A9"/>
    <w:rsid w:val="00ED1614"/>
    <w:rsid w:val="00ED1685"/>
    <w:rsid w:val="00ED37D0"/>
    <w:rsid w:val="00ED4FF2"/>
    <w:rsid w:val="00ED5095"/>
    <w:rsid w:val="00ED609B"/>
    <w:rsid w:val="00ED67D6"/>
    <w:rsid w:val="00ED69D8"/>
    <w:rsid w:val="00ED6ABF"/>
    <w:rsid w:val="00ED6FB5"/>
    <w:rsid w:val="00ED7DD4"/>
    <w:rsid w:val="00EE0385"/>
    <w:rsid w:val="00EE0757"/>
    <w:rsid w:val="00EE1652"/>
    <w:rsid w:val="00EE1B9C"/>
    <w:rsid w:val="00EE1D02"/>
    <w:rsid w:val="00EE1E6C"/>
    <w:rsid w:val="00EE2A90"/>
    <w:rsid w:val="00EE3C55"/>
    <w:rsid w:val="00EE3F32"/>
    <w:rsid w:val="00EE444C"/>
    <w:rsid w:val="00EE44E9"/>
    <w:rsid w:val="00EE47FB"/>
    <w:rsid w:val="00EE4D2A"/>
    <w:rsid w:val="00EE5041"/>
    <w:rsid w:val="00EE5232"/>
    <w:rsid w:val="00EE56D6"/>
    <w:rsid w:val="00EE5FFA"/>
    <w:rsid w:val="00EE684B"/>
    <w:rsid w:val="00EE69A7"/>
    <w:rsid w:val="00EE715D"/>
    <w:rsid w:val="00EE74EE"/>
    <w:rsid w:val="00EE7A7B"/>
    <w:rsid w:val="00EE7E29"/>
    <w:rsid w:val="00EF00C8"/>
    <w:rsid w:val="00EF079F"/>
    <w:rsid w:val="00EF0EE2"/>
    <w:rsid w:val="00EF1264"/>
    <w:rsid w:val="00EF19E6"/>
    <w:rsid w:val="00EF2158"/>
    <w:rsid w:val="00EF225B"/>
    <w:rsid w:val="00EF2B9C"/>
    <w:rsid w:val="00EF3A43"/>
    <w:rsid w:val="00EF4405"/>
    <w:rsid w:val="00EF46E7"/>
    <w:rsid w:val="00EF4850"/>
    <w:rsid w:val="00EF4D18"/>
    <w:rsid w:val="00EF4F08"/>
    <w:rsid w:val="00EF4FE5"/>
    <w:rsid w:val="00EF51D7"/>
    <w:rsid w:val="00EF67DA"/>
    <w:rsid w:val="00EF6ABD"/>
    <w:rsid w:val="00EF73B4"/>
    <w:rsid w:val="00F001D1"/>
    <w:rsid w:val="00F0061E"/>
    <w:rsid w:val="00F00651"/>
    <w:rsid w:val="00F00715"/>
    <w:rsid w:val="00F00AFD"/>
    <w:rsid w:val="00F01150"/>
    <w:rsid w:val="00F030FA"/>
    <w:rsid w:val="00F03220"/>
    <w:rsid w:val="00F0360A"/>
    <w:rsid w:val="00F03666"/>
    <w:rsid w:val="00F04F6F"/>
    <w:rsid w:val="00F0563F"/>
    <w:rsid w:val="00F06682"/>
    <w:rsid w:val="00F0677C"/>
    <w:rsid w:val="00F07485"/>
    <w:rsid w:val="00F07DBA"/>
    <w:rsid w:val="00F107B8"/>
    <w:rsid w:val="00F10CE0"/>
    <w:rsid w:val="00F11503"/>
    <w:rsid w:val="00F1163E"/>
    <w:rsid w:val="00F11716"/>
    <w:rsid w:val="00F12036"/>
    <w:rsid w:val="00F12BDC"/>
    <w:rsid w:val="00F12DA7"/>
    <w:rsid w:val="00F1432B"/>
    <w:rsid w:val="00F14F29"/>
    <w:rsid w:val="00F158F0"/>
    <w:rsid w:val="00F1628D"/>
    <w:rsid w:val="00F163F8"/>
    <w:rsid w:val="00F16602"/>
    <w:rsid w:val="00F16A74"/>
    <w:rsid w:val="00F17157"/>
    <w:rsid w:val="00F173A5"/>
    <w:rsid w:val="00F17A06"/>
    <w:rsid w:val="00F20D9F"/>
    <w:rsid w:val="00F20F19"/>
    <w:rsid w:val="00F2147F"/>
    <w:rsid w:val="00F2176A"/>
    <w:rsid w:val="00F21972"/>
    <w:rsid w:val="00F220DB"/>
    <w:rsid w:val="00F22757"/>
    <w:rsid w:val="00F22DEE"/>
    <w:rsid w:val="00F238B5"/>
    <w:rsid w:val="00F239EB"/>
    <w:rsid w:val="00F23BD9"/>
    <w:rsid w:val="00F23BDF"/>
    <w:rsid w:val="00F23F94"/>
    <w:rsid w:val="00F248C4"/>
    <w:rsid w:val="00F249A0"/>
    <w:rsid w:val="00F24F14"/>
    <w:rsid w:val="00F25B8D"/>
    <w:rsid w:val="00F25BF2"/>
    <w:rsid w:val="00F26A9D"/>
    <w:rsid w:val="00F26B4F"/>
    <w:rsid w:val="00F27775"/>
    <w:rsid w:val="00F27A48"/>
    <w:rsid w:val="00F304F2"/>
    <w:rsid w:val="00F306F9"/>
    <w:rsid w:val="00F313DF"/>
    <w:rsid w:val="00F31CCE"/>
    <w:rsid w:val="00F3234C"/>
    <w:rsid w:val="00F3241A"/>
    <w:rsid w:val="00F326F4"/>
    <w:rsid w:val="00F331BE"/>
    <w:rsid w:val="00F3371A"/>
    <w:rsid w:val="00F33A2E"/>
    <w:rsid w:val="00F3429B"/>
    <w:rsid w:val="00F345D4"/>
    <w:rsid w:val="00F35105"/>
    <w:rsid w:val="00F35A8F"/>
    <w:rsid w:val="00F3620C"/>
    <w:rsid w:val="00F36523"/>
    <w:rsid w:val="00F365FC"/>
    <w:rsid w:val="00F36BE3"/>
    <w:rsid w:val="00F3743B"/>
    <w:rsid w:val="00F37488"/>
    <w:rsid w:val="00F374B8"/>
    <w:rsid w:val="00F37FA5"/>
    <w:rsid w:val="00F40CBD"/>
    <w:rsid w:val="00F40D20"/>
    <w:rsid w:val="00F412D9"/>
    <w:rsid w:val="00F413C6"/>
    <w:rsid w:val="00F41595"/>
    <w:rsid w:val="00F419C0"/>
    <w:rsid w:val="00F41AEC"/>
    <w:rsid w:val="00F42B2F"/>
    <w:rsid w:val="00F42E7B"/>
    <w:rsid w:val="00F43384"/>
    <w:rsid w:val="00F43C44"/>
    <w:rsid w:val="00F44364"/>
    <w:rsid w:val="00F44BBF"/>
    <w:rsid w:val="00F44CF8"/>
    <w:rsid w:val="00F45186"/>
    <w:rsid w:val="00F45473"/>
    <w:rsid w:val="00F45D2D"/>
    <w:rsid w:val="00F46004"/>
    <w:rsid w:val="00F464C7"/>
    <w:rsid w:val="00F46CE8"/>
    <w:rsid w:val="00F46D29"/>
    <w:rsid w:val="00F46E41"/>
    <w:rsid w:val="00F46F1F"/>
    <w:rsid w:val="00F47056"/>
    <w:rsid w:val="00F47AC4"/>
    <w:rsid w:val="00F50146"/>
    <w:rsid w:val="00F50233"/>
    <w:rsid w:val="00F5024D"/>
    <w:rsid w:val="00F5062B"/>
    <w:rsid w:val="00F5072A"/>
    <w:rsid w:val="00F50CFC"/>
    <w:rsid w:val="00F50EFD"/>
    <w:rsid w:val="00F51BAD"/>
    <w:rsid w:val="00F51D86"/>
    <w:rsid w:val="00F52731"/>
    <w:rsid w:val="00F53808"/>
    <w:rsid w:val="00F53CC3"/>
    <w:rsid w:val="00F54261"/>
    <w:rsid w:val="00F545CD"/>
    <w:rsid w:val="00F54836"/>
    <w:rsid w:val="00F54B66"/>
    <w:rsid w:val="00F556DF"/>
    <w:rsid w:val="00F55C7D"/>
    <w:rsid w:val="00F55FE5"/>
    <w:rsid w:val="00F5669B"/>
    <w:rsid w:val="00F57030"/>
    <w:rsid w:val="00F57291"/>
    <w:rsid w:val="00F577CF"/>
    <w:rsid w:val="00F60EB7"/>
    <w:rsid w:val="00F618EA"/>
    <w:rsid w:val="00F621AE"/>
    <w:rsid w:val="00F62259"/>
    <w:rsid w:val="00F622D1"/>
    <w:rsid w:val="00F62977"/>
    <w:rsid w:val="00F62E80"/>
    <w:rsid w:val="00F63428"/>
    <w:rsid w:val="00F63723"/>
    <w:rsid w:val="00F640DF"/>
    <w:rsid w:val="00F64238"/>
    <w:rsid w:val="00F6480F"/>
    <w:rsid w:val="00F64F04"/>
    <w:rsid w:val="00F64FEA"/>
    <w:rsid w:val="00F652DF"/>
    <w:rsid w:val="00F654D2"/>
    <w:rsid w:val="00F6561C"/>
    <w:rsid w:val="00F65C5D"/>
    <w:rsid w:val="00F65E56"/>
    <w:rsid w:val="00F660AA"/>
    <w:rsid w:val="00F66685"/>
    <w:rsid w:val="00F669B5"/>
    <w:rsid w:val="00F672CE"/>
    <w:rsid w:val="00F67449"/>
    <w:rsid w:val="00F7063A"/>
    <w:rsid w:val="00F70BAC"/>
    <w:rsid w:val="00F70E22"/>
    <w:rsid w:val="00F70E74"/>
    <w:rsid w:val="00F715F1"/>
    <w:rsid w:val="00F7181C"/>
    <w:rsid w:val="00F71EE4"/>
    <w:rsid w:val="00F72758"/>
    <w:rsid w:val="00F72B58"/>
    <w:rsid w:val="00F72F17"/>
    <w:rsid w:val="00F73177"/>
    <w:rsid w:val="00F73230"/>
    <w:rsid w:val="00F7356B"/>
    <w:rsid w:val="00F73D63"/>
    <w:rsid w:val="00F741C8"/>
    <w:rsid w:val="00F7445D"/>
    <w:rsid w:val="00F74F60"/>
    <w:rsid w:val="00F75166"/>
    <w:rsid w:val="00F75E93"/>
    <w:rsid w:val="00F75F99"/>
    <w:rsid w:val="00F75FB8"/>
    <w:rsid w:val="00F76032"/>
    <w:rsid w:val="00F76679"/>
    <w:rsid w:val="00F767DA"/>
    <w:rsid w:val="00F76893"/>
    <w:rsid w:val="00F770AE"/>
    <w:rsid w:val="00F77798"/>
    <w:rsid w:val="00F77A88"/>
    <w:rsid w:val="00F77C1A"/>
    <w:rsid w:val="00F804CD"/>
    <w:rsid w:val="00F8184D"/>
    <w:rsid w:val="00F83D0B"/>
    <w:rsid w:val="00F84493"/>
    <w:rsid w:val="00F8479B"/>
    <w:rsid w:val="00F857C6"/>
    <w:rsid w:val="00F859D0"/>
    <w:rsid w:val="00F86200"/>
    <w:rsid w:val="00F86D5D"/>
    <w:rsid w:val="00F87080"/>
    <w:rsid w:val="00F87640"/>
    <w:rsid w:val="00F9080D"/>
    <w:rsid w:val="00F909B0"/>
    <w:rsid w:val="00F90A7D"/>
    <w:rsid w:val="00F91949"/>
    <w:rsid w:val="00F92171"/>
    <w:rsid w:val="00F93250"/>
    <w:rsid w:val="00F935D4"/>
    <w:rsid w:val="00F93824"/>
    <w:rsid w:val="00F94367"/>
    <w:rsid w:val="00F9468A"/>
    <w:rsid w:val="00F948AC"/>
    <w:rsid w:val="00F94F0C"/>
    <w:rsid w:val="00F95A4C"/>
    <w:rsid w:val="00F95ECD"/>
    <w:rsid w:val="00F96216"/>
    <w:rsid w:val="00F966A3"/>
    <w:rsid w:val="00F96ABA"/>
    <w:rsid w:val="00F97128"/>
    <w:rsid w:val="00F97383"/>
    <w:rsid w:val="00F97799"/>
    <w:rsid w:val="00F978C1"/>
    <w:rsid w:val="00F978E0"/>
    <w:rsid w:val="00F97E06"/>
    <w:rsid w:val="00FA00CB"/>
    <w:rsid w:val="00FA08BF"/>
    <w:rsid w:val="00FA0C0A"/>
    <w:rsid w:val="00FA0EB3"/>
    <w:rsid w:val="00FA138D"/>
    <w:rsid w:val="00FA2621"/>
    <w:rsid w:val="00FA2DC6"/>
    <w:rsid w:val="00FA2F9C"/>
    <w:rsid w:val="00FA3521"/>
    <w:rsid w:val="00FA3A17"/>
    <w:rsid w:val="00FA3ED6"/>
    <w:rsid w:val="00FA3FB8"/>
    <w:rsid w:val="00FA3FDC"/>
    <w:rsid w:val="00FA437C"/>
    <w:rsid w:val="00FA5027"/>
    <w:rsid w:val="00FA5B40"/>
    <w:rsid w:val="00FA6643"/>
    <w:rsid w:val="00FA6A20"/>
    <w:rsid w:val="00FA6E17"/>
    <w:rsid w:val="00FA6F99"/>
    <w:rsid w:val="00FA7917"/>
    <w:rsid w:val="00FA7FDE"/>
    <w:rsid w:val="00FB00CC"/>
    <w:rsid w:val="00FB02DF"/>
    <w:rsid w:val="00FB04A7"/>
    <w:rsid w:val="00FB04E3"/>
    <w:rsid w:val="00FB0E82"/>
    <w:rsid w:val="00FB0F41"/>
    <w:rsid w:val="00FB181C"/>
    <w:rsid w:val="00FB1DD2"/>
    <w:rsid w:val="00FB2486"/>
    <w:rsid w:val="00FB2D62"/>
    <w:rsid w:val="00FB3350"/>
    <w:rsid w:val="00FB38AA"/>
    <w:rsid w:val="00FB38C3"/>
    <w:rsid w:val="00FB42B2"/>
    <w:rsid w:val="00FB4B5D"/>
    <w:rsid w:val="00FB5621"/>
    <w:rsid w:val="00FB57AB"/>
    <w:rsid w:val="00FB58CB"/>
    <w:rsid w:val="00FB5DAD"/>
    <w:rsid w:val="00FB617B"/>
    <w:rsid w:val="00FB6223"/>
    <w:rsid w:val="00FB7AA8"/>
    <w:rsid w:val="00FB7ACB"/>
    <w:rsid w:val="00FC02C6"/>
    <w:rsid w:val="00FC0D76"/>
    <w:rsid w:val="00FC2389"/>
    <w:rsid w:val="00FC2952"/>
    <w:rsid w:val="00FC2AF1"/>
    <w:rsid w:val="00FC37A4"/>
    <w:rsid w:val="00FC3A76"/>
    <w:rsid w:val="00FC3CDE"/>
    <w:rsid w:val="00FC4100"/>
    <w:rsid w:val="00FC4300"/>
    <w:rsid w:val="00FC4538"/>
    <w:rsid w:val="00FC4DAB"/>
    <w:rsid w:val="00FC536E"/>
    <w:rsid w:val="00FC5438"/>
    <w:rsid w:val="00FC555A"/>
    <w:rsid w:val="00FC6A65"/>
    <w:rsid w:val="00FC735C"/>
    <w:rsid w:val="00FC755E"/>
    <w:rsid w:val="00FC7CBF"/>
    <w:rsid w:val="00FD01F9"/>
    <w:rsid w:val="00FD05BD"/>
    <w:rsid w:val="00FD06D4"/>
    <w:rsid w:val="00FD0BF9"/>
    <w:rsid w:val="00FD0F52"/>
    <w:rsid w:val="00FD18B8"/>
    <w:rsid w:val="00FD23C0"/>
    <w:rsid w:val="00FD28D5"/>
    <w:rsid w:val="00FD359F"/>
    <w:rsid w:val="00FD406B"/>
    <w:rsid w:val="00FD478C"/>
    <w:rsid w:val="00FD53BB"/>
    <w:rsid w:val="00FD58D3"/>
    <w:rsid w:val="00FE0A59"/>
    <w:rsid w:val="00FE0B01"/>
    <w:rsid w:val="00FE11A4"/>
    <w:rsid w:val="00FE11AA"/>
    <w:rsid w:val="00FE1335"/>
    <w:rsid w:val="00FE1547"/>
    <w:rsid w:val="00FE29C0"/>
    <w:rsid w:val="00FE3784"/>
    <w:rsid w:val="00FE3834"/>
    <w:rsid w:val="00FE3957"/>
    <w:rsid w:val="00FE39C4"/>
    <w:rsid w:val="00FE40E2"/>
    <w:rsid w:val="00FE4185"/>
    <w:rsid w:val="00FE474F"/>
    <w:rsid w:val="00FE57CB"/>
    <w:rsid w:val="00FE5B85"/>
    <w:rsid w:val="00FE5F4B"/>
    <w:rsid w:val="00FE6967"/>
    <w:rsid w:val="00FF075A"/>
    <w:rsid w:val="00FF0823"/>
    <w:rsid w:val="00FF0919"/>
    <w:rsid w:val="00FF12BE"/>
    <w:rsid w:val="00FF1B0B"/>
    <w:rsid w:val="00FF1C0C"/>
    <w:rsid w:val="00FF296C"/>
    <w:rsid w:val="00FF2D19"/>
    <w:rsid w:val="00FF3225"/>
    <w:rsid w:val="00FF361C"/>
    <w:rsid w:val="00FF3DB2"/>
    <w:rsid w:val="00FF3E85"/>
    <w:rsid w:val="00FF4573"/>
    <w:rsid w:val="00FF46F5"/>
    <w:rsid w:val="00FF4EA3"/>
    <w:rsid w:val="00FF56AE"/>
    <w:rsid w:val="00FF5877"/>
    <w:rsid w:val="00FF5A54"/>
    <w:rsid w:val="00FF5C52"/>
    <w:rsid w:val="00FF5C5F"/>
    <w:rsid w:val="00FF67A7"/>
    <w:rsid w:val="00FF6884"/>
    <w:rsid w:val="00FF7603"/>
    <w:rsid w:val="00FF7AA5"/>
    <w:rsid w:val="00FF7E0A"/>
    <w:rsid w:val="00FF7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662]" strokecolor="none"/>
    </o:shapedefaults>
    <o:shapelayout v:ext="edit">
      <o:idmap v:ext="edit" data="1"/>
    </o:shapelayout>
  </w:shapeDefaults>
  <w:decimalSymbol w:val="."/>
  <w:listSeparator w:val=","/>
  <w14:docId w14:val="19E3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F654D2"/>
    <w:pPr>
      <w:widowControl w:val="0"/>
      <w:spacing w:before="60" w:after="60"/>
      <w:jc w:val="both"/>
    </w:pPr>
    <w:rPr>
      <w:kern w:val="2"/>
      <w:sz w:val="21"/>
      <w:szCs w:val="24"/>
    </w:rPr>
  </w:style>
  <w:style w:type="paragraph" w:styleId="1">
    <w:name w:val="heading 1"/>
    <w:basedOn w:val="a"/>
    <w:next w:val="a"/>
    <w:qFormat/>
    <w:rsid w:val="00BC34C2"/>
    <w:pPr>
      <w:numPr>
        <w:numId w:val="1"/>
      </w:numPr>
      <w:spacing w:before="240" w:after="120"/>
      <w:outlineLvl w:val="0"/>
    </w:pPr>
    <w:rPr>
      <w:b/>
      <w:bCs/>
      <w:kern w:val="44"/>
      <w:sz w:val="36"/>
      <w:szCs w:val="44"/>
    </w:rPr>
  </w:style>
  <w:style w:type="paragraph" w:styleId="2">
    <w:name w:val="heading 2"/>
    <w:basedOn w:val="a"/>
    <w:next w:val="a"/>
    <w:link w:val="20"/>
    <w:qFormat/>
    <w:rsid w:val="00BC34C2"/>
    <w:pPr>
      <w:numPr>
        <w:ilvl w:val="1"/>
        <w:numId w:val="1"/>
      </w:numPr>
      <w:spacing w:line="360" w:lineRule="auto"/>
      <w:outlineLvl w:val="1"/>
    </w:pPr>
    <w:rPr>
      <w:b/>
      <w:bCs/>
      <w:sz w:val="32"/>
      <w:szCs w:val="32"/>
    </w:rPr>
  </w:style>
  <w:style w:type="paragraph" w:styleId="3">
    <w:name w:val="heading 3"/>
    <w:basedOn w:val="a"/>
    <w:next w:val="a"/>
    <w:link w:val="30"/>
    <w:qFormat/>
    <w:rsid w:val="00BC34C2"/>
    <w:pPr>
      <w:numPr>
        <w:ilvl w:val="2"/>
        <w:numId w:val="1"/>
      </w:numPr>
      <w:spacing w:line="360" w:lineRule="auto"/>
      <w:outlineLvl w:val="2"/>
    </w:pPr>
    <w:rPr>
      <w:b/>
      <w:bCs/>
      <w:sz w:val="30"/>
      <w:szCs w:val="32"/>
    </w:rPr>
  </w:style>
  <w:style w:type="paragraph" w:styleId="4">
    <w:name w:val="heading 4"/>
    <w:basedOn w:val="a"/>
    <w:next w:val="a"/>
    <w:link w:val="40"/>
    <w:qFormat/>
    <w:rsid w:val="00FB2D62"/>
    <w:pPr>
      <w:numPr>
        <w:ilvl w:val="3"/>
        <w:numId w:val="1"/>
      </w:numPr>
      <w:outlineLvl w:val="3"/>
    </w:pPr>
    <w:rPr>
      <w:b/>
      <w:bCs/>
      <w:sz w:val="28"/>
      <w:szCs w:val="28"/>
    </w:rPr>
  </w:style>
  <w:style w:type="paragraph" w:styleId="5">
    <w:name w:val="heading 5"/>
    <w:basedOn w:val="a"/>
    <w:next w:val="a"/>
    <w:link w:val="50"/>
    <w:qFormat/>
    <w:rsid w:val="00BC34C2"/>
    <w:pPr>
      <w:numPr>
        <w:ilvl w:val="4"/>
        <w:numId w:val="1"/>
      </w:numPr>
      <w:outlineLvl w:val="4"/>
    </w:pPr>
    <w:rPr>
      <w:b/>
      <w:bCs/>
      <w:sz w:val="28"/>
      <w:szCs w:val="28"/>
    </w:rPr>
  </w:style>
  <w:style w:type="paragraph" w:styleId="6">
    <w:name w:val="heading 6"/>
    <w:basedOn w:val="a"/>
    <w:next w:val="a"/>
    <w:qFormat/>
    <w:rsid w:val="00BC34C2"/>
    <w:pPr>
      <w:numPr>
        <w:ilvl w:val="5"/>
        <w:numId w:val="1"/>
      </w:numPr>
      <w:spacing w:line="360" w:lineRule="auto"/>
      <w:outlineLvl w:val="5"/>
    </w:pPr>
    <w:rPr>
      <w:b/>
      <w:bCs/>
      <w:sz w:val="28"/>
    </w:rPr>
  </w:style>
  <w:style w:type="paragraph" w:styleId="7">
    <w:name w:val="heading 7"/>
    <w:basedOn w:val="a"/>
    <w:next w:val="a"/>
    <w:qFormat/>
    <w:rsid w:val="00012045"/>
    <w:pPr>
      <w:keepNext/>
      <w:keepLines/>
      <w:tabs>
        <w:tab w:val="num" w:pos="408"/>
      </w:tabs>
      <w:spacing w:line="360" w:lineRule="auto"/>
      <w:ind w:leftChars="100" w:left="384" w:hanging="284"/>
      <w:outlineLvl w:val="6"/>
    </w:pPr>
  </w:style>
  <w:style w:type="paragraph" w:styleId="8">
    <w:name w:val="heading 8"/>
    <w:basedOn w:val="a"/>
    <w:next w:val="a"/>
    <w:qFormat/>
    <w:rsid w:val="00012045"/>
    <w:pPr>
      <w:keepNext/>
      <w:keepLines/>
      <w:tabs>
        <w:tab w:val="num" w:pos="816"/>
      </w:tabs>
      <w:spacing w:line="360" w:lineRule="auto"/>
      <w:ind w:leftChars="200" w:left="597" w:hanging="397"/>
      <w:outlineLvl w:val="7"/>
    </w:pPr>
  </w:style>
  <w:style w:type="paragraph" w:styleId="9">
    <w:name w:val="heading 9"/>
    <w:basedOn w:val="a"/>
    <w:next w:val="a"/>
    <w:qFormat/>
    <w:rsid w:val="00012045"/>
    <w:pPr>
      <w:keepNext/>
      <w:keepLines/>
      <w:tabs>
        <w:tab w:val="num" w:pos="1225"/>
      </w:tabs>
      <w:spacing w:line="360" w:lineRule="auto"/>
      <w:ind w:leftChars="300" w:left="697" w:hanging="397"/>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basedOn w:val="a0"/>
    <w:link w:val="4"/>
    <w:rsid w:val="00171731"/>
    <w:rPr>
      <w:b/>
      <w:bCs/>
      <w:kern w:val="2"/>
      <w:sz w:val="28"/>
      <w:szCs w:val="28"/>
    </w:rPr>
  </w:style>
  <w:style w:type="paragraph" w:styleId="a3">
    <w:name w:val="header"/>
    <w:basedOn w:val="a"/>
    <w:rsid w:val="00012045"/>
    <w:pPr>
      <w:pBdr>
        <w:bottom w:val="single" w:sz="6" w:space="1" w:color="auto"/>
      </w:pBdr>
      <w:tabs>
        <w:tab w:val="center" w:pos="4153"/>
        <w:tab w:val="right" w:pos="8306"/>
      </w:tabs>
      <w:snapToGrid w:val="0"/>
      <w:jc w:val="center"/>
    </w:pPr>
    <w:rPr>
      <w:sz w:val="18"/>
      <w:szCs w:val="18"/>
    </w:rPr>
  </w:style>
  <w:style w:type="paragraph" w:customStyle="1" w:styleId="a4">
    <w:name w:val="样式 居中"/>
    <w:basedOn w:val="a"/>
    <w:rsid w:val="00477541"/>
    <w:pPr>
      <w:jc w:val="center"/>
    </w:pPr>
    <w:rPr>
      <w:rFonts w:cs="宋体"/>
      <w:szCs w:val="20"/>
    </w:rPr>
  </w:style>
  <w:style w:type="table" w:styleId="a5">
    <w:name w:val="Table Grid"/>
    <w:basedOn w:val="a1"/>
    <w:uiPriority w:val="59"/>
    <w:rsid w:val="004C0C5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rsid w:val="00012045"/>
    <w:pPr>
      <w:tabs>
        <w:tab w:val="center" w:pos="4153"/>
        <w:tab w:val="right" w:pos="8306"/>
      </w:tabs>
      <w:snapToGrid w:val="0"/>
      <w:jc w:val="left"/>
    </w:pPr>
    <w:rPr>
      <w:sz w:val="18"/>
      <w:szCs w:val="18"/>
    </w:rPr>
  </w:style>
  <w:style w:type="character" w:styleId="a7">
    <w:name w:val="page number"/>
    <w:basedOn w:val="a0"/>
    <w:rsid w:val="00012045"/>
  </w:style>
  <w:style w:type="paragraph" w:customStyle="1" w:styleId="10">
    <w:name w:val="编号1"/>
    <w:basedOn w:val="a"/>
    <w:rsid w:val="00BC34C2"/>
    <w:pPr>
      <w:numPr>
        <w:ilvl w:val="6"/>
        <w:numId w:val="1"/>
      </w:numPr>
      <w:spacing w:line="360" w:lineRule="auto"/>
    </w:pPr>
  </w:style>
  <w:style w:type="paragraph" w:styleId="a8">
    <w:name w:val="Document Map"/>
    <w:basedOn w:val="a"/>
    <w:semiHidden/>
    <w:rsid w:val="00012045"/>
    <w:pPr>
      <w:shd w:val="clear" w:color="auto" w:fill="000080"/>
    </w:pPr>
  </w:style>
  <w:style w:type="paragraph" w:styleId="41">
    <w:name w:val="toc 4"/>
    <w:basedOn w:val="a"/>
    <w:next w:val="a"/>
    <w:autoRedefine/>
    <w:semiHidden/>
    <w:rsid w:val="0056345C"/>
    <w:pPr>
      <w:tabs>
        <w:tab w:val="num" w:pos="820"/>
      </w:tabs>
      <w:ind w:leftChars="750" w:left="1581" w:hanging="6"/>
      <w:jc w:val="left"/>
    </w:pPr>
    <w:rPr>
      <w:sz w:val="18"/>
      <w:szCs w:val="20"/>
    </w:rPr>
  </w:style>
  <w:style w:type="paragraph" w:styleId="51">
    <w:name w:val="toc 5"/>
    <w:basedOn w:val="a"/>
    <w:next w:val="a"/>
    <w:autoRedefine/>
    <w:semiHidden/>
    <w:rsid w:val="00012045"/>
    <w:pPr>
      <w:ind w:left="840"/>
      <w:jc w:val="left"/>
    </w:pPr>
    <w:rPr>
      <w:sz w:val="18"/>
      <w:szCs w:val="20"/>
    </w:rPr>
  </w:style>
  <w:style w:type="character" w:styleId="a9">
    <w:name w:val="Hyperlink"/>
    <w:basedOn w:val="a0"/>
    <w:uiPriority w:val="99"/>
    <w:rsid w:val="00012045"/>
    <w:rPr>
      <w:color w:val="0000FF"/>
      <w:u w:val="single"/>
    </w:rPr>
  </w:style>
  <w:style w:type="paragraph" w:styleId="11">
    <w:name w:val="toc 1"/>
    <w:basedOn w:val="a"/>
    <w:next w:val="a"/>
    <w:autoRedefine/>
    <w:uiPriority w:val="39"/>
    <w:rsid w:val="00012045"/>
  </w:style>
  <w:style w:type="paragraph" w:styleId="21">
    <w:name w:val="toc 2"/>
    <w:basedOn w:val="a"/>
    <w:next w:val="a"/>
    <w:autoRedefine/>
    <w:uiPriority w:val="39"/>
    <w:rsid w:val="005B61CA"/>
    <w:pPr>
      <w:tabs>
        <w:tab w:val="left" w:pos="1581"/>
        <w:tab w:val="right" w:leader="dot" w:pos="9060"/>
      </w:tabs>
      <w:ind w:leftChars="200" w:left="420"/>
    </w:pPr>
  </w:style>
  <w:style w:type="paragraph" w:styleId="31">
    <w:name w:val="toc 3"/>
    <w:basedOn w:val="a"/>
    <w:next w:val="a"/>
    <w:autoRedefine/>
    <w:uiPriority w:val="39"/>
    <w:rsid w:val="00012045"/>
    <w:pPr>
      <w:ind w:leftChars="400" w:left="840"/>
    </w:pPr>
  </w:style>
  <w:style w:type="paragraph" w:styleId="90">
    <w:name w:val="toc 9"/>
    <w:basedOn w:val="a"/>
    <w:next w:val="a"/>
    <w:autoRedefine/>
    <w:semiHidden/>
    <w:rsid w:val="00012045"/>
    <w:pPr>
      <w:ind w:left="1680"/>
    </w:pPr>
    <w:rPr>
      <w:snapToGrid w:val="0"/>
      <w:kern w:val="0"/>
      <w:sz w:val="24"/>
      <w:szCs w:val="20"/>
    </w:rPr>
  </w:style>
  <w:style w:type="paragraph" w:customStyle="1" w:styleId="aa">
    <w:name w:val="文档名称"/>
    <w:basedOn w:val="a"/>
    <w:rsid w:val="00276453"/>
    <w:pPr>
      <w:jc w:val="center"/>
      <w:outlineLvl w:val="0"/>
    </w:pPr>
    <w:rPr>
      <w:rFonts w:eastAsia="黑体"/>
      <w:b/>
      <w:sz w:val="48"/>
      <w:szCs w:val="48"/>
    </w:rPr>
  </w:style>
  <w:style w:type="character" w:styleId="FollowedHyperlink">
    <w:name w:val="FollowedHyperlink"/>
    <w:basedOn w:val="a0"/>
    <w:rsid w:val="00012045"/>
    <w:rPr>
      <w:color w:val="800080"/>
      <w:u w:val="single"/>
    </w:rPr>
  </w:style>
  <w:style w:type="paragraph" w:customStyle="1" w:styleId="ab">
    <w:name w:val="版权申明"/>
    <w:basedOn w:val="a"/>
    <w:rsid w:val="00276453"/>
    <w:pPr>
      <w:jc w:val="center"/>
    </w:pPr>
    <w:rPr>
      <w:rFonts w:ascii="宋体" w:hAnsi="宋体" w:cs="宋体"/>
      <w:b/>
      <w:bCs/>
      <w:color w:val="000000"/>
      <w:sz w:val="24"/>
      <w:szCs w:val="20"/>
    </w:rPr>
  </w:style>
  <w:style w:type="paragraph" w:customStyle="1" w:styleId="ac">
    <w:name w:val="编写建议"/>
    <w:basedOn w:val="a"/>
    <w:next w:val="a"/>
    <w:autoRedefine/>
    <w:rsid w:val="006E511A"/>
    <w:pPr>
      <w:autoSpaceDE w:val="0"/>
      <w:autoSpaceDN w:val="0"/>
      <w:adjustRightInd w:val="0"/>
      <w:spacing w:line="360" w:lineRule="auto"/>
      <w:jc w:val="center"/>
    </w:pPr>
    <w:rPr>
      <w:rFonts w:ascii="Arial" w:hAnsi="Arial" w:cs="宋体"/>
      <w:iCs/>
      <w:kern w:val="0"/>
    </w:rPr>
  </w:style>
  <w:style w:type="character" w:customStyle="1" w:styleId="20">
    <w:name w:val="标题 2字符"/>
    <w:basedOn w:val="a0"/>
    <w:link w:val="2"/>
    <w:rsid w:val="00F00651"/>
    <w:rPr>
      <w:b/>
      <w:bCs/>
      <w:kern w:val="2"/>
      <w:sz w:val="32"/>
      <w:szCs w:val="32"/>
    </w:rPr>
  </w:style>
  <w:style w:type="character" w:customStyle="1" w:styleId="50">
    <w:name w:val="标题 5字符"/>
    <w:basedOn w:val="a0"/>
    <w:link w:val="5"/>
    <w:rsid w:val="005D6BAE"/>
    <w:rPr>
      <w:b/>
      <w:bCs/>
      <w:kern w:val="2"/>
      <w:sz w:val="28"/>
      <w:szCs w:val="28"/>
    </w:rPr>
  </w:style>
  <w:style w:type="paragraph" w:styleId="TOC">
    <w:name w:val="TOC Heading"/>
    <w:basedOn w:val="1"/>
    <w:next w:val="a"/>
    <w:uiPriority w:val="39"/>
    <w:qFormat/>
    <w:rsid w:val="007E6D4D"/>
    <w:pPr>
      <w:keepNext/>
      <w:keepLines/>
      <w:widowControl/>
      <w:numPr>
        <w:numId w:val="0"/>
      </w:numPr>
      <w:spacing w:before="480" w:after="0" w:line="276" w:lineRule="auto"/>
      <w:jc w:val="left"/>
      <w:outlineLvl w:val="9"/>
    </w:pPr>
    <w:rPr>
      <w:rFonts w:ascii="Cambria" w:hAnsi="Cambria"/>
      <w:color w:val="365F91"/>
      <w:kern w:val="0"/>
      <w:sz w:val="28"/>
      <w:szCs w:val="28"/>
    </w:rPr>
  </w:style>
  <w:style w:type="table" w:styleId="22">
    <w:name w:val="Table Colorful 2"/>
    <w:basedOn w:val="a1"/>
    <w:rsid w:val="00656FD1"/>
    <w:pPr>
      <w:widowControl w:val="0"/>
      <w:spacing w:before="60" w:after="60"/>
      <w:ind w:firstLine="42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52">
    <w:name w:val="Table Grid 5"/>
    <w:basedOn w:val="a1"/>
    <w:rsid w:val="00656FD1"/>
    <w:pPr>
      <w:widowControl w:val="0"/>
      <w:spacing w:before="60" w:after="60"/>
      <w:ind w:firstLine="4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30">
    <w:name w:val="标题 3字符"/>
    <w:basedOn w:val="a0"/>
    <w:link w:val="3"/>
    <w:rsid w:val="00812A22"/>
    <w:rPr>
      <w:b/>
      <w:bCs/>
      <w:kern w:val="2"/>
      <w:sz w:val="30"/>
      <w:szCs w:val="32"/>
    </w:rPr>
  </w:style>
  <w:style w:type="paragraph" w:styleId="ad">
    <w:name w:val="caption"/>
    <w:basedOn w:val="a"/>
    <w:next w:val="a"/>
    <w:autoRedefine/>
    <w:qFormat/>
    <w:rsid w:val="00680F1F"/>
    <w:pPr>
      <w:ind w:firstLine="420"/>
      <w:jc w:val="center"/>
    </w:pPr>
    <w:rPr>
      <w:szCs w:val="21"/>
    </w:rPr>
  </w:style>
  <w:style w:type="paragraph" w:styleId="ae">
    <w:name w:val="Title"/>
    <w:basedOn w:val="a"/>
    <w:next w:val="a"/>
    <w:link w:val="af"/>
    <w:qFormat/>
    <w:rsid w:val="00D92753"/>
    <w:pPr>
      <w:spacing w:before="240"/>
      <w:jc w:val="center"/>
      <w:outlineLvl w:val="0"/>
    </w:pPr>
    <w:rPr>
      <w:rFonts w:ascii="Cambria" w:hAnsi="Cambria"/>
      <w:b/>
      <w:bCs/>
      <w:sz w:val="32"/>
      <w:szCs w:val="32"/>
    </w:rPr>
  </w:style>
  <w:style w:type="character" w:customStyle="1" w:styleId="af">
    <w:name w:val="标题字符"/>
    <w:basedOn w:val="a0"/>
    <w:link w:val="ae"/>
    <w:rsid w:val="00D92753"/>
    <w:rPr>
      <w:rFonts w:ascii="Cambria" w:hAnsi="Cambria" w:cs="Times New Roman"/>
      <w:b/>
      <w:bCs/>
      <w:kern w:val="2"/>
      <w:sz w:val="32"/>
      <w:szCs w:val="32"/>
    </w:rPr>
  </w:style>
  <w:style w:type="paragraph" w:styleId="af0">
    <w:name w:val="table of figures"/>
    <w:basedOn w:val="a"/>
    <w:next w:val="a"/>
    <w:uiPriority w:val="99"/>
    <w:rsid w:val="000F7B6F"/>
    <w:pPr>
      <w:ind w:leftChars="200" w:left="200" w:hangingChars="200" w:hanging="200"/>
    </w:pPr>
  </w:style>
  <w:style w:type="paragraph" w:styleId="af1">
    <w:name w:val="Normal (Web)"/>
    <w:basedOn w:val="a"/>
    <w:uiPriority w:val="99"/>
    <w:unhideWhenUsed/>
    <w:rsid w:val="004E241A"/>
    <w:pPr>
      <w:widowControl/>
      <w:spacing w:before="100" w:beforeAutospacing="1" w:after="100" w:afterAutospacing="1"/>
      <w:jc w:val="left"/>
    </w:pPr>
    <w:rPr>
      <w:rFonts w:ascii="宋体" w:hAnsi="宋体" w:cs="宋体"/>
      <w:kern w:val="0"/>
      <w:sz w:val="24"/>
    </w:rPr>
  </w:style>
  <w:style w:type="table" w:styleId="1-4">
    <w:name w:val="Medium Shading 1 Accent 4"/>
    <w:basedOn w:val="a1"/>
    <w:uiPriority w:val="63"/>
    <w:rsid w:val="0068745F"/>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character" w:styleId="af2">
    <w:name w:val="annotation reference"/>
    <w:basedOn w:val="a0"/>
    <w:rsid w:val="0035718C"/>
    <w:rPr>
      <w:sz w:val="21"/>
      <w:szCs w:val="21"/>
    </w:rPr>
  </w:style>
  <w:style w:type="paragraph" w:styleId="af3">
    <w:name w:val="annotation text"/>
    <w:basedOn w:val="a"/>
    <w:link w:val="af4"/>
    <w:rsid w:val="0035718C"/>
    <w:pPr>
      <w:jc w:val="left"/>
    </w:pPr>
  </w:style>
  <w:style w:type="character" w:customStyle="1" w:styleId="af4">
    <w:name w:val="注释文本字符"/>
    <w:basedOn w:val="a0"/>
    <w:link w:val="af3"/>
    <w:rsid w:val="0035718C"/>
    <w:rPr>
      <w:kern w:val="2"/>
      <w:sz w:val="21"/>
      <w:szCs w:val="24"/>
    </w:rPr>
  </w:style>
  <w:style w:type="paragraph" w:styleId="af5">
    <w:name w:val="annotation subject"/>
    <w:basedOn w:val="af3"/>
    <w:next w:val="af3"/>
    <w:link w:val="af6"/>
    <w:rsid w:val="0035718C"/>
    <w:rPr>
      <w:b/>
      <w:bCs/>
    </w:rPr>
  </w:style>
  <w:style w:type="character" w:customStyle="1" w:styleId="af6">
    <w:name w:val="批注主题字符"/>
    <w:basedOn w:val="af4"/>
    <w:link w:val="af5"/>
    <w:rsid w:val="0035718C"/>
    <w:rPr>
      <w:b/>
      <w:bCs/>
      <w:kern w:val="2"/>
      <w:sz w:val="21"/>
      <w:szCs w:val="24"/>
    </w:rPr>
  </w:style>
  <w:style w:type="paragraph" w:styleId="af7">
    <w:name w:val="Balloon Text"/>
    <w:basedOn w:val="a"/>
    <w:link w:val="af8"/>
    <w:rsid w:val="0035718C"/>
    <w:pPr>
      <w:spacing w:before="0" w:after="0"/>
    </w:pPr>
    <w:rPr>
      <w:sz w:val="18"/>
      <w:szCs w:val="18"/>
    </w:rPr>
  </w:style>
  <w:style w:type="character" w:customStyle="1" w:styleId="af8">
    <w:name w:val="批注框文本字符"/>
    <w:basedOn w:val="a0"/>
    <w:link w:val="af7"/>
    <w:rsid w:val="0035718C"/>
    <w:rPr>
      <w:kern w:val="2"/>
      <w:sz w:val="18"/>
      <w:szCs w:val="18"/>
    </w:rPr>
  </w:style>
  <w:style w:type="character" w:customStyle="1" w:styleId="m1">
    <w:name w:val="m1"/>
    <w:basedOn w:val="a0"/>
    <w:rsid w:val="00096996"/>
    <w:rPr>
      <w:color w:val="0000FF"/>
    </w:rPr>
  </w:style>
  <w:style w:type="character" w:customStyle="1" w:styleId="t1">
    <w:name w:val="t1"/>
    <w:basedOn w:val="a0"/>
    <w:rsid w:val="00096996"/>
    <w:rPr>
      <w:color w:val="990000"/>
    </w:rPr>
  </w:style>
  <w:style w:type="character" w:customStyle="1" w:styleId="b1">
    <w:name w:val="b1"/>
    <w:basedOn w:val="a0"/>
    <w:rsid w:val="00096996"/>
    <w:rPr>
      <w:rFonts w:ascii="Courier New" w:hAnsi="Courier New" w:cs="Courier New" w:hint="default"/>
      <w:b/>
      <w:bCs/>
      <w:strike w:val="0"/>
      <w:dstrike w:val="0"/>
      <w:color w:val="FF0000"/>
      <w:u w:val="none"/>
      <w:effect w:val="none"/>
    </w:rPr>
  </w:style>
  <w:style w:type="character" w:styleId="af9">
    <w:name w:val="Strong"/>
    <w:basedOn w:val="a0"/>
    <w:qFormat/>
    <w:rsid w:val="000856AA"/>
    <w:rPr>
      <w:b/>
      <w:bCs/>
    </w:rPr>
  </w:style>
  <w:style w:type="paragraph" w:styleId="afa">
    <w:name w:val="List Paragraph"/>
    <w:basedOn w:val="a"/>
    <w:uiPriority w:val="34"/>
    <w:qFormat/>
    <w:rsid w:val="00377028"/>
    <w:pPr>
      <w:ind w:firstLineChars="200" w:firstLine="420"/>
    </w:pPr>
  </w:style>
  <w:style w:type="character" w:customStyle="1" w:styleId="mw-headline">
    <w:name w:val="mw-headline"/>
    <w:basedOn w:val="a0"/>
    <w:rsid w:val="003B38BD"/>
  </w:style>
  <w:style w:type="paragraph" w:styleId="HTML">
    <w:name w:val="HTML Preformatted"/>
    <w:basedOn w:val="a"/>
    <w:link w:val="HTML0"/>
    <w:uiPriority w:val="99"/>
    <w:unhideWhenUsed/>
    <w:rsid w:val="002968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hAnsi="宋体" w:cs="宋体"/>
      <w:kern w:val="0"/>
      <w:sz w:val="24"/>
    </w:rPr>
  </w:style>
  <w:style w:type="character" w:customStyle="1" w:styleId="HTML0">
    <w:name w:val="HTML  预设格式字符"/>
    <w:basedOn w:val="a0"/>
    <w:link w:val="HTML"/>
    <w:uiPriority w:val="99"/>
    <w:rsid w:val="0029685E"/>
    <w:rPr>
      <w:rFonts w:ascii="宋体" w:hAnsi="宋体" w:cs="宋体"/>
      <w:sz w:val="24"/>
      <w:szCs w:val="24"/>
    </w:rPr>
  </w:style>
  <w:style w:type="character" w:customStyle="1" w:styleId="lit">
    <w:name w:val="lit"/>
    <w:basedOn w:val="a0"/>
    <w:rsid w:val="00D14002"/>
  </w:style>
  <w:style w:type="character" w:customStyle="1" w:styleId="pln">
    <w:name w:val="pln"/>
    <w:basedOn w:val="a0"/>
    <w:rsid w:val="00D14002"/>
  </w:style>
  <w:style w:type="character" w:customStyle="1" w:styleId="typ">
    <w:name w:val="typ"/>
    <w:basedOn w:val="a0"/>
    <w:rsid w:val="00D14002"/>
  </w:style>
  <w:style w:type="character" w:customStyle="1" w:styleId="pun">
    <w:name w:val="pun"/>
    <w:basedOn w:val="a0"/>
    <w:rsid w:val="00D14002"/>
  </w:style>
  <w:style w:type="character" w:customStyle="1" w:styleId="kwd">
    <w:name w:val="kwd"/>
    <w:basedOn w:val="a0"/>
    <w:rsid w:val="00D14002"/>
  </w:style>
  <w:style w:type="character" w:customStyle="1" w:styleId="com">
    <w:name w:val="com"/>
    <w:basedOn w:val="a0"/>
    <w:rsid w:val="00D14002"/>
  </w:style>
  <w:style w:type="character" w:styleId="HTML1">
    <w:name w:val="HTML Code"/>
    <w:basedOn w:val="a0"/>
    <w:uiPriority w:val="99"/>
    <w:unhideWhenUsed/>
    <w:rsid w:val="004A3812"/>
    <w:rPr>
      <w:rFonts w:ascii="宋体" w:eastAsia="宋体" w:hAnsi="宋体" w:cs="宋体"/>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F654D2"/>
    <w:pPr>
      <w:widowControl w:val="0"/>
      <w:spacing w:before="60" w:after="60"/>
      <w:jc w:val="both"/>
    </w:pPr>
    <w:rPr>
      <w:kern w:val="2"/>
      <w:sz w:val="21"/>
      <w:szCs w:val="24"/>
    </w:rPr>
  </w:style>
  <w:style w:type="paragraph" w:styleId="1">
    <w:name w:val="heading 1"/>
    <w:basedOn w:val="a"/>
    <w:next w:val="a"/>
    <w:qFormat/>
    <w:rsid w:val="00BC34C2"/>
    <w:pPr>
      <w:numPr>
        <w:numId w:val="1"/>
      </w:numPr>
      <w:spacing w:before="240" w:after="120"/>
      <w:outlineLvl w:val="0"/>
    </w:pPr>
    <w:rPr>
      <w:b/>
      <w:bCs/>
      <w:kern w:val="44"/>
      <w:sz w:val="36"/>
      <w:szCs w:val="44"/>
    </w:rPr>
  </w:style>
  <w:style w:type="paragraph" w:styleId="2">
    <w:name w:val="heading 2"/>
    <w:basedOn w:val="a"/>
    <w:next w:val="a"/>
    <w:link w:val="20"/>
    <w:qFormat/>
    <w:rsid w:val="00BC34C2"/>
    <w:pPr>
      <w:numPr>
        <w:ilvl w:val="1"/>
        <w:numId w:val="1"/>
      </w:numPr>
      <w:spacing w:line="360" w:lineRule="auto"/>
      <w:outlineLvl w:val="1"/>
    </w:pPr>
    <w:rPr>
      <w:b/>
      <w:bCs/>
      <w:sz w:val="32"/>
      <w:szCs w:val="32"/>
    </w:rPr>
  </w:style>
  <w:style w:type="paragraph" w:styleId="3">
    <w:name w:val="heading 3"/>
    <w:basedOn w:val="a"/>
    <w:next w:val="a"/>
    <w:link w:val="30"/>
    <w:qFormat/>
    <w:rsid w:val="00BC34C2"/>
    <w:pPr>
      <w:numPr>
        <w:ilvl w:val="2"/>
        <w:numId w:val="1"/>
      </w:numPr>
      <w:spacing w:line="360" w:lineRule="auto"/>
      <w:outlineLvl w:val="2"/>
    </w:pPr>
    <w:rPr>
      <w:b/>
      <w:bCs/>
      <w:sz w:val="30"/>
      <w:szCs w:val="32"/>
    </w:rPr>
  </w:style>
  <w:style w:type="paragraph" w:styleId="4">
    <w:name w:val="heading 4"/>
    <w:basedOn w:val="a"/>
    <w:next w:val="a"/>
    <w:link w:val="40"/>
    <w:qFormat/>
    <w:rsid w:val="00FB2D62"/>
    <w:pPr>
      <w:numPr>
        <w:ilvl w:val="3"/>
        <w:numId w:val="1"/>
      </w:numPr>
      <w:outlineLvl w:val="3"/>
    </w:pPr>
    <w:rPr>
      <w:b/>
      <w:bCs/>
      <w:sz w:val="28"/>
      <w:szCs w:val="28"/>
    </w:rPr>
  </w:style>
  <w:style w:type="paragraph" w:styleId="5">
    <w:name w:val="heading 5"/>
    <w:basedOn w:val="a"/>
    <w:next w:val="a"/>
    <w:link w:val="50"/>
    <w:qFormat/>
    <w:rsid w:val="00BC34C2"/>
    <w:pPr>
      <w:numPr>
        <w:ilvl w:val="4"/>
        <w:numId w:val="1"/>
      </w:numPr>
      <w:outlineLvl w:val="4"/>
    </w:pPr>
    <w:rPr>
      <w:b/>
      <w:bCs/>
      <w:sz w:val="28"/>
      <w:szCs w:val="28"/>
    </w:rPr>
  </w:style>
  <w:style w:type="paragraph" w:styleId="6">
    <w:name w:val="heading 6"/>
    <w:basedOn w:val="a"/>
    <w:next w:val="a"/>
    <w:qFormat/>
    <w:rsid w:val="00BC34C2"/>
    <w:pPr>
      <w:numPr>
        <w:ilvl w:val="5"/>
        <w:numId w:val="1"/>
      </w:numPr>
      <w:spacing w:line="360" w:lineRule="auto"/>
      <w:outlineLvl w:val="5"/>
    </w:pPr>
    <w:rPr>
      <w:b/>
      <w:bCs/>
      <w:sz w:val="28"/>
    </w:rPr>
  </w:style>
  <w:style w:type="paragraph" w:styleId="7">
    <w:name w:val="heading 7"/>
    <w:basedOn w:val="a"/>
    <w:next w:val="a"/>
    <w:qFormat/>
    <w:rsid w:val="00012045"/>
    <w:pPr>
      <w:keepNext/>
      <w:keepLines/>
      <w:tabs>
        <w:tab w:val="num" w:pos="408"/>
      </w:tabs>
      <w:spacing w:line="360" w:lineRule="auto"/>
      <w:ind w:leftChars="100" w:left="384" w:hanging="284"/>
      <w:outlineLvl w:val="6"/>
    </w:pPr>
  </w:style>
  <w:style w:type="paragraph" w:styleId="8">
    <w:name w:val="heading 8"/>
    <w:basedOn w:val="a"/>
    <w:next w:val="a"/>
    <w:qFormat/>
    <w:rsid w:val="00012045"/>
    <w:pPr>
      <w:keepNext/>
      <w:keepLines/>
      <w:tabs>
        <w:tab w:val="num" w:pos="816"/>
      </w:tabs>
      <w:spacing w:line="360" w:lineRule="auto"/>
      <w:ind w:leftChars="200" w:left="597" w:hanging="397"/>
      <w:outlineLvl w:val="7"/>
    </w:pPr>
  </w:style>
  <w:style w:type="paragraph" w:styleId="9">
    <w:name w:val="heading 9"/>
    <w:basedOn w:val="a"/>
    <w:next w:val="a"/>
    <w:qFormat/>
    <w:rsid w:val="00012045"/>
    <w:pPr>
      <w:keepNext/>
      <w:keepLines/>
      <w:tabs>
        <w:tab w:val="num" w:pos="1225"/>
      </w:tabs>
      <w:spacing w:line="360" w:lineRule="auto"/>
      <w:ind w:leftChars="300" w:left="697" w:hanging="397"/>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basedOn w:val="a0"/>
    <w:link w:val="4"/>
    <w:rsid w:val="00171731"/>
    <w:rPr>
      <w:b/>
      <w:bCs/>
      <w:kern w:val="2"/>
      <w:sz w:val="28"/>
      <w:szCs w:val="28"/>
    </w:rPr>
  </w:style>
  <w:style w:type="paragraph" w:styleId="a3">
    <w:name w:val="header"/>
    <w:basedOn w:val="a"/>
    <w:rsid w:val="00012045"/>
    <w:pPr>
      <w:pBdr>
        <w:bottom w:val="single" w:sz="6" w:space="1" w:color="auto"/>
      </w:pBdr>
      <w:tabs>
        <w:tab w:val="center" w:pos="4153"/>
        <w:tab w:val="right" w:pos="8306"/>
      </w:tabs>
      <w:snapToGrid w:val="0"/>
      <w:jc w:val="center"/>
    </w:pPr>
    <w:rPr>
      <w:sz w:val="18"/>
      <w:szCs w:val="18"/>
    </w:rPr>
  </w:style>
  <w:style w:type="paragraph" w:customStyle="1" w:styleId="a4">
    <w:name w:val="样式 居中"/>
    <w:basedOn w:val="a"/>
    <w:rsid w:val="00477541"/>
    <w:pPr>
      <w:jc w:val="center"/>
    </w:pPr>
    <w:rPr>
      <w:rFonts w:cs="宋体"/>
      <w:szCs w:val="20"/>
    </w:rPr>
  </w:style>
  <w:style w:type="table" w:styleId="a5">
    <w:name w:val="Table Grid"/>
    <w:basedOn w:val="a1"/>
    <w:uiPriority w:val="59"/>
    <w:rsid w:val="004C0C5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rsid w:val="00012045"/>
    <w:pPr>
      <w:tabs>
        <w:tab w:val="center" w:pos="4153"/>
        <w:tab w:val="right" w:pos="8306"/>
      </w:tabs>
      <w:snapToGrid w:val="0"/>
      <w:jc w:val="left"/>
    </w:pPr>
    <w:rPr>
      <w:sz w:val="18"/>
      <w:szCs w:val="18"/>
    </w:rPr>
  </w:style>
  <w:style w:type="character" w:styleId="a7">
    <w:name w:val="page number"/>
    <w:basedOn w:val="a0"/>
    <w:rsid w:val="00012045"/>
  </w:style>
  <w:style w:type="paragraph" w:customStyle="1" w:styleId="10">
    <w:name w:val="编号1"/>
    <w:basedOn w:val="a"/>
    <w:rsid w:val="00BC34C2"/>
    <w:pPr>
      <w:numPr>
        <w:ilvl w:val="6"/>
        <w:numId w:val="1"/>
      </w:numPr>
      <w:spacing w:line="360" w:lineRule="auto"/>
    </w:pPr>
  </w:style>
  <w:style w:type="paragraph" w:styleId="a8">
    <w:name w:val="Document Map"/>
    <w:basedOn w:val="a"/>
    <w:semiHidden/>
    <w:rsid w:val="00012045"/>
    <w:pPr>
      <w:shd w:val="clear" w:color="auto" w:fill="000080"/>
    </w:pPr>
  </w:style>
  <w:style w:type="paragraph" w:styleId="41">
    <w:name w:val="toc 4"/>
    <w:basedOn w:val="a"/>
    <w:next w:val="a"/>
    <w:autoRedefine/>
    <w:semiHidden/>
    <w:rsid w:val="0056345C"/>
    <w:pPr>
      <w:tabs>
        <w:tab w:val="num" w:pos="820"/>
      </w:tabs>
      <w:ind w:leftChars="750" w:left="1581" w:hanging="6"/>
      <w:jc w:val="left"/>
    </w:pPr>
    <w:rPr>
      <w:sz w:val="18"/>
      <w:szCs w:val="20"/>
    </w:rPr>
  </w:style>
  <w:style w:type="paragraph" w:styleId="51">
    <w:name w:val="toc 5"/>
    <w:basedOn w:val="a"/>
    <w:next w:val="a"/>
    <w:autoRedefine/>
    <w:semiHidden/>
    <w:rsid w:val="00012045"/>
    <w:pPr>
      <w:ind w:left="840"/>
      <w:jc w:val="left"/>
    </w:pPr>
    <w:rPr>
      <w:sz w:val="18"/>
      <w:szCs w:val="20"/>
    </w:rPr>
  </w:style>
  <w:style w:type="character" w:styleId="a9">
    <w:name w:val="Hyperlink"/>
    <w:basedOn w:val="a0"/>
    <w:uiPriority w:val="99"/>
    <w:rsid w:val="00012045"/>
    <w:rPr>
      <w:color w:val="0000FF"/>
      <w:u w:val="single"/>
    </w:rPr>
  </w:style>
  <w:style w:type="paragraph" w:styleId="11">
    <w:name w:val="toc 1"/>
    <w:basedOn w:val="a"/>
    <w:next w:val="a"/>
    <w:autoRedefine/>
    <w:uiPriority w:val="39"/>
    <w:rsid w:val="00012045"/>
  </w:style>
  <w:style w:type="paragraph" w:styleId="21">
    <w:name w:val="toc 2"/>
    <w:basedOn w:val="a"/>
    <w:next w:val="a"/>
    <w:autoRedefine/>
    <w:uiPriority w:val="39"/>
    <w:rsid w:val="005B61CA"/>
    <w:pPr>
      <w:tabs>
        <w:tab w:val="left" w:pos="1581"/>
        <w:tab w:val="right" w:leader="dot" w:pos="9060"/>
      </w:tabs>
      <w:ind w:leftChars="200" w:left="420"/>
    </w:pPr>
  </w:style>
  <w:style w:type="paragraph" w:styleId="31">
    <w:name w:val="toc 3"/>
    <w:basedOn w:val="a"/>
    <w:next w:val="a"/>
    <w:autoRedefine/>
    <w:uiPriority w:val="39"/>
    <w:rsid w:val="00012045"/>
    <w:pPr>
      <w:ind w:leftChars="400" w:left="840"/>
    </w:pPr>
  </w:style>
  <w:style w:type="paragraph" w:styleId="90">
    <w:name w:val="toc 9"/>
    <w:basedOn w:val="a"/>
    <w:next w:val="a"/>
    <w:autoRedefine/>
    <w:semiHidden/>
    <w:rsid w:val="00012045"/>
    <w:pPr>
      <w:ind w:left="1680"/>
    </w:pPr>
    <w:rPr>
      <w:snapToGrid w:val="0"/>
      <w:kern w:val="0"/>
      <w:sz w:val="24"/>
      <w:szCs w:val="20"/>
    </w:rPr>
  </w:style>
  <w:style w:type="paragraph" w:customStyle="1" w:styleId="aa">
    <w:name w:val="文档名称"/>
    <w:basedOn w:val="a"/>
    <w:rsid w:val="00276453"/>
    <w:pPr>
      <w:jc w:val="center"/>
      <w:outlineLvl w:val="0"/>
    </w:pPr>
    <w:rPr>
      <w:rFonts w:eastAsia="黑体"/>
      <w:b/>
      <w:sz w:val="48"/>
      <w:szCs w:val="48"/>
    </w:rPr>
  </w:style>
  <w:style w:type="character" w:styleId="FollowedHyperlink">
    <w:name w:val="FollowedHyperlink"/>
    <w:basedOn w:val="a0"/>
    <w:rsid w:val="00012045"/>
    <w:rPr>
      <w:color w:val="800080"/>
      <w:u w:val="single"/>
    </w:rPr>
  </w:style>
  <w:style w:type="paragraph" w:customStyle="1" w:styleId="ab">
    <w:name w:val="版权申明"/>
    <w:basedOn w:val="a"/>
    <w:rsid w:val="00276453"/>
    <w:pPr>
      <w:jc w:val="center"/>
    </w:pPr>
    <w:rPr>
      <w:rFonts w:ascii="宋体" w:hAnsi="宋体" w:cs="宋体"/>
      <w:b/>
      <w:bCs/>
      <w:color w:val="000000"/>
      <w:sz w:val="24"/>
      <w:szCs w:val="20"/>
    </w:rPr>
  </w:style>
  <w:style w:type="paragraph" w:customStyle="1" w:styleId="ac">
    <w:name w:val="编写建议"/>
    <w:basedOn w:val="a"/>
    <w:next w:val="a"/>
    <w:autoRedefine/>
    <w:rsid w:val="006E511A"/>
    <w:pPr>
      <w:autoSpaceDE w:val="0"/>
      <w:autoSpaceDN w:val="0"/>
      <w:adjustRightInd w:val="0"/>
      <w:spacing w:line="360" w:lineRule="auto"/>
      <w:jc w:val="center"/>
    </w:pPr>
    <w:rPr>
      <w:rFonts w:ascii="Arial" w:hAnsi="Arial" w:cs="宋体"/>
      <w:iCs/>
      <w:kern w:val="0"/>
    </w:rPr>
  </w:style>
  <w:style w:type="character" w:customStyle="1" w:styleId="20">
    <w:name w:val="标题 2字符"/>
    <w:basedOn w:val="a0"/>
    <w:link w:val="2"/>
    <w:rsid w:val="00F00651"/>
    <w:rPr>
      <w:b/>
      <w:bCs/>
      <w:kern w:val="2"/>
      <w:sz w:val="32"/>
      <w:szCs w:val="32"/>
    </w:rPr>
  </w:style>
  <w:style w:type="character" w:customStyle="1" w:styleId="50">
    <w:name w:val="标题 5字符"/>
    <w:basedOn w:val="a0"/>
    <w:link w:val="5"/>
    <w:rsid w:val="005D6BAE"/>
    <w:rPr>
      <w:b/>
      <w:bCs/>
      <w:kern w:val="2"/>
      <w:sz w:val="28"/>
      <w:szCs w:val="28"/>
    </w:rPr>
  </w:style>
  <w:style w:type="paragraph" w:styleId="TOC">
    <w:name w:val="TOC Heading"/>
    <w:basedOn w:val="1"/>
    <w:next w:val="a"/>
    <w:uiPriority w:val="39"/>
    <w:qFormat/>
    <w:rsid w:val="007E6D4D"/>
    <w:pPr>
      <w:keepNext/>
      <w:keepLines/>
      <w:widowControl/>
      <w:numPr>
        <w:numId w:val="0"/>
      </w:numPr>
      <w:spacing w:before="480" w:after="0" w:line="276" w:lineRule="auto"/>
      <w:jc w:val="left"/>
      <w:outlineLvl w:val="9"/>
    </w:pPr>
    <w:rPr>
      <w:rFonts w:ascii="Cambria" w:hAnsi="Cambria"/>
      <w:color w:val="365F91"/>
      <w:kern w:val="0"/>
      <w:sz w:val="28"/>
      <w:szCs w:val="28"/>
    </w:rPr>
  </w:style>
  <w:style w:type="table" w:styleId="22">
    <w:name w:val="Table Colorful 2"/>
    <w:basedOn w:val="a1"/>
    <w:rsid w:val="00656FD1"/>
    <w:pPr>
      <w:widowControl w:val="0"/>
      <w:spacing w:before="60" w:after="60"/>
      <w:ind w:firstLine="42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52">
    <w:name w:val="Table Grid 5"/>
    <w:basedOn w:val="a1"/>
    <w:rsid w:val="00656FD1"/>
    <w:pPr>
      <w:widowControl w:val="0"/>
      <w:spacing w:before="60" w:after="60"/>
      <w:ind w:firstLine="4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30">
    <w:name w:val="标题 3字符"/>
    <w:basedOn w:val="a0"/>
    <w:link w:val="3"/>
    <w:rsid w:val="00812A22"/>
    <w:rPr>
      <w:b/>
      <w:bCs/>
      <w:kern w:val="2"/>
      <w:sz w:val="30"/>
      <w:szCs w:val="32"/>
    </w:rPr>
  </w:style>
  <w:style w:type="paragraph" w:styleId="ad">
    <w:name w:val="caption"/>
    <w:basedOn w:val="a"/>
    <w:next w:val="a"/>
    <w:autoRedefine/>
    <w:qFormat/>
    <w:rsid w:val="00680F1F"/>
    <w:pPr>
      <w:ind w:firstLine="420"/>
      <w:jc w:val="center"/>
    </w:pPr>
    <w:rPr>
      <w:szCs w:val="21"/>
    </w:rPr>
  </w:style>
  <w:style w:type="paragraph" w:styleId="ae">
    <w:name w:val="Title"/>
    <w:basedOn w:val="a"/>
    <w:next w:val="a"/>
    <w:link w:val="af"/>
    <w:qFormat/>
    <w:rsid w:val="00D92753"/>
    <w:pPr>
      <w:spacing w:before="240"/>
      <w:jc w:val="center"/>
      <w:outlineLvl w:val="0"/>
    </w:pPr>
    <w:rPr>
      <w:rFonts w:ascii="Cambria" w:hAnsi="Cambria"/>
      <w:b/>
      <w:bCs/>
      <w:sz w:val="32"/>
      <w:szCs w:val="32"/>
    </w:rPr>
  </w:style>
  <w:style w:type="character" w:customStyle="1" w:styleId="af">
    <w:name w:val="标题字符"/>
    <w:basedOn w:val="a0"/>
    <w:link w:val="ae"/>
    <w:rsid w:val="00D92753"/>
    <w:rPr>
      <w:rFonts w:ascii="Cambria" w:hAnsi="Cambria" w:cs="Times New Roman"/>
      <w:b/>
      <w:bCs/>
      <w:kern w:val="2"/>
      <w:sz w:val="32"/>
      <w:szCs w:val="32"/>
    </w:rPr>
  </w:style>
  <w:style w:type="paragraph" w:styleId="af0">
    <w:name w:val="table of figures"/>
    <w:basedOn w:val="a"/>
    <w:next w:val="a"/>
    <w:uiPriority w:val="99"/>
    <w:rsid w:val="000F7B6F"/>
    <w:pPr>
      <w:ind w:leftChars="200" w:left="200" w:hangingChars="200" w:hanging="200"/>
    </w:pPr>
  </w:style>
  <w:style w:type="paragraph" w:styleId="af1">
    <w:name w:val="Normal (Web)"/>
    <w:basedOn w:val="a"/>
    <w:uiPriority w:val="99"/>
    <w:unhideWhenUsed/>
    <w:rsid w:val="004E241A"/>
    <w:pPr>
      <w:widowControl/>
      <w:spacing w:before="100" w:beforeAutospacing="1" w:after="100" w:afterAutospacing="1"/>
      <w:jc w:val="left"/>
    </w:pPr>
    <w:rPr>
      <w:rFonts w:ascii="宋体" w:hAnsi="宋体" w:cs="宋体"/>
      <w:kern w:val="0"/>
      <w:sz w:val="24"/>
    </w:rPr>
  </w:style>
  <w:style w:type="table" w:styleId="1-4">
    <w:name w:val="Medium Shading 1 Accent 4"/>
    <w:basedOn w:val="a1"/>
    <w:uiPriority w:val="63"/>
    <w:rsid w:val="0068745F"/>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character" w:styleId="af2">
    <w:name w:val="annotation reference"/>
    <w:basedOn w:val="a0"/>
    <w:rsid w:val="0035718C"/>
    <w:rPr>
      <w:sz w:val="21"/>
      <w:szCs w:val="21"/>
    </w:rPr>
  </w:style>
  <w:style w:type="paragraph" w:styleId="af3">
    <w:name w:val="annotation text"/>
    <w:basedOn w:val="a"/>
    <w:link w:val="af4"/>
    <w:rsid w:val="0035718C"/>
    <w:pPr>
      <w:jc w:val="left"/>
    </w:pPr>
  </w:style>
  <w:style w:type="character" w:customStyle="1" w:styleId="af4">
    <w:name w:val="注释文本字符"/>
    <w:basedOn w:val="a0"/>
    <w:link w:val="af3"/>
    <w:rsid w:val="0035718C"/>
    <w:rPr>
      <w:kern w:val="2"/>
      <w:sz w:val="21"/>
      <w:szCs w:val="24"/>
    </w:rPr>
  </w:style>
  <w:style w:type="paragraph" w:styleId="af5">
    <w:name w:val="annotation subject"/>
    <w:basedOn w:val="af3"/>
    <w:next w:val="af3"/>
    <w:link w:val="af6"/>
    <w:rsid w:val="0035718C"/>
    <w:rPr>
      <w:b/>
      <w:bCs/>
    </w:rPr>
  </w:style>
  <w:style w:type="character" w:customStyle="1" w:styleId="af6">
    <w:name w:val="批注主题字符"/>
    <w:basedOn w:val="af4"/>
    <w:link w:val="af5"/>
    <w:rsid w:val="0035718C"/>
    <w:rPr>
      <w:b/>
      <w:bCs/>
      <w:kern w:val="2"/>
      <w:sz w:val="21"/>
      <w:szCs w:val="24"/>
    </w:rPr>
  </w:style>
  <w:style w:type="paragraph" w:styleId="af7">
    <w:name w:val="Balloon Text"/>
    <w:basedOn w:val="a"/>
    <w:link w:val="af8"/>
    <w:rsid w:val="0035718C"/>
    <w:pPr>
      <w:spacing w:before="0" w:after="0"/>
    </w:pPr>
    <w:rPr>
      <w:sz w:val="18"/>
      <w:szCs w:val="18"/>
    </w:rPr>
  </w:style>
  <w:style w:type="character" w:customStyle="1" w:styleId="af8">
    <w:name w:val="批注框文本字符"/>
    <w:basedOn w:val="a0"/>
    <w:link w:val="af7"/>
    <w:rsid w:val="0035718C"/>
    <w:rPr>
      <w:kern w:val="2"/>
      <w:sz w:val="18"/>
      <w:szCs w:val="18"/>
    </w:rPr>
  </w:style>
  <w:style w:type="character" w:customStyle="1" w:styleId="m1">
    <w:name w:val="m1"/>
    <w:basedOn w:val="a0"/>
    <w:rsid w:val="00096996"/>
    <w:rPr>
      <w:color w:val="0000FF"/>
    </w:rPr>
  </w:style>
  <w:style w:type="character" w:customStyle="1" w:styleId="t1">
    <w:name w:val="t1"/>
    <w:basedOn w:val="a0"/>
    <w:rsid w:val="00096996"/>
    <w:rPr>
      <w:color w:val="990000"/>
    </w:rPr>
  </w:style>
  <w:style w:type="character" w:customStyle="1" w:styleId="b1">
    <w:name w:val="b1"/>
    <w:basedOn w:val="a0"/>
    <w:rsid w:val="00096996"/>
    <w:rPr>
      <w:rFonts w:ascii="Courier New" w:hAnsi="Courier New" w:cs="Courier New" w:hint="default"/>
      <w:b/>
      <w:bCs/>
      <w:strike w:val="0"/>
      <w:dstrike w:val="0"/>
      <w:color w:val="FF0000"/>
      <w:u w:val="none"/>
      <w:effect w:val="none"/>
    </w:rPr>
  </w:style>
  <w:style w:type="character" w:styleId="af9">
    <w:name w:val="Strong"/>
    <w:basedOn w:val="a0"/>
    <w:qFormat/>
    <w:rsid w:val="000856AA"/>
    <w:rPr>
      <w:b/>
      <w:bCs/>
    </w:rPr>
  </w:style>
  <w:style w:type="paragraph" w:styleId="afa">
    <w:name w:val="List Paragraph"/>
    <w:basedOn w:val="a"/>
    <w:uiPriority w:val="34"/>
    <w:qFormat/>
    <w:rsid w:val="00377028"/>
    <w:pPr>
      <w:ind w:firstLineChars="200" w:firstLine="420"/>
    </w:pPr>
  </w:style>
  <w:style w:type="character" w:customStyle="1" w:styleId="mw-headline">
    <w:name w:val="mw-headline"/>
    <w:basedOn w:val="a0"/>
    <w:rsid w:val="003B38BD"/>
  </w:style>
  <w:style w:type="paragraph" w:styleId="HTML">
    <w:name w:val="HTML Preformatted"/>
    <w:basedOn w:val="a"/>
    <w:link w:val="HTML0"/>
    <w:uiPriority w:val="99"/>
    <w:unhideWhenUsed/>
    <w:rsid w:val="002968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hAnsi="宋体" w:cs="宋体"/>
      <w:kern w:val="0"/>
      <w:sz w:val="24"/>
    </w:rPr>
  </w:style>
  <w:style w:type="character" w:customStyle="1" w:styleId="HTML0">
    <w:name w:val="HTML  预设格式字符"/>
    <w:basedOn w:val="a0"/>
    <w:link w:val="HTML"/>
    <w:uiPriority w:val="99"/>
    <w:rsid w:val="0029685E"/>
    <w:rPr>
      <w:rFonts w:ascii="宋体" w:hAnsi="宋体" w:cs="宋体"/>
      <w:sz w:val="24"/>
      <w:szCs w:val="24"/>
    </w:rPr>
  </w:style>
  <w:style w:type="character" w:customStyle="1" w:styleId="lit">
    <w:name w:val="lit"/>
    <w:basedOn w:val="a0"/>
    <w:rsid w:val="00D14002"/>
  </w:style>
  <w:style w:type="character" w:customStyle="1" w:styleId="pln">
    <w:name w:val="pln"/>
    <w:basedOn w:val="a0"/>
    <w:rsid w:val="00D14002"/>
  </w:style>
  <w:style w:type="character" w:customStyle="1" w:styleId="typ">
    <w:name w:val="typ"/>
    <w:basedOn w:val="a0"/>
    <w:rsid w:val="00D14002"/>
  </w:style>
  <w:style w:type="character" w:customStyle="1" w:styleId="pun">
    <w:name w:val="pun"/>
    <w:basedOn w:val="a0"/>
    <w:rsid w:val="00D14002"/>
  </w:style>
  <w:style w:type="character" w:customStyle="1" w:styleId="kwd">
    <w:name w:val="kwd"/>
    <w:basedOn w:val="a0"/>
    <w:rsid w:val="00D14002"/>
  </w:style>
  <w:style w:type="character" w:customStyle="1" w:styleId="com">
    <w:name w:val="com"/>
    <w:basedOn w:val="a0"/>
    <w:rsid w:val="00D14002"/>
  </w:style>
  <w:style w:type="character" w:styleId="HTML1">
    <w:name w:val="HTML Code"/>
    <w:basedOn w:val="a0"/>
    <w:uiPriority w:val="99"/>
    <w:unhideWhenUsed/>
    <w:rsid w:val="004A381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280">
      <w:bodyDiv w:val="1"/>
      <w:marLeft w:val="0"/>
      <w:marRight w:val="0"/>
      <w:marTop w:val="0"/>
      <w:marBottom w:val="0"/>
      <w:divBdr>
        <w:top w:val="none" w:sz="0" w:space="0" w:color="auto"/>
        <w:left w:val="none" w:sz="0" w:space="0" w:color="auto"/>
        <w:bottom w:val="none" w:sz="0" w:space="0" w:color="auto"/>
        <w:right w:val="none" w:sz="0" w:space="0" w:color="auto"/>
      </w:divBdr>
    </w:div>
    <w:div w:id="101000671">
      <w:bodyDiv w:val="1"/>
      <w:marLeft w:val="0"/>
      <w:marRight w:val="0"/>
      <w:marTop w:val="0"/>
      <w:marBottom w:val="0"/>
      <w:divBdr>
        <w:top w:val="none" w:sz="0" w:space="0" w:color="auto"/>
        <w:left w:val="none" w:sz="0" w:space="0" w:color="auto"/>
        <w:bottom w:val="none" w:sz="0" w:space="0" w:color="auto"/>
        <w:right w:val="none" w:sz="0" w:space="0" w:color="auto"/>
      </w:divBdr>
    </w:div>
    <w:div w:id="101344696">
      <w:bodyDiv w:val="1"/>
      <w:marLeft w:val="0"/>
      <w:marRight w:val="0"/>
      <w:marTop w:val="0"/>
      <w:marBottom w:val="0"/>
      <w:divBdr>
        <w:top w:val="none" w:sz="0" w:space="0" w:color="auto"/>
        <w:left w:val="none" w:sz="0" w:space="0" w:color="auto"/>
        <w:bottom w:val="none" w:sz="0" w:space="0" w:color="auto"/>
        <w:right w:val="none" w:sz="0" w:space="0" w:color="auto"/>
      </w:divBdr>
    </w:div>
    <w:div w:id="109712184">
      <w:bodyDiv w:val="1"/>
      <w:marLeft w:val="0"/>
      <w:marRight w:val="0"/>
      <w:marTop w:val="0"/>
      <w:marBottom w:val="0"/>
      <w:divBdr>
        <w:top w:val="none" w:sz="0" w:space="0" w:color="auto"/>
        <w:left w:val="none" w:sz="0" w:space="0" w:color="auto"/>
        <w:bottom w:val="none" w:sz="0" w:space="0" w:color="auto"/>
        <w:right w:val="none" w:sz="0" w:space="0" w:color="auto"/>
      </w:divBdr>
    </w:div>
    <w:div w:id="185102201">
      <w:bodyDiv w:val="1"/>
      <w:marLeft w:val="0"/>
      <w:marRight w:val="0"/>
      <w:marTop w:val="0"/>
      <w:marBottom w:val="0"/>
      <w:divBdr>
        <w:top w:val="none" w:sz="0" w:space="0" w:color="auto"/>
        <w:left w:val="none" w:sz="0" w:space="0" w:color="auto"/>
        <w:bottom w:val="none" w:sz="0" w:space="0" w:color="auto"/>
        <w:right w:val="none" w:sz="0" w:space="0" w:color="auto"/>
      </w:divBdr>
    </w:div>
    <w:div w:id="186914448">
      <w:bodyDiv w:val="1"/>
      <w:marLeft w:val="0"/>
      <w:marRight w:val="0"/>
      <w:marTop w:val="0"/>
      <w:marBottom w:val="0"/>
      <w:divBdr>
        <w:top w:val="none" w:sz="0" w:space="0" w:color="auto"/>
        <w:left w:val="none" w:sz="0" w:space="0" w:color="auto"/>
        <w:bottom w:val="none" w:sz="0" w:space="0" w:color="auto"/>
        <w:right w:val="none" w:sz="0" w:space="0" w:color="auto"/>
      </w:divBdr>
    </w:div>
    <w:div w:id="230043794">
      <w:bodyDiv w:val="1"/>
      <w:marLeft w:val="0"/>
      <w:marRight w:val="0"/>
      <w:marTop w:val="0"/>
      <w:marBottom w:val="0"/>
      <w:divBdr>
        <w:top w:val="none" w:sz="0" w:space="0" w:color="auto"/>
        <w:left w:val="none" w:sz="0" w:space="0" w:color="auto"/>
        <w:bottom w:val="none" w:sz="0" w:space="0" w:color="auto"/>
        <w:right w:val="none" w:sz="0" w:space="0" w:color="auto"/>
      </w:divBdr>
    </w:div>
    <w:div w:id="296298903">
      <w:bodyDiv w:val="1"/>
      <w:marLeft w:val="0"/>
      <w:marRight w:val="0"/>
      <w:marTop w:val="0"/>
      <w:marBottom w:val="0"/>
      <w:divBdr>
        <w:top w:val="none" w:sz="0" w:space="0" w:color="auto"/>
        <w:left w:val="none" w:sz="0" w:space="0" w:color="auto"/>
        <w:bottom w:val="none" w:sz="0" w:space="0" w:color="auto"/>
        <w:right w:val="none" w:sz="0" w:space="0" w:color="auto"/>
      </w:divBdr>
      <w:divsChild>
        <w:div w:id="72356029">
          <w:marLeft w:val="0"/>
          <w:marRight w:val="0"/>
          <w:marTop w:val="0"/>
          <w:marBottom w:val="0"/>
          <w:divBdr>
            <w:top w:val="none" w:sz="0" w:space="0" w:color="auto"/>
            <w:left w:val="none" w:sz="0" w:space="0" w:color="auto"/>
            <w:bottom w:val="none" w:sz="0" w:space="0" w:color="auto"/>
            <w:right w:val="none" w:sz="0" w:space="0" w:color="auto"/>
          </w:divBdr>
        </w:div>
        <w:div w:id="961420414">
          <w:marLeft w:val="0"/>
          <w:marRight w:val="0"/>
          <w:marTop w:val="0"/>
          <w:marBottom w:val="0"/>
          <w:divBdr>
            <w:top w:val="none" w:sz="0" w:space="0" w:color="auto"/>
            <w:left w:val="none" w:sz="0" w:space="0" w:color="auto"/>
            <w:bottom w:val="none" w:sz="0" w:space="0" w:color="auto"/>
            <w:right w:val="none" w:sz="0" w:space="0" w:color="auto"/>
          </w:divBdr>
        </w:div>
      </w:divsChild>
    </w:div>
    <w:div w:id="301152786">
      <w:bodyDiv w:val="1"/>
      <w:marLeft w:val="0"/>
      <w:marRight w:val="0"/>
      <w:marTop w:val="0"/>
      <w:marBottom w:val="0"/>
      <w:divBdr>
        <w:top w:val="none" w:sz="0" w:space="0" w:color="auto"/>
        <w:left w:val="none" w:sz="0" w:space="0" w:color="auto"/>
        <w:bottom w:val="none" w:sz="0" w:space="0" w:color="auto"/>
        <w:right w:val="none" w:sz="0" w:space="0" w:color="auto"/>
      </w:divBdr>
    </w:div>
    <w:div w:id="375355125">
      <w:bodyDiv w:val="1"/>
      <w:marLeft w:val="0"/>
      <w:marRight w:val="0"/>
      <w:marTop w:val="0"/>
      <w:marBottom w:val="0"/>
      <w:divBdr>
        <w:top w:val="none" w:sz="0" w:space="0" w:color="auto"/>
        <w:left w:val="none" w:sz="0" w:space="0" w:color="auto"/>
        <w:bottom w:val="none" w:sz="0" w:space="0" w:color="auto"/>
        <w:right w:val="none" w:sz="0" w:space="0" w:color="auto"/>
      </w:divBdr>
    </w:div>
    <w:div w:id="406655478">
      <w:bodyDiv w:val="1"/>
      <w:marLeft w:val="0"/>
      <w:marRight w:val="0"/>
      <w:marTop w:val="0"/>
      <w:marBottom w:val="0"/>
      <w:divBdr>
        <w:top w:val="none" w:sz="0" w:space="0" w:color="auto"/>
        <w:left w:val="none" w:sz="0" w:space="0" w:color="auto"/>
        <w:bottom w:val="none" w:sz="0" w:space="0" w:color="auto"/>
        <w:right w:val="none" w:sz="0" w:space="0" w:color="auto"/>
      </w:divBdr>
    </w:div>
    <w:div w:id="425536218">
      <w:bodyDiv w:val="1"/>
      <w:marLeft w:val="0"/>
      <w:marRight w:val="0"/>
      <w:marTop w:val="0"/>
      <w:marBottom w:val="0"/>
      <w:divBdr>
        <w:top w:val="none" w:sz="0" w:space="0" w:color="auto"/>
        <w:left w:val="none" w:sz="0" w:space="0" w:color="auto"/>
        <w:bottom w:val="none" w:sz="0" w:space="0" w:color="auto"/>
        <w:right w:val="none" w:sz="0" w:space="0" w:color="auto"/>
      </w:divBdr>
    </w:div>
    <w:div w:id="429349427">
      <w:bodyDiv w:val="1"/>
      <w:marLeft w:val="0"/>
      <w:marRight w:val="0"/>
      <w:marTop w:val="0"/>
      <w:marBottom w:val="0"/>
      <w:divBdr>
        <w:top w:val="none" w:sz="0" w:space="0" w:color="auto"/>
        <w:left w:val="none" w:sz="0" w:space="0" w:color="auto"/>
        <w:bottom w:val="none" w:sz="0" w:space="0" w:color="auto"/>
        <w:right w:val="none" w:sz="0" w:space="0" w:color="auto"/>
      </w:divBdr>
    </w:div>
    <w:div w:id="456720791">
      <w:bodyDiv w:val="1"/>
      <w:marLeft w:val="0"/>
      <w:marRight w:val="0"/>
      <w:marTop w:val="0"/>
      <w:marBottom w:val="0"/>
      <w:divBdr>
        <w:top w:val="none" w:sz="0" w:space="0" w:color="auto"/>
        <w:left w:val="none" w:sz="0" w:space="0" w:color="auto"/>
        <w:bottom w:val="none" w:sz="0" w:space="0" w:color="auto"/>
        <w:right w:val="none" w:sz="0" w:space="0" w:color="auto"/>
      </w:divBdr>
    </w:div>
    <w:div w:id="542013527">
      <w:bodyDiv w:val="1"/>
      <w:marLeft w:val="0"/>
      <w:marRight w:val="0"/>
      <w:marTop w:val="0"/>
      <w:marBottom w:val="0"/>
      <w:divBdr>
        <w:top w:val="none" w:sz="0" w:space="0" w:color="auto"/>
        <w:left w:val="none" w:sz="0" w:space="0" w:color="auto"/>
        <w:bottom w:val="none" w:sz="0" w:space="0" w:color="auto"/>
        <w:right w:val="none" w:sz="0" w:space="0" w:color="auto"/>
      </w:divBdr>
    </w:div>
    <w:div w:id="591202671">
      <w:bodyDiv w:val="1"/>
      <w:marLeft w:val="0"/>
      <w:marRight w:val="0"/>
      <w:marTop w:val="0"/>
      <w:marBottom w:val="0"/>
      <w:divBdr>
        <w:top w:val="none" w:sz="0" w:space="0" w:color="auto"/>
        <w:left w:val="none" w:sz="0" w:space="0" w:color="auto"/>
        <w:bottom w:val="none" w:sz="0" w:space="0" w:color="auto"/>
        <w:right w:val="none" w:sz="0" w:space="0" w:color="auto"/>
      </w:divBdr>
    </w:div>
    <w:div w:id="597980298">
      <w:bodyDiv w:val="1"/>
      <w:marLeft w:val="0"/>
      <w:marRight w:val="0"/>
      <w:marTop w:val="0"/>
      <w:marBottom w:val="0"/>
      <w:divBdr>
        <w:top w:val="none" w:sz="0" w:space="0" w:color="auto"/>
        <w:left w:val="none" w:sz="0" w:space="0" w:color="auto"/>
        <w:bottom w:val="none" w:sz="0" w:space="0" w:color="auto"/>
        <w:right w:val="none" w:sz="0" w:space="0" w:color="auto"/>
      </w:divBdr>
    </w:div>
    <w:div w:id="697583802">
      <w:bodyDiv w:val="1"/>
      <w:marLeft w:val="0"/>
      <w:marRight w:val="0"/>
      <w:marTop w:val="0"/>
      <w:marBottom w:val="0"/>
      <w:divBdr>
        <w:top w:val="none" w:sz="0" w:space="0" w:color="auto"/>
        <w:left w:val="none" w:sz="0" w:space="0" w:color="auto"/>
        <w:bottom w:val="none" w:sz="0" w:space="0" w:color="auto"/>
        <w:right w:val="none" w:sz="0" w:space="0" w:color="auto"/>
      </w:divBdr>
    </w:div>
    <w:div w:id="720255331">
      <w:bodyDiv w:val="1"/>
      <w:marLeft w:val="0"/>
      <w:marRight w:val="0"/>
      <w:marTop w:val="0"/>
      <w:marBottom w:val="0"/>
      <w:divBdr>
        <w:top w:val="none" w:sz="0" w:space="0" w:color="auto"/>
        <w:left w:val="none" w:sz="0" w:space="0" w:color="auto"/>
        <w:bottom w:val="none" w:sz="0" w:space="0" w:color="auto"/>
        <w:right w:val="none" w:sz="0" w:space="0" w:color="auto"/>
      </w:divBdr>
    </w:div>
    <w:div w:id="748768994">
      <w:bodyDiv w:val="1"/>
      <w:marLeft w:val="0"/>
      <w:marRight w:val="0"/>
      <w:marTop w:val="0"/>
      <w:marBottom w:val="0"/>
      <w:divBdr>
        <w:top w:val="none" w:sz="0" w:space="0" w:color="auto"/>
        <w:left w:val="none" w:sz="0" w:space="0" w:color="auto"/>
        <w:bottom w:val="none" w:sz="0" w:space="0" w:color="auto"/>
        <w:right w:val="none" w:sz="0" w:space="0" w:color="auto"/>
      </w:divBdr>
    </w:div>
    <w:div w:id="761878881">
      <w:bodyDiv w:val="1"/>
      <w:marLeft w:val="0"/>
      <w:marRight w:val="0"/>
      <w:marTop w:val="0"/>
      <w:marBottom w:val="0"/>
      <w:divBdr>
        <w:top w:val="none" w:sz="0" w:space="0" w:color="auto"/>
        <w:left w:val="none" w:sz="0" w:space="0" w:color="auto"/>
        <w:bottom w:val="none" w:sz="0" w:space="0" w:color="auto"/>
        <w:right w:val="none" w:sz="0" w:space="0" w:color="auto"/>
      </w:divBdr>
    </w:div>
    <w:div w:id="771048989">
      <w:bodyDiv w:val="1"/>
      <w:marLeft w:val="0"/>
      <w:marRight w:val="0"/>
      <w:marTop w:val="0"/>
      <w:marBottom w:val="0"/>
      <w:divBdr>
        <w:top w:val="none" w:sz="0" w:space="0" w:color="auto"/>
        <w:left w:val="none" w:sz="0" w:space="0" w:color="auto"/>
        <w:bottom w:val="none" w:sz="0" w:space="0" w:color="auto"/>
        <w:right w:val="none" w:sz="0" w:space="0" w:color="auto"/>
      </w:divBdr>
    </w:div>
    <w:div w:id="772942060">
      <w:bodyDiv w:val="1"/>
      <w:marLeft w:val="0"/>
      <w:marRight w:val="0"/>
      <w:marTop w:val="0"/>
      <w:marBottom w:val="0"/>
      <w:divBdr>
        <w:top w:val="none" w:sz="0" w:space="0" w:color="auto"/>
        <w:left w:val="none" w:sz="0" w:space="0" w:color="auto"/>
        <w:bottom w:val="none" w:sz="0" w:space="0" w:color="auto"/>
        <w:right w:val="none" w:sz="0" w:space="0" w:color="auto"/>
      </w:divBdr>
    </w:div>
    <w:div w:id="831260766">
      <w:bodyDiv w:val="1"/>
      <w:marLeft w:val="0"/>
      <w:marRight w:val="0"/>
      <w:marTop w:val="0"/>
      <w:marBottom w:val="0"/>
      <w:divBdr>
        <w:top w:val="none" w:sz="0" w:space="0" w:color="auto"/>
        <w:left w:val="none" w:sz="0" w:space="0" w:color="auto"/>
        <w:bottom w:val="none" w:sz="0" w:space="0" w:color="auto"/>
        <w:right w:val="none" w:sz="0" w:space="0" w:color="auto"/>
      </w:divBdr>
    </w:div>
    <w:div w:id="872617368">
      <w:bodyDiv w:val="1"/>
      <w:marLeft w:val="0"/>
      <w:marRight w:val="0"/>
      <w:marTop w:val="0"/>
      <w:marBottom w:val="0"/>
      <w:divBdr>
        <w:top w:val="none" w:sz="0" w:space="0" w:color="auto"/>
        <w:left w:val="none" w:sz="0" w:space="0" w:color="auto"/>
        <w:bottom w:val="none" w:sz="0" w:space="0" w:color="auto"/>
        <w:right w:val="none" w:sz="0" w:space="0" w:color="auto"/>
      </w:divBdr>
    </w:div>
    <w:div w:id="886916774">
      <w:bodyDiv w:val="1"/>
      <w:marLeft w:val="0"/>
      <w:marRight w:val="0"/>
      <w:marTop w:val="0"/>
      <w:marBottom w:val="0"/>
      <w:divBdr>
        <w:top w:val="none" w:sz="0" w:space="0" w:color="auto"/>
        <w:left w:val="none" w:sz="0" w:space="0" w:color="auto"/>
        <w:bottom w:val="none" w:sz="0" w:space="0" w:color="auto"/>
        <w:right w:val="none" w:sz="0" w:space="0" w:color="auto"/>
      </w:divBdr>
    </w:div>
    <w:div w:id="954141399">
      <w:bodyDiv w:val="1"/>
      <w:marLeft w:val="0"/>
      <w:marRight w:val="0"/>
      <w:marTop w:val="0"/>
      <w:marBottom w:val="0"/>
      <w:divBdr>
        <w:top w:val="none" w:sz="0" w:space="0" w:color="auto"/>
        <w:left w:val="none" w:sz="0" w:space="0" w:color="auto"/>
        <w:bottom w:val="none" w:sz="0" w:space="0" w:color="auto"/>
        <w:right w:val="none" w:sz="0" w:space="0" w:color="auto"/>
      </w:divBdr>
    </w:div>
    <w:div w:id="1002125616">
      <w:bodyDiv w:val="1"/>
      <w:marLeft w:val="0"/>
      <w:marRight w:val="0"/>
      <w:marTop w:val="0"/>
      <w:marBottom w:val="0"/>
      <w:divBdr>
        <w:top w:val="none" w:sz="0" w:space="0" w:color="auto"/>
        <w:left w:val="none" w:sz="0" w:space="0" w:color="auto"/>
        <w:bottom w:val="none" w:sz="0" w:space="0" w:color="auto"/>
        <w:right w:val="none" w:sz="0" w:space="0" w:color="auto"/>
      </w:divBdr>
    </w:div>
    <w:div w:id="1027372755">
      <w:bodyDiv w:val="1"/>
      <w:marLeft w:val="0"/>
      <w:marRight w:val="0"/>
      <w:marTop w:val="0"/>
      <w:marBottom w:val="0"/>
      <w:divBdr>
        <w:top w:val="none" w:sz="0" w:space="0" w:color="auto"/>
        <w:left w:val="none" w:sz="0" w:space="0" w:color="auto"/>
        <w:bottom w:val="none" w:sz="0" w:space="0" w:color="auto"/>
        <w:right w:val="none" w:sz="0" w:space="0" w:color="auto"/>
      </w:divBdr>
    </w:div>
    <w:div w:id="1040713755">
      <w:bodyDiv w:val="1"/>
      <w:marLeft w:val="0"/>
      <w:marRight w:val="0"/>
      <w:marTop w:val="0"/>
      <w:marBottom w:val="0"/>
      <w:divBdr>
        <w:top w:val="none" w:sz="0" w:space="0" w:color="auto"/>
        <w:left w:val="none" w:sz="0" w:space="0" w:color="auto"/>
        <w:bottom w:val="none" w:sz="0" w:space="0" w:color="auto"/>
        <w:right w:val="none" w:sz="0" w:space="0" w:color="auto"/>
      </w:divBdr>
    </w:div>
    <w:div w:id="1098792718">
      <w:bodyDiv w:val="1"/>
      <w:marLeft w:val="0"/>
      <w:marRight w:val="0"/>
      <w:marTop w:val="0"/>
      <w:marBottom w:val="0"/>
      <w:divBdr>
        <w:top w:val="none" w:sz="0" w:space="0" w:color="auto"/>
        <w:left w:val="none" w:sz="0" w:space="0" w:color="auto"/>
        <w:bottom w:val="none" w:sz="0" w:space="0" w:color="auto"/>
        <w:right w:val="none" w:sz="0" w:space="0" w:color="auto"/>
      </w:divBdr>
      <w:divsChild>
        <w:div w:id="330957405">
          <w:marLeft w:val="0"/>
          <w:marRight w:val="0"/>
          <w:marTop w:val="0"/>
          <w:marBottom w:val="0"/>
          <w:divBdr>
            <w:top w:val="none" w:sz="0" w:space="0" w:color="auto"/>
            <w:left w:val="none" w:sz="0" w:space="0" w:color="auto"/>
            <w:bottom w:val="none" w:sz="0" w:space="0" w:color="auto"/>
            <w:right w:val="none" w:sz="0" w:space="0" w:color="auto"/>
          </w:divBdr>
          <w:divsChild>
            <w:div w:id="360857908">
              <w:marLeft w:val="0"/>
              <w:marRight w:val="0"/>
              <w:marTop w:val="0"/>
              <w:marBottom w:val="0"/>
              <w:divBdr>
                <w:top w:val="none" w:sz="0" w:space="0" w:color="auto"/>
                <w:left w:val="none" w:sz="0" w:space="0" w:color="auto"/>
                <w:bottom w:val="none" w:sz="0" w:space="0" w:color="auto"/>
                <w:right w:val="none" w:sz="0" w:space="0" w:color="auto"/>
              </w:divBdr>
              <w:divsChild>
                <w:div w:id="689796974">
                  <w:marLeft w:val="0"/>
                  <w:marRight w:val="0"/>
                  <w:marTop w:val="0"/>
                  <w:marBottom w:val="0"/>
                  <w:divBdr>
                    <w:top w:val="none" w:sz="0" w:space="0" w:color="auto"/>
                    <w:left w:val="none" w:sz="0" w:space="0" w:color="auto"/>
                    <w:bottom w:val="none" w:sz="0" w:space="0" w:color="auto"/>
                    <w:right w:val="none" w:sz="0" w:space="0" w:color="auto"/>
                  </w:divBdr>
                </w:div>
                <w:div w:id="14428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0821">
      <w:bodyDiv w:val="1"/>
      <w:marLeft w:val="0"/>
      <w:marRight w:val="0"/>
      <w:marTop w:val="0"/>
      <w:marBottom w:val="0"/>
      <w:divBdr>
        <w:top w:val="none" w:sz="0" w:space="0" w:color="auto"/>
        <w:left w:val="none" w:sz="0" w:space="0" w:color="auto"/>
        <w:bottom w:val="none" w:sz="0" w:space="0" w:color="auto"/>
        <w:right w:val="none" w:sz="0" w:space="0" w:color="auto"/>
      </w:divBdr>
    </w:div>
    <w:div w:id="1163934035">
      <w:bodyDiv w:val="1"/>
      <w:marLeft w:val="0"/>
      <w:marRight w:val="0"/>
      <w:marTop w:val="0"/>
      <w:marBottom w:val="0"/>
      <w:divBdr>
        <w:top w:val="none" w:sz="0" w:space="0" w:color="auto"/>
        <w:left w:val="none" w:sz="0" w:space="0" w:color="auto"/>
        <w:bottom w:val="none" w:sz="0" w:space="0" w:color="auto"/>
        <w:right w:val="none" w:sz="0" w:space="0" w:color="auto"/>
      </w:divBdr>
    </w:div>
    <w:div w:id="1185632630">
      <w:bodyDiv w:val="1"/>
      <w:marLeft w:val="0"/>
      <w:marRight w:val="0"/>
      <w:marTop w:val="0"/>
      <w:marBottom w:val="0"/>
      <w:divBdr>
        <w:top w:val="none" w:sz="0" w:space="0" w:color="auto"/>
        <w:left w:val="none" w:sz="0" w:space="0" w:color="auto"/>
        <w:bottom w:val="none" w:sz="0" w:space="0" w:color="auto"/>
        <w:right w:val="none" w:sz="0" w:space="0" w:color="auto"/>
      </w:divBdr>
    </w:div>
    <w:div w:id="1210803036">
      <w:bodyDiv w:val="1"/>
      <w:marLeft w:val="0"/>
      <w:marRight w:val="0"/>
      <w:marTop w:val="0"/>
      <w:marBottom w:val="0"/>
      <w:divBdr>
        <w:top w:val="none" w:sz="0" w:space="0" w:color="auto"/>
        <w:left w:val="none" w:sz="0" w:space="0" w:color="auto"/>
        <w:bottom w:val="none" w:sz="0" w:space="0" w:color="auto"/>
        <w:right w:val="none" w:sz="0" w:space="0" w:color="auto"/>
      </w:divBdr>
    </w:div>
    <w:div w:id="1236162864">
      <w:bodyDiv w:val="1"/>
      <w:marLeft w:val="0"/>
      <w:marRight w:val="0"/>
      <w:marTop w:val="0"/>
      <w:marBottom w:val="0"/>
      <w:divBdr>
        <w:top w:val="none" w:sz="0" w:space="0" w:color="auto"/>
        <w:left w:val="none" w:sz="0" w:space="0" w:color="auto"/>
        <w:bottom w:val="none" w:sz="0" w:space="0" w:color="auto"/>
        <w:right w:val="none" w:sz="0" w:space="0" w:color="auto"/>
      </w:divBdr>
    </w:div>
    <w:div w:id="1278214411">
      <w:bodyDiv w:val="1"/>
      <w:marLeft w:val="0"/>
      <w:marRight w:val="0"/>
      <w:marTop w:val="0"/>
      <w:marBottom w:val="0"/>
      <w:divBdr>
        <w:top w:val="none" w:sz="0" w:space="0" w:color="auto"/>
        <w:left w:val="none" w:sz="0" w:space="0" w:color="auto"/>
        <w:bottom w:val="none" w:sz="0" w:space="0" w:color="auto"/>
        <w:right w:val="none" w:sz="0" w:space="0" w:color="auto"/>
      </w:divBdr>
    </w:div>
    <w:div w:id="1328434856">
      <w:bodyDiv w:val="1"/>
      <w:marLeft w:val="0"/>
      <w:marRight w:val="0"/>
      <w:marTop w:val="0"/>
      <w:marBottom w:val="0"/>
      <w:divBdr>
        <w:top w:val="none" w:sz="0" w:space="0" w:color="auto"/>
        <w:left w:val="none" w:sz="0" w:space="0" w:color="auto"/>
        <w:bottom w:val="none" w:sz="0" w:space="0" w:color="auto"/>
        <w:right w:val="none" w:sz="0" w:space="0" w:color="auto"/>
      </w:divBdr>
    </w:div>
    <w:div w:id="1370569183">
      <w:bodyDiv w:val="1"/>
      <w:marLeft w:val="0"/>
      <w:marRight w:val="0"/>
      <w:marTop w:val="0"/>
      <w:marBottom w:val="0"/>
      <w:divBdr>
        <w:top w:val="none" w:sz="0" w:space="0" w:color="auto"/>
        <w:left w:val="none" w:sz="0" w:space="0" w:color="auto"/>
        <w:bottom w:val="none" w:sz="0" w:space="0" w:color="auto"/>
        <w:right w:val="none" w:sz="0" w:space="0" w:color="auto"/>
      </w:divBdr>
    </w:div>
    <w:div w:id="1482651809">
      <w:bodyDiv w:val="1"/>
      <w:marLeft w:val="0"/>
      <w:marRight w:val="0"/>
      <w:marTop w:val="0"/>
      <w:marBottom w:val="0"/>
      <w:divBdr>
        <w:top w:val="none" w:sz="0" w:space="0" w:color="auto"/>
        <w:left w:val="none" w:sz="0" w:space="0" w:color="auto"/>
        <w:bottom w:val="none" w:sz="0" w:space="0" w:color="auto"/>
        <w:right w:val="none" w:sz="0" w:space="0" w:color="auto"/>
      </w:divBdr>
    </w:div>
    <w:div w:id="1503161355">
      <w:bodyDiv w:val="1"/>
      <w:marLeft w:val="0"/>
      <w:marRight w:val="0"/>
      <w:marTop w:val="0"/>
      <w:marBottom w:val="0"/>
      <w:divBdr>
        <w:top w:val="none" w:sz="0" w:space="0" w:color="auto"/>
        <w:left w:val="none" w:sz="0" w:space="0" w:color="auto"/>
        <w:bottom w:val="none" w:sz="0" w:space="0" w:color="auto"/>
        <w:right w:val="none" w:sz="0" w:space="0" w:color="auto"/>
      </w:divBdr>
    </w:div>
    <w:div w:id="1582332645">
      <w:bodyDiv w:val="1"/>
      <w:marLeft w:val="0"/>
      <w:marRight w:val="0"/>
      <w:marTop w:val="0"/>
      <w:marBottom w:val="0"/>
      <w:divBdr>
        <w:top w:val="none" w:sz="0" w:space="0" w:color="auto"/>
        <w:left w:val="none" w:sz="0" w:space="0" w:color="auto"/>
        <w:bottom w:val="none" w:sz="0" w:space="0" w:color="auto"/>
        <w:right w:val="none" w:sz="0" w:space="0" w:color="auto"/>
      </w:divBdr>
    </w:div>
    <w:div w:id="1618174676">
      <w:bodyDiv w:val="1"/>
      <w:marLeft w:val="0"/>
      <w:marRight w:val="0"/>
      <w:marTop w:val="0"/>
      <w:marBottom w:val="0"/>
      <w:divBdr>
        <w:top w:val="none" w:sz="0" w:space="0" w:color="auto"/>
        <w:left w:val="none" w:sz="0" w:space="0" w:color="auto"/>
        <w:bottom w:val="none" w:sz="0" w:space="0" w:color="auto"/>
        <w:right w:val="none" w:sz="0" w:space="0" w:color="auto"/>
      </w:divBdr>
    </w:div>
    <w:div w:id="1639337871">
      <w:bodyDiv w:val="1"/>
      <w:marLeft w:val="0"/>
      <w:marRight w:val="0"/>
      <w:marTop w:val="0"/>
      <w:marBottom w:val="0"/>
      <w:divBdr>
        <w:top w:val="none" w:sz="0" w:space="0" w:color="auto"/>
        <w:left w:val="none" w:sz="0" w:space="0" w:color="auto"/>
        <w:bottom w:val="none" w:sz="0" w:space="0" w:color="auto"/>
        <w:right w:val="none" w:sz="0" w:space="0" w:color="auto"/>
      </w:divBdr>
    </w:div>
    <w:div w:id="1674067375">
      <w:bodyDiv w:val="1"/>
      <w:marLeft w:val="0"/>
      <w:marRight w:val="0"/>
      <w:marTop w:val="0"/>
      <w:marBottom w:val="0"/>
      <w:divBdr>
        <w:top w:val="none" w:sz="0" w:space="0" w:color="auto"/>
        <w:left w:val="none" w:sz="0" w:space="0" w:color="auto"/>
        <w:bottom w:val="none" w:sz="0" w:space="0" w:color="auto"/>
        <w:right w:val="none" w:sz="0" w:space="0" w:color="auto"/>
      </w:divBdr>
    </w:div>
    <w:div w:id="1679893104">
      <w:bodyDiv w:val="1"/>
      <w:marLeft w:val="0"/>
      <w:marRight w:val="0"/>
      <w:marTop w:val="0"/>
      <w:marBottom w:val="0"/>
      <w:divBdr>
        <w:top w:val="none" w:sz="0" w:space="0" w:color="auto"/>
        <w:left w:val="none" w:sz="0" w:space="0" w:color="auto"/>
        <w:bottom w:val="none" w:sz="0" w:space="0" w:color="auto"/>
        <w:right w:val="none" w:sz="0" w:space="0" w:color="auto"/>
      </w:divBdr>
    </w:div>
    <w:div w:id="1748310388">
      <w:bodyDiv w:val="1"/>
      <w:marLeft w:val="0"/>
      <w:marRight w:val="0"/>
      <w:marTop w:val="0"/>
      <w:marBottom w:val="0"/>
      <w:divBdr>
        <w:top w:val="none" w:sz="0" w:space="0" w:color="auto"/>
        <w:left w:val="none" w:sz="0" w:space="0" w:color="auto"/>
        <w:bottom w:val="none" w:sz="0" w:space="0" w:color="auto"/>
        <w:right w:val="none" w:sz="0" w:space="0" w:color="auto"/>
      </w:divBdr>
    </w:div>
    <w:div w:id="1791124515">
      <w:bodyDiv w:val="1"/>
      <w:marLeft w:val="0"/>
      <w:marRight w:val="0"/>
      <w:marTop w:val="0"/>
      <w:marBottom w:val="0"/>
      <w:divBdr>
        <w:top w:val="none" w:sz="0" w:space="0" w:color="auto"/>
        <w:left w:val="none" w:sz="0" w:space="0" w:color="auto"/>
        <w:bottom w:val="none" w:sz="0" w:space="0" w:color="auto"/>
        <w:right w:val="none" w:sz="0" w:space="0" w:color="auto"/>
      </w:divBdr>
    </w:div>
    <w:div w:id="1799031129">
      <w:bodyDiv w:val="1"/>
      <w:marLeft w:val="0"/>
      <w:marRight w:val="0"/>
      <w:marTop w:val="0"/>
      <w:marBottom w:val="0"/>
      <w:divBdr>
        <w:top w:val="none" w:sz="0" w:space="0" w:color="auto"/>
        <w:left w:val="none" w:sz="0" w:space="0" w:color="auto"/>
        <w:bottom w:val="none" w:sz="0" w:space="0" w:color="auto"/>
        <w:right w:val="none" w:sz="0" w:space="0" w:color="auto"/>
      </w:divBdr>
    </w:div>
    <w:div w:id="1826122311">
      <w:bodyDiv w:val="1"/>
      <w:marLeft w:val="0"/>
      <w:marRight w:val="0"/>
      <w:marTop w:val="0"/>
      <w:marBottom w:val="0"/>
      <w:divBdr>
        <w:top w:val="none" w:sz="0" w:space="0" w:color="auto"/>
        <w:left w:val="none" w:sz="0" w:space="0" w:color="auto"/>
        <w:bottom w:val="none" w:sz="0" w:space="0" w:color="auto"/>
        <w:right w:val="none" w:sz="0" w:space="0" w:color="auto"/>
      </w:divBdr>
    </w:div>
    <w:div w:id="1870027888">
      <w:bodyDiv w:val="1"/>
      <w:marLeft w:val="0"/>
      <w:marRight w:val="0"/>
      <w:marTop w:val="0"/>
      <w:marBottom w:val="0"/>
      <w:divBdr>
        <w:top w:val="none" w:sz="0" w:space="0" w:color="auto"/>
        <w:left w:val="none" w:sz="0" w:space="0" w:color="auto"/>
        <w:bottom w:val="none" w:sz="0" w:space="0" w:color="auto"/>
        <w:right w:val="none" w:sz="0" w:space="0" w:color="auto"/>
      </w:divBdr>
    </w:div>
    <w:div w:id="1897661630">
      <w:bodyDiv w:val="1"/>
      <w:marLeft w:val="0"/>
      <w:marRight w:val="0"/>
      <w:marTop w:val="0"/>
      <w:marBottom w:val="0"/>
      <w:divBdr>
        <w:top w:val="none" w:sz="0" w:space="0" w:color="auto"/>
        <w:left w:val="none" w:sz="0" w:space="0" w:color="auto"/>
        <w:bottom w:val="none" w:sz="0" w:space="0" w:color="auto"/>
        <w:right w:val="none" w:sz="0" w:space="0" w:color="auto"/>
      </w:divBdr>
    </w:div>
    <w:div w:id="200770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s://itunesconnect.apple.com" TargetMode="External"/><Relationship Id="rId15" Type="http://schemas.openxmlformats.org/officeDocument/2006/relationships/hyperlink" Target="https://itunesconnect.apple.com/docs/iTunesConnect_DeveloperGuide_CN.pdf" TargetMode="Externa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00Job_Baidu\03&#19987;&#39064;&#24037;&#20316;\&#35774;&#35745;&#27169;&#26495;\&#35752;&#35770;&#20250;&#20250;&#35758;&#32467;&#35770;\&#30334;&#24230;&#36807;&#31243;&#19982;&#35268;&#31243;&#32534;&#20889;&#27169;&#29256;06040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4EBB1-0465-A842-A052-28EE17A33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\00Job_Baidu\03专题工作\设计模板\讨论会会议结论\百度过程与规程编写模版060405.dot</Template>
  <TotalTime>92</TotalTime>
  <Pages>32</Pages>
  <Words>4184</Words>
  <Characters>23849</Characters>
  <Application>Microsoft Macintosh Word</Application>
  <DocSecurity>0</DocSecurity>
  <Lines>198</Lines>
  <Paragraphs>55</Paragraphs>
  <ScaleCrop>false</ScaleCrop>
  <Company>BAIDU</Company>
  <LinksUpToDate>false</LinksUpToDate>
  <CharactersWithSpaces>27978</CharactersWithSpaces>
  <SharedDoc>false</SharedDoc>
  <HLinks>
    <vt:vector size="534" baseType="variant">
      <vt:variant>
        <vt:i4>131171</vt:i4>
      </vt:variant>
      <vt:variant>
        <vt:i4>648</vt:i4>
      </vt:variant>
      <vt:variant>
        <vt:i4>0</vt:i4>
      </vt:variant>
      <vt:variant>
        <vt:i4>5</vt:i4>
      </vt:variant>
      <vt:variant>
        <vt:lpwstr>D:\default_v5\skin.xml</vt:lpwstr>
      </vt:variant>
      <vt:variant>
        <vt:lpwstr/>
      </vt:variant>
      <vt:variant>
        <vt:i4>131171</vt:i4>
      </vt:variant>
      <vt:variant>
        <vt:i4>645</vt:i4>
      </vt:variant>
      <vt:variant>
        <vt:i4>0</vt:i4>
      </vt:variant>
      <vt:variant>
        <vt:i4>5</vt:i4>
      </vt:variant>
      <vt:variant>
        <vt:lpwstr>D:\default_v5\skin.xml</vt:lpwstr>
      </vt:variant>
      <vt:variant>
        <vt:lpwstr/>
      </vt:variant>
      <vt:variant>
        <vt:i4>131171</vt:i4>
      </vt:variant>
      <vt:variant>
        <vt:i4>642</vt:i4>
      </vt:variant>
      <vt:variant>
        <vt:i4>0</vt:i4>
      </vt:variant>
      <vt:variant>
        <vt:i4>5</vt:i4>
      </vt:variant>
      <vt:variant>
        <vt:lpwstr>D:\default_v5\skin.xml</vt:lpwstr>
      </vt:variant>
      <vt:variant>
        <vt:lpwstr/>
      </vt:variant>
      <vt:variant>
        <vt:i4>131171</vt:i4>
      </vt:variant>
      <vt:variant>
        <vt:i4>639</vt:i4>
      </vt:variant>
      <vt:variant>
        <vt:i4>0</vt:i4>
      </vt:variant>
      <vt:variant>
        <vt:i4>5</vt:i4>
      </vt:variant>
      <vt:variant>
        <vt:lpwstr>D:\default_v5\skin.xml</vt:lpwstr>
      </vt:variant>
      <vt:variant>
        <vt:lpwstr/>
      </vt:variant>
      <vt:variant>
        <vt:i4>655473</vt:i4>
      </vt:variant>
      <vt:variant>
        <vt:i4>633</vt:i4>
      </vt:variant>
      <vt:variant>
        <vt:i4>0</vt:i4>
      </vt:variant>
      <vt:variant>
        <vt:i4>5</vt:i4>
      </vt:variant>
      <vt:variant>
        <vt:lpwstr>D:\default_v5\imageset.xml</vt:lpwstr>
      </vt:variant>
      <vt:variant>
        <vt:lpwstr/>
      </vt:variant>
      <vt:variant>
        <vt:i4>4194379</vt:i4>
      </vt:variant>
      <vt:variant>
        <vt:i4>603</vt:i4>
      </vt:variant>
      <vt:variant>
        <vt:i4>0</vt:i4>
      </vt:variant>
      <vt:variant>
        <vt:i4>5</vt:i4>
      </vt:variant>
      <vt:variant>
        <vt:lpwstr>http://t.baidu.com/tabinfo.gbza?uid=bd_160402420750253&amp;ua=bd_240_320_N78_1-0-12-4_s1&amp;from=757b</vt:lpwstr>
      </vt:variant>
      <vt:variant>
        <vt:lpwstr/>
      </vt:variant>
      <vt:variant>
        <vt:i4>1179710</vt:i4>
      </vt:variant>
      <vt:variant>
        <vt:i4>497</vt:i4>
      </vt:variant>
      <vt:variant>
        <vt:i4>0</vt:i4>
      </vt:variant>
      <vt:variant>
        <vt:i4>5</vt:i4>
      </vt:variant>
      <vt:variant>
        <vt:lpwstr/>
      </vt:variant>
      <vt:variant>
        <vt:lpwstr>_Toc271643974</vt:lpwstr>
      </vt:variant>
      <vt:variant>
        <vt:i4>1179710</vt:i4>
      </vt:variant>
      <vt:variant>
        <vt:i4>491</vt:i4>
      </vt:variant>
      <vt:variant>
        <vt:i4>0</vt:i4>
      </vt:variant>
      <vt:variant>
        <vt:i4>5</vt:i4>
      </vt:variant>
      <vt:variant>
        <vt:lpwstr/>
      </vt:variant>
      <vt:variant>
        <vt:lpwstr>_Toc271643973</vt:lpwstr>
      </vt:variant>
      <vt:variant>
        <vt:i4>1179710</vt:i4>
      </vt:variant>
      <vt:variant>
        <vt:i4>485</vt:i4>
      </vt:variant>
      <vt:variant>
        <vt:i4>0</vt:i4>
      </vt:variant>
      <vt:variant>
        <vt:i4>5</vt:i4>
      </vt:variant>
      <vt:variant>
        <vt:lpwstr/>
      </vt:variant>
      <vt:variant>
        <vt:lpwstr>_Toc271643972</vt:lpwstr>
      </vt:variant>
      <vt:variant>
        <vt:i4>1179710</vt:i4>
      </vt:variant>
      <vt:variant>
        <vt:i4>479</vt:i4>
      </vt:variant>
      <vt:variant>
        <vt:i4>0</vt:i4>
      </vt:variant>
      <vt:variant>
        <vt:i4>5</vt:i4>
      </vt:variant>
      <vt:variant>
        <vt:lpwstr/>
      </vt:variant>
      <vt:variant>
        <vt:lpwstr>_Toc271643971</vt:lpwstr>
      </vt:variant>
      <vt:variant>
        <vt:i4>1179710</vt:i4>
      </vt:variant>
      <vt:variant>
        <vt:i4>473</vt:i4>
      </vt:variant>
      <vt:variant>
        <vt:i4>0</vt:i4>
      </vt:variant>
      <vt:variant>
        <vt:i4>5</vt:i4>
      </vt:variant>
      <vt:variant>
        <vt:lpwstr/>
      </vt:variant>
      <vt:variant>
        <vt:lpwstr>_Toc271643970</vt:lpwstr>
      </vt:variant>
      <vt:variant>
        <vt:i4>1245246</vt:i4>
      </vt:variant>
      <vt:variant>
        <vt:i4>467</vt:i4>
      </vt:variant>
      <vt:variant>
        <vt:i4>0</vt:i4>
      </vt:variant>
      <vt:variant>
        <vt:i4>5</vt:i4>
      </vt:variant>
      <vt:variant>
        <vt:lpwstr/>
      </vt:variant>
      <vt:variant>
        <vt:lpwstr>_Toc271643969</vt:lpwstr>
      </vt:variant>
      <vt:variant>
        <vt:i4>1245246</vt:i4>
      </vt:variant>
      <vt:variant>
        <vt:i4>461</vt:i4>
      </vt:variant>
      <vt:variant>
        <vt:i4>0</vt:i4>
      </vt:variant>
      <vt:variant>
        <vt:i4>5</vt:i4>
      </vt:variant>
      <vt:variant>
        <vt:lpwstr/>
      </vt:variant>
      <vt:variant>
        <vt:lpwstr>_Toc271643968</vt:lpwstr>
      </vt:variant>
      <vt:variant>
        <vt:i4>1245246</vt:i4>
      </vt:variant>
      <vt:variant>
        <vt:i4>455</vt:i4>
      </vt:variant>
      <vt:variant>
        <vt:i4>0</vt:i4>
      </vt:variant>
      <vt:variant>
        <vt:i4>5</vt:i4>
      </vt:variant>
      <vt:variant>
        <vt:lpwstr/>
      </vt:variant>
      <vt:variant>
        <vt:lpwstr>_Toc271643967</vt:lpwstr>
      </vt:variant>
      <vt:variant>
        <vt:i4>1245246</vt:i4>
      </vt:variant>
      <vt:variant>
        <vt:i4>449</vt:i4>
      </vt:variant>
      <vt:variant>
        <vt:i4>0</vt:i4>
      </vt:variant>
      <vt:variant>
        <vt:i4>5</vt:i4>
      </vt:variant>
      <vt:variant>
        <vt:lpwstr/>
      </vt:variant>
      <vt:variant>
        <vt:lpwstr>_Toc271643966</vt:lpwstr>
      </vt:variant>
      <vt:variant>
        <vt:i4>1245246</vt:i4>
      </vt:variant>
      <vt:variant>
        <vt:i4>443</vt:i4>
      </vt:variant>
      <vt:variant>
        <vt:i4>0</vt:i4>
      </vt:variant>
      <vt:variant>
        <vt:i4>5</vt:i4>
      </vt:variant>
      <vt:variant>
        <vt:lpwstr/>
      </vt:variant>
      <vt:variant>
        <vt:lpwstr>_Toc271643965</vt:lpwstr>
      </vt:variant>
      <vt:variant>
        <vt:i4>1245246</vt:i4>
      </vt:variant>
      <vt:variant>
        <vt:i4>437</vt:i4>
      </vt:variant>
      <vt:variant>
        <vt:i4>0</vt:i4>
      </vt:variant>
      <vt:variant>
        <vt:i4>5</vt:i4>
      </vt:variant>
      <vt:variant>
        <vt:lpwstr/>
      </vt:variant>
      <vt:variant>
        <vt:lpwstr>_Toc271643964</vt:lpwstr>
      </vt:variant>
      <vt:variant>
        <vt:i4>1245246</vt:i4>
      </vt:variant>
      <vt:variant>
        <vt:i4>431</vt:i4>
      </vt:variant>
      <vt:variant>
        <vt:i4>0</vt:i4>
      </vt:variant>
      <vt:variant>
        <vt:i4>5</vt:i4>
      </vt:variant>
      <vt:variant>
        <vt:lpwstr/>
      </vt:variant>
      <vt:variant>
        <vt:lpwstr>_Toc271643963</vt:lpwstr>
      </vt:variant>
      <vt:variant>
        <vt:i4>1245246</vt:i4>
      </vt:variant>
      <vt:variant>
        <vt:i4>425</vt:i4>
      </vt:variant>
      <vt:variant>
        <vt:i4>0</vt:i4>
      </vt:variant>
      <vt:variant>
        <vt:i4>5</vt:i4>
      </vt:variant>
      <vt:variant>
        <vt:lpwstr/>
      </vt:variant>
      <vt:variant>
        <vt:lpwstr>_Toc271643962</vt:lpwstr>
      </vt:variant>
      <vt:variant>
        <vt:i4>1245246</vt:i4>
      </vt:variant>
      <vt:variant>
        <vt:i4>419</vt:i4>
      </vt:variant>
      <vt:variant>
        <vt:i4>0</vt:i4>
      </vt:variant>
      <vt:variant>
        <vt:i4>5</vt:i4>
      </vt:variant>
      <vt:variant>
        <vt:lpwstr/>
      </vt:variant>
      <vt:variant>
        <vt:lpwstr>_Toc271643961</vt:lpwstr>
      </vt:variant>
      <vt:variant>
        <vt:i4>1245246</vt:i4>
      </vt:variant>
      <vt:variant>
        <vt:i4>413</vt:i4>
      </vt:variant>
      <vt:variant>
        <vt:i4>0</vt:i4>
      </vt:variant>
      <vt:variant>
        <vt:i4>5</vt:i4>
      </vt:variant>
      <vt:variant>
        <vt:lpwstr/>
      </vt:variant>
      <vt:variant>
        <vt:lpwstr>_Toc271643960</vt:lpwstr>
      </vt:variant>
      <vt:variant>
        <vt:i4>1048638</vt:i4>
      </vt:variant>
      <vt:variant>
        <vt:i4>407</vt:i4>
      </vt:variant>
      <vt:variant>
        <vt:i4>0</vt:i4>
      </vt:variant>
      <vt:variant>
        <vt:i4>5</vt:i4>
      </vt:variant>
      <vt:variant>
        <vt:lpwstr/>
      </vt:variant>
      <vt:variant>
        <vt:lpwstr>_Toc271643959</vt:lpwstr>
      </vt:variant>
      <vt:variant>
        <vt:i4>1048638</vt:i4>
      </vt:variant>
      <vt:variant>
        <vt:i4>401</vt:i4>
      </vt:variant>
      <vt:variant>
        <vt:i4>0</vt:i4>
      </vt:variant>
      <vt:variant>
        <vt:i4>5</vt:i4>
      </vt:variant>
      <vt:variant>
        <vt:lpwstr/>
      </vt:variant>
      <vt:variant>
        <vt:lpwstr>_Toc271643958</vt:lpwstr>
      </vt:variant>
      <vt:variant>
        <vt:i4>1048638</vt:i4>
      </vt:variant>
      <vt:variant>
        <vt:i4>395</vt:i4>
      </vt:variant>
      <vt:variant>
        <vt:i4>0</vt:i4>
      </vt:variant>
      <vt:variant>
        <vt:i4>5</vt:i4>
      </vt:variant>
      <vt:variant>
        <vt:lpwstr/>
      </vt:variant>
      <vt:variant>
        <vt:lpwstr>_Toc271643957</vt:lpwstr>
      </vt:variant>
      <vt:variant>
        <vt:i4>1048638</vt:i4>
      </vt:variant>
      <vt:variant>
        <vt:i4>389</vt:i4>
      </vt:variant>
      <vt:variant>
        <vt:i4>0</vt:i4>
      </vt:variant>
      <vt:variant>
        <vt:i4>5</vt:i4>
      </vt:variant>
      <vt:variant>
        <vt:lpwstr/>
      </vt:variant>
      <vt:variant>
        <vt:lpwstr>_Toc271643956</vt:lpwstr>
      </vt:variant>
      <vt:variant>
        <vt:i4>1048638</vt:i4>
      </vt:variant>
      <vt:variant>
        <vt:i4>383</vt:i4>
      </vt:variant>
      <vt:variant>
        <vt:i4>0</vt:i4>
      </vt:variant>
      <vt:variant>
        <vt:i4>5</vt:i4>
      </vt:variant>
      <vt:variant>
        <vt:lpwstr/>
      </vt:variant>
      <vt:variant>
        <vt:lpwstr>_Toc271643955</vt:lpwstr>
      </vt:variant>
      <vt:variant>
        <vt:i4>1048638</vt:i4>
      </vt:variant>
      <vt:variant>
        <vt:i4>377</vt:i4>
      </vt:variant>
      <vt:variant>
        <vt:i4>0</vt:i4>
      </vt:variant>
      <vt:variant>
        <vt:i4>5</vt:i4>
      </vt:variant>
      <vt:variant>
        <vt:lpwstr/>
      </vt:variant>
      <vt:variant>
        <vt:lpwstr>_Toc271643954</vt:lpwstr>
      </vt:variant>
      <vt:variant>
        <vt:i4>1048638</vt:i4>
      </vt:variant>
      <vt:variant>
        <vt:i4>371</vt:i4>
      </vt:variant>
      <vt:variant>
        <vt:i4>0</vt:i4>
      </vt:variant>
      <vt:variant>
        <vt:i4>5</vt:i4>
      </vt:variant>
      <vt:variant>
        <vt:lpwstr/>
      </vt:variant>
      <vt:variant>
        <vt:lpwstr>_Toc271643953</vt:lpwstr>
      </vt:variant>
      <vt:variant>
        <vt:i4>1048638</vt:i4>
      </vt:variant>
      <vt:variant>
        <vt:i4>365</vt:i4>
      </vt:variant>
      <vt:variant>
        <vt:i4>0</vt:i4>
      </vt:variant>
      <vt:variant>
        <vt:i4>5</vt:i4>
      </vt:variant>
      <vt:variant>
        <vt:lpwstr/>
      </vt:variant>
      <vt:variant>
        <vt:lpwstr>_Toc271643952</vt:lpwstr>
      </vt:variant>
      <vt:variant>
        <vt:i4>1048638</vt:i4>
      </vt:variant>
      <vt:variant>
        <vt:i4>359</vt:i4>
      </vt:variant>
      <vt:variant>
        <vt:i4>0</vt:i4>
      </vt:variant>
      <vt:variant>
        <vt:i4>5</vt:i4>
      </vt:variant>
      <vt:variant>
        <vt:lpwstr/>
      </vt:variant>
      <vt:variant>
        <vt:lpwstr>_Toc271643951</vt:lpwstr>
      </vt:variant>
      <vt:variant>
        <vt:i4>1048638</vt:i4>
      </vt:variant>
      <vt:variant>
        <vt:i4>353</vt:i4>
      </vt:variant>
      <vt:variant>
        <vt:i4>0</vt:i4>
      </vt:variant>
      <vt:variant>
        <vt:i4>5</vt:i4>
      </vt:variant>
      <vt:variant>
        <vt:lpwstr/>
      </vt:variant>
      <vt:variant>
        <vt:lpwstr>_Toc271643950</vt:lpwstr>
      </vt:variant>
      <vt:variant>
        <vt:i4>1114174</vt:i4>
      </vt:variant>
      <vt:variant>
        <vt:i4>347</vt:i4>
      </vt:variant>
      <vt:variant>
        <vt:i4>0</vt:i4>
      </vt:variant>
      <vt:variant>
        <vt:i4>5</vt:i4>
      </vt:variant>
      <vt:variant>
        <vt:lpwstr/>
      </vt:variant>
      <vt:variant>
        <vt:lpwstr>_Toc271643949</vt:lpwstr>
      </vt:variant>
      <vt:variant>
        <vt:i4>1114174</vt:i4>
      </vt:variant>
      <vt:variant>
        <vt:i4>341</vt:i4>
      </vt:variant>
      <vt:variant>
        <vt:i4>0</vt:i4>
      </vt:variant>
      <vt:variant>
        <vt:i4>5</vt:i4>
      </vt:variant>
      <vt:variant>
        <vt:lpwstr/>
      </vt:variant>
      <vt:variant>
        <vt:lpwstr>_Toc271643948</vt:lpwstr>
      </vt:variant>
      <vt:variant>
        <vt:i4>1114174</vt:i4>
      </vt:variant>
      <vt:variant>
        <vt:i4>335</vt:i4>
      </vt:variant>
      <vt:variant>
        <vt:i4>0</vt:i4>
      </vt:variant>
      <vt:variant>
        <vt:i4>5</vt:i4>
      </vt:variant>
      <vt:variant>
        <vt:lpwstr/>
      </vt:variant>
      <vt:variant>
        <vt:lpwstr>_Toc271643947</vt:lpwstr>
      </vt:variant>
      <vt:variant>
        <vt:i4>1114174</vt:i4>
      </vt:variant>
      <vt:variant>
        <vt:i4>329</vt:i4>
      </vt:variant>
      <vt:variant>
        <vt:i4>0</vt:i4>
      </vt:variant>
      <vt:variant>
        <vt:i4>5</vt:i4>
      </vt:variant>
      <vt:variant>
        <vt:lpwstr/>
      </vt:variant>
      <vt:variant>
        <vt:lpwstr>_Toc271643946</vt:lpwstr>
      </vt:variant>
      <vt:variant>
        <vt:i4>1310782</vt:i4>
      </vt:variant>
      <vt:variant>
        <vt:i4>320</vt:i4>
      </vt:variant>
      <vt:variant>
        <vt:i4>0</vt:i4>
      </vt:variant>
      <vt:variant>
        <vt:i4>5</vt:i4>
      </vt:variant>
      <vt:variant>
        <vt:lpwstr/>
      </vt:variant>
      <vt:variant>
        <vt:lpwstr>_Toc271643915</vt:lpwstr>
      </vt:variant>
      <vt:variant>
        <vt:i4>1310782</vt:i4>
      </vt:variant>
      <vt:variant>
        <vt:i4>314</vt:i4>
      </vt:variant>
      <vt:variant>
        <vt:i4>0</vt:i4>
      </vt:variant>
      <vt:variant>
        <vt:i4>5</vt:i4>
      </vt:variant>
      <vt:variant>
        <vt:lpwstr/>
      </vt:variant>
      <vt:variant>
        <vt:lpwstr>_Toc271643914</vt:lpwstr>
      </vt:variant>
      <vt:variant>
        <vt:i4>1310782</vt:i4>
      </vt:variant>
      <vt:variant>
        <vt:i4>308</vt:i4>
      </vt:variant>
      <vt:variant>
        <vt:i4>0</vt:i4>
      </vt:variant>
      <vt:variant>
        <vt:i4>5</vt:i4>
      </vt:variant>
      <vt:variant>
        <vt:lpwstr/>
      </vt:variant>
      <vt:variant>
        <vt:lpwstr>_Toc271643913</vt:lpwstr>
      </vt:variant>
      <vt:variant>
        <vt:i4>1310782</vt:i4>
      </vt:variant>
      <vt:variant>
        <vt:i4>302</vt:i4>
      </vt:variant>
      <vt:variant>
        <vt:i4>0</vt:i4>
      </vt:variant>
      <vt:variant>
        <vt:i4>5</vt:i4>
      </vt:variant>
      <vt:variant>
        <vt:lpwstr/>
      </vt:variant>
      <vt:variant>
        <vt:lpwstr>_Toc271643912</vt:lpwstr>
      </vt:variant>
      <vt:variant>
        <vt:i4>1310782</vt:i4>
      </vt:variant>
      <vt:variant>
        <vt:i4>296</vt:i4>
      </vt:variant>
      <vt:variant>
        <vt:i4>0</vt:i4>
      </vt:variant>
      <vt:variant>
        <vt:i4>5</vt:i4>
      </vt:variant>
      <vt:variant>
        <vt:lpwstr/>
      </vt:variant>
      <vt:variant>
        <vt:lpwstr>_Toc271643911</vt:lpwstr>
      </vt:variant>
      <vt:variant>
        <vt:i4>1310782</vt:i4>
      </vt:variant>
      <vt:variant>
        <vt:i4>290</vt:i4>
      </vt:variant>
      <vt:variant>
        <vt:i4>0</vt:i4>
      </vt:variant>
      <vt:variant>
        <vt:i4>5</vt:i4>
      </vt:variant>
      <vt:variant>
        <vt:lpwstr/>
      </vt:variant>
      <vt:variant>
        <vt:lpwstr>_Toc271643910</vt:lpwstr>
      </vt:variant>
      <vt:variant>
        <vt:i4>1376318</vt:i4>
      </vt:variant>
      <vt:variant>
        <vt:i4>284</vt:i4>
      </vt:variant>
      <vt:variant>
        <vt:i4>0</vt:i4>
      </vt:variant>
      <vt:variant>
        <vt:i4>5</vt:i4>
      </vt:variant>
      <vt:variant>
        <vt:lpwstr/>
      </vt:variant>
      <vt:variant>
        <vt:lpwstr>_Toc271643909</vt:lpwstr>
      </vt:variant>
      <vt:variant>
        <vt:i4>1376318</vt:i4>
      </vt:variant>
      <vt:variant>
        <vt:i4>278</vt:i4>
      </vt:variant>
      <vt:variant>
        <vt:i4>0</vt:i4>
      </vt:variant>
      <vt:variant>
        <vt:i4>5</vt:i4>
      </vt:variant>
      <vt:variant>
        <vt:lpwstr/>
      </vt:variant>
      <vt:variant>
        <vt:lpwstr>_Toc271643908</vt:lpwstr>
      </vt:variant>
      <vt:variant>
        <vt:i4>1376318</vt:i4>
      </vt:variant>
      <vt:variant>
        <vt:i4>272</vt:i4>
      </vt:variant>
      <vt:variant>
        <vt:i4>0</vt:i4>
      </vt:variant>
      <vt:variant>
        <vt:i4>5</vt:i4>
      </vt:variant>
      <vt:variant>
        <vt:lpwstr/>
      </vt:variant>
      <vt:variant>
        <vt:lpwstr>_Toc271643907</vt:lpwstr>
      </vt:variant>
      <vt:variant>
        <vt:i4>1376318</vt:i4>
      </vt:variant>
      <vt:variant>
        <vt:i4>266</vt:i4>
      </vt:variant>
      <vt:variant>
        <vt:i4>0</vt:i4>
      </vt:variant>
      <vt:variant>
        <vt:i4>5</vt:i4>
      </vt:variant>
      <vt:variant>
        <vt:lpwstr/>
      </vt:variant>
      <vt:variant>
        <vt:lpwstr>_Toc271643906</vt:lpwstr>
      </vt:variant>
      <vt:variant>
        <vt:i4>1376318</vt:i4>
      </vt:variant>
      <vt:variant>
        <vt:i4>260</vt:i4>
      </vt:variant>
      <vt:variant>
        <vt:i4>0</vt:i4>
      </vt:variant>
      <vt:variant>
        <vt:i4>5</vt:i4>
      </vt:variant>
      <vt:variant>
        <vt:lpwstr/>
      </vt:variant>
      <vt:variant>
        <vt:lpwstr>_Toc271643905</vt:lpwstr>
      </vt:variant>
      <vt:variant>
        <vt:i4>1376318</vt:i4>
      </vt:variant>
      <vt:variant>
        <vt:i4>254</vt:i4>
      </vt:variant>
      <vt:variant>
        <vt:i4>0</vt:i4>
      </vt:variant>
      <vt:variant>
        <vt:i4>5</vt:i4>
      </vt:variant>
      <vt:variant>
        <vt:lpwstr/>
      </vt:variant>
      <vt:variant>
        <vt:lpwstr>_Toc271643904</vt:lpwstr>
      </vt:variant>
      <vt:variant>
        <vt:i4>1376318</vt:i4>
      </vt:variant>
      <vt:variant>
        <vt:i4>248</vt:i4>
      </vt:variant>
      <vt:variant>
        <vt:i4>0</vt:i4>
      </vt:variant>
      <vt:variant>
        <vt:i4>5</vt:i4>
      </vt:variant>
      <vt:variant>
        <vt:lpwstr/>
      </vt:variant>
      <vt:variant>
        <vt:lpwstr>_Toc271643903</vt:lpwstr>
      </vt:variant>
      <vt:variant>
        <vt:i4>1376318</vt:i4>
      </vt:variant>
      <vt:variant>
        <vt:i4>242</vt:i4>
      </vt:variant>
      <vt:variant>
        <vt:i4>0</vt:i4>
      </vt:variant>
      <vt:variant>
        <vt:i4>5</vt:i4>
      </vt:variant>
      <vt:variant>
        <vt:lpwstr/>
      </vt:variant>
      <vt:variant>
        <vt:lpwstr>_Toc271643902</vt:lpwstr>
      </vt:variant>
      <vt:variant>
        <vt:i4>1376318</vt:i4>
      </vt:variant>
      <vt:variant>
        <vt:i4>236</vt:i4>
      </vt:variant>
      <vt:variant>
        <vt:i4>0</vt:i4>
      </vt:variant>
      <vt:variant>
        <vt:i4>5</vt:i4>
      </vt:variant>
      <vt:variant>
        <vt:lpwstr/>
      </vt:variant>
      <vt:variant>
        <vt:lpwstr>_Toc271643901</vt:lpwstr>
      </vt:variant>
      <vt:variant>
        <vt:i4>1376318</vt:i4>
      </vt:variant>
      <vt:variant>
        <vt:i4>230</vt:i4>
      </vt:variant>
      <vt:variant>
        <vt:i4>0</vt:i4>
      </vt:variant>
      <vt:variant>
        <vt:i4>5</vt:i4>
      </vt:variant>
      <vt:variant>
        <vt:lpwstr/>
      </vt:variant>
      <vt:variant>
        <vt:lpwstr>_Toc271643900</vt:lpwstr>
      </vt:variant>
      <vt:variant>
        <vt:i4>1835071</vt:i4>
      </vt:variant>
      <vt:variant>
        <vt:i4>224</vt:i4>
      </vt:variant>
      <vt:variant>
        <vt:i4>0</vt:i4>
      </vt:variant>
      <vt:variant>
        <vt:i4>5</vt:i4>
      </vt:variant>
      <vt:variant>
        <vt:lpwstr/>
      </vt:variant>
      <vt:variant>
        <vt:lpwstr>_Toc271643899</vt:lpwstr>
      </vt:variant>
      <vt:variant>
        <vt:i4>1835071</vt:i4>
      </vt:variant>
      <vt:variant>
        <vt:i4>218</vt:i4>
      </vt:variant>
      <vt:variant>
        <vt:i4>0</vt:i4>
      </vt:variant>
      <vt:variant>
        <vt:i4>5</vt:i4>
      </vt:variant>
      <vt:variant>
        <vt:lpwstr/>
      </vt:variant>
      <vt:variant>
        <vt:lpwstr>_Toc271643898</vt:lpwstr>
      </vt:variant>
      <vt:variant>
        <vt:i4>1835071</vt:i4>
      </vt:variant>
      <vt:variant>
        <vt:i4>212</vt:i4>
      </vt:variant>
      <vt:variant>
        <vt:i4>0</vt:i4>
      </vt:variant>
      <vt:variant>
        <vt:i4>5</vt:i4>
      </vt:variant>
      <vt:variant>
        <vt:lpwstr/>
      </vt:variant>
      <vt:variant>
        <vt:lpwstr>_Toc271643897</vt:lpwstr>
      </vt:variant>
      <vt:variant>
        <vt:i4>1835071</vt:i4>
      </vt:variant>
      <vt:variant>
        <vt:i4>206</vt:i4>
      </vt:variant>
      <vt:variant>
        <vt:i4>0</vt:i4>
      </vt:variant>
      <vt:variant>
        <vt:i4>5</vt:i4>
      </vt:variant>
      <vt:variant>
        <vt:lpwstr/>
      </vt:variant>
      <vt:variant>
        <vt:lpwstr>_Toc271643896</vt:lpwstr>
      </vt:variant>
      <vt:variant>
        <vt:i4>1835071</vt:i4>
      </vt:variant>
      <vt:variant>
        <vt:i4>200</vt:i4>
      </vt:variant>
      <vt:variant>
        <vt:i4>0</vt:i4>
      </vt:variant>
      <vt:variant>
        <vt:i4>5</vt:i4>
      </vt:variant>
      <vt:variant>
        <vt:lpwstr/>
      </vt:variant>
      <vt:variant>
        <vt:lpwstr>_Toc271643895</vt:lpwstr>
      </vt:variant>
      <vt:variant>
        <vt:i4>1835071</vt:i4>
      </vt:variant>
      <vt:variant>
        <vt:i4>194</vt:i4>
      </vt:variant>
      <vt:variant>
        <vt:i4>0</vt:i4>
      </vt:variant>
      <vt:variant>
        <vt:i4>5</vt:i4>
      </vt:variant>
      <vt:variant>
        <vt:lpwstr/>
      </vt:variant>
      <vt:variant>
        <vt:lpwstr>_Toc271643894</vt:lpwstr>
      </vt:variant>
      <vt:variant>
        <vt:i4>1835071</vt:i4>
      </vt:variant>
      <vt:variant>
        <vt:i4>188</vt:i4>
      </vt:variant>
      <vt:variant>
        <vt:i4>0</vt:i4>
      </vt:variant>
      <vt:variant>
        <vt:i4>5</vt:i4>
      </vt:variant>
      <vt:variant>
        <vt:lpwstr/>
      </vt:variant>
      <vt:variant>
        <vt:lpwstr>_Toc271643893</vt:lpwstr>
      </vt:variant>
      <vt:variant>
        <vt:i4>1835071</vt:i4>
      </vt:variant>
      <vt:variant>
        <vt:i4>182</vt:i4>
      </vt:variant>
      <vt:variant>
        <vt:i4>0</vt:i4>
      </vt:variant>
      <vt:variant>
        <vt:i4>5</vt:i4>
      </vt:variant>
      <vt:variant>
        <vt:lpwstr/>
      </vt:variant>
      <vt:variant>
        <vt:lpwstr>_Toc271643892</vt:lpwstr>
      </vt:variant>
      <vt:variant>
        <vt:i4>1835071</vt:i4>
      </vt:variant>
      <vt:variant>
        <vt:i4>176</vt:i4>
      </vt:variant>
      <vt:variant>
        <vt:i4>0</vt:i4>
      </vt:variant>
      <vt:variant>
        <vt:i4>5</vt:i4>
      </vt:variant>
      <vt:variant>
        <vt:lpwstr/>
      </vt:variant>
      <vt:variant>
        <vt:lpwstr>_Toc271643891</vt:lpwstr>
      </vt:variant>
      <vt:variant>
        <vt:i4>1835071</vt:i4>
      </vt:variant>
      <vt:variant>
        <vt:i4>170</vt:i4>
      </vt:variant>
      <vt:variant>
        <vt:i4>0</vt:i4>
      </vt:variant>
      <vt:variant>
        <vt:i4>5</vt:i4>
      </vt:variant>
      <vt:variant>
        <vt:lpwstr/>
      </vt:variant>
      <vt:variant>
        <vt:lpwstr>_Toc271643890</vt:lpwstr>
      </vt:variant>
      <vt:variant>
        <vt:i4>1900607</vt:i4>
      </vt:variant>
      <vt:variant>
        <vt:i4>164</vt:i4>
      </vt:variant>
      <vt:variant>
        <vt:i4>0</vt:i4>
      </vt:variant>
      <vt:variant>
        <vt:i4>5</vt:i4>
      </vt:variant>
      <vt:variant>
        <vt:lpwstr/>
      </vt:variant>
      <vt:variant>
        <vt:lpwstr>_Toc271643889</vt:lpwstr>
      </vt:variant>
      <vt:variant>
        <vt:i4>1900607</vt:i4>
      </vt:variant>
      <vt:variant>
        <vt:i4>158</vt:i4>
      </vt:variant>
      <vt:variant>
        <vt:i4>0</vt:i4>
      </vt:variant>
      <vt:variant>
        <vt:i4>5</vt:i4>
      </vt:variant>
      <vt:variant>
        <vt:lpwstr/>
      </vt:variant>
      <vt:variant>
        <vt:lpwstr>_Toc271643888</vt:lpwstr>
      </vt:variant>
      <vt:variant>
        <vt:i4>1900607</vt:i4>
      </vt:variant>
      <vt:variant>
        <vt:i4>152</vt:i4>
      </vt:variant>
      <vt:variant>
        <vt:i4>0</vt:i4>
      </vt:variant>
      <vt:variant>
        <vt:i4>5</vt:i4>
      </vt:variant>
      <vt:variant>
        <vt:lpwstr/>
      </vt:variant>
      <vt:variant>
        <vt:lpwstr>_Toc271643887</vt:lpwstr>
      </vt:variant>
      <vt:variant>
        <vt:i4>1900607</vt:i4>
      </vt:variant>
      <vt:variant>
        <vt:i4>146</vt:i4>
      </vt:variant>
      <vt:variant>
        <vt:i4>0</vt:i4>
      </vt:variant>
      <vt:variant>
        <vt:i4>5</vt:i4>
      </vt:variant>
      <vt:variant>
        <vt:lpwstr/>
      </vt:variant>
      <vt:variant>
        <vt:lpwstr>_Toc271643886</vt:lpwstr>
      </vt:variant>
      <vt:variant>
        <vt:i4>1900607</vt:i4>
      </vt:variant>
      <vt:variant>
        <vt:i4>140</vt:i4>
      </vt:variant>
      <vt:variant>
        <vt:i4>0</vt:i4>
      </vt:variant>
      <vt:variant>
        <vt:i4>5</vt:i4>
      </vt:variant>
      <vt:variant>
        <vt:lpwstr/>
      </vt:variant>
      <vt:variant>
        <vt:lpwstr>_Toc271643885</vt:lpwstr>
      </vt:variant>
      <vt:variant>
        <vt:i4>1900607</vt:i4>
      </vt:variant>
      <vt:variant>
        <vt:i4>134</vt:i4>
      </vt:variant>
      <vt:variant>
        <vt:i4>0</vt:i4>
      </vt:variant>
      <vt:variant>
        <vt:i4>5</vt:i4>
      </vt:variant>
      <vt:variant>
        <vt:lpwstr/>
      </vt:variant>
      <vt:variant>
        <vt:lpwstr>_Toc271643884</vt:lpwstr>
      </vt:variant>
      <vt:variant>
        <vt:i4>1900607</vt:i4>
      </vt:variant>
      <vt:variant>
        <vt:i4>128</vt:i4>
      </vt:variant>
      <vt:variant>
        <vt:i4>0</vt:i4>
      </vt:variant>
      <vt:variant>
        <vt:i4>5</vt:i4>
      </vt:variant>
      <vt:variant>
        <vt:lpwstr/>
      </vt:variant>
      <vt:variant>
        <vt:lpwstr>_Toc271643883</vt:lpwstr>
      </vt:variant>
      <vt:variant>
        <vt:i4>1900607</vt:i4>
      </vt:variant>
      <vt:variant>
        <vt:i4>122</vt:i4>
      </vt:variant>
      <vt:variant>
        <vt:i4>0</vt:i4>
      </vt:variant>
      <vt:variant>
        <vt:i4>5</vt:i4>
      </vt:variant>
      <vt:variant>
        <vt:lpwstr/>
      </vt:variant>
      <vt:variant>
        <vt:lpwstr>_Toc271643882</vt:lpwstr>
      </vt:variant>
      <vt:variant>
        <vt:i4>1900607</vt:i4>
      </vt:variant>
      <vt:variant>
        <vt:i4>116</vt:i4>
      </vt:variant>
      <vt:variant>
        <vt:i4>0</vt:i4>
      </vt:variant>
      <vt:variant>
        <vt:i4>5</vt:i4>
      </vt:variant>
      <vt:variant>
        <vt:lpwstr/>
      </vt:variant>
      <vt:variant>
        <vt:lpwstr>_Toc271643881</vt:lpwstr>
      </vt:variant>
      <vt:variant>
        <vt:i4>1900607</vt:i4>
      </vt:variant>
      <vt:variant>
        <vt:i4>110</vt:i4>
      </vt:variant>
      <vt:variant>
        <vt:i4>0</vt:i4>
      </vt:variant>
      <vt:variant>
        <vt:i4>5</vt:i4>
      </vt:variant>
      <vt:variant>
        <vt:lpwstr/>
      </vt:variant>
      <vt:variant>
        <vt:lpwstr>_Toc271643880</vt:lpwstr>
      </vt:variant>
      <vt:variant>
        <vt:i4>1179711</vt:i4>
      </vt:variant>
      <vt:variant>
        <vt:i4>104</vt:i4>
      </vt:variant>
      <vt:variant>
        <vt:i4>0</vt:i4>
      </vt:variant>
      <vt:variant>
        <vt:i4>5</vt:i4>
      </vt:variant>
      <vt:variant>
        <vt:lpwstr/>
      </vt:variant>
      <vt:variant>
        <vt:lpwstr>_Toc271643879</vt:lpwstr>
      </vt:variant>
      <vt:variant>
        <vt:i4>1179711</vt:i4>
      </vt:variant>
      <vt:variant>
        <vt:i4>98</vt:i4>
      </vt:variant>
      <vt:variant>
        <vt:i4>0</vt:i4>
      </vt:variant>
      <vt:variant>
        <vt:i4>5</vt:i4>
      </vt:variant>
      <vt:variant>
        <vt:lpwstr/>
      </vt:variant>
      <vt:variant>
        <vt:lpwstr>_Toc271643878</vt:lpwstr>
      </vt:variant>
      <vt:variant>
        <vt:i4>1179711</vt:i4>
      </vt:variant>
      <vt:variant>
        <vt:i4>92</vt:i4>
      </vt:variant>
      <vt:variant>
        <vt:i4>0</vt:i4>
      </vt:variant>
      <vt:variant>
        <vt:i4>5</vt:i4>
      </vt:variant>
      <vt:variant>
        <vt:lpwstr/>
      </vt:variant>
      <vt:variant>
        <vt:lpwstr>_Toc271643877</vt:lpwstr>
      </vt:variant>
      <vt:variant>
        <vt:i4>1179711</vt:i4>
      </vt:variant>
      <vt:variant>
        <vt:i4>86</vt:i4>
      </vt:variant>
      <vt:variant>
        <vt:i4>0</vt:i4>
      </vt:variant>
      <vt:variant>
        <vt:i4>5</vt:i4>
      </vt:variant>
      <vt:variant>
        <vt:lpwstr/>
      </vt:variant>
      <vt:variant>
        <vt:lpwstr>_Toc271643876</vt:lpwstr>
      </vt:variant>
      <vt:variant>
        <vt:i4>1179711</vt:i4>
      </vt:variant>
      <vt:variant>
        <vt:i4>80</vt:i4>
      </vt:variant>
      <vt:variant>
        <vt:i4>0</vt:i4>
      </vt:variant>
      <vt:variant>
        <vt:i4>5</vt:i4>
      </vt:variant>
      <vt:variant>
        <vt:lpwstr/>
      </vt:variant>
      <vt:variant>
        <vt:lpwstr>_Toc271643875</vt:lpwstr>
      </vt:variant>
      <vt:variant>
        <vt:i4>1179711</vt:i4>
      </vt:variant>
      <vt:variant>
        <vt:i4>74</vt:i4>
      </vt:variant>
      <vt:variant>
        <vt:i4>0</vt:i4>
      </vt:variant>
      <vt:variant>
        <vt:i4>5</vt:i4>
      </vt:variant>
      <vt:variant>
        <vt:lpwstr/>
      </vt:variant>
      <vt:variant>
        <vt:lpwstr>_Toc271643874</vt:lpwstr>
      </vt:variant>
      <vt:variant>
        <vt:i4>1179711</vt:i4>
      </vt:variant>
      <vt:variant>
        <vt:i4>68</vt:i4>
      </vt:variant>
      <vt:variant>
        <vt:i4>0</vt:i4>
      </vt:variant>
      <vt:variant>
        <vt:i4>5</vt:i4>
      </vt:variant>
      <vt:variant>
        <vt:lpwstr/>
      </vt:variant>
      <vt:variant>
        <vt:lpwstr>_Toc271643873</vt:lpwstr>
      </vt:variant>
      <vt:variant>
        <vt:i4>1179711</vt:i4>
      </vt:variant>
      <vt:variant>
        <vt:i4>62</vt:i4>
      </vt:variant>
      <vt:variant>
        <vt:i4>0</vt:i4>
      </vt:variant>
      <vt:variant>
        <vt:i4>5</vt:i4>
      </vt:variant>
      <vt:variant>
        <vt:lpwstr/>
      </vt:variant>
      <vt:variant>
        <vt:lpwstr>_Toc271643872</vt:lpwstr>
      </vt:variant>
      <vt:variant>
        <vt:i4>1179711</vt:i4>
      </vt:variant>
      <vt:variant>
        <vt:i4>56</vt:i4>
      </vt:variant>
      <vt:variant>
        <vt:i4>0</vt:i4>
      </vt:variant>
      <vt:variant>
        <vt:i4>5</vt:i4>
      </vt:variant>
      <vt:variant>
        <vt:lpwstr/>
      </vt:variant>
      <vt:variant>
        <vt:lpwstr>_Toc271643871</vt:lpwstr>
      </vt:variant>
      <vt:variant>
        <vt:i4>1179711</vt:i4>
      </vt:variant>
      <vt:variant>
        <vt:i4>50</vt:i4>
      </vt:variant>
      <vt:variant>
        <vt:i4>0</vt:i4>
      </vt:variant>
      <vt:variant>
        <vt:i4>5</vt:i4>
      </vt:variant>
      <vt:variant>
        <vt:lpwstr/>
      </vt:variant>
      <vt:variant>
        <vt:lpwstr>_Toc271643870</vt:lpwstr>
      </vt:variant>
      <vt:variant>
        <vt:i4>1245247</vt:i4>
      </vt:variant>
      <vt:variant>
        <vt:i4>44</vt:i4>
      </vt:variant>
      <vt:variant>
        <vt:i4>0</vt:i4>
      </vt:variant>
      <vt:variant>
        <vt:i4>5</vt:i4>
      </vt:variant>
      <vt:variant>
        <vt:lpwstr/>
      </vt:variant>
      <vt:variant>
        <vt:lpwstr>_Toc271643869</vt:lpwstr>
      </vt:variant>
      <vt:variant>
        <vt:i4>1245247</vt:i4>
      </vt:variant>
      <vt:variant>
        <vt:i4>38</vt:i4>
      </vt:variant>
      <vt:variant>
        <vt:i4>0</vt:i4>
      </vt:variant>
      <vt:variant>
        <vt:i4>5</vt:i4>
      </vt:variant>
      <vt:variant>
        <vt:lpwstr/>
      </vt:variant>
      <vt:variant>
        <vt:lpwstr>_Toc271643868</vt:lpwstr>
      </vt:variant>
      <vt:variant>
        <vt:i4>1245247</vt:i4>
      </vt:variant>
      <vt:variant>
        <vt:i4>32</vt:i4>
      </vt:variant>
      <vt:variant>
        <vt:i4>0</vt:i4>
      </vt:variant>
      <vt:variant>
        <vt:i4>5</vt:i4>
      </vt:variant>
      <vt:variant>
        <vt:lpwstr/>
      </vt:variant>
      <vt:variant>
        <vt:lpwstr>_Toc271643867</vt:lpwstr>
      </vt:variant>
      <vt:variant>
        <vt:i4>1245247</vt:i4>
      </vt:variant>
      <vt:variant>
        <vt:i4>26</vt:i4>
      </vt:variant>
      <vt:variant>
        <vt:i4>0</vt:i4>
      </vt:variant>
      <vt:variant>
        <vt:i4>5</vt:i4>
      </vt:variant>
      <vt:variant>
        <vt:lpwstr/>
      </vt:variant>
      <vt:variant>
        <vt:lpwstr>_Toc271643866</vt:lpwstr>
      </vt:variant>
      <vt:variant>
        <vt:i4>1245247</vt:i4>
      </vt:variant>
      <vt:variant>
        <vt:i4>20</vt:i4>
      </vt:variant>
      <vt:variant>
        <vt:i4>0</vt:i4>
      </vt:variant>
      <vt:variant>
        <vt:i4>5</vt:i4>
      </vt:variant>
      <vt:variant>
        <vt:lpwstr/>
      </vt:variant>
      <vt:variant>
        <vt:lpwstr>_Toc271643865</vt:lpwstr>
      </vt:variant>
      <vt:variant>
        <vt:i4>1245247</vt:i4>
      </vt:variant>
      <vt:variant>
        <vt:i4>14</vt:i4>
      </vt:variant>
      <vt:variant>
        <vt:i4>0</vt:i4>
      </vt:variant>
      <vt:variant>
        <vt:i4>5</vt:i4>
      </vt:variant>
      <vt:variant>
        <vt:lpwstr/>
      </vt:variant>
      <vt:variant>
        <vt:lpwstr>_Toc271643864</vt:lpwstr>
      </vt:variant>
      <vt:variant>
        <vt:i4>1245247</vt:i4>
      </vt:variant>
      <vt:variant>
        <vt:i4>8</vt:i4>
      </vt:variant>
      <vt:variant>
        <vt:i4>0</vt:i4>
      </vt:variant>
      <vt:variant>
        <vt:i4>5</vt:i4>
      </vt:variant>
      <vt:variant>
        <vt:lpwstr/>
      </vt:variant>
      <vt:variant>
        <vt:lpwstr>_Toc271643863</vt:lpwstr>
      </vt:variant>
      <vt:variant>
        <vt:i4>-1377938695</vt:i4>
      </vt:variant>
      <vt:variant>
        <vt:i4>2</vt:i4>
      </vt:variant>
      <vt:variant>
        <vt:i4>0</vt:i4>
      </vt:variant>
      <vt:variant>
        <vt:i4>5</vt:i4>
      </vt:variant>
      <vt:variant>
        <vt:lpwstr>C:\Documents and Settings\tianbiao\桌面\串讲\串讲.doc</vt:lpwstr>
      </vt:variant>
      <vt:variant>
        <vt:lpwstr>_Toc271643862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掌上百度Symbian平台代码分析</dc:title>
  <dc:subject/>
  <dc:creator>田彪</dc:creator>
  <cp:keywords/>
  <cp:lastModifiedBy>waterhk</cp:lastModifiedBy>
  <cp:revision>22</cp:revision>
  <cp:lastPrinted>2012-02-15T08:08:00Z</cp:lastPrinted>
  <dcterms:created xsi:type="dcterms:W3CDTF">2013-05-30T08:11:00Z</dcterms:created>
  <dcterms:modified xsi:type="dcterms:W3CDTF">2015-03-05T02:04:00Z</dcterms:modified>
</cp:coreProperties>
</file>